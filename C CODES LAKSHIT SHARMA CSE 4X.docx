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00"/>
      </w:tblGrid>
      <w:tr w:rsidR="00C91726" w:rsidRPr="00C91726" w14:paraId="1EC633B6" w14:textId="77777777" w:rsidTr="00365C82">
        <w:trPr>
          <w:trHeight w:val="1894"/>
        </w:trPr>
        <w:tc>
          <w:tcPr>
            <w:tcW w:w="6644" w:type="dxa"/>
            <w:tcBorders>
              <w:top w:val="nil"/>
              <w:left w:val="nil"/>
              <w:bottom w:val="nil"/>
              <w:right w:val="nil"/>
            </w:tcBorders>
          </w:tcPr>
          <w:p w14:paraId="5FDE0A05" w14:textId="42783F1E" w:rsidR="00D077E9" w:rsidRPr="00C91726" w:rsidRDefault="00D077E9" w:rsidP="009951C1">
            <w:pPr>
              <w:jc w:val="center"/>
            </w:pPr>
            <w:bookmarkStart w:id="0" w:name="_Hlk56124084"/>
            <w:r w:rsidRPr="00C91726">
              <w:rPr>
                <w:noProof/>
              </w:rPr>
              <mc:AlternateContent>
                <mc:Choice Requires="wps">
                  <w:drawing>
                    <wp:inline distT="0" distB="0" distL="0" distR="0" wp14:anchorId="3136B198" wp14:editId="149A0A74">
                      <wp:extent cx="3516086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16086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6CD2BD2" w14:textId="23F68B3B" w:rsidR="000E75E3" w:rsidRPr="009951C1" w:rsidRDefault="000E75E3" w:rsidP="009951C1">
                                  <w:pPr>
                                    <w:pStyle w:val="Title"/>
                                    <w:rPr>
                                      <w:sz w:val="64"/>
                                      <w:szCs w:val="6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136B19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6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zP1XLgIAAFIEAAAOAAAAZHJzL2Uyb0RvYy54bWysVMGO2jAQvVfqP1i+lyQsUBoRVnRXVJXQ&#13;&#10;7kpQ7dk4NokUe1zbkNCv79gJLNr2VPVixjOTGc97b1jcd6ohJ2FdDbqg2SilRGgOZa0PBf2xW3+a&#13;&#10;U+I80yVrQIuCnoWj98uPHxatycUYKmhKYQkW0S5vTUEr702eJI5XQjE3AiM0BiVYxTxe7SEpLWux&#13;&#10;umqScZrOkhZsaSxw4Rx6H/sgXcb6Ugrun6V0wpOmoPg2H08bz304k+WC5QfLTFXz4RnsH16hWK2x&#13;&#10;6bXUI/OMHG39RylVcwsOpB9xUAlIWXMRZ8BpsvTdNNuKGRFnQXCcucLk/l9Z/nR6saQuC4pEaaaQ&#13;&#10;op3oPPkKHZkHdFrjckzaGkzzHbqR5YvfoTMM3Umrwi+OQzCOOJ+v2IZiHJ1302yWzmeUcIxl4yyd&#13;&#10;ZZNQJ3n73FjnvwlQJBgFtUhexJSdNs73qZeU0E3Dum6aSGCjSVvQ2d00jR9cI1i80dgjDNE/Nli+&#13;&#10;23fDZHsozziYhV4YzvB1jc03zPkXZlEJOAuq2z/jIRvAJjBYlFRgf/3NH/KRIIxS0qKyCup+HpkV&#13;&#10;lDTfNVL3JZtMghTjZTL9PMaLvY3sbyP6qB4AxZvhHhkezZDvm4spLahXXIJV6Iohpjn2Lqi/mA++&#13;&#10;1zsuERerVUxC8RnmN3preCgd4AzQ7rpXZs2Av0fqnuCiQZa/o6HP7YlYHT3IOnIUAO5RHXBH4UaW&#13;&#10;hyULm3F7j1lvfwXL3wAAAP//AwBQSwMEFAAGAAgAAAAhANsjaDPhAAAACgEAAA8AAABkcnMvZG93&#13;&#10;bnJldi54bWxMj09Lw0AQxe+C32EZwZvdWEmtaTalRIog9tDai7dJdpoE90/Mbtvop3f0opcHw5t5&#13;&#10;8375crRGnGgInXcKbicJCHK1151rFOxf1zdzECGi02i8IwWfFGBZXF7kmGl/dls67WIjOMSFDBW0&#13;&#10;MfaZlKFuyWKY+J4cewc/WIw8Do3UA5453Bo5TZKZtNg5/tBiT2VL9fvuaBU8l+sNbqupnX+Z8unl&#13;&#10;sOo/9m+pUtdX4+OCZbUAEWmMfxfww8D9oeBilT86HYRRwDTxV9lL07t7EBUvPSQzkEUu/yMU3wAA&#13;&#10;AP//AwBQSwECLQAUAAYACAAAACEAtoM4kv4AAADhAQAAEwAAAAAAAAAAAAAAAAAAAAAAW0NvbnRl&#13;&#10;bnRfVHlwZXNdLnhtbFBLAQItABQABgAIAAAAIQA4/SH/1gAAAJQBAAALAAAAAAAAAAAAAAAAAC8B&#13;&#10;AABfcmVscy8ucmVsc1BLAQItABQABgAIAAAAIQB+zP1XLgIAAFIEAAAOAAAAAAAAAAAAAAAAAC4C&#13;&#10;AABkcnMvZTJvRG9jLnhtbFBLAQItABQABgAIAAAAIQDbI2gz4QAAAAoBAAAPAAAAAAAAAAAAAAAA&#13;&#10;AIgEAABkcnMvZG93bnJldi54bWxQSwUGAAAAAAQABADzAAAAlgUAAAAA&#13;&#10;" filled="f" stroked="f" strokeweight=".5pt">
                      <v:textbox>
                        <w:txbxContent>
                          <w:p w14:paraId="36CD2BD2" w14:textId="23F68B3B" w:rsidR="000E75E3" w:rsidRPr="009951C1" w:rsidRDefault="000E75E3" w:rsidP="009951C1">
                            <w:pPr>
                              <w:pStyle w:val="Title"/>
                              <w:rPr>
                                <w:sz w:val="64"/>
                                <w:szCs w:val="64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4334AB7" w14:textId="32EBE6AF" w:rsidR="00D077E9" w:rsidRPr="00C91726" w:rsidRDefault="00D077E9" w:rsidP="00D077E9"/>
        </w:tc>
      </w:tr>
      <w:tr w:rsidR="00C91726" w:rsidRPr="00C91726" w14:paraId="742B9EA2" w14:textId="77777777" w:rsidTr="00365C82">
        <w:trPr>
          <w:trHeight w:val="7636"/>
        </w:trPr>
        <w:tc>
          <w:tcPr>
            <w:tcW w:w="6644" w:type="dxa"/>
            <w:tcBorders>
              <w:top w:val="nil"/>
              <w:left w:val="nil"/>
              <w:bottom w:val="nil"/>
              <w:right w:val="nil"/>
            </w:tcBorders>
          </w:tcPr>
          <w:p w14:paraId="00D8F738" w14:textId="1A1A4255" w:rsidR="00302896" w:rsidRDefault="00087E31" w:rsidP="00813979">
            <w:pPr>
              <w:jc w:val="right"/>
              <w:rPr>
                <w:noProof/>
                <w:highlight w:val="green"/>
              </w:rPr>
            </w:pPr>
            <w:r w:rsidRPr="00302896">
              <w:rPr>
                <w:noProof/>
                <w:highlight w:val="green"/>
              </w:rPr>
              <w:drawing>
                <wp:anchor distT="0" distB="0" distL="114300" distR="114300" simplePos="0" relativeHeight="251667456" behindDoc="0" locked="0" layoutInCell="1" allowOverlap="1" wp14:anchorId="058BE591" wp14:editId="32DE8A84">
                  <wp:simplePos x="0" y="0"/>
                  <wp:positionH relativeFrom="column">
                    <wp:posOffset>307</wp:posOffset>
                  </wp:positionH>
                  <wp:positionV relativeFrom="paragraph">
                    <wp:posOffset>509</wp:posOffset>
                  </wp:positionV>
                  <wp:extent cx="6286500" cy="3378200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0" cy="337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5D4C9E0" w14:textId="77777777" w:rsidR="00302896" w:rsidRDefault="00302896" w:rsidP="00813979">
            <w:pPr>
              <w:jc w:val="right"/>
              <w:rPr>
                <w:noProof/>
                <w:highlight w:val="green"/>
              </w:rPr>
            </w:pPr>
          </w:p>
          <w:p w14:paraId="2B7AC961" w14:textId="31C515B4" w:rsidR="00D077E9" w:rsidRPr="00087E31" w:rsidRDefault="00302896" w:rsidP="00302896">
            <w:pPr>
              <w:jc w:val="center"/>
              <w:rPr>
                <w:b/>
                <w:outline/>
                <w:noProof/>
                <w:color w:val="ED7D31" w:themeColor="accent2"/>
                <w:sz w:val="96"/>
                <w:szCs w:val="96"/>
                <w:highlight w:val="green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087E31">
              <w:rPr>
                <w:b/>
                <w:outline/>
                <w:noProof/>
                <w:color w:val="ED7D31" w:themeColor="accent2"/>
                <w:sz w:val="96"/>
                <w:szCs w:val="96"/>
                <w:highlight w:val="green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LAKSHIT SHARMA</w:t>
            </w:r>
          </w:p>
          <w:p w14:paraId="34BA8FCE" w14:textId="079037BD" w:rsidR="00302896" w:rsidRPr="00302896" w:rsidRDefault="00302896" w:rsidP="00302896">
            <w:pPr>
              <w:jc w:val="center"/>
              <w:rPr>
                <w:noProof/>
                <w:highlight w:val="green"/>
              </w:rPr>
            </w:pPr>
            <w:r w:rsidRPr="00087E31">
              <w:rPr>
                <w:b/>
                <w:outline/>
                <w:noProof/>
                <w:color w:val="ED7D31" w:themeColor="accent2"/>
                <w:sz w:val="96"/>
                <w:szCs w:val="96"/>
                <w:highlight w:val="green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CSE 4X</w:t>
            </w:r>
          </w:p>
        </w:tc>
      </w:tr>
      <w:tr w:rsidR="00C91726" w:rsidRPr="00C91726" w14:paraId="695C8367" w14:textId="77777777" w:rsidTr="00365C82">
        <w:trPr>
          <w:trHeight w:val="2171"/>
        </w:trPr>
        <w:tc>
          <w:tcPr>
            <w:tcW w:w="6644" w:type="dxa"/>
            <w:tcBorders>
              <w:top w:val="nil"/>
              <w:left w:val="nil"/>
              <w:bottom w:val="nil"/>
              <w:right w:val="nil"/>
            </w:tcBorders>
          </w:tcPr>
          <w:p w14:paraId="6459C143" w14:textId="4FF1634C" w:rsidR="00D077E9" w:rsidRPr="009951C1" w:rsidRDefault="00D077E9" w:rsidP="00D077E9"/>
          <w:p w14:paraId="62581CFA" w14:textId="6DD2557D" w:rsidR="00D077E9" w:rsidRPr="00C91726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14:paraId="49315E5E" w14:textId="77777777" w:rsidR="00CC4B7D" w:rsidRPr="00C91726" w:rsidRDefault="0062285C" w:rsidP="00CC4B7D">
      <w:pPr>
        <w:pStyle w:val="ListParagraph"/>
        <w:numPr>
          <w:ilvl w:val="0"/>
          <w:numId w:val="2"/>
        </w:numPr>
      </w:pPr>
      <w:r w:rsidRPr="00C91726">
        <w:t xml:space="preserve">(a) Write a C program to add two numbers </w:t>
      </w:r>
    </w:p>
    <w:p w14:paraId="11661893" w14:textId="60E841CE" w:rsidR="0062285C" w:rsidRPr="00C91726" w:rsidRDefault="0062285C" w:rsidP="00CC4B7D">
      <w:pPr>
        <w:pStyle w:val="ListParagraph"/>
      </w:pPr>
      <w:r w:rsidRPr="00C91726">
        <w:t xml:space="preserve">(b) Write a C program to add three numbers </w:t>
      </w:r>
    </w:p>
    <w:p w14:paraId="7ECC8605" w14:textId="77777777" w:rsidR="00CC4B7D" w:rsidRPr="00C91726" w:rsidRDefault="0062285C" w:rsidP="00CC4B7D">
      <w:pPr>
        <w:pStyle w:val="ListParagraph"/>
        <w:numPr>
          <w:ilvl w:val="0"/>
          <w:numId w:val="2"/>
        </w:numPr>
      </w:pPr>
      <w:r w:rsidRPr="00C91726">
        <w:t xml:space="preserve">(a) Write a C program to find area of circle </w:t>
      </w:r>
    </w:p>
    <w:p w14:paraId="0F1AF57C" w14:textId="05FE1086" w:rsidR="0062285C" w:rsidRPr="00C91726" w:rsidRDefault="0062285C" w:rsidP="00CC4B7D">
      <w:pPr>
        <w:pStyle w:val="ListParagraph"/>
      </w:pPr>
      <w:r w:rsidRPr="00C91726">
        <w:t xml:space="preserve">(b) Write a C program to calculate simple interest </w:t>
      </w:r>
    </w:p>
    <w:p w14:paraId="268A3EC1" w14:textId="59222555" w:rsidR="0062285C" w:rsidRPr="00C91726" w:rsidRDefault="0062285C" w:rsidP="00CC4B7D">
      <w:pPr>
        <w:pStyle w:val="ListParagraph"/>
        <w:numPr>
          <w:ilvl w:val="0"/>
          <w:numId w:val="2"/>
        </w:numPr>
      </w:pPr>
      <w:r w:rsidRPr="00C91726">
        <w:t xml:space="preserve">Write a C program to print a block F using hash (#), where the F has a height of six characters and width of five and four characters </w:t>
      </w:r>
    </w:p>
    <w:p w14:paraId="3BC25CCE" w14:textId="01F09447" w:rsidR="0062285C" w:rsidRPr="00C91726" w:rsidRDefault="0062285C" w:rsidP="00CC4B7D">
      <w:pPr>
        <w:pStyle w:val="ListParagraph"/>
        <w:numPr>
          <w:ilvl w:val="0"/>
          <w:numId w:val="2"/>
        </w:numPr>
      </w:pPr>
      <w:r w:rsidRPr="00C91726">
        <w:t>Write a C program that accepts two item’s weight (floating points' values) and number of purchase (floating points' values) and calculate the average value of the items</w:t>
      </w:r>
    </w:p>
    <w:p w14:paraId="001572BE" w14:textId="77777777" w:rsidR="00CC4B7D" w:rsidRPr="00C91726" w:rsidRDefault="0062285C" w:rsidP="00CC4B7D">
      <w:pPr>
        <w:pStyle w:val="ListParagraph"/>
        <w:numPr>
          <w:ilvl w:val="0"/>
          <w:numId w:val="2"/>
        </w:numPr>
      </w:pPr>
      <w:r w:rsidRPr="00C91726">
        <w:t xml:space="preserve">(a) Write a C program to swap two variables using a third variable </w:t>
      </w:r>
    </w:p>
    <w:p w14:paraId="1D9F4856" w14:textId="073E6781" w:rsidR="004E652D" w:rsidRPr="00C91726" w:rsidRDefault="0062285C" w:rsidP="00CC4B7D">
      <w:pPr>
        <w:pStyle w:val="ListParagraph"/>
      </w:pPr>
      <w:r w:rsidRPr="00C91726">
        <w:t xml:space="preserve">(b) Write a C program to swap two variables without using a third variable </w:t>
      </w:r>
    </w:p>
    <w:p w14:paraId="0B890810" w14:textId="77777777" w:rsidR="00CC4B7D" w:rsidRPr="00C91726" w:rsidRDefault="0062285C" w:rsidP="00CC4B7D">
      <w:pPr>
        <w:pStyle w:val="ListParagraph"/>
        <w:numPr>
          <w:ilvl w:val="0"/>
          <w:numId w:val="2"/>
        </w:numPr>
      </w:pPr>
      <w:r w:rsidRPr="00C91726">
        <w:t xml:space="preserve">(a) Write a C program to convert a given integer (in seconds) to hours, minutes, and seconds. </w:t>
      </w:r>
    </w:p>
    <w:p w14:paraId="090686B3" w14:textId="77777777" w:rsidR="00CF4358" w:rsidRPr="00C91726" w:rsidRDefault="0062285C" w:rsidP="00CF4358">
      <w:pPr>
        <w:ind w:firstLine="720"/>
      </w:pPr>
      <w:r w:rsidRPr="00C91726">
        <w:t xml:space="preserve">(b) Write a C program to convert specified days into years, weeks, and days. </w:t>
      </w:r>
    </w:p>
    <w:p w14:paraId="6C0B5B24" w14:textId="77777777" w:rsidR="00CF4358" w:rsidRPr="00C91726" w:rsidRDefault="0062285C" w:rsidP="00CF4358">
      <w:pPr>
        <w:pStyle w:val="ListParagraph"/>
        <w:ind w:left="1440"/>
      </w:pPr>
      <w:r w:rsidRPr="00C91726">
        <w:t xml:space="preserve">Note: Ignore leap year. </w:t>
      </w:r>
    </w:p>
    <w:p w14:paraId="4659B149" w14:textId="77777777" w:rsidR="00CF4358" w:rsidRPr="00C91726" w:rsidRDefault="0062285C" w:rsidP="00CF4358">
      <w:pPr>
        <w:pStyle w:val="ListParagraph"/>
        <w:ind w:left="1440"/>
      </w:pPr>
      <w:r w:rsidRPr="00C91726">
        <w:t xml:space="preserve">Test Data : </w:t>
      </w:r>
    </w:p>
    <w:p w14:paraId="5EA3E73C" w14:textId="0AB46A2B" w:rsidR="00CC4B7D" w:rsidRPr="00C91726" w:rsidRDefault="0062285C" w:rsidP="00CF4358">
      <w:pPr>
        <w:pStyle w:val="ListParagraph"/>
        <w:ind w:left="1440"/>
      </w:pPr>
      <w:r w:rsidRPr="00C91726">
        <w:t xml:space="preserve">Number of days : 1329-3 years,33 weeks and 3 days </w:t>
      </w:r>
    </w:p>
    <w:p w14:paraId="539037C3" w14:textId="23070051" w:rsidR="004E652D" w:rsidRPr="00C91726" w:rsidRDefault="0062285C" w:rsidP="00CC4B7D">
      <w:pPr>
        <w:ind w:firstLine="720"/>
      </w:pPr>
      <w:r w:rsidRPr="00C91726">
        <w:t xml:space="preserve">(c) Write a C program to check whether a number is even or odd. </w:t>
      </w:r>
    </w:p>
    <w:p w14:paraId="58503999" w14:textId="4D8A0B51" w:rsidR="004E652D" w:rsidRPr="00C91726" w:rsidRDefault="0062285C" w:rsidP="00CC4B7D">
      <w:pPr>
        <w:pStyle w:val="ListParagraph"/>
        <w:numPr>
          <w:ilvl w:val="0"/>
          <w:numId w:val="2"/>
        </w:numPr>
      </w:pPr>
      <w:r w:rsidRPr="00C91726">
        <w:t>Write a C program to check whether a given year is Leap year or not</w:t>
      </w:r>
    </w:p>
    <w:p w14:paraId="78D4A25A" w14:textId="77777777" w:rsidR="00CC4B7D" w:rsidRPr="00C91726" w:rsidRDefault="0062285C" w:rsidP="00CC4B7D">
      <w:pPr>
        <w:pStyle w:val="ListParagraph"/>
        <w:numPr>
          <w:ilvl w:val="0"/>
          <w:numId w:val="2"/>
        </w:numPr>
      </w:pPr>
      <w:r w:rsidRPr="00C91726">
        <w:t xml:space="preserve">(a) Write a C program to check whether a triangle is Equilateral, scalene, or isosceles </w:t>
      </w:r>
    </w:p>
    <w:p w14:paraId="46E2BD08" w14:textId="1220366D" w:rsidR="00CC4B7D" w:rsidRPr="00C91726" w:rsidRDefault="0062285C" w:rsidP="00CC4B7D">
      <w:pPr>
        <w:pStyle w:val="ListParagraph"/>
      </w:pPr>
      <w:r w:rsidRPr="00C91726">
        <w:t xml:space="preserve">(b) Write a C program to check whether a triangle is right angles, obtuse, acute triangle </w:t>
      </w:r>
    </w:p>
    <w:p w14:paraId="16F7026A" w14:textId="2043BEF3" w:rsidR="00CC4B7D" w:rsidRPr="00C91726" w:rsidRDefault="0062285C" w:rsidP="00CC4B7D">
      <w:pPr>
        <w:pStyle w:val="ListParagraph"/>
        <w:numPr>
          <w:ilvl w:val="0"/>
          <w:numId w:val="2"/>
        </w:numPr>
      </w:pPr>
      <w:r w:rsidRPr="00C91726">
        <w:t xml:space="preserve">Write a C program to covert temperature from Fahrenheit to Celsius and Celsius to Fahrenheit (User must provide the choice of type of temperature) </w:t>
      </w:r>
    </w:p>
    <w:p w14:paraId="16FDB2C2" w14:textId="77777777" w:rsidR="00CC4B7D" w:rsidRPr="00C91726" w:rsidRDefault="0062285C" w:rsidP="00CC4B7D">
      <w:pPr>
        <w:pStyle w:val="ListParagraph"/>
        <w:numPr>
          <w:ilvl w:val="0"/>
          <w:numId w:val="2"/>
        </w:numPr>
      </w:pPr>
      <w:r w:rsidRPr="00C91726">
        <w:t xml:space="preserve">(a) Write a C program to check whether a character is an alphabet, digit </w:t>
      </w:r>
    </w:p>
    <w:p w14:paraId="150EE8DE" w14:textId="10653DBA" w:rsidR="00CC4B7D" w:rsidRPr="00C91726" w:rsidRDefault="0062285C" w:rsidP="00CC4B7D">
      <w:pPr>
        <w:pStyle w:val="ListParagraph"/>
      </w:pPr>
      <w:r w:rsidRPr="00C91726">
        <w:t xml:space="preserve">(b) Write a C program a program to check whether an alphabet is a vowel or consonant </w:t>
      </w:r>
    </w:p>
    <w:p w14:paraId="55BAC3DA" w14:textId="77777777" w:rsidR="00CC4B7D" w:rsidRPr="00C91726" w:rsidRDefault="0062285C" w:rsidP="00CC4B7D">
      <w:pPr>
        <w:pStyle w:val="ListParagraph"/>
        <w:numPr>
          <w:ilvl w:val="0"/>
          <w:numId w:val="2"/>
        </w:numPr>
      </w:pPr>
      <w:r w:rsidRPr="00C91726">
        <w:t xml:space="preserve">(a) Write a C program to find smallest of two numbers </w:t>
      </w:r>
    </w:p>
    <w:p w14:paraId="7202A2B6" w14:textId="1DBF7A12" w:rsidR="00CC4B7D" w:rsidRPr="00C91726" w:rsidRDefault="0062285C" w:rsidP="00CC4B7D">
      <w:pPr>
        <w:pStyle w:val="ListParagraph"/>
      </w:pPr>
      <w:r w:rsidRPr="00C91726">
        <w:t xml:space="preserve">(b) Write a C program to find largest of three numbers </w:t>
      </w:r>
    </w:p>
    <w:p w14:paraId="46DDDAB5" w14:textId="22E39820" w:rsidR="00CC4B7D" w:rsidRPr="00C91726" w:rsidRDefault="0062285C" w:rsidP="00CC4B7D">
      <w:pPr>
        <w:pStyle w:val="ListParagraph"/>
        <w:numPr>
          <w:ilvl w:val="0"/>
          <w:numId w:val="2"/>
        </w:numPr>
      </w:pPr>
      <w:r w:rsidRPr="00C91726">
        <w:t xml:space="preserve">Write a program in C to implement Simple Calculator. </w:t>
      </w:r>
    </w:p>
    <w:p w14:paraId="7973F266" w14:textId="140B9B78" w:rsidR="00CC4B7D" w:rsidRPr="00C91726" w:rsidRDefault="0062285C" w:rsidP="00CC4B7D">
      <w:pPr>
        <w:pStyle w:val="ListParagraph"/>
        <w:numPr>
          <w:ilvl w:val="0"/>
          <w:numId w:val="2"/>
        </w:numPr>
      </w:pPr>
      <w:r w:rsidRPr="00C91726">
        <w:t xml:space="preserve">WAP to calculate the root of a Quadratic Equation </w:t>
      </w:r>
    </w:p>
    <w:p w14:paraId="2AF49C01" w14:textId="44205231" w:rsidR="00CC4B7D" w:rsidRPr="00C91726" w:rsidRDefault="0062285C" w:rsidP="00CC4B7D">
      <w:pPr>
        <w:pStyle w:val="ListParagraph"/>
        <w:numPr>
          <w:ilvl w:val="0"/>
          <w:numId w:val="2"/>
        </w:numPr>
      </w:pPr>
      <w:r w:rsidRPr="00C91726">
        <w:t xml:space="preserve">WAP to to accept a coordinate point in a XY coordinate system and determine in which quadrant the coordinate point lies. </w:t>
      </w:r>
    </w:p>
    <w:p w14:paraId="00A575A3" w14:textId="77777777" w:rsidR="00CF4358" w:rsidRPr="00C91726" w:rsidRDefault="0062285C" w:rsidP="00CC4B7D">
      <w:pPr>
        <w:pStyle w:val="ListParagraph"/>
        <w:numPr>
          <w:ilvl w:val="0"/>
          <w:numId w:val="2"/>
        </w:numPr>
      </w:pPr>
      <w:r w:rsidRPr="00C91726">
        <w:t xml:space="preserve">Write a program to find gross salary of employee if DA is 40% of basic Salary and HRA is 20% of basic salary. Basic salary will be entered as input by keyboard. </w:t>
      </w:r>
    </w:p>
    <w:p w14:paraId="0EE33CC7" w14:textId="065FDB1D" w:rsidR="00CC4B7D" w:rsidRPr="00C91726" w:rsidRDefault="0062285C" w:rsidP="00CC4B7D">
      <w:pPr>
        <w:pStyle w:val="ListParagraph"/>
        <w:numPr>
          <w:ilvl w:val="0"/>
          <w:numId w:val="2"/>
        </w:numPr>
      </w:pPr>
      <w:r w:rsidRPr="00C91726">
        <w:t>Write a program in C to calculate and print the Electricity bill of a given customer. The customer id and unit consumed by the user should be taken from the keyboard and display the total amount to pay to the customer.</w:t>
      </w:r>
    </w:p>
    <w:p w14:paraId="01727FD8" w14:textId="72C0DFBD" w:rsidR="00CC4B7D" w:rsidRPr="00C91726" w:rsidRDefault="0062285C" w:rsidP="00CC4B7D">
      <w:pPr>
        <w:ind w:left="1080" w:firstLine="360"/>
      </w:pPr>
      <w:r w:rsidRPr="00C91726">
        <w:t>upto 199------------1.20 200-500-------------1.80</w:t>
      </w:r>
    </w:p>
    <w:p w14:paraId="18AD6359" w14:textId="0EAF540E" w:rsidR="00CC4B7D" w:rsidRPr="00C91726" w:rsidRDefault="0062285C" w:rsidP="00CC4B7D">
      <w:pPr>
        <w:ind w:left="720" w:firstLine="720"/>
      </w:pPr>
      <w:r w:rsidRPr="00C91726">
        <w:t xml:space="preserve">Above 500----------2.00 If bill exceeds Rs. 400 </w:t>
      </w:r>
    </w:p>
    <w:p w14:paraId="0F1B735B" w14:textId="77777777" w:rsidR="00CC4B7D" w:rsidRPr="00C91726" w:rsidRDefault="0062285C" w:rsidP="00CC4B7D">
      <w:pPr>
        <w:pStyle w:val="ListParagraph"/>
        <w:ind w:firstLine="720"/>
      </w:pPr>
      <w:r w:rsidRPr="00C91726">
        <w:t>then a surcharge of 15% will be charged and the minimum bill should be of Rs. 100/-</w:t>
      </w:r>
    </w:p>
    <w:p w14:paraId="045CDCA5" w14:textId="31B4A718" w:rsidR="00CC4B7D" w:rsidRPr="00C91726" w:rsidRDefault="0062285C" w:rsidP="00CC4B7D">
      <w:pPr>
        <w:pStyle w:val="ListParagraph"/>
        <w:numPr>
          <w:ilvl w:val="0"/>
          <w:numId w:val="2"/>
        </w:numPr>
      </w:pPr>
      <w:r w:rsidRPr="00C91726">
        <w:lastRenderedPageBreak/>
        <w:t>A library charges a fine for every book returned late. For first 5 days the fine is 50 paisa, for 6-10 days, fine is one rupee and above 10 days, fine is 5 rupees. If you return the book after 30 days your membership will be cancelled. Write a program to accept the number of days the member is late to return the book and display the fine or appropriate message.</w:t>
      </w:r>
    </w:p>
    <w:p w14:paraId="36914EDB" w14:textId="431B7726" w:rsidR="00CC4B7D" w:rsidRPr="00C91726" w:rsidRDefault="0062285C" w:rsidP="00CC4B7D">
      <w:pPr>
        <w:pStyle w:val="ListParagraph"/>
        <w:numPr>
          <w:ilvl w:val="0"/>
          <w:numId w:val="2"/>
        </w:numPr>
      </w:pPr>
      <w:r w:rsidRPr="00C91726">
        <w:t xml:space="preserve">Write a program to find the factorial of any number. </w:t>
      </w:r>
    </w:p>
    <w:p w14:paraId="1001376A" w14:textId="7FCBDAFA" w:rsidR="00CC4B7D" w:rsidRPr="00C91726" w:rsidRDefault="0062285C" w:rsidP="00CC4B7D">
      <w:pPr>
        <w:pStyle w:val="ListParagraph"/>
        <w:numPr>
          <w:ilvl w:val="0"/>
          <w:numId w:val="2"/>
        </w:numPr>
      </w:pPr>
      <w:r w:rsidRPr="00C91726">
        <w:t xml:space="preserve">WAP to calculate the root of a Quadratic Equation </w:t>
      </w:r>
    </w:p>
    <w:p w14:paraId="340810C9" w14:textId="12C9742E" w:rsidR="00CC4B7D" w:rsidRPr="00C91726" w:rsidRDefault="0062285C" w:rsidP="00CC4B7D">
      <w:pPr>
        <w:pStyle w:val="ListParagraph"/>
        <w:numPr>
          <w:ilvl w:val="0"/>
          <w:numId w:val="2"/>
        </w:numPr>
      </w:pPr>
      <w:r w:rsidRPr="00C91726">
        <w:t xml:space="preserve">Write a program to print Fibonacci sequence </w:t>
      </w:r>
    </w:p>
    <w:p w14:paraId="18D57090" w14:textId="463B69A9" w:rsidR="00CC4B7D" w:rsidRPr="00C91726" w:rsidRDefault="0062285C" w:rsidP="00CC4B7D">
      <w:pPr>
        <w:pStyle w:val="ListParagraph"/>
        <w:numPr>
          <w:ilvl w:val="0"/>
          <w:numId w:val="2"/>
        </w:numPr>
      </w:pPr>
      <w:r w:rsidRPr="00C91726">
        <w:t xml:space="preserve">0 1 1 2 3 5 8 13…… N terms and prints the sum of sequence. </w:t>
      </w:r>
    </w:p>
    <w:p w14:paraId="312B8985" w14:textId="59D1A4DF" w:rsidR="00CC4B7D" w:rsidRPr="00C91726" w:rsidRDefault="0062285C" w:rsidP="00CC4B7D">
      <w:pPr>
        <w:pStyle w:val="ListParagraph"/>
        <w:numPr>
          <w:ilvl w:val="0"/>
          <w:numId w:val="2"/>
        </w:numPr>
      </w:pPr>
      <w:r w:rsidRPr="00C91726">
        <w:t xml:space="preserve">Write a program in C to accept an integer numbers and find sum of digits. </w:t>
      </w:r>
    </w:p>
    <w:p w14:paraId="49698FEE" w14:textId="173A09AE" w:rsidR="00CC4B7D" w:rsidRPr="00C91726" w:rsidRDefault="0062285C" w:rsidP="00CC4B7D">
      <w:pPr>
        <w:pStyle w:val="ListParagraph"/>
        <w:numPr>
          <w:ilvl w:val="0"/>
          <w:numId w:val="2"/>
        </w:numPr>
      </w:pPr>
      <w:r w:rsidRPr="00C91726">
        <w:t xml:space="preserve">Write a program in C to accept an integer numbers and find reverse of this number and check this number for palindrome </w:t>
      </w:r>
    </w:p>
    <w:p w14:paraId="7057B294" w14:textId="1E941D43" w:rsidR="00CC4B7D" w:rsidRPr="00C91726" w:rsidRDefault="0062285C" w:rsidP="00CC4B7D">
      <w:pPr>
        <w:pStyle w:val="ListParagraph"/>
        <w:numPr>
          <w:ilvl w:val="0"/>
          <w:numId w:val="2"/>
        </w:numPr>
      </w:pPr>
      <w:r w:rsidRPr="00C91726">
        <w:t xml:space="preserve">Write a program in C to accept an integer numbers and to check a number is Armstrong or not </w:t>
      </w:r>
    </w:p>
    <w:p w14:paraId="6C4BCC1F" w14:textId="6AADEE01" w:rsidR="00CC4B7D" w:rsidRPr="00C91726" w:rsidRDefault="0062285C" w:rsidP="00CC4B7D">
      <w:pPr>
        <w:pStyle w:val="ListParagraph"/>
        <w:numPr>
          <w:ilvl w:val="0"/>
          <w:numId w:val="2"/>
        </w:numPr>
      </w:pPr>
      <w:r w:rsidRPr="00C91726">
        <w:t xml:space="preserve">Write a program in C to accept an integer numbers and to check a number is Perfect or not </w:t>
      </w:r>
    </w:p>
    <w:p w14:paraId="3CDD69BE" w14:textId="6F7B0A71" w:rsidR="00CC4B7D" w:rsidRPr="00C91726" w:rsidRDefault="0062285C" w:rsidP="00CC4B7D">
      <w:pPr>
        <w:pStyle w:val="ListParagraph"/>
        <w:numPr>
          <w:ilvl w:val="0"/>
          <w:numId w:val="2"/>
        </w:numPr>
      </w:pPr>
      <w:r w:rsidRPr="00C91726">
        <w:t xml:space="preserve">Write a program to find the sum of following series: S = 2+4+6+8+……………N terms. </w:t>
      </w:r>
    </w:p>
    <w:p w14:paraId="300FE99C" w14:textId="17937EB8" w:rsidR="00CC4B7D" w:rsidRPr="00C91726" w:rsidRDefault="0062285C" w:rsidP="00CC4B7D">
      <w:pPr>
        <w:pStyle w:val="ListParagraph"/>
        <w:numPr>
          <w:ilvl w:val="0"/>
          <w:numId w:val="2"/>
        </w:numPr>
      </w:pPr>
      <w:r w:rsidRPr="00C91726">
        <w:t xml:space="preserve">Write a program to check a number whether it is prime number or not. </w:t>
      </w:r>
    </w:p>
    <w:p w14:paraId="25DA6C1D" w14:textId="77777777" w:rsidR="00CF4358" w:rsidRPr="00C91726" w:rsidRDefault="0062285C" w:rsidP="00CC4B7D">
      <w:pPr>
        <w:pStyle w:val="ListParagraph"/>
        <w:numPr>
          <w:ilvl w:val="0"/>
          <w:numId w:val="2"/>
        </w:numPr>
      </w:pPr>
      <w:r w:rsidRPr="00C91726">
        <w:t xml:space="preserve">Write a program to find the sum of following series: </w:t>
      </w:r>
    </w:p>
    <w:p w14:paraId="273AFADD" w14:textId="439AD497" w:rsidR="00CC4B7D" w:rsidRPr="00C91726" w:rsidRDefault="0062285C" w:rsidP="00CF4358">
      <w:pPr>
        <w:pStyle w:val="ListParagraph"/>
      </w:pPr>
      <w:r w:rsidRPr="00C91726">
        <w:t xml:space="preserve">1 – 1/2 + 1/3 – 1/4 + 1/5 - …… up to n terms. </w:t>
      </w:r>
    </w:p>
    <w:p w14:paraId="6C52E7FD" w14:textId="77777777" w:rsidR="00CF4358" w:rsidRPr="00C91726" w:rsidRDefault="0062285C" w:rsidP="00CC4B7D">
      <w:pPr>
        <w:pStyle w:val="ListParagraph"/>
        <w:numPr>
          <w:ilvl w:val="0"/>
          <w:numId w:val="2"/>
        </w:numPr>
      </w:pPr>
      <w:r w:rsidRPr="00C91726">
        <w:t xml:space="preserve">Write a program to find the sum of following series: </w:t>
      </w:r>
    </w:p>
    <w:p w14:paraId="27F427A6" w14:textId="5A40358A" w:rsidR="00CC4B7D" w:rsidRPr="00C91726" w:rsidRDefault="0062285C" w:rsidP="00CF4358">
      <w:pPr>
        <w:pStyle w:val="ListParagraph"/>
      </w:pPr>
      <w:r w:rsidRPr="00C91726">
        <w:t xml:space="preserve">1! + 2! + 3! + 4! + ….. + n! </w:t>
      </w:r>
    </w:p>
    <w:p w14:paraId="4A528189" w14:textId="77777777" w:rsidR="00CF4358" w:rsidRPr="00C91726" w:rsidRDefault="0062285C" w:rsidP="00CC4B7D">
      <w:pPr>
        <w:pStyle w:val="ListParagraph"/>
        <w:numPr>
          <w:ilvl w:val="0"/>
          <w:numId w:val="2"/>
        </w:numPr>
      </w:pPr>
      <w:r w:rsidRPr="00C91726">
        <w:t xml:space="preserve">Write a program to find the sum of following series: </w:t>
      </w:r>
    </w:p>
    <w:p w14:paraId="47066EF6" w14:textId="52E8DC26" w:rsidR="00CC4B7D" w:rsidRPr="00C91726" w:rsidRDefault="0062285C" w:rsidP="00CF4358">
      <w:pPr>
        <w:pStyle w:val="ListParagraph"/>
      </w:pPr>
      <w:r w:rsidRPr="00C91726">
        <w:t xml:space="preserve">S = -1 3 + 33 - 5 3 + 73 – 9 3 + 113 - ……..N terms. </w:t>
      </w:r>
    </w:p>
    <w:p w14:paraId="22773995" w14:textId="77777777" w:rsidR="00CF4358" w:rsidRPr="00C91726" w:rsidRDefault="0062285C" w:rsidP="00CC4B7D">
      <w:pPr>
        <w:pStyle w:val="ListParagraph"/>
        <w:numPr>
          <w:ilvl w:val="0"/>
          <w:numId w:val="2"/>
        </w:numPr>
      </w:pPr>
      <w:r w:rsidRPr="00C91726">
        <w:t xml:space="preserve">Write a program to find the sum of following series: </w:t>
      </w:r>
    </w:p>
    <w:p w14:paraId="742309D1" w14:textId="266597A4" w:rsidR="00CC4B7D" w:rsidRPr="00C91726" w:rsidRDefault="0062285C" w:rsidP="00CF4358">
      <w:pPr>
        <w:pStyle w:val="ListParagraph"/>
      </w:pPr>
      <w:r w:rsidRPr="00C91726">
        <w:t xml:space="preserve">S = 1/1! + 2/2! + 3/3! + ………….. 7 terms. </w:t>
      </w:r>
    </w:p>
    <w:p w14:paraId="5233E219" w14:textId="193A3690" w:rsidR="00CC4B7D" w:rsidRPr="00C91726" w:rsidRDefault="0062285C" w:rsidP="00CC4B7D">
      <w:pPr>
        <w:pStyle w:val="ListParagraph"/>
        <w:numPr>
          <w:ilvl w:val="0"/>
          <w:numId w:val="2"/>
        </w:numPr>
      </w:pPr>
      <w:r w:rsidRPr="00C91726">
        <w:t xml:space="preserve">Write a program to convert binary number to decimal number. </w:t>
      </w:r>
    </w:p>
    <w:p w14:paraId="7EE7BB9C" w14:textId="77777777" w:rsidR="00CF4358" w:rsidRPr="00C91726" w:rsidRDefault="0062285C" w:rsidP="00CC4B7D">
      <w:pPr>
        <w:pStyle w:val="ListParagraph"/>
        <w:numPr>
          <w:ilvl w:val="0"/>
          <w:numId w:val="2"/>
        </w:numPr>
      </w:pPr>
      <w:r w:rsidRPr="00C91726">
        <w:t xml:space="preserve">Write a program to find the sum of following series: </w:t>
      </w:r>
    </w:p>
    <w:p w14:paraId="5D2A1BBC" w14:textId="1B154443" w:rsidR="00CC4B7D" w:rsidRPr="00C91726" w:rsidRDefault="0062285C" w:rsidP="00CF4358">
      <w:pPr>
        <w:pStyle w:val="ListParagraph"/>
      </w:pPr>
      <w:r w:rsidRPr="00C91726">
        <w:t>S = 1</w:t>
      </w:r>
      <w:r w:rsidRPr="00C91726">
        <w:rPr>
          <w:vertAlign w:val="superscript"/>
        </w:rPr>
        <w:t>4</w:t>
      </w:r>
      <w:r w:rsidRPr="00C91726">
        <w:t xml:space="preserve"> + 3</w:t>
      </w:r>
      <w:r w:rsidRPr="00C91726">
        <w:rPr>
          <w:vertAlign w:val="superscript"/>
        </w:rPr>
        <w:t>4</w:t>
      </w:r>
      <w:r w:rsidRPr="00C91726">
        <w:t xml:space="preserve"> + 5</w:t>
      </w:r>
      <w:r w:rsidRPr="00C91726">
        <w:rPr>
          <w:vertAlign w:val="superscript"/>
        </w:rPr>
        <w:t xml:space="preserve">4 </w:t>
      </w:r>
      <w:r w:rsidR="00CF4358" w:rsidRPr="00C91726">
        <w:t xml:space="preserve"> </w:t>
      </w:r>
      <w:r w:rsidRPr="00C91726">
        <w:t>+ 7</w:t>
      </w:r>
      <w:r w:rsidRPr="00C91726">
        <w:rPr>
          <w:vertAlign w:val="superscript"/>
        </w:rPr>
        <w:t>4</w:t>
      </w:r>
      <w:r w:rsidRPr="00C91726">
        <w:t xml:space="preserve"> + …………….. 100 terms </w:t>
      </w:r>
    </w:p>
    <w:p w14:paraId="0BEB2402" w14:textId="77777777" w:rsidR="00CD635A" w:rsidRPr="00C91726" w:rsidRDefault="0062285C" w:rsidP="00CC4B7D">
      <w:pPr>
        <w:pStyle w:val="ListParagraph"/>
        <w:numPr>
          <w:ilvl w:val="0"/>
          <w:numId w:val="2"/>
        </w:numPr>
      </w:pPr>
      <w:r w:rsidRPr="00C91726">
        <w:t xml:space="preserve">Write a program in C to print the following pattern: </w:t>
      </w:r>
    </w:p>
    <w:p w14:paraId="441A9796" w14:textId="77777777" w:rsidR="00CD635A" w:rsidRPr="00C91726" w:rsidRDefault="0062285C" w:rsidP="00CD635A">
      <w:pPr>
        <w:ind w:firstLine="720"/>
      </w:pPr>
      <w:r w:rsidRPr="00C91726">
        <w:t>*</w:t>
      </w:r>
      <w:r w:rsidR="00CD635A" w:rsidRPr="00C91726">
        <w:tab/>
      </w:r>
      <w:r w:rsidRPr="00C91726">
        <w:t>*</w:t>
      </w:r>
      <w:r w:rsidR="00CD635A" w:rsidRPr="00C91726">
        <w:tab/>
      </w:r>
      <w:r w:rsidRPr="00C91726">
        <w:t>*</w:t>
      </w:r>
    </w:p>
    <w:p w14:paraId="005CEE34" w14:textId="77777777" w:rsidR="00CD635A" w:rsidRPr="00C91726" w:rsidRDefault="0062285C" w:rsidP="00CD635A">
      <w:pPr>
        <w:ind w:firstLine="720"/>
      </w:pPr>
      <w:r w:rsidRPr="00C91726">
        <w:t>*</w:t>
      </w:r>
      <w:r w:rsidR="00CD635A" w:rsidRPr="00C91726">
        <w:tab/>
      </w:r>
      <w:r w:rsidRPr="00C91726">
        <w:t>*</w:t>
      </w:r>
      <w:r w:rsidR="00CD635A" w:rsidRPr="00C91726">
        <w:tab/>
      </w:r>
      <w:r w:rsidRPr="00C91726">
        <w:t>*</w:t>
      </w:r>
    </w:p>
    <w:p w14:paraId="7068768F" w14:textId="453BB64C" w:rsidR="00CC4B7D" w:rsidRPr="00C91726" w:rsidRDefault="00CD635A" w:rsidP="00CD635A">
      <w:pPr>
        <w:ind w:firstLine="720"/>
      </w:pPr>
      <w:r w:rsidRPr="00C91726">
        <w:t>*</w:t>
      </w:r>
      <w:r w:rsidRPr="00C91726">
        <w:tab/>
        <w:t>*</w:t>
      </w:r>
      <w:r w:rsidRPr="00C91726">
        <w:tab/>
      </w:r>
      <w:r w:rsidR="0062285C" w:rsidRPr="00C91726">
        <w:t xml:space="preserve">* </w:t>
      </w:r>
    </w:p>
    <w:p w14:paraId="3FD99B6A" w14:textId="77777777" w:rsidR="00CD635A" w:rsidRPr="00C91726" w:rsidRDefault="0062285C" w:rsidP="00CC4B7D">
      <w:pPr>
        <w:pStyle w:val="ListParagraph"/>
        <w:numPr>
          <w:ilvl w:val="0"/>
          <w:numId w:val="2"/>
        </w:numPr>
      </w:pPr>
      <w:r w:rsidRPr="00C91726">
        <w:t xml:space="preserve">Write a program in C to print the following pattern: </w:t>
      </w:r>
    </w:p>
    <w:p w14:paraId="6344B5DE" w14:textId="77777777" w:rsidR="00CD635A" w:rsidRPr="00C91726" w:rsidRDefault="0062285C" w:rsidP="00CD635A">
      <w:pPr>
        <w:pStyle w:val="ListParagraph"/>
      </w:pPr>
      <w:r w:rsidRPr="00C91726">
        <w:t>1</w:t>
      </w:r>
      <w:r w:rsidR="00CD635A" w:rsidRPr="00C91726">
        <w:tab/>
      </w:r>
      <w:r w:rsidRPr="00C91726">
        <w:t>2</w:t>
      </w:r>
      <w:r w:rsidR="00CD635A" w:rsidRPr="00C91726">
        <w:tab/>
      </w:r>
      <w:r w:rsidRPr="00C91726">
        <w:t>3</w:t>
      </w:r>
    </w:p>
    <w:p w14:paraId="4C6E5218" w14:textId="77777777" w:rsidR="00CD635A" w:rsidRPr="00C91726" w:rsidRDefault="0062285C" w:rsidP="00CD635A">
      <w:pPr>
        <w:pStyle w:val="ListParagraph"/>
      </w:pPr>
      <w:r w:rsidRPr="00C91726">
        <w:t>1</w:t>
      </w:r>
      <w:r w:rsidR="00CD635A" w:rsidRPr="00C91726">
        <w:tab/>
      </w:r>
      <w:r w:rsidRPr="00C91726">
        <w:t>2</w:t>
      </w:r>
      <w:r w:rsidR="00CD635A" w:rsidRPr="00C91726">
        <w:tab/>
      </w:r>
      <w:r w:rsidRPr="00C91726">
        <w:t>3</w:t>
      </w:r>
    </w:p>
    <w:p w14:paraId="79EF353F" w14:textId="024D215A" w:rsidR="00CC4B7D" w:rsidRPr="00C91726" w:rsidRDefault="0062285C" w:rsidP="00CD635A">
      <w:pPr>
        <w:pStyle w:val="ListParagraph"/>
      </w:pPr>
      <w:r w:rsidRPr="00C91726">
        <w:t>1</w:t>
      </w:r>
      <w:r w:rsidR="00CD635A" w:rsidRPr="00C91726">
        <w:tab/>
      </w:r>
      <w:r w:rsidRPr="00C91726">
        <w:t>2</w:t>
      </w:r>
      <w:r w:rsidR="00CD635A" w:rsidRPr="00C91726">
        <w:tab/>
      </w:r>
      <w:r w:rsidRPr="00C91726">
        <w:t xml:space="preserve">3 </w:t>
      </w:r>
    </w:p>
    <w:p w14:paraId="2B613E2E" w14:textId="77777777" w:rsidR="00CD635A" w:rsidRPr="00C91726" w:rsidRDefault="0062285C" w:rsidP="00CC4B7D">
      <w:pPr>
        <w:pStyle w:val="ListParagraph"/>
        <w:numPr>
          <w:ilvl w:val="0"/>
          <w:numId w:val="2"/>
        </w:numPr>
      </w:pPr>
      <w:r w:rsidRPr="00C91726">
        <w:t xml:space="preserve">Write a program in C to print the following pattern: </w:t>
      </w:r>
    </w:p>
    <w:p w14:paraId="7D7A5B78" w14:textId="77777777" w:rsidR="00CD635A" w:rsidRPr="00C91726" w:rsidRDefault="0062285C" w:rsidP="00CD635A">
      <w:pPr>
        <w:pStyle w:val="ListParagraph"/>
      </w:pPr>
      <w:r w:rsidRPr="00C91726">
        <w:t>1</w:t>
      </w:r>
      <w:r w:rsidR="00CD635A" w:rsidRPr="00C91726">
        <w:tab/>
      </w:r>
      <w:r w:rsidRPr="00C91726">
        <w:t>1</w:t>
      </w:r>
      <w:r w:rsidR="00CD635A" w:rsidRPr="00C91726">
        <w:tab/>
      </w:r>
      <w:r w:rsidRPr="00C91726">
        <w:t>1</w:t>
      </w:r>
    </w:p>
    <w:p w14:paraId="74972B0F" w14:textId="77777777" w:rsidR="00CD635A" w:rsidRPr="00C91726" w:rsidRDefault="0062285C" w:rsidP="00CD635A">
      <w:pPr>
        <w:pStyle w:val="ListParagraph"/>
      </w:pPr>
      <w:r w:rsidRPr="00C91726">
        <w:t>2</w:t>
      </w:r>
      <w:r w:rsidR="00CD635A" w:rsidRPr="00C91726">
        <w:tab/>
      </w:r>
      <w:r w:rsidRPr="00C91726">
        <w:t>2</w:t>
      </w:r>
      <w:r w:rsidR="00CD635A" w:rsidRPr="00C91726">
        <w:tab/>
      </w:r>
      <w:r w:rsidRPr="00C91726">
        <w:t>2</w:t>
      </w:r>
    </w:p>
    <w:p w14:paraId="25FDCFFD" w14:textId="0E982DD7" w:rsidR="00CC4B7D" w:rsidRPr="00C91726" w:rsidRDefault="00CD635A" w:rsidP="00CD635A">
      <w:pPr>
        <w:ind w:firstLine="720"/>
      </w:pPr>
      <w:r w:rsidRPr="00C91726">
        <w:t>3</w:t>
      </w:r>
      <w:r w:rsidRPr="00C91726">
        <w:tab/>
      </w:r>
      <w:r w:rsidR="0062285C" w:rsidRPr="00C91726">
        <w:t>3</w:t>
      </w:r>
      <w:r w:rsidRPr="00C91726">
        <w:tab/>
      </w:r>
      <w:r w:rsidR="0062285C" w:rsidRPr="00C91726">
        <w:t xml:space="preserve">3 </w:t>
      </w:r>
    </w:p>
    <w:p w14:paraId="2554D1C3" w14:textId="77777777" w:rsidR="00CD635A" w:rsidRPr="00C91726" w:rsidRDefault="0062285C" w:rsidP="00CC4B7D">
      <w:pPr>
        <w:pStyle w:val="ListParagraph"/>
        <w:numPr>
          <w:ilvl w:val="0"/>
          <w:numId w:val="2"/>
        </w:numPr>
      </w:pPr>
      <w:r w:rsidRPr="00C91726">
        <w:t xml:space="preserve">Write a program in C to print the following pattern: </w:t>
      </w:r>
    </w:p>
    <w:p w14:paraId="1D2F753A" w14:textId="77777777" w:rsidR="00CD635A" w:rsidRPr="00C91726" w:rsidRDefault="0062285C" w:rsidP="00CD635A">
      <w:pPr>
        <w:pStyle w:val="ListParagraph"/>
      </w:pPr>
      <w:r w:rsidRPr="00C91726">
        <w:t>3</w:t>
      </w:r>
      <w:r w:rsidR="00CD635A" w:rsidRPr="00C91726">
        <w:tab/>
      </w:r>
      <w:r w:rsidRPr="00C91726">
        <w:t>2</w:t>
      </w:r>
      <w:r w:rsidR="00CD635A" w:rsidRPr="00C91726">
        <w:tab/>
      </w:r>
      <w:r w:rsidRPr="00C91726">
        <w:t>1</w:t>
      </w:r>
    </w:p>
    <w:p w14:paraId="3F6821E6" w14:textId="77777777" w:rsidR="00CD635A" w:rsidRPr="00C91726" w:rsidRDefault="0062285C" w:rsidP="00CD635A">
      <w:pPr>
        <w:pStyle w:val="ListParagraph"/>
      </w:pPr>
      <w:r w:rsidRPr="00C91726">
        <w:t>3</w:t>
      </w:r>
      <w:r w:rsidR="00CD635A" w:rsidRPr="00C91726">
        <w:tab/>
      </w:r>
      <w:r w:rsidRPr="00C91726">
        <w:t>2</w:t>
      </w:r>
      <w:r w:rsidR="00CD635A" w:rsidRPr="00C91726">
        <w:tab/>
      </w:r>
      <w:r w:rsidRPr="00C91726">
        <w:t>1</w:t>
      </w:r>
    </w:p>
    <w:p w14:paraId="28B602D1" w14:textId="472F845C" w:rsidR="00CC4B7D" w:rsidRPr="00C91726" w:rsidRDefault="0062285C" w:rsidP="00CD635A">
      <w:pPr>
        <w:pStyle w:val="ListParagraph"/>
      </w:pPr>
      <w:r w:rsidRPr="00C91726">
        <w:t>3</w:t>
      </w:r>
      <w:r w:rsidR="00CD635A" w:rsidRPr="00C91726">
        <w:tab/>
      </w:r>
      <w:r w:rsidRPr="00C91726">
        <w:t>2</w:t>
      </w:r>
      <w:r w:rsidR="00CD635A" w:rsidRPr="00C91726">
        <w:tab/>
      </w:r>
      <w:r w:rsidRPr="00C91726">
        <w:t xml:space="preserve">1 </w:t>
      </w:r>
    </w:p>
    <w:p w14:paraId="1B458CCE" w14:textId="77777777" w:rsidR="00CD635A" w:rsidRPr="00C91726" w:rsidRDefault="0062285C" w:rsidP="00CC4B7D">
      <w:pPr>
        <w:pStyle w:val="ListParagraph"/>
        <w:numPr>
          <w:ilvl w:val="0"/>
          <w:numId w:val="2"/>
        </w:numPr>
      </w:pPr>
      <w:r w:rsidRPr="00C91726">
        <w:t xml:space="preserve">Write a program in C to print the following pattern: </w:t>
      </w:r>
    </w:p>
    <w:p w14:paraId="75F0F1CC" w14:textId="77777777" w:rsidR="00CD635A" w:rsidRPr="00C91726" w:rsidRDefault="0062285C" w:rsidP="00CD635A">
      <w:pPr>
        <w:pStyle w:val="ListParagraph"/>
      </w:pPr>
      <w:r w:rsidRPr="00C91726">
        <w:t>3</w:t>
      </w:r>
      <w:r w:rsidR="00CD635A" w:rsidRPr="00C91726">
        <w:tab/>
      </w:r>
      <w:r w:rsidRPr="00C91726">
        <w:t>3</w:t>
      </w:r>
      <w:r w:rsidR="00CD635A" w:rsidRPr="00C91726">
        <w:tab/>
      </w:r>
      <w:r w:rsidRPr="00C91726">
        <w:t>3</w:t>
      </w:r>
    </w:p>
    <w:p w14:paraId="5DE2B02C" w14:textId="77777777" w:rsidR="00CD635A" w:rsidRPr="00C91726" w:rsidRDefault="0062285C" w:rsidP="00CD635A">
      <w:pPr>
        <w:pStyle w:val="ListParagraph"/>
      </w:pPr>
      <w:r w:rsidRPr="00C91726">
        <w:t>2</w:t>
      </w:r>
      <w:r w:rsidR="00CD635A" w:rsidRPr="00C91726">
        <w:tab/>
      </w:r>
      <w:r w:rsidRPr="00C91726">
        <w:t>2</w:t>
      </w:r>
      <w:r w:rsidR="00CD635A" w:rsidRPr="00C91726">
        <w:tab/>
      </w:r>
      <w:r w:rsidRPr="00C91726">
        <w:t>2</w:t>
      </w:r>
    </w:p>
    <w:p w14:paraId="5B36162E" w14:textId="38393E74" w:rsidR="00CC4B7D" w:rsidRPr="00C91726" w:rsidRDefault="0062285C" w:rsidP="00CD635A">
      <w:pPr>
        <w:pStyle w:val="ListParagraph"/>
      </w:pPr>
      <w:r w:rsidRPr="00C91726">
        <w:t>1</w:t>
      </w:r>
      <w:r w:rsidR="00CD635A" w:rsidRPr="00C91726">
        <w:tab/>
      </w:r>
      <w:r w:rsidRPr="00C91726">
        <w:t>1</w:t>
      </w:r>
      <w:r w:rsidR="00CD635A" w:rsidRPr="00C91726">
        <w:tab/>
      </w:r>
      <w:r w:rsidRPr="00C91726">
        <w:t xml:space="preserve">1 </w:t>
      </w:r>
    </w:p>
    <w:p w14:paraId="5EDC3367" w14:textId="77777777" w:rsidR="00CD635A" w:rsidRPr="00C91726" w:rsidRDefault="0062285C" w:rsidP="00CC4B7D">
      <w:pPr>
        <w:pStyle w:val="ListParagraph"/>
        <w:numPr>
          <w:ilvl w:val="0"/>
          <w:numId w:val="2"/>
        </w:numPr>
      </w:pPr>
      <w:r w:rsidRPr="00C91726">
        <w:lastRenderedPageBreak/>
        <w:t xml:space="preserve">Write a program in C to print the following pattern: </w:t>
      </w:r>
    </w:p>
    <w:p w14:paraId="403FCB57" w14:textId="77777777" w:rsidR="00CD635A" w:rsidRPr="00C91726" w:rsidRDefault="0062285C" w:rsidP="00CD635A">
      <w:pPr>
        <w:pStyle w:val="ListParagraph"/>
      </w:pPr>
      <w:r w:rsidRPr="00C91726">
        <w:t>*</w:t>
      </w:r>
    </w:p>
    <w:p w14:paraId="2ACFDE59" w14:textId="77777777" w:rsidR="00CD635A" w:rsidRPr="00C91726" w:rsidRDefault="0062285C" w:rsidP="00CD635A">
      <w:pPr>
        <w:pStyle w:val="ListParagraph"/>
      </w:pPr>
      <w:r w:rsidRPr="00C91726">
        <w:t>*</w:t>
      </w:r>
      <w:r w:rsidR="00CD635A" w:rsidRPr="00C91726">
        <w:tab/>
      </w:r>
      <w:r w:rsidRPr="00C91726">
        <w:t>*</w:t>
      </w:r>
    </w:p>
    <w:p w14:paraId="545FA898" w14:textId="08A1F7E6" w:rsidR="00CC4B7D" w:rsidRPr="00C91726" w:rsidRDefault="0062285C" w:rsidP="00CD635A">
      <w:pPr>
        <w:pStyle w:val="ListParagraph"/>
      </w:pPr>
      <w:r w:rsidRPr="00C91726">
        <w:t>*</w:t>
      </w:r>
      <w:r w:rsidR="00CD635A" w:rsidRPr="00C91726">
        <w:tab/>
      </w:r>
      <w:r w:rsidRPr="00C91726">
        <w:t>*</w:t>
      </w:r>
      <w:r w:rsidR="00CD635A" w:rsidRPr="00C91726">
        <w:tab/>
      </w:r>
      <w:r w:rsidRPr="00C91726">
        <w:t xml:space="preserve">* </w:t>
      </w:r>
    </w:p>
    <w:p w14:paraId="165DDA00" w14:textId="77777777" w:rsidR="00CD635A" w:rsidRPr="00C91726" w:rsidRDefault="0062285C" w:rsidP="00CC4B7D">
      <w:pPr>
        <w:pStyle w:val="ListParagraph"/>
        <w:numPr>
          <w:ilvl w:val="0"/>
          <w:numId w:val="2"/>
        </w:numPr>
      </w:pPr>
      <w:r w:rsidRPr="00C91726">
        <w:t xml:space="preserve">Write a program in C to print the following pattern: </w:t>
      </w:r>
    </w:p>
    <w:p w14:paraId="5306F2F0" w14:textId="77777777" w:rsidR="00CD635A" w:rsidRPr="00C91726" w:rsidRDefault="0062285C" w:rsidP="00CD635A">
      <w:pPr>
        <w:pStyle w:val="ListParagraph"/>
      </w:pPr>
      <w:r w:rsidRPr="00C91726">
        <w:t>1</w:t>
      </w:r>
    </w:p>
    <w:p w14:paraId="0C0037F0" w14:textId="7F6E9B8B" w:rsidR="00CD635A" w:rsidRPr="00C91726" w:rsidRDefault="0062285C" w:rsidP="00CD635A">
      <w:pPr>
        <w:pStyle w:val="ListParagraph"/>
        <w:numPr>
          <w:ilvl w:val="0"/>
          <w:numId w:val="3"/>
        </w:numPr>
      </w:pPr>
      <w:r w:rsidRPr="00C91726">
        <w:t>2</w:t>
      </w:r>
    </w:p>
    <w:p w14:paraId="774B9325" w14:textId="139D118A" w:rsidR="00CC4B7D" w:rsidRPr="00C91726" w:rsidRDefault="0062285C" w:rsidP="00CD635A">
      <w:pPr>
        <w:ind w:left="720"/>
      </w:pPr>
      <w:r w:rsidRPr="00C91726">
        <w:t>1</w:t>
      </w:r>
      <w:r w:rsidR="00CD635A" w:rsidRPr="00C91726">
        <w:tab/>
      </w:r>
      <w:r w:rsidRPr="00C91726">
        <w:t>2</w:t>
      </w:r>
      <w:r w:rsidR="00CD635A" w:rsidRPr="00C91726">
        <w:tab/>
      </w:r>
      <w:r w:rsidRPr="00C91726">
        <w:t xml:space="preserve">3 </w:t>
      </w:r>
    </w:p>
    <w:p w14:paraId="64B59CAB" w14:textId="77777777" w:rsidR="00CD635A" w:rsidRPr="00C91726" w:rsidRDefault="0062285C" w:rsidP="00CC4B7D">
      <w:pPr>
        <w:pStyle w:val="ListParagraph"/>
        <w:numPr>
          <w:ilvl w:val="0"/>
          <w:numId w:val="2"/>
        </w:numPr>
      </w:pPr>
      <w:r w:rsidRPr="00C91726">
        <w:t xml:space="preserve">Write a program in C to print the following pattern: </w:t>
      </w:r>
    </w:p>
    <w:p w14:paraId="3E68808A" w14:textId="77777777" w:rsidR="00CD635A" w:rsidRPr="00C91726" w:rsidRDefault="0062285C" w:rsidP="00CD635A">
      <w:pPr>
        <w:pStyle w:val="ListParagraph"/>
      </w:pPr>
      <w:r w:rsidRPr="00C91726">
        <w:t>1</w:t>
      </w:r>
    </w:p>
    <w:p w14:paraId="68BE58B5" w14:textId="77777777" w:rsidR="00CD635A" w:rsidRPr="00C91726" w:rsidRDefault="0062285C" w:rsidP="00CD635A">
      <w:pPr>
        <w:pStyle w:val="ListParagraph"/>
      </w:pPr>
      <w:r w:rsidRPr="00C91726">
        <w:t>2</w:t>
      </w:r>
      <w:r w:rsidR="00CD635A" w:rsidRPr="00C91726">
        <w:tab/>
      </w:r>
      <w:r w:rsidRPr="00C91726">
        <w:t>2</w:t>
      </w:r>
    </w:p>
    <w:p w14:paraId="519E5580" w14:textId="5951291B" w:rsidR="00CC4B7D" w:rsidRPr="00C91726" w:rsidRDefault="0062285C" w:rsidP="00CD635A">
      <w:pPr>
        <w:pStyle w:val="ListParagraph"/>
      </w:pPr>
      <w:r w:rsidRPr="00C91726">
        <w:t>3</w:t>
      </w:r>
      <w:r w:rsidR="00CD635A" w:rsidRPr="00C91726">
        <w:tab/>
      </w:r>
      <w:r w:rsidRPr="00C91726">
        <w:t>3</w:t>
      </w:r>
      <w:r w:rsidR="00CD635A" w:rsidRPr="00C91726">
        <w:tab/>
      </w:r>
      <w:r w:rsidRPr="00C91726">
        <w:t xml:space="preserve">3 </w:t>
      </w:r>
    </w:p>
    <w:p w14:paraId="3647E30E" w14:textId="77777777" w:rsidR="00CD635A" w:rsidRPr="00C91726" w:rsidRDefault="0062285C" w:rsidP="00CC4B7D">
      <w:pPr>
        <w:pStyle w:val="ListParagraph"/>
        <w:numPr>
          <w:ilvl w:val="0"/>
          <w:numId w:val="2"/>
        </w:numPr>
      </w:pPr>
      <w:r w:rsidRPr="00C91726">
        <w:t xml:space="preserve">Write a program in C to print the following pattern: </w:t>
      </w:r>
    </w:p>
    <w:p w14:paraId="33595461" w14:textId="77777777" w:rsidR="00CD635A" w:rsidRPr="00C91726" w:rsidRDefault="0062285C" w:rsidP="00CD635A">
      <w:pPr>
        <w:pStyle w:val="ListParagraph"/>
      </w:pPr>
      <w:r w:rsidRPr="00C91726">
        <w:t>3</w:t>
      </w:r>
    </w:p>
    <w:p w14:paraId="7C40911F" w14:textId="77777777" w:rsidR="00CD635A" w:rsidRPr="00C91726" w:rsidRDefault="0062285C" w:rsidP="00CD635A">
      <w:pPr>
        <w:pStyle w:val="ListParagraph"/>
      </w:pPr>
      <w:r w:rsidRPr="00C91726">
        <w:t>3</w:t>
      </w:r>
      <w:r w:rsidR="00CD635A" w:rsidRPr="00C91726">
        <w:tab/>
      </w:r>
      <w:r w:rsidRPr="00C91726">
        <w:t>2</w:t>
      </w:r>
    </w:p>
    <w:p w14:paraId="1F6B38D6" w14:textId="77B331C0" w:rsidR="00CC4B7D" w:rsidRPr="00C91726" w:rsidRDefault="0062285C" w:rsidP="00CD635A">
      <w:pPr>
        <w:pStyle w:val="ListParagraph"/>
      </w:pPr>
      <w:r w:rsidRPr="00C91726">
        <w:t>3</w:t>
      </w:r>
      <w:r w:rsidR="00CD635A" w:rsidRPr="00C91726">
        <w:tab/>
      </w:r>
      <w:r w:rsidRPr="00C91726">
        <w:t>2</w:t>
      </w:r>
      <w:r w:rsidR="00CD635A" w:rsidRPr="00C91726">
        <w:tab/>
      </w:r>
      <w:r w:rsidRPr="00C91726">
        <w:t xml:space="preserve">1 </w:t>
      </w:r>
    </w:p>
    <w:p w14:paraId="7864E219" w14:textId="77777777" w:rsidR="00CD635A" w:rsidRPr="00C91726" w:rsidRDefault="0062285C" w:rsidP="00CC4B7D">
      <w:pPr>
        <w:pStyle w:val="ListParagraph"/>
        <w:numPr>
          <w:ilvl w:val="0"/>
          <w:numId w:val="2"/>
        </w:numPr>
      </w:pPr>
      <w:r w:rsidRPr="00C91726">
        <w:t xml:space="preserve">Write a program in C to print the following pattern: </w:t>
      </w:r>
    </w:p>
    <w:p w14:paraId="09CDB758" w14:textId="77777777" w:rsidR="00CD635A" w:rsidRPr="00C91726" w:rsidRDefault="0062285C" w:rsidP="00CD635A">
      <w:pPr>
        <w:pStyle w:val="ListParagraph"/>
      </w:pPr>
      <w:r w:rsidRPr="00C91726">
        <w:t>3</w:t>
      </w:r>
    </w:p>
    <w:p w14:paraId="76179537" w14:textId="77777777" w:rsidR="00CD635A" w:rsidRPr="00C91726" w:rsidRDefault="0062285C" w:rsidP="00CD635A">
      <w:pPr>
        <w:pStyle w:val="ListParagraph"/>
      </w:pPr>
      <w:r w:rsidRPr="00C91726">
        <w:t>2</w:t>
      </w:r>
      <w:r w:rsidR="00CD635A" w:rsidRPr="00C91726">
        <w:tab/>
      </w:r>
      <w:r w:rsidRPr="00C91726">
        <w:t>2</w:t>
      </w:r>
    </w:p>
    <w:p w14:paraId="3C685025" w14:textId="6200BF4D" w:rsidR="00CC4B7D" w:rsidRPr="00C91726" w:rsidRDefault="0062285C" w:rsidP="00CD635A">
      <w:pPr>
        <w:pStyle w:val="ListParagraph"/>
      </w:pPr>
      <w:r w:rsidRPr="00C91726">
        <w:t>1</w:t>
      </w:r>
      <w:r w:rsidR="00CD635A" w:rsidRPr="00C91726">
        <w:tab/>
      </w:r>
      <w:r w:rsidRPr="00C91726">
        <w:t>1</w:t>
      </w:r>
      <w:r w:rsidR="00CD635A" w:rsidRPr="00C91726">
        <w:tab/>
      </w:r>
      <w:r w:rsidRPr="00C91726">
        <w:t xml:space="preserve">1 </w:t>
      </w:r>
    </w:p>
    <w:p w14:paraId="5B32BE06" w14:textId="77777777" w:rsidR="00CD635A" w:rsidRPr="00C91726" w:rsidRDefault="0062285C" w:rsidP="00CC4B7D">
      <w:pPr>
        <w:pStyle w:val="ListParagraph"/>
        <w:numPr>
          <w:ilvl w:val="0"/>
          <w:numId w:val="2"/>
        </w:numPr>
      </w:pPr>
      <w:r w:rsidRPr="00C91726">
        <w:t xml:space="preserve">Write a program in C to print the following pattern: </w:t>
      </w:r>
    </w:p>
    <w:p w14:paraId="4FD13B26" w14:textId="77777777" w:rsidR="00CD635A" w:rsidRPr="00C91726" w:rsidRDefault="0062285C" w:rsidP="00CD635A">
      <w:pPr>
        <w:pStyle w:val="ListParagraph"/>
        <w:ind w:left="2880" w:firstLine="720"/>
      </w:pPr>
      <w:r w:rsidRPr="00C91726">
        <w:t>*</w:t>
      </w:r>
    </w:p>
    <w:p w14:paraId="0111716A" w14:textId="77777777" w:rsidR="00CD635A" w:rsidRPr="00C91726" w:rsidRDefault="0062285C" w:rsidP="00CD635A">
      <w:pPr>
        <w:ind w:left="2160" w:firstLine="720"/>
      </w:pPr>
      <w:r w:rsidRPr="00C91726">
        <w:t>*</w:t>
      </w:r>
      <w:r w:rsidR="00CD635A" w:rsidRPr="00C91726">
        <w:tab/>
      </w:r>
      <w:r w:rsidRPr="00C91726">
        <w:t>*</w:t>
      </w:r>
      <w:r w:rsidR="00CD635A" w:rsidRPr="00C91726">
        <w:tab/>
      </w:r>
      <w:r w:rsidRPr="00C91726">
        <w:t>*</w:t>
      </w:r>
    </w:p>
    <w:p w14:paraId="00747A8A" w14:textId="77777777" w:rsidR="00CD635A" w:rsidRPr="00C91726" w:rsidRDefault="0062285C" w:rsidP="00CD635A">
      <w:pPr>
        <w:ind w:left="1440" w:firstLine="720"/>
      </w:pPr>
      <w:r w:rsidRPr="00C91726">
        <w:t>*</w:t>
      </w:r>
      <w:r w:rsidR="00CD635A" w:rsidRPr="00C91726">
        <w:tab/>
      </w:r>
      <w:r w:rsidRPr="00C91726">
        <w:t>*</w:t>
      </w:r>
      <w:r w:rsidR="00CD635A" w:rsidRPr="00C91726">
        <w:tab/>
      </w:r>
      <w:r w:rsidRPr="00C91726">
        <w:t>*</w:t>
      </w:r>
      <w:r w:rsidR="00CD635A" w:rsidRPr="00C91726">
        <w:tab/>
      </w:r>
      <w:r w:rsidRPr="00C91726">
        <w:t>*</w:t>
      </w:r>
      <w:r w:rsidR="00CD635A" w:rsidRPr="00C91726">
        <w:tab/>
      </w:r>
      <w:r w:rsidRPr="00C91726">
        <w:t>*</w:t>
      </w:r>
    </w:p>
    <w:p w14:paraId="4AA474E2" w14:textId="15BC418A" w:rsidR="00CC4B7D" w:rsidRPr="00C91726" w:rsidRDefault="0062285C" w:rsidP="00CD635A">
      <w:pPr>
        <w:ind w:left="720" w:firstLine="720"/>
      </w:pPr>
      <w:r w:rsidRPr="00C91726">
        <w:t>*</w:t>
      </w:r>
      <w:r w:rsidR="00CD635A" w:rsidRPr="00C91726">
        <w:tab/>
      </w:r>
      <w:r w:rsidRPr="00C91726">
        <w:t>*</w:t>
      </w:r>
      <w:r w:rsidR="00CD635A" w:rsidRPr="00C91726">
        <w:tab/>
      </w:r>
      <w:r w:rsidRPr="00C91726">
        <w:t>*</w:t>
      </w:r>
      <w:r w:rsidR="00CD635A" w:rsidRPr="00C91726">
        <w:tab/>
      </w:r>
      <w:r w:rsidRPr="00C91726">
        <w:t>*</w:t>
      </w:r>
      <w:r w:rsidR="00CD635A" w:rsidRPr="00C91726">
        <w:tab/>
      </w:r>
      <w:r w:rsidRPr="00C91726">
        <w:t>*</w:t>
      </w:r>
      <w:r w:rsidR="00CD635A" w:rsidRPr="00C91726">
        <w:tab/>
      </w:r>
      <w:r w:rsidRPr="00C91726">
        <w:t>*</w:t>
      </w:r>
      <w:r w:rsidR="00CD635A" w:rsidRPr="00C91726">
        <w:tab/>
      </w:r>
      <w:r w:rsidRPr="00C91726">
        <w:t xml:space="preserve">* </w:t>
      </w:r>
    </w:p>
    <w:p w14:paraId="373841A1" w14:textId="77777777" w:rsidR="00CD635A" w:rsidRPr="00C91726" w:rsidRDefault="0062285C" w:rsidP="00CC4B7D">
      <w:pPr>
        <w:pStyle w:val="ListParagraph"/>
        <w:numPr>
          <w:ilvl w:val="0"/>
          <w:numId w:val="2"/>
        </w:numPr>
      </w:pPr>
      <w:r w:rsidRPr="00C91726">
        <w:t xml:space="preserve">Write a program in C to print the following pattern: </w:t>
      </w:r>
    </w:p>
    <w:p w14:paraId="53CFA596" w14:textId="77777777" w:rsidR="00CD635A" w:rsidRPr="00C91726" w:rsidRDefault="0062285C" w:rsidP="00CD635A">
      <w:pPr>
        <w:pStyle w:val="ListParagraph"/>
        <w:ind w:left="2880" w:firstLine="720"/>
      </w:pPr>
      <w:r w:rsidRPr="00C91726">
        <w:t>1</w:t>
      </w:r>
    </w:p>
    <w:p w14:paraId="419E7500" w14:textId="26AE3154" w:rsidR="00CD635A" w:rsidRPr="00C91726" w:rsidRDefault="0062285C" w:rsidP="00CD635A">
      <w:pPr>
        <w:ind w:left="2160" w:firstLine="720"/>
      </w:pPr>
      <w:r w:rsidRPr="00C91726">
        <w:t>1</w:t>
      </w:r>
      <w:r w:rsidR="00CD635A" w:rsidRPr="00C91726">
        <w:tab/>
      </w:r>
      <w:r w:rsidRPr="00C91726">
        <w:t>2</w:t>
      </w:r>
      <w:r w:rsidR="00CD635A" w:rsidRPr="00C91726">
        <w:tab/>
      </w:r>
      <w:r w:rsidRPr="00C91726">
        <w:t>1</w:t>
      </w:r>
    </w:p>
    <w:p w14:paraId="18189E15" w14:textId="77777777" w:rsidR="00CD635A" w:rsidRPr="00C91726" w:rsidRDefault="0062285C" w:rsidP="00CD635A">
      <w:pPr>
        <w:ind w:left="1440" w:firstLine="720"/>
      </w:pPr>
      <w:r w:rsidRPr="00C91726">
        <w:t>1</w:t>
      </w:r>
      <w:r w:rsidR="00CD635A" w:rsidRPr="00C91726">
        <w:tab/>
      </w:r>
      <w:r w:rsidRPr="00C91726">
        <w:t>2</w:t>
      </w:r>
      <w:r w:rsidR="00CD635A" w:rsidRPr="00C91726">
        <w:tab/>
      </w:r>
      <w:r w:rsidRPr="00C91726">
        <w:t>3</w:t>
      </w:r>
      <w:r w:rsidR="00CD635A" w:rsidRPr="00C91726">
        <w:tab/>
      </w:r>
      <w:r w:rsidRPr="00C91726">
        <w:t>2</w:t>
      </w:r>
      <w:r w:rsidR="00CD635A" w:rsidRPr="00C91726">
        <w:tab/>
      </w:r>
      <w:r w:rsidRPr="00C91726">
        <w:t>1</w:t>
      </w:r>
    </w:p>
    <w:p w14:paraId="7AE8804A" w14:textId="328B57A5" w:rsidR="00CC4B7D" w:rsidRPr="00C91726" w:rsidRDefault="0062285C" w:rsidP="00CD635A">
      <w:pPr>
        <w:ind w:left="1440"/>
      </w:pPr>
      <w:r w:rsidRPr="00C91726">
        <w:t>1</w:t>
      </w:r>
      <w:r w:rsidR="00CD635A" w:rsidRPr="00C91726">
        <w:tab/>
      </w:r>
      <w:r w:rsidRPr="00C91726">
        <w:t>2</w:t>
      </w:r>
      <w:r w:rsidR="00CD635A" w:rsidRPr="00C91726">
        <w:tab/>
      </w:r>
      <w:r w:rsidRPr="00C91726">
        <w:t>3</w:t>
      </w:r>
      <w:r w:rsidR="00CD635A" w:rsidRPr="00C91726">
        <w:tab/>
      </w:r>
      <w:r w:rsidRPr="00C91726">
        <w:t>4</w:t>
      </w:r>
      <w:r w:rsidR="00CD635A" w:rsidRPr="00C91726">
        <w:tab/>
      </w:r>
      <w:r w:rsidRPr="00C91726">
        <w:t>3</w:t>
      </w:r>
      <w:r w:rsidR="00CD635A" w:rsidRPr="00C91726">
        <w:tab/>
      </w:r>
      <w:r w:rsidRPr="00C91726">
        <w:t>2</w:t>
      </w:r>
      <w:r w:rsidR="00CD635A" w:rsidRPr="00C91726">
        <w:tab/>
      </w:r>
      <w:r w:rsidRPr="00C91726">
        <w:t xml:space="preserve">1 </w:t>
      </w:r>
    </w:p>
    <w:p w14:paraId="4F12A4EF" w14:textId="77777777" w:rsidR="00CC4B7D" w:rsidRPr="00C91726" w:rsidRDefault="0062285C" w:rsidP="00CC4B7D">
      <w:pPr>
        <w:pStyle w:val="ListParagraph"/>
        <w:numPr>
          <w:ilvl w:val="0"/>
          <w:numId w:val="2"/>
        </w:numPr>
      </w:pPr>
      <w:r w:rsidRPr="00C91726">
        <w:t xml:space="preserve">Write a program in C to print the following pattern: </w:t>
      </w:r>
    </w:p>
    <w:p w14:paraId="139C0C56" w14:textId="1107DF05" w:rsidR="00CC4B7D" w:rsidRPr="00C91726" w:rsidRDefault="00CD635A" w:rsidP="00CC4B7D">
      <w:pPr>
        <w:pStyle w:val="ListParagraph"/>
        <w:ind w:left="2880" w:firstLine="720"/>
      </w:pPr>
      <w:r w:rsidRPr="00C91726">
        <w:t xml:space="preserve"> </w:t>
      </w:r>
      <w:r w:rsidR="0062285C" w:rsidRPr="00C91726">
        <w:t>5</w:t>
      </w:r>
    </w:p>
    <w:p w14:paraId="2F3D09BC" w14:textId="77777777" w:rsidR="00CD635A" w:rsidRPr="00C91726" w:rsidRDefault="0062285C" w:rsidP="00CD635A">
      <w:pPr>
        <w:ind w:left="2160" w:firstLine="720"/>
      </w:pPr>
      <w:r w:rsidRPr="00C91726">
        <w:t xml:space="preserve"> 5</w:t>
      </w:r>
      <w:r w:rsidR="00CD635A" w:rsidRPr="00C91726">
        <w:tab/>
      </w:r>
      <w:r w:rsidRPr="00C91726">
        <w:t xml:space="preserve"> 4 </w:t>
      </w:r>
      <w:r w:rsidR="00CD635A" w:rsidRPr="00C91726">
        <w:tab/>
      </w:r>
      <w:r w:rsidRPr="00C91726">
        <w:t>5</w:t>
      </w:r>
    </w:p>
    <w:p w14:paraId="43A4D6F7" w14:textId="55BC09BD" w:rsidR="00CD635A" w:rsidRPr="00C91726" w:rsidRDefault="0062285C" w:rsidP="00CD635A">
      <w:pPr>
        <w:ind w:left="1440" w:firstLine="720"/>
      </w:pPr>
      <w:r w:rsidRPr="00C91726">
        <w:t xml:space="preserve"> 5 </w:t>
      </w:r>
      <w:r w:rsidR="00CD635A" w:rsidRPr="00C91726">
        <w:tab/>
        <w:t xml:space="preserve"> </w:t>
      </w:r>
      <w:r w:rsidRPr="00C91726">
        <w:t>4</w:t>
      </w:r>
      <w:r w:rsidR="00CD635A" w:rsidRPr="00C91726">
        <w:tab/>
      </w:r>
      <w:r w:rsidRPr="00C91726">
        <w:t xml:space="preserve"> 3</w:t>
      </w:r>
      <w:r w:rsidR="00CD635A" w:rsidRPr="00C91726">
        <w:tab/>
      </w:r>
      <w:r w:rsidRPr="00C91726">
        <w:t xml:space="preserve"> 4 </w:t>
      </w:r>
      <w:r w:rsidR="00CD635A" w:rsidRPr="00C91726">
        <w:tab/>
      </w:r>
      <w:r w:rsidRPr="00C91726">
        <w:t xml:space="preserve">5 </w:t>
      </w:r>
    </w:p>
    <w:p w14:paraId="27EFFA12" w14:textId="29CE777F" w:rsidR="00CD635A" w:rsidRPr="00C91726" w:rsidRDefault="0062285C" w:rsidP="00CD635A">
      <w:pPr>
        <w:ind w:left="720" w:firstLine="720"/>
      </w:pPr>
      <w:r w:rsidRPr="00C91726">
        <w:t xml:space="preserve">5 </w:t>
      </w:r>
      <w:r w:rsidR="00CD635A" w:rsidRPr="00C91726">
        <w:tab/>
        <w:t xml:space="preserve"> </w:t>
      </w:r>
      <w:r w:rsidRPr="00C91726">
        <w:t>4</w:t>
      </w:r>
      <w:r w:rsidR="00CD635A" w:rsidRPr="00C91726">
        <w:tab/>
      </w:r>
      <w:r w:rsidRPr="00C91726">
        <w:t xml:space="preserve"> 3</w:t>
      </w:r>
      <w:r w:rsidR="00CD635A" w:rsidRPr="00C91726">
        <w:tab/>
      </w:r>
      <w:r w:rsidRPr="00C91726">
        <w:t xml:space="preserve"> 2 </w:t>
      </w:r>
      <w:r w:rsidR="00CD635A" w:rsidRPr="00C91726">
        <w:tab/>
        <w:t xml:space="preserve"> </w:t>
      </w:r>
      <w:r w:rsidRPr="00C91726">
        <w:t>3</w:t>
      </w:r>
      <w:r w:rsidR="00CD635A" w:rsidRPr="00C91726">
        <w:tab/>
      </w:r>
      <w:r w:rsidRPr="00C91726">
        <w:t xml:space="preserve"> 4 </w:t>
      </w:r>
      <w:r w:rsidR="00CD635A" w:rsidRPr="00C91726">
        <w:tab/>
      </w:r>
      <w:r w:rsidRPr="00C91726">
        <w:t>5</w:t>
      </w:r>
    </w:p>
    <w:p w14:paraId="2B97CC24" w14:textId="305DBD0D" w:rsidR="00CC4B7D" w:rsidRPr="00C91726" w:rsidRDefault="0062285C" w:rsidP="00CD635A">
      <w:pPr>
        <w:ind w:firstLine="720"/>
      </w:pPr>
      <w:r w:rsidRPr="00C91726">
        <w:t xml:space="preserve"> 5</w:t>
      </w:r>
      <w:r w:rsidR="00CD635A" w:rsidRPr="00C91726">
        <w:tab/>
      </w:r>
      <w:r w:rsidRPr="00C91726">
        <w:t xml:space="preserve"> 4</w:t>
      </w:r>
      <w:r w:rsidR="00CD635A" w:rsidRPr="00C91726">
        <w:tab/>
      </w:r>
      <w:r w:rsidRPr="00C91726">
        <w:t xml:space="preserve"> 3</w:t>
      </w:r>
      <w:r w:rsidR="00CD635A" w:rsidRPr="00C91726">
        <w:tab/>
      </w:r>
      <w:r w:rsidRPr="00C91726">
        <w:t xml:space="preserve"> 2 </w:t>
      </w:r>
      <w:r w:rsidR="00CD635A" w:rsidRPr="00C91726">
        <w:tab/>
        <w:t xml:space="preserve"> </w:t>
      </w:r>
      <w:r w:rsidRPr="00C91726">
        <w:t>1</w:t>
      </w:r>
      <w:r w:rsidR="00CD635A" w:rsidRPr="00C91726">
        <w:tab/>
      </w:r>
      <w:r w:rsidRPr="00C91726">
        <w:t xml:space="preserve"> 2 </w:t>
      </w:r>
      <w:r w:rsidR="00CD635A" w:rsidRPr="00C91726">
        <w:tab/>
        <w:t xml:space="preserve"> </w:t>
      </w:r>
      <w:r w:rsidRPr="00C91726">
        <w:t>3</w:t>
      </w:r>
      <w:r w:rsidR="00CD635A" w:rsidRPr="00C91726">
        <w:tab/>
      </w:r>
      <w:r w:rsidRPr="00C91726">
        <w:t xml:space="preserve"> </w:t>
      </w:r>
      <w:r w:rsidR="00DE1886" w:rsidRPr="00C91726">
        <w:t>4</w:t>
      </w:r>
      <w:r w:rsidRPr="00C91726">
        <w:t xml:space="preserve"> </w:t>
      </w:r>
      <w:r w:rsidR="00CD635A" w:rsidRPr="00C91726">
        <w:tab/>
      </w:r>
      <w:r w:rsidR="00DE1886" w:rsidRPr="00C91726">
        <w:t>5</w:t>
      </w:r>
    </w:p>
    <w:p w14:paraId="63967432" w14:textId="77777777" w:rsidR="00CC4B7D" w:rsidRPr="00C91726" w:rsidRDefault="0062285C" w:rsidP="00CC4B7D">
      <w:pPr>
        <w:pStyle w:val="ListParagraph"/>
        <w:numPr>
          <w:ilvl w:val="0"/>
          <w:numId w:val="2"/>
        </w:numPr>
      </w:pPr>
      <w:r w:rsidRPr="00C91726">
        <w:t xml:space="preserve">Write a program in C to print the following pattern: </w:t>
      </w:r>
    </w:p>
    <w:p w14:paraId="4B6214B4" w14:textId="77777777" w:rsidR="00CC4B7D" w:rsidRPr="00C91726" w:rsidRDefault="0062285C" w:rsidP="00CC4B7D">
      <w:pPr>
        <w:pStyle w:val="ListParagraph"/>
      </w:pPr>
      <w:r w:rsidRPr="00C91726">
        <w:t xml:space="preserve">1 </w:t>
      </w:r>
    </w:p>
    <w:p w14:paraId="64C219D5" w14:textId="0A82DBC0" w:rsidR="00CC4B7D" w:rsidRPr="00C91726" w:rsidRDefault="0062285C" w:rsidP="00CC4B7D">
      <w:pPr>
        <w:pStyle w:val="ListParagraph"/>
      </w:pPr>
      <w:r w:rsidRPr="00C91726">
        <w:lastRenderedPageBreak/>
        <w:t>0</w:t>
      </w:r>
      <w:r w:rsidR="00CF4358" w:rsidRPr="00C91726">
        <w:tab/>
      </w:r>
      <w:r w:rsidRPr="00C91726">
        <w:t>1</w:t>
      </w:r>
    </w:p>
    <w:p w14:paraId="21659701" w14:textId="173E0483" w:rsidR="00CC4B7D" w:rsidRPr="00C91726" w:rsidRDefault="00CC4B7D" w:rsidP="00CC4B7D">
      <w:pPr>
        <w:ind w:firstLine="360"/>
      </w:pPr>
      <w:r w:rsidRPr="00C91726">
        <w:t xml:space="preserve">     </w:t>
      </w:r>
      <w:r w:rsidR="0062285C" w:rsidRPr="00C91726">
        <w:t xml:space="preserve"> 1</w:t>
      </w:r>
      <w:r w:rsidR="00CF4358" w:rsidRPr="00C91726">
        <w:tab/>
      </w:r>
      <w:r w:rsidR="0062285C" w:rsidRPr="00C91726">
        <w:t>0</w:t>
      </w:r>
      <w:r w:rsidR="00CF4358" w:rsidRPr="00C91726">
        <w:tab/>
      </w:r>
      <w:r w:rsidR="0062285C" w:rsidRPr="00C91726">
        <w:t>1</w:t>
      </w:r>
    </w:p>
    <w:p w14:paraId="78EBAFB0" w14:textId="0A2D8E9F" w:rsidR="00CC4B7D" w:rsidRPr="00C91726" w:rsidRDefault="0062285C" w:rsidP="00CC4B7D">
      <w:pPr>
        <w:ind w:firstLine="720"/>
      </w:pPr>
      <w:r w:rsidRPr="00C91726">
        <w:t>0</w:t>
      </w:r>
      <w:r w:rsidR="00CF4358" w:rsidRPr="00C91726">
        <w:tab/>
      </w:r>
      <w:r w:rsidRPr="00C91726">
        <w:t>1</w:t>
      </w:r>
      <w:r w:rsidR="00CF4358" w:rsidRPr="00C91726">
        <w:tab/>
        <w:t>0</w:t>
      </w:r>
      <w:r w:rsidR="00CF4358" w:rsidRPr="00C91726">
        <w:tab/>
      </w:r>
      <w:r w:rsidRPr="00C91726">
        <w:t>1</w:t>
      </w:r>
    </w:p>
    <w:p w14:paraId="21B0CA82" w14:textId="33E7FAAF" w:rsidR="00CC4B7D" w:rsidRPr="00C91726" w:rsidRDefault="00CC4B7D" w:rsidP="00CC4B7D">
      <w:pPr>
        <w:ind w:firstLine="360"/>
      </w:pPr>
      <w:r w:rsidRPr="00C91726">
        <w:t xml:space="preserve">     </w:t>
      </w:r>
      <w:r w:rsidR="0062285C" w:rsidRPr="00C91726">
        <w:t xml:space="preserve"> 1</w:t>
      </w:r>
      <w:r w:rsidR="00CF4358" w:rsidRPr="00C91726">
        <w:tab/>
      </w:r>
      <w:r w:rsidR="0062285C" w:rsidRPr="00C91726">
        <w:t>0</w:t>
      </w:r>
      <w:r w:rsidR="00CF4358" w:rsidRPr="00C91726">
        <w:tab/>
      </w:r>
      <w:r w:rsidR="0062285C" w:rsidRPr="00C91726">
        <w:t>1</w:t>
      </w:r>
      <w:r w:rsidR="00CF4358" w:rsidRPr="00C91726">
        <w:tab/>
      </w:r>
      <w:r w:rsidR="0062285C" w:rsidRPr="00C91726">
        <w:t>0</w:t>
      </w:r>
      <w:r w:rsidR="00CF4358" w:rsidRPr="00C91726">
        <w:tab/>
      </w:r>
      <w:r w:rsidR="0062285C" w:rsidRPr="00C91726">
        <w:t xml:space="preserve">1 </w:t>
      </w:r>
    </w:p>
    <w:p w14:paraId="6DFE7FA5" w14:textId="04D77405" w:rsidR="00CC4B7D" w:rsidRPr="00C91726" w:rsidRDefault="0062285C" w:rsidP="00CC4B7D">
      <w:pPr>
        <w:pStyle w:val="ListParagraph"/>
        <w:numPr>
          <w:ilvl w:val="0"/>
          <w:numId w:val="2"/>
        </w:numPr>
      </w:pPr>
      <w:r w:rsidRPr="00C91726">
        <w:t xml:space="preserve">Write a program to print all prime numbers &lt;= a given number. </w:t>
      </w:r>
    </w:p>
    <w:p w14:paraId="0E741A2E" w14:textId="22148B8D" w:rsidR="00CC4B7D" w:rsidRPr="00C91726" w:rsidRDefault="0062285C" w:rsidP="00CC4B7D">
      <w:pPr>
        <w:pStyle w:val="ListParagraph"/>
        <w:numPr>
          <w:ilvl w:val="0"/>
          <w:numId w:val="2"/>
        </w:numPr>
      </w:pPr>
      <w:r w:rsidRPr="00C91726">
        <w:t xml:space="preserve">Write a program to convert Decimal no to Binary No. </w:t>
      </w:r>
    </w:p>
    <w:p w14:paraId="74669A21" w14:textId="1D122C4A" w:rsidR="00CF4358" w:rsidRDefault="0062285C" w:rsidP="00CC4B7D">
      <w:pPr>
        <w:pStyle w:val="ListParagraph"/>
        <w:numPr>
          <w:ilvl w:val="0"/>
          <w:numId w:val="2"/>
        </w:numPr>
      </w:pPr>
      <w:r w:rsidRPr="00C91726">
        <w:t>Write a program to find product, sum, average, max and min from a list of n numbers.</w:t>
      </w:r>
    </w:p>
    <w:p w14:paraId="0F4748E5" w14:textId="77777777" w:rsidR="000E75E3" w:rsidRPr="00574F7B" w:rsidRDefault="000E75E3" w:rsidP="000E75E3">
      <w:pPr>
        <w:pStyle w:val="ListParagraph"/>
        <w:widowControl w:val="0"/>
        <w:numPr>
          <w:ilvl w:val="0"/>
          <w:numId w:val="2"/>
        </w:numPr>
        <w:tabs>
          <w:tab w:val="left" w:pos="613"/>
        </w:tabs>
        <w:autoSpaceDE w:val="0"/>
        <w:autoSpaceDN w:val="0"/>
        <w:spacing w:before="1" w:after="0" w:line="280" w:lineRule="auto"/>
        <w:ind w:right="1155"/>
        <w:contextualSpacing w:val="0"/>
        <w:rPr>
          <w:bCs/>
        </w:rPr>
      </w:pPr>
      <w:r w:rsidRPr="00574F7B">
        <w:rPr>
          <w:bCs/>
          <w:w w:val="110"/>
        </w:rPr>
        <w:t>Write</w:t>
      </w:r>
      <w:r w:rsidRPr="00574F7B">
        <w:rPr>
          <w:bCs/>
          <w:spacing w:val="-37"/>
          <w:w w:val="110"/>
        </w:rPr>
        <w:t xml:space="preserve"> </w:t>
      </w:r>
      <w:r w:rsidRPr="00574F7B">
        <w:rPr>
          <w:bCs/>
          <w:w w:val="110"/>
        </w:rPr>
        <w:t>a</w:t>
      </w:r>
      <w:r w:rsidRPr="00574F7B">
        <w:rPr>
          <w:bCs/>
          <w:spacing w:val="-37"/>
          <w:w w:val="110"/>
        </w:rPr>
        <w:t xml:space="preserve"> </w:t>
      </w:r>
      <w:r w:rsidRPr="00574F7B">
        <w:rPr>
          <w:bCs/>
          <w:w w:val="110"/>
        </w:rPr>
        <w:t>program</w:t>
      </w:r>
      <w:r w:rsidRPr="00574F7B">
        <w:rPr>
          <w:bCs/>
          <w:spacing w:val="-36"/>
          <w:w w:val="110"/>
        </w:rPr>
        <w:t xml:space="preserve"> </w:t>
      </w:r>
      <w:r w:rsidRPr="00574F7B">
        <w:rPr>
          <w:bCs/>
          <w:w w:val="110"/>
        </w:rPr>
        <w:t>in</w:t>
      </w:r>
      <w:r w:rsidRPr="00574F7B">
        <w:rPr>
          <w:bCs/>
          <w:spacing w:val="-36"/>
          <w:w w:val="110"/>
        </w:rPr>
        <w:t xml:space="preserve"> </w:t>
      </w:r>
      <w:r w:rsidRPr="00574F7B">
        <w:rPr>
          <w:bCs/>
          <w:w w:val="110"/>
        </w:rPr>
        <w:t>C</w:t>
      </w:r>
      <w:r w:rsidRPr="00574F7B">
        <w:rPr>
          <w:bCs/>
          <w:spacing w:val="-36"/>
          <w:w w:val="110"/>
        </w:rPr>
        <w:t xml:space="preserve"> </w:t>
      </w:r>
      <w:r w:rsidRPr="00574F7B">
        <w:rPr>
          <w:bCs/>
          <w:w w:val="110"/>
        </w:rPr>
        <w:t>that</w:t>
      </w:r>
      <w:r w:rsidRPr="00574F7B">
        <w:rPr>
          <w:bCs/>
          <w:spacing w:val="-37"/>
          <w:w w:val="110"/>
        </w:rPr>
        <w:t xml:space="preserve"> </w:t>
      </w:r>
      <w:r w:rsidRPr="00574F7B">
        <w:rPr>
          <w:bCs/>
          <w:w w:val="110"/>
        </w:rPr>
        <w:t>accepts</w:t>
      </w:r>
      <w:r w:rsidRPr="00574F7B">
        <w:rPr>
          <w:bCs/>
          <w:spacing w:val="-36"/>
          <w:w w:val="110"/>
        </w:rPr>
        <w:t xml:space="preserve"> </w:t>
      </w:r>
      <w:r w:rsidRPr="00574F7B">
        <w:rPr>
          <w:bCs/>
          <w:w w:val="110"/>
        </w:rPr>
        <w:t>N*N</w:t>
      </w:r>
      <w:r w:rsidRPr="00574F7B">
        <w:rPr>
          <w:bCs/>
          <w:spacing w:val="-36"/>
          <w:w w:val="110"/>
        </w:rPr>
        <w:t xml:space="preserve"> </w:t>
      </w:r>
      <w:r w:rsidRPr="00574F7B">
        <w:rPr>
          <w:bCs/>
          <w:w w:val="110"/>
        </w:rPr>
        <w:t>matrix</w:t>
      </w:r>
      <w:r w:rsidRPr="00574F7B">
        <w:rPr>
          <w:bCs/>
          <w:spacing w:val="-36"/>
          <w:w w:val="110"/>
        </w:rPr>
        <w:t xml:space="preserve"> </w:t>
      </w:r>
      <w:r w:rsidRPr="00574F7B">
        <w:rPr>
          <w:bCs/>
          <w:w w:val="110"/>
        </w:rPr>
        <w:t>as</w:t>
      </w:r>
      <w:r w:rsidRPr="00574F7B">
        <w:rPr>
          <w:bCs/>
          <w:spacing w:val="-37"/>
          <w:w w:val="110"/>
        </w:rPr>
        <w:t xml:space="preserve"> </w:t>
      </w:r>
      <w:r w:rsidRPr="00574F7B">
        <w:rPr>
          <w:bCs/>
          <w:w w:val="110"/>
        </w:rPr>
        <w:t>input</w:t>
      </w:r>
      <w:r w:rsidRPr="00574F7B">
        <w:rPr>
          <w:bCs/>
          <w:spacing w:val="-37"/>
          <w:w w:val="110"/>
        </w:rPr>
        <w:t xml:space="preserve"> </w:t>
      </w:r>
      <w:r w:rsidRPr="00574F7B">
        <w:rPr>
          <w:bCs/>
          <w:w w:val="110"/>
        </w:rPr>
        <w:t>and</w:t>
      </w:r>
      <w:r w:rsidRPr="00574F7B">
        <w:rPr>
          <w:bCs/>
          <w:spacing w:val="-37"/>
          <w:w w:val="110"/>
        </w:rPr>
        <w:t xml:space="preserve"> </w:t>
      </w:r>
      <w:r w:rsidRPr="00574F7B">
        <w:rPr>
          <w:bCs/>
          <w:w w:val="110"/>
        </w:rPr>
        <w:t>print transpose</w:t>
      </w:r>
      <w:r w:rsidRPr="00574F7B">
        <w:rPr>
          <w:bCs/>
          <w:spacing w:val="-25"/>
          <w:w w:val="110"/>
        </w:rPr>
        <w:t xml:space="preserve"> </w:t>
      </w:r>
      <w:r w:rsidRPr="00574F7B">
        <w:rPr>
          <w:bCs/>
          <w:w w:val="110"/>
        </w:rPr>
        <w:t>of</w:t>
      </w:r>
      <w:r w:rsidRPr="00574F7B">
        <w:rPr>
          <w:bCs/>
          <w:spacing w:val="-26"/>
          <w:w w:val="110"/>
        </w:rPr>
        <w:t xml:space="preserve"> </w:t>
      </w:r>
      <w:r w:rsidRPr="00574F7B">
        <w:rPr>
          <w:bCs/>
          <w:w w:val="110"/>
        </w:rPr>
        <w:t>this</w:t>
      </w:r>
      <w:r w:rsidRPr="00574F7B">
        <w:rPr>
          <w:bCs/>
          <w:spacing w:val="-25"/>
          <w:w w:val="110"/>
        </w:rPr>
        <w:t xml:space="preserve"> </w:t>
      </w:r>
      <w:r w:rsidRPr="00574F7B">
        <w:rPr>
          <w:bCs/>
          <w:w w:val="110"/>
        </w:rPr>
        <w:t>matrix</w:t>
      </w:r>
    </w:p>
    <w:p w14:paraId="3CC435E2" w14:textId="77777777" w:rsidR="000E75E3" w:rsidRPr="00574F7B" w:rsidRDefault="000E75E3" w:rsidP="000E75E3">
      <w:pPr>
        <w:pStyle w:val="ListParagraph"/>
        <w:widowControl w:val="0"/>
        <w:numPr>
          <w:ilvl w:val="0"/>
          <w:numId w:val="2"/>
        </w:numPr>
        <w:tabs>
          <w:tab w:val="left" w:pos="613"/>
        </w:tabs>
        <w:autoSpaceDE w:val="0"/>
        <w:autoSpaceDN w:val="0"/>
        <w:spacing w:before="0" w:after="0" w:line="278" w:lineRule="auto"/>
        <w:ind w:right="512"/>
        <w:contextualSpacing w:val="0"/>
        <w:rPr>
          <w:rFonts w:cstheme="minorHAnsi"/>
          <w:bCs/>
        </w:rPr>
      </w:pPr>
      <w:r w:rsidRPr="00574F7B">
        <w:rPr>
          <w:rFonts w:cstheme="minorHAnsi"/>
          <w:bCs/>
          <w:w w:val="110"/>
        </w:rPr>
        <w:t>Write</w:t>
      </w:r>
      <w:r w:rsidRPr="00574F7B">
        <w:rPr>
          <w:rFonts w:cstheme="minorHAnsi"/>
          <w:bCs/>
          <w:spacing w:val="-49"/>
          <w:w w:val="110"/>
        </w:rPr>
        <w:t xml:space="preserve"> </w:t>
      </w:r>
      <w:r w:rsidRPr="00574F7B">
        <w:rPr>
          <w:rFonts w:cstheme="minorHAnsi"/>
          <w:bCs/>
          <w:w w:val="110"/>
        </w:rPr>
        <w:t>a</w:t>
      </w:r>
      <w:r w:rsidRPr="00574F7B">
        <w:rPr>
          <w:rFonts w:cstheme="minorHAnsi"/>
          <w:bCs/>
          <w:spacing w:val="-48"/>
          <w:w w:val="110"/>
        </w:rPr>
        <w:t xml:space="preserve"> </w:t>
      </w:r>
      <w:r w:rsidRPr="00574F7B">
        <w:rPr>
          <w:rFonts w:cstheme="minorHAnsi"/>
          <w:bCs/>
          <w:w w:val="110"/>
        </w:rPr>
        <w:t>program</w:t>
      </w:r>
      <w:r w:rsidRPr="00574F7B">
        <w:rPr>
          <w:rFonts w:cstheme="minorHAnsi"/>
          <w:bCs/>
          <w:spacing w:val="-48"/>
          <w:w w:val="110"/>
        </w:rPr>
        <w:t xml:space="preserve"> </w:t>
      </w:r>
      <w:r w:rsidRPr="00574F7B">
        <w:rPr>
          <w:rFonts w:cstheme="minorHAnsi"/>
          <w:bCs/>
          <w:w w:val="110"/>
        </w:rPr>
        <w:t>to</w:t>
      </w:r>
      <w:r w:rsidRPr="00574F7B">
        <w:rPr>
          <w:rFonts w:cstheme="minorHAnsi"/>
          <w:bCs/>
          <w:spacing w:val="-48"/>
          <w:w w:val="110"/>
        </w:rPr>
        <w:t xml:space="preserve"> </w:t>
      </w:r>
      <w:r w:rsidRPr="00574F7B">
        <w:rPr>
          <w:rFonts w:cstheme="minorHAnsi"/>
          <w:bCs/>
          <w:w w:val="110"/>
        </w:rPr>
        <w:t>accept</w:t>
      </w:r>
      <w:r w:rsidRPr="00574F7B">
        <w:rPr>
          <w:rFonts w:cstheme="minorHAnsi"/>
          <w:bCs/>
          <w:spacing w:val="-48"/>
          <w:w w:val="110"/>
        </w:rPr>
        <w:t xml:space="preserve"> </w:t>
      </w:r>
      <w:r w:rsidRPr="00574F7B">
        <w:rPr>
          <w:rFonts w:cstheme="minorHAnsi"/>
          <w:bCs/>
          <w:w w:val="110"/>
        </w:rPr>
        <w:t>two</w:t>
      </w:r>
      <w:r w:rsidRPr="00574F7B">
        <w:rPr>
          <w:rFonts w:cstheme="minorHAnsi"/>
          <w:bCs/>
          <w:spacing w:val="-47"/>
          <w:w w:val="110"/>
        </w:rPr>
        <w:t xml:space="preserve"> </w:t>
      </w:r>
      <w:r w:rsidRPr="00574F7B">
        <w:rPr>
          <w:rFonts w:cstheme="minorHAnsi"/>
          <w:bCs/>
          <w:w w:val="110"/>
        </w:rPr>
        <w:t>matrices</w:t>
      </w:r>
      <w:r w:rsidRPr="00574F7B">
        <w:rPr>
          <w:rFonts w:cstheme="minorHAnsi"/>
          <w:bCs/>
          <w:spacing w:val="-48"/>
          <w:w w:val="110"/>
        </w:rPr>
        <w:t xml:space="preserve"> </w:t>
      </w:r>
      <w:r w:rsidRPr="00574F7B">
        <w:rPr>
          <w:rFonts w:cstheme="minorHAnsi"/>
          <w:bCs/>
          <w:w w:val="110"/>
        </w:rPr>
        <w:t>of</w:t>
      </w:r>
      <w:r w:rsidRPr="00574F7B">
        <w:rPr>
          <w:rFonts w:cstheme="minorHAnsi"/>
          <w:bCs/>
          <w:spacing w:val="-48"/>
          <w:w w:val="110"/>
        </w:rPr>
        <w:t xml:space="preserve"> </w:t>
      </w:r>
      <w:r w:rsidRPr="00574F7B">
        <w:rPr>
          <w:rFonts w:cstheme="minorHAnsi"/>
          <w:bCs/>
          <w:w w:val="110"/>
        </w:rPr>
        <w:t>some</w:t>
      </w:r>
      <w:r w:rsidRPr="00574F7B">
        <w:rPr>
          <w:rFonts w:cstheme="minorHAnsi"/>
          <w:bCs/>
          <w:spacing w:val="-49"/>
          <w:w w:val="110"/>
        </w:rPr>
        <w:t xml:space="preserve"> </w:t>
      </w:r>
      <w:r w:rsidRPr="00574F7B">
        <w:rPr>
          <w:rFonts w:cstheme="minorHAnsi"/>
          <w:bCs/>
          <w:w w:val="110"/>
        </w:rPr>
        <w:t>order.</w:t>
      </w:r>
      <w:r w:rsidRPr="00574F7B">
        <w:rPr>
          <w:rFonts w:cstheme="minorHAnsi"/>
          <w:bCs/>
          <w:spacing w:val="-48"/>
          <w:w w:val="110"/>
        </w:rPr>
        <w:t xml:space="preserve"> </w:t>
      </w:r>
      <w:r w:rsidRPr="00574F7B">
        <w:rPr>
          <w:rFonts w:cstheme="minorHAnsi"/>
          <w:bCs/>
          <w:w w:val="110"/>
        </w:rPr>
        <w:t>(Order</w:t>
      </w:r>
      <w:r w:rsidRPr="00574F7B">
        <w:rPr>
          <w:rFonts w:cstheme="minorHAnsi"/>
          <w:bCs/>
          <w:spacing w:val="-49"/>
          <w:w w:val="110"/>
        </w:rPr>
        <w:t xml:space="preserve"> </w:t>
      </w:r>
      <w:r w:rsidRPr="00574F7B">
        <w:rPr>
          <w:rFonts w:cstheme="minorHAnsi"/>
          <w:bCs/>
          <w:w w:val="110"/>
        </w:rPr>
        <w:t>must be</w:t>
      </w:r>
      <w:r w:rsidRPr="00574F7B">
        <w:rPr>
          <w:rFonts w:cstheme="minorHAnsi"/>
          <w:bCs/>
          <w:spacing w:val="-49"/>
          <w:w w:val="110"/>
        </w:rPr>
        <w:t xml:space="preserve"> </w:t>
      </w:r>
      <w:r w:rsidRPr="00574F7B">
        <w:rPr>
          <w:rFonts w:cstheme="minorHAnsi"/>
          <w:bCs/>
          <w:w w:val="110"/>
        </w:rPr>
        <w:t>given</w:t>
      </w:r>
      <w:r w:rsidRPr="00574F7B">
        <w:rPr>
          <w:rFonts w:cstheme="minorHAnsi"/>
          <w:bCs/>
          <w:spacing w:val="-49"/>
          <w:w w:val="110"/>
        </w:rPr>
        <w:t xml:space="preserve"> </w:t>
      </w:r>
      <w:r w:rsidRPr="00574F7B">
        <w:rPr>
          <w:rFonts w:cstheme="minorHAnsi"/>
          <w:bCs/>
          <w:w w:val="110"/>
        </w:rPr>
        <w:t>by</w:t>
      </w:r>
      <w:r w:rsidRPr="00574F7B">
        <w:rPr>
          <w:rFonts w:cstheme="minorHAnsi"/>
          <w:bCs/>
          <w:spacing w:val="-47"/>
          <w:w w:val="110"/>
        </w:rPr>
        <w:t xml:space="preserve"> </w:t>
      </w:r>
      <w:r w:rsidRPr="00574F7B">
        <w:rPr>
          <w:rFonts w:cstheme="minorHAnsi"/>
          <w:bCs/>
          <w:w w:val="110"/>
        </w:rPr>
        <w:t>user)</w:t>
      </w:r>
      <w:r w:rsidRPr="00574F7B">
        <w:rPr>
          <w:rFonts w:cstheme="minorHAnsi"/>
          <w:bCs/>
          <w:spacing w:val="-51"/>
          <w:w w:val="110"/>
        </w:rPr>
        <w:t xml:space="preserve"> </w:t>
      </w:r>
      <w:r w:rsidRPr="00574F7B">
        <w:rPr>
          <w:rFonts w:cstheme="minorHAnsi"/>
          <w:bCs/>
          <w:w w:val="110"/>
        </w:rPr>
        <w:t>find</w:t>
      </w:r>
      <w:r w:rsidRPr="00574F7B">
        <w:rPr>
          <w:rFonts w:cstheme="minorHAnsi"/>
          <w:bCs/>
          <w:spacing w:val="-49"/>
          <w:w w:val="110"/>
        </w:rPr>
        <w:t xml:space="preserve"> </w:t>
      </w:r>
      <w:r w:rsidRPr="00574F7B">
        <w:rPr>
          <w:rFonts w:cstheme="minorHAnsi"/>
          <w:bCs/>
          <w:w w:val="110"/>
        </w:rPr>
        <w:t>out</w:t>
      </w:r>
      <w:r w:rsidRPr="00574F7B">
        <w:rPr>
          <w:rFonts w:cstheme="minorHAnsi"/>
          <w:bCs/>
          <w:spacing w:val="-49"/>
          <w:w w:val="110"/>
        </w:rPr>
        <w:t xml:space="preserve"> </w:t>
      </w:r>
      <w:r w:rsidRPr="00574F7B">
        <w:rPr>
          <w:rFonts w:cstheme="minorHAnsi"/>
          <w:bCs/>
          <w:w w:val="110"/>
        </w:rPr>
        <w:t>the</w:t>
      </w:r>
      <w:r w:rsidRPr="00574F7B">
        <w:rPr>
          <w:rFonts w:cstheme="minorHAnsi"/>
          <w:bCs/>
          <w:spacing w:val="-48"/>
          <w:w w:val="110"/>
        </w:rPr>
        <w:t xml:space="preserve"> </w:t>
      </w:r>
      <w:r w:rsidRPr="00574F7B">
        <w:rPr>
          <w:rFonts w:cstheme="minorHAnsi"/>
          <w:bCs/>
          <w:w w:val="110"/>
        </w:rPr>
        <w:t>sum</w:t>
      </w:r>
      <w:r w:rsidRPr="00574F7B">
        <w:rPr>
          <w:rFonts w:cstheme="minorHAnsi"/>
          <w:bCs/>
          <w:spacing w:val="-48"/>
          <w:w w:val="110"/>
        </w:rPr>
        <w:t xml:space="preserve"> </w:t>
      </w:r>
      <w:r w:rsidRPr="00574F7B">
        <w:rPr>
          <w:rFonts w:cstheme="minorHAnsi"/>
          <w:bCs/>
          <w:w w:val="110"/>
        </w:rPr>
        <w:t>of</w:t>
      </w:r>
      <w:r w:rsidRPr="00574F7B">
        <w:rPr>
          <w:rFonts w:cstheme="minorHAnsi"/>
          <w:bCs/>
          <w:spacing w:val="-49"/>
          <w:w w:val="110"/>
        </w:rPr>
        <w:t xml:space="preserve"> </w:t>
      </w:r>
      <w:r w:rsidRPr="00574F7B">
        <w:rPr>
          <w:rFonts w:cstheme="minorHAnsi"/>
          <w:bCs/>
          <w:w w:val="110"/>
        </w:rPr>
        <w:t>these</w:t>
      </w:r>
      <w:r w:rsidRPr="00574F7B">
        <w:rPr>
          <w:rFonts w:cstheme="minorHAnsi"/>
          <w:bCs/>
          <w:spacing w:val="-48"/>
          <w:w w:val="110"/>
        </w:rPr>
        <w:t xml:space="preserve"> </w:t>
      </w:r>
      <w:r w:rsidRPr="00574F7B">
        <w:rPr>
          <w:rFonts w:cstheme="minorHAnsi"/>
          <w:bCs/>
          <w:w w:val="110"/>
        </w:rPr>
        <w:t>matrices</w:t>
      </w:r>
      <w:r w:rsidRPr="00574F7B">
        <w:rPr>
          <w:rFonts w:cstheme="minorHAnsi"/>
          <w:bCs/>
          <w:spacing w:val="-47"/>
          <w:w w:val="110"/>
        </w:rPr>
        <w:t xml:space="preserve"> </w:t>
      </w:r>
      <w:r w:rsidRPr="00574F7B">
        <w:rPr>
          <w:rFonts w:cstheme="minorHAnsi"/>
          <w:bCs/>
          <w:w w:val="110"/>
        </w:rPr>
        <w:t>and</w:t>
      </w:r>
      <w:r w:rsidRPr="00574F7B">
        <w:rPr>
          <w:rFonts w:cstheme="minorHAnsi"/>
          <w:bCs/>
          <w:spacing w:val="-49"/>
          <w:w w:val="110"/>
        </w:rPr>
        <w:t xml:space="preserve"> </w:t>
      </w:r>
      <w:r w:rsidRPr="00574F7B">
        <w:rPr>
          <w:rFonts w:cstheme="minorHAnsi"/>
          <w:bCs/>
          <w:w w:val="110"/>
        </w:rPr>
        <w:t>print</w:t>
      </w:r>
      <w:r w:rsidRPr="00574F7B">
        <w:rPr>
          <w:rFonts w:cstheme="minorHAnsi"/>
          <w:bCs/>
          <w:spacing w:val="-48"/>
          <w:w w:val="110"/>
        </w:rPr>
        <w:t xml:space="preserve"> </w:t>
      </w:r>
      <w:r w:rsidRPr="00574F7B">
        <w:rPr>
          <w:rFonts w:cstheme="minorHAnsi"/>
          <w:bCs/>
          <w:w w:val="110"/>
        </w:rPr>
        <w:t>the</w:t>
      </w:r>
      <w:r w:rsidRPr="00574F7B">
        <w:rPr>
          <w:rFonts w:cstheme="minorHAnsi"/>
          <w:bCs/>
          <w:spacing w:val="-49"/>
          <w:w w:val="110"/>
        </w:rPr>
        <w:t xml:space="preserve"> </w:t>
      </w:r>
      <w:r w:rsidRPr="00574F7B">
        <w:rPr>
          <w:rFonts w:cstheme="minorHAnsi"/>
          <w:bCs/>
          <w:w w:val="110"/>
        </w:rPr>
        <w:t>sum</w:t>
      </w:r>
      <w:r w:rsidRPr="00574F7B">
        <w:rPr>
          <w:rFonts w:cstheme="minorHAnsi"/>
          <w:bCs/>
          <w:spacing w:val="-47"/>
          <w:w w:val="110"/>
        </w:rPr>
        <w:t xml:space="preserve"> </w:t>
      </w:r>
      <w:r w:rsidRPr="00574F7B">
        <w:rPr>
          <w:rFonts w:cstheme="minorHAnsi"/>
          <w:bCs/>
          <w:w w:val="110"/>
        </w:rPr>
        <w:t>of matrices.</w:t>
      </w:r>
    </w:p>
    <w:p w14:paraId="4E53FDE3" w14:textId="77777777" w:rsidR="000E75E3" w:rsidRPr="00574F7B" w:rsidRDefault="000E75E3" w:rsidP="000E75E3">
      <w:pPr>
        <w:pStyle w:val="ListParagraph"/>
        <w:widowControl w:val="0"/>
        <w:numPr>
          <w:ilvl w:val="0"/>
          <w:numId w:val="2"/>
        </w:numPr>
        <w:tabs>
          <w:tab w:val="left" w:pos="613"/>
        </w:tabs>
        <w:autoSpaceDE w:val="0"/>
        <w:autoSpaceDN w:val="0"/>
        <w:spacing w:before="0" w:after="0" w:line="278" w:lineRule="auto"/>
        <w:ind w:right="594"/>
        <w:contextualSpacing w:val="0"/>
        <w:rPr>
          <w:rFonts w:cstheme="minorHAnsi"/>
          <w:bCs/>
        </w:rPr>
      </w:pPr>
      <w:r w:rsidRPr="00574F7B">
        <w:rPr>
          <w:rFonts w:cstheme="minorHAnsi"/>
          <w:bCs/>
          <w:w w:val="110"/>
        </w:rPr>
        <w:t>Write a program to find out the product/Multiplication of two matrices</w:t>
      </w:r>
      <w:r w:rsidRPr="00574F7B">
        <w:rPr>
          <w:rFonts w:cstheme="minorHAnsi"/>
          <w:bCs/>
          <w:spacing w:val="-57"/>
          <w:w w:val="110"/>
        </w:rPr>
        <w:t xml:space="preserve"> </w:t>
      </w:r>
      <w:r w:rsidRPr="00574F7B">
        <w:rPr>
          <w:rFonts w:cstheme="minorHAnsi"/>
          <w:bCs/>
          <w:w w:val="110"/>
        </w:rPr>
        <w:t>and</w:t>
      </w:r>
      <w:r w:rsidRPr="00574F7B">
        <w:rPr>
          <w:rFonts w:cstheme="minorHAnsi"/>
          <w:bCs/>
          <w:spacing w:val="-57"/>
          <w:w w:val="110"/>
        </w:rPr>
        <w:t xml:space="preserve"> </w:t>
      </w:r>
      <w:r w:rsidRPr="00574F7B">
        <w:rPr>
          <w:rFonts w:cstheme="minorHAnsi"/>
          <w:bCs/>
          <w:w w:val="110"/>
        </w:rPr>
        <w:t>print</w:t>
      </w:r>
      <w:r w:rsidRPr="00574F7B">
        <w:rPr>
          <w:rFonts w:cstheme="minorHAnsi"/>
          <w:bCs/>
          <w:spacing w:val="-56"/>
          <w:w w:val="110"/>
        </w:rPr>
        <w:t xml:space="preserve"> </w:t>
      </w:r>
      <w:r w:rsidRPr="00574F7B">
        <w:rPr>
          <w:rFonts w:cstheme="minorHAnsi"/>
          <w:bCs/>
          <w:w w:val="110"/>
        </w:rPr>
        <w:t>the</w:t>
      </w:r>
      <w:r w:rsidRPr="00574F7B">
        <w:rPr>
          <w:rFonts w:cstheme="minorHAnsi"/>
          <w:bCs/>
          <w:spacing w:val="-57"/>
          <w:w w:val="110"/>
        </w:rPr>
        <w:t xml:space="preserve"> </w:t>
      </w:r>
      <w:r w:rsidRPr="00574F7B">
        <w:rPr>
          <w:rFonts w:cstheme="minorHAnsi"/>
          <w:bCs/>
          <w:w w:val="110"/>
        </w:rPr>
        <w:t>product</w:t>
      </w:r>
      <w:r w:rsidRPr="00574F7B">
        <w:rPr>
          <w:rFonts w:cstheme="minorHAnsi"/>
          <w:bCs/>
          <w:spacing w:val="-58"/>
          <w:w w:val="110"/>
        </w:rPr>
        <w:t xml:space="preserve"> </w:t>
      </w:r>
      <w:r w:rsidRPr="00574F7B">
        <w:rPr>
          <w:rFonts w:cstheme="minorHAnsi"/>
          <w:bCs/>
          <w:w w:val="110"/>
        </w:rPr>
        <w:t>matrix.</w:t>
      </w:r>
      <w:r w:rsidRPr="00574F7B">
        <w:rPr>
          <w:rFonts w:cstheme="minorHAnsi"/>
          <w:bCs/>
          <w:spacing w:val="-57"/>
          <w:w w:val="110"/>
        </w:rPr>
        <w:t xml:space="preserve"> </w:t>
      </w:r>
      <w:r w:rsidRPr="00574F7B">
        <w:rPr>
          <w:rFonts w:cstheme="minorHAnsi"/>
          <w:bCs/>
          <w:w w:val="110"/>
        </w:rPr>
        <w:t>(order</w:t>
      </w:r>
      <w:r w:rsidRPr="00574F7B">
        <w:rPr>
          <w:rFonts w:cstheme="minorHAnsi"/>
          <w:bCs/>
          <w:spacing w:val="-57"/>
          <w:w w:val="110"/>
        </w:rPr>
        <w:t xml:space="preserve"> </w:t>
      </w:r>
      <w:r w:rsidRPr="00574F7B">
        <w:rPr>
          <w:rFonts w:cstheme="minorHAnsi"/>
          <w:bCs/>
          <w:w w:val="110"/>
        </w:rPr>
        <w:t>of</w:t>
      </w:r>
      <w:r w:rsidRPr="00574F7B">
        <w:rPr>
          <w:rFonts w:cstheme="minorHAnsi"/>
          <w:bCs/>
          <w:spacing w:val="-57"/>
          <w:w w:val="110"/>
        </w:rPr>
        <w:t xml:space="preserve"> </w:t>
      </w:r>
      <w:r w:rsidRPr="00574F7B">
        <w:rPr>
          <w:rFonts w:cstheme="minorHAnsi"/>
          <w:bCs/>
          <w:w w:val="110"/>
        </w:rPr>
        <w:t>matrices</w:t>
      </w:r>
      <w:r w:rsidRPr="00574F7B">
        <w:rPr>
          <w:rFonts w:cstheme="minorHAnsi"/>
          <w:bCs/>
          <w:spacing w:val="-56"/>
          <w:w w:val="110"/>
        </w:rPr>
        <w:t xml:space="preserve"> </w:t>
      </w:r>
      <w:r w:rsidRPr="00574F7B">
        <w:rPr>
          <w:rFonts w:cstheme="minorHAnsi"/>
          <w:bCs/>
          <w:w w:val="110"/>
        </w:rPr>
        <w:t>must</w:t>
      </w:r>
      <w:r w:rsidRPr="00574F7B">
        <w:rPr>
          <w:rFonts w:cstheme="minorHAnsi"/>
          <w:bCs/>
          <w:spacing w:val="-57"/>
          <w:w w:val="110"/>
        </w:rPr>
        <w:t xml:space="preserve"> </w:t>
      </w:r>
      <w:r w:rsidRPr="00574F7B">
        <w:rPr>
          <w:rFonts w:cstheme="minorHAnsi"/>
          <w:bCs/>
          <w:w w:val="110"/>
        </w:rPr>
        <w:t>be</w:t>
      </w:r>
      <w:r w:rsidRPr="00574F7B">
        <w:rPr>
          <w:rFonts w:cstheme="minorHAnsi"/>
          <w:bCs/>
          <w:spacing w:val="-57"/>
          <w:w w:val="110"/>
        </w:rPr>
        <w:t xml:space="preserve"> </w:t>
      </w:r>
      <w:r w:rsidRPr="00574F7B">
        <w:rPr>
          <w:rFonts w:cstheme="minorHAnsi"/>
          <w:bCs/>
          <w:w w:val="110"/>
        </w:rPr>
        <w:t>given by</w:t>
      </w:r>
      <w:r w:rsidRPr="00574F7B">
        <w:rPr>
          <w:rFonts w:cstheme="minorHAnsi"/>
          <w:bCs/>
          <w:spacing w:val="-23"/>
          <w:w w:val="110"/>
        </w:rPr>
        <w:t xml:space="preserve"> </w:t>
      </w:r>
      <w:r w:rsidRPr="00574F7B">
        <w:rPr>
          <w:rFonts w:cstheme="minorHAnsi"/>
          <w:bCs/>
          <w:w w:val="110"/>
        </w:rPr>
        <w:t>user)</w:t>
      </w:r>
    </w:p>
    <w:p w14:paraId="073FBEB1" w14:textId="77777777" w:rsidR="000E75E3" w:rsidRPr="00574F7B" w:rsidRDefault="000E75E3" w:rsidP="000E75E3">
      <w:pPr>
        <w:pStyle w:val="ListParagraph"/>
        <w:widowControl w:val="0"/>
        <w:numPr>
          <w:ilvl w:val="0"/>
          <w:numId w:val="2"/>
        </w:numPr>
        <w:tabs>
          <w:tab w:val="left" w:pos="613"/>
        </w:tabs>
        <w:autoSpaceDE w:val="0"/>
        <w:autoSpaceDN w:val="0"/>
        <w:spacing w:before="1" w:after="0" w:line="280" w:lineRule="auto"/>
        <w:ind w:right="535"/>
        <w:contextualSpacing w:val="0"/>
        <w:rPr>
          <w:rFonts w:cstheme="minorHAnsi"/>
          <w:bCs/>
        </w:rPr>
      </w:pPr>
      <w:r w:rsidRPr="00574F7B">
        <w:rPr>
          <w:rFonts w:cstheme="minorHAnsi"/>
          <w:bCs/>
          <w:w w:val="105"/>
        </w:rPr>
        <w:t>Write a program to accept two matrices of some order. (Order must be</w:t>
      </w:r>
      <w:r w:rsidRPr="00574F7B">
        <w:rPr>
          <w:rFonts w:cstheme="minorHAnsi"/>
          <w:bCs/>
          <w:spacing w:val="-23"/>
          <w:w w:val="105"/>
        </w:rPr>
        <w:t xml:space="preserve"> </w:t>
      </w:r>
      <w:r w:rsidRPr="00574F7B">
        <w:rPr>
          <w:rFonts w:cstheme="minorHAnsi"/>
          <w:bCs/>
          <w:w w:val="105"/>
        </w:rPr>
        <w:t>given</w:t>
      </w:r>
      <w:r w:rsidRPr="00574F7B">
        <w:rPr>
          <w:rFonts w:cstheme="minorHAnsi"/>
          <w:bCs/>
          <w:spacing w:val="-22"/>
          <w:w w:val="105"/>
        </w:rPr>
        <w:t xml:space="preserve"> </w:t>
      </w:r>
      <w:r w:rsidRPr="00574F7B">
        <w:rPr>
          <w:rFonts w:cstheme="minorHAnsi"/>
          <w:bCs/>
          <w:w w:val="105"/>
        </w:rPr>
        <w:t>by</w:t>
      </w:r>
      <w:r w:rsidRPr="00574F7B">
        <w:rPr>
          <w:rFonts w:cstheme="minorHAnsi"/>
          <w:bCs/>
          <w:spacing w:val="-20"/>
          <w:w w:val="105"/>
        </w:rPr>
        <w:t xml:space="preserve"> </w:t>
      </w:r>
      <w:r w:rsidRPr="00574F7B">
        <w:rPr>
          <w:rFonts w:cstheme="minorHAnsi"/>
          <w:bCs/>
          <w:w w:val="105"/>
        </w:rPr>
        <w:t>user)</w:t>
      </w:r>
      <w:r w:rsidRPr="00574F7B">
        <w:rPr>
          <w:rFonts w:cstheme="minorHAnsi"/>
          <w:bCs/>
          <w:spacing w:val="-25"/>
          <w:w w:val="105"/>
        </w:rPr>
        <w:t xml:space="preserve"> </w:t>
      </w:r>
      <w:r w:rsidRPr="00574F7B">
        <w:rPr>
          <w:rFonts w:cstheme="minorHAnsi"/>
          <w:bCs/>
          <w:w w:val="105"/>
        </w:rPr>
        <w:t>find</w:t>
      </w:r>
      <w:r w:rsidRPr="00574F7B">
        <w:rPr>
          <w:rFonts w:cstheme="minorHAnsi"/>
          <w:bCs/>
          <w:spacing w:val="-22"/>
          <w:w w:val="105"/>
        </w:rPr>
        <w:t xml:space="preserve"> </w:t>
      </w:r>
      <w:r w:rsidRPr="00574F7B">
        <w:rPr>
          <w:rFonts w:cstheme="minorHAnsi"/>
          <w:bCs/>
          <w:w w:val="105"/>
        </w:rPr>
        <w:t>out</w:t>
      </w:r>
      <w:r w:rsidRPr="00574F7B">
        <w:rPr>
          <w:rFonts w:cstheme="minorHAnsi"/>
          <w:bCs/>
          <w:spacing w:val="-22"/>
          <w:w w:val="105"/>
        </w:rPr>
        <w:t xml:space="preserve"> </w:t>
      </w:r>
      <w:r w:rsidRPr="00574F7B">
        <w:rPr>
          <w:rFonts w:cstheme="minorHAnsi"/>
          <w:bCs/>
          <w:w w:val="105"/>
        </w:rPr>
        <w:t>the</w:t>
      </w:r>
      <w:r w:rsidRPr="00574F7B">
        <w:rPr>
          <w:rFonts w:cstheme="minorHAnsi"/>
          <w:bCs/>
          <w:spacing w:val="-22"/>
          <w:w w:val="105"/>
        </w:rPr>
        <w:t xml:space="preserve"> </w:t>
      </w:r>
      <w:r w:rsidRPr="00574F7B">
        <w:rPr>
          <w:rFonts w:cstheme="minorHAnsi"/>
          <w:bCs/>
          <w:w w:val="105"/>
        </w:rPr>
        <w:t>subtraction</w:t>
      </w:r>
      <w:r w:rsidRPr="00574F7B">
        <w:rPr>
          <w:rFonts w:cstheme="minorHAnsi"/>
          <w:bCs/>
          <w:spacing w:val="-22"/>
          <w:w w:val="105"/>
        </w:rPr>
        <w:t xml:space="preserve"> </w:t>
      </w:r>
      <w:r w:rsidRPr="00574F7B">
        <w:rPr>
          <w:rFonts w:cstheme="minorHAnsi"/>
          <w:bCs/>
          <w:w w:val="105"/>
        </w:rPr>
        <w:t>of</w:t>
      </w:r>
      <w:r w:rsidRPr="00574F7B">
        <w:rPr>
          <w:rFonts w:cstheme="minorHAnsi"/>
          <w:bCs/>
          <w:spacing w:val="-22"/>
          <w:w w:val="105"/>
        </w:rPr>
        <w:t xml:space="preserve"> </w:t>
      </w:r>
      <w:r w:rsidRPr="00574F7B">
        <w:rPr>
          <w:rFonts w:cstheme="minorHAnsi"/>
          <w:bCs/>
          <w:w w:val="105"/>
        </w:rPr>
        <w:t>these</w:t>
      </w:r>
      <w:r w:rsidRPr="00574F7B">
        <w:rPr>
          <w:rFonts w:cstheme="minorHAnsi"/>
          <w:bCs/>
          <w:spacing w:val="-21"/>
          <w:w w:val="105"/>
        </w:rPr>
        <w:t xml:space="preserve"> </w:t>
      </w:r>
      <w:r w:rsidRPr="00574F7B">
        <w:rPr>
          <w:rFonts w:cstheme="minorHAnsi"/>
          <w:bCs/>
          <w:w w:val="105"/>
        </w:rPr>
        <w:t>matrices</w:t>
      </w:r>
      <w:r w:rsidRPr="00574F7B">
        <w:rPr>
          <w:rFonts w:cstheme="minorHAnsi"/>
          <w:bCs/>
          <w:spacing w:val="-20"/>
          <w:w w:val="105"/>
        </w:rPr>
        <w:t xml:space="preserve"> </w:t>
      </w:r>
      <w:r w:rsidRPr="00574F7B">
        <w:rPr>
          <w:rFonts w:cstheme="minorHAnsi"/>
          <w:bCs/>
          <w:w w:val="105"/>
        </w:rPr>
        <w:t>and</w:t>
      </w:r>
      <w:r w:rsidRPr="00574F7B">
        <w:rPr>
          <w:rFonts w:cstheme="minorHAnsi"/>
          <w:bCs/>
          <w:spacing w:val="-22"/>
          <w:w w:val="105"/>
        </w:rPr>
        <w:t xml:space="preserve"> </w:t>
      </w:r>
      <w:r w:rsidRPr="00574F7B">
        <w:rPr>
          <w:rFonts w:cstheme="minorHAnsi"/>
          <w:bCs/>
          <w:w w:val="105"/>
        </w:rPr>
        <w:t>print</w:t>
      </w:r>
      <w:r w:rsidRPr="00574F7B">
        <w:rPr>
          <w:rFonts w:cstheme="minorHAnsi"/>
          <w:bCs/>
          <w:spacing w:val="-21"/>
          <w:w w:val="105"/>
        </w:rPr>
        <w:t xml:space="preserve"> </w:t>
      </w:r>
      <w:r w:rsidRPr="00574F7B">
        <w:rPr>
          <w:rFonts w:cstheme="minorHAnsi"/>
          <w:bCs/>
          <w:w w:val="105"/>
        </w:rPr>
        <w:t>the sum of</w:t>
      </w:r>
      <w:r w:rsidRPr="00574F7B">
        <w:rPr>
          <w:rFonts w:cstheme="minorHAnsi"/>
          <w:bCs/>
          <w:spacing w:val="-38"/>
          <w:w w:val="105"/>
        </w:rPr>
        <w:t xml:space="preserve"> </w:t>
      </w:r>
      <w:r w:rsidRPr="00574F7B">
        <w:rPr>
          <w:rFonts w:cstheme="minorHAnsi"/>
          <w:bCs/>
          <w:w w:val="105"/>
        </w:rPr>
        <w:t>matrices.</w:t>
      </w:r>
    </w:p>
    <w:p w14:paraId="33833BE2" w14:textId="77777777" w:rsidR="000E75E3" w:rsidRPr="00574F7B" w:rsidRDefault="000E75E3" w:rsidP="000E75E3">
      <w:pPr>
        <w:pStyle w:val="ListParagraph"/>
        <w:widowControl w:val="0"/>
        <w:numPr>
          <w:ilvl w:val="0"/>
          <w:numId w:val="2"/>
        </w:numPr>
        <w:tabs>
          <w:tab w:val="left" w:pos="613"/>
        </w:tabs>
        <w:autoSpaceDE w:val="0"/>
        <w:autoSpaceDN w:val="0"/>
        <w:spacing w:before="0" w:after="0" w:line="280" w:lineRule="auto"/>
        <w:ind w:right="1223"/>
        <w:contextualSpacing w:val="0"/>
        <w:rPr>
          <w:rFonts w:cstheme="minorHAnsi"/>
          <w:bCs/>
        </w:rPr>
      </w:pPr>
      <w:r w:rsidRPr="00574F7B">
        <w:rPr>
          <w:rFonts w:cstheme="minorHAnsi"/>
          <w:bCs/>
          <w:w w:val="110"/>
        </w:rPr>
        <w:t>Write</w:t>
      </w:r>
      <w:r w:rsidRPr="00574F7B">
        <w:rPr>
          <w:rFonts w:cstheme="minorHAnsi"/>
          <w:bCs/>
          <w:spacing w:val="-39"/>
          <w:w w:val="110"/>
        </w:rPr>
        <w:t xml:space="preserve"> </w:t>
      </w:r>
      <w:r w:rsidRPr="00574F7B">
        <w:rPr>
          <w:rFonts w:cstheme="minorHAnsi"/>
          <w:bCs/>
          <w:w w:val="110"/>
        </w:rPr>
        <w:t>a</w:t>
      </w:r>
      <w:r w:rsidRPr="00574F7B">
        <w:rPr>
          <w:rFonts w:cstheme="minorHAnsi"/>
          <w:bCs/>
          <w:spacing w:val="-39"/>
          <w:w w:val="110"/>
        </w:rPr>
        <w:t xml:space="preserve"> </w:t>
      </w:r>
      <w:r w:rsidRPr="00574F7B">
        <w:rPr>
          <w:rFonts w:cstheme="minorHAnsi"/>
          <w:bCs/>
          <w:w w:val="110"/>
        </w:rPr>
        <w:t>C</w:t>
      </w:r>
      <w:r w:rsidRPr="00574F7B">
        <w:rPr>
          <w:rFonts w:cstheme="minorHAnsi"/>
          <w:bCs/>
          <w:spacing w:val="-37"/>
          <w:w w:val="110"/>
        </w:rPr>
        <w:t xml:space="preserve"> </w:t>
      </w:r>
      <w:r w:rsidRPr="00574F7B">
        <w:rPr>
          <w:rFonts w:cstheme="minorHAnsi"/>
          <w:bCs/>
          <w:w w:val="110"/>
        </w:rPr>
        <w:t>Program</w:t>
      </w:r>
      <w:r w:rsidRPr="00574F7B">
        <w:rPr>
          <w:rFonts w:cstheme="minorHAnsi"/>
          <w:bCs/>
          <w:spacing w:val="-38"/>
          <w:w w:val="110"/>
        </w:rPr>
        <w:t xml:space="preserve"> </w:t>
      </w:r>
      <w:r w:rsidRPr="00574F7B">
        <w:rPr>
          <w:rFonts w:cstheme="minorHAnsi"/>
          <w:bCs/>
          <w:w w:val="110"/>
        </w:rPr>
        <w:t>to</w:t>
      </w:r>
      <w:r w:rsidRPr="00574F7B">
        <w:rPr>
          <w:rFonts w:cstheme="minorHAnsi"/>
          <w:bCs/>
          <w:spacing w:val="-38"/>
          <w:w w:val="110"/>
        </w:rPr>
        <w:t xml:space="preserve"> </w:t>
      </w:r>
      <w:r w:rsidRPr="00574F7B">
        <w:rPr>
          <w:rFonts w:cstheme="minorHAnsi"/>
          <w:bCs/>
          <w:w w:val="110"/>
        </w:rPr>
        <w:t>implement</w:t>
      </w:r>
      <w:r w:rsidRPr="00574F7B">
        <w:rPr>
          <w:rFonts w:cstheme="minorHAnsi"/>
          <w:bCs/>
          <w:spacing w:val="-38"/>
          <w:w w:val="110"/>
        </w:rPr>
        <w:t xml:space="preserve"> </w:t>
      </w:r>
      <w:r w:rsidRPr="00574F7B">
        <w:rPr>
          <w:rFonts w:cstheme="minorHAnsi"/>
          <w:bCs/>
          <w:w w:val="110"/>
        </w:rPr>
        <w:t>Simple</w:t>
      </w:r>
      <w:r w:rsidRPr="00574F7B">
        <w:rPr>
          <w:rFonts w:cstheme="minorHAnsi"/>
          <w:bCs/>
          <w:spacing w:val="-38"/>
          <w:w w:val="110"/>
        </w:rPr>
        <w:t xml:space="preserve"> </w:t>
      </w:r>
      <w:r w:rsidRPr="00574F7B">
        <w:rPr>
          <w:rFonts w:cstheme="minorHAnsi"/>
          <w:bCs/>
          <w:w w:val="110"/>
        </w:rPr>
        <w:t>Calculator</w:t>
      </w:r>
      <w:r w:rsidRPr="00574F7B">
        <w:rPr>
          <w:rFonts w:cstheme="minorHAnsi"/>
          <w:bCs/>
          <w:spacing w:val="-38"/>
          <w:w w:val="110"/>
        </w:rPr>
        <w:t xml:space="preserve"> </w:t>
      </w:r>
      <w:r w:rsidRPr="00574F7B">
        <w:rPr>
          <w:rFonts w:cstheme="minorHAnsi"/>
          <w:bCs/>
          <w:w w:val="110"/>
        </w:rPr>
        <w:t>(Addition, Subtraction,</w:t>
      </w:r>
      <w:r w:rsidRPr="00574F7B">
        <w:rPr>
          <w:rFonts w:cstheme="minorHAnsi"/>
          <w:bCs/>
          <w:spacing w:val="-64"/>
          <w:w w:val="110"/>
        </w:rPr>
        <w:t xml:space="preserve"> </w:t>
      </w:r>
      <w:r w:rsidRPr="00574F7B">
        <w:rPr>
          <w:rFonts w:cstheme="minorHAnsi"/>
          <w:bCs/>
          <w:w w:val="110"/>
        </w:rPr>
        <w:t>Multiplication,</w:t>
      </w:r>
      <w:r w:rsidRPr="00574F7B">
        <w:rPr>
          <w:rFonts w:cstheme="minorHAnsi"/>
          <w:bCs/>
          <w:spacing w:val="-63"/>
          <w:w w:val="110"/>
        </w:rPr>
        <w:t xml:space="preserve"> </w:t>
      </w:r>
      <w:r w:rsidRPr="00574F7B">
        <w:rPr>
          <w:rFonts w:cstheme="minorHAnsi"/>
          <w:bCs/>
          <w:w w:val="110"/>
        </w:rPr>
        <w:t>Division)</w:t>
      </w:r>
      <w:r w:rsidRPr="00574F7B">
        <w:rPr>
          <w:rFonts w:cstheme="minorHAnsi"/>
          <w:bCs/>
          <w:spacing w:val="-63"/>
          <w:w w:val="110"/>
        </w:rPr>
        <w:t xml:space="preserve"> </w:t>
      </w:r>
      <w:r w:rsidRPr="00574F7B">
        <w:rPr>
          <w:rFonts w:cstheme="minorHAnsi"/>
          <w:bCs/>
          <w:w w:val="110"/>
        </w:rPr>
        <w:t>using</w:t>
      </w:r>
      <w:r w:rsidRPr="00574F7B">
        <w:rPr>
          <w:rFonts w:cstheme="minorHAnsi"/>
          <w:bCs/>
          <w:spacing w:val="-64"/>
          <w:w w:val="110"/>
        </w:rPr>
        <w:t xml:space="preserve"> </w:t>
      </w:r>
      <w:r w:rsidRPr="00574F7B">
        <w:rPr>
          <w:rFonts w:cstheme="minorHAnsi"/>
          <w:bCs/>
          <w:w w:val="110"/>
        </w:rPr>
        <w:t>the</w:t>
      </w:r>
      <w:r w:rsidRPr="00574F7B">
        <w:rPr>
          <w:rFonts w:cstheme="minorHAnsi"/>
          <w:bCs/>
          <w:spacing w:val="-62"/>
          <w:w w:val="110"/>
        </w:rPr>
        <w:t xml:space="preserve"> </w:t>
      </w:r>
      <w:r w:rsidRPr="00574F7B">
        <w:rPr>
          <w:rFonts w:cstheme="minorHAnsi"/>
          <w:bCs/>
          <w:w w:val="110"/>
        </w:rPr>
        <w:t>concept</w:t>
      </w:r>
      <w:r w:rsidRPr="00574F7B">
        <w:rPr>
          <w:rFonts w:cstheme="minorHAnsi"/>
          <w:bCs/>
          <w:spacing w:val="-64"/>
          <w:w w:val="110"/>
        </w:rPr>
        <w:t xml:space="preserve"> </w:t>
      </w:r>
      <w:r w:rsidRPr="00574F7B">
        <w:rPr>
          <w:rFonts w:cstheme="minorHAnsi"/>
          <w:bCs/>
          <w:w w:val="110"/>
        </w:rPr>
        <w:t>of</w:t>
      </w:r>
      <w:r w:rsidRPr="00574F7B">
        <w:rPr>
          <w:rFonts w:cstheme="minorHAnsi"/>
          <w:bCs/>
          <w:spacing w:val="-63"/>
          <w:w w:val="110"/>
        </w:rPr>
        <w:t xml:space="preserve"> </w:t>
      </w:r>
      <w:r w:rsidRPr="00574F7B">
        <w:rPr>
          <w:rFonts w:cstheme="minorHAnsi"/>
          <w:bCs/>
          <w:w w:val="110"/>
        </w:rPr>
        <w:t>function</w:t>
      </w:r>
    </w:p>
    <w:p w14:paraId="4C9D0DB0" w14:textId="77777777" w:rsidR="000E75E3" w:rsidRPr="00574F7B" w:rsidRDefault="000E75E3" w:rsidP="000E75E3">
      <w:pPr>
        <w:pStyle w:val="ListParagraph"/>
        <w:widowControl w:val="0"/>
        <w:numPr>
          <w:ilvl w:val="0"/>
          <w:numId w:val="2"/>
        </w:numPr>
        <w:tabs>
          <w:tab w:val="left" w:pos="613"/>
        </w:tabs>
        <w:autoSpaceDE w:val="0"/>
        <w:autoSpaceDN w:val="0"/>
        <w:spacing w:before="0" w:after="0" w:line="320" w:lineRule="exact"/>
        <w:contextualSpacing w:val="0"/>
        <w:rPr>
          <w:rFonts w:cstheme="minorHAnsi"/>
          <w:bCs/>
        </w:rPr>
      </w:pPr>
      <w:r w:rsidRPr="00574F7B">
        <w:rPr>
          <w:rFonts w:cstheme="minorHAnsi"/>
          <w:bCs/>
          <w:w w:val="110"/>
        </w:rPr>
        <w:t>Write</w:t>
      </w:r>
      <w:r w:rsidRPr="00574F7B">
        <w:rPr>
          <w:rFonts w:cstheme="minorHAnsi"/>
          <w:bCs/>
          <w:spacing w:val="-28"/>
          <w:w w:val="110"/>
        </w:rPr>
        <w:t xml:space="preserve"> </w:t>
      </w:r>
      <w:r w:rsidRPr="00574F7B">
        <w:rPr>
          <w:rFonts w:cstheme="minorHAnsi"/>
          <w:bCs/>
          <w:w w:val="110"/>
        </w:rPr>
        <w:t>a</w:t>
      </w:r>
      <w:r w:rsidRPr="00574F7B">
        <w:rPr>
          <w:rFonts w:cstheme="minorHAnsi"/>
          <w:bCs/>
          <w:spacing w:val="-28"/>
          <w:w w:val="110"/>
        </w:rPr>
        <w:t xml:space="preserve"> </w:t>
      </w:r>
      <w:r w:rsidRPr="00574F7B">
        <w:rPr>
          <w:rFonts w:cstheme="minorHAnsi"/>
          <w:bCs/>
          <w:w w:val="110"/>
        </w:rPr>
        <w:t>C</w:t>
      </w:r>
      <w:r w:rsidRPr="00574F7B">
        <w:rPr>
          <w:rFonts w:cstheme="minorHAnsi"/>
          <w:bCs/>
          <w:spacing w:val="-27"/>
          <w:w w:val="110"/>
        </w:rPr>
        <w:t xml:space="preserve"> </w:t>
      </w:r>
      <w:r w:rsidRPr="00574F7B">
        <w:rPr>
          <w:rFonts w:cstheme="minorHAnsi"/>
          <w:bCs/>
          <w:w w:val="110"/>
        </w:rPr>
        <w:t>Program</w:t>
      </w:r>
      <w:r w:rsidRPr="00574F7B">
        <w:rPr>
          <w:rFonts w:cstheme="minorHAnsi"/>
          <w:bCs/>
          <w:spacing w:val="-26"/>
          <w:w w:val="110"/>
        </w:rPr>
        <w:t xml:space="preserve"> </w:t>
      </w:r>
      <w:r w:rsidRPr="00574F7B">
        <w:rPr>
          <w:rFonts w:cstheme="minorHAnsi"/>
          <w:bCs/>
          <w:w w:val="110"/>
        </w:rPr>
        <w:t>to</w:t>
      </w:r>
      <w:r w:rsidRPr="00574F7B">
        <w:rPr>
          <w:rFonts w:cstheme="minorHAnsi"/>
          <w:bCs/>
          <w:spacing w:val="-27"/>
          <w:w w:val="110"/>
        </w:rPr>
        <w:t xml:space="preserve"> </w:t>
      </w:r>
      <w:r w:rsidRPr="00574F7B">
        <w:rPr>
          <w:rFonts w:cstheme="minorHAnsi"/>
          <w:bCs/>
          <w:w w:val="110"/>
        </w:rPr>
        <w:t>swap</w:t>
      </w:r>
      <w:r w:rsidRPr="00574F7B">
        <w:rPr>
          <w:rFonts w:cstheme="minorHAnsi"/>
          <w:bCs/>
          <w:spacing w:val="-28"/>
          <w:w w:val="110"/>
        </w:rPr>
        <w:t xml:space="preserve"> </w:t>
      </w:r>
      <w:r w:rsidRPr="00574F7B">
        <w:rPr>
          <w:rFonts w:cstheme="minorHAnsi"/>
          <w:bCs/>
          <w:w w:val="110"/>
        </w:rPr>
        <w:t>two</w:t>
      </w:r>
      <w:r w:rsidRPr="00574F7B">
        <w:rPr>
          <w:rFonts w:cstheme="minorHAnsi"/>
          <w:bCs/>
          <w:spacing w:val="-27"/>
          <w:w w:val="110"/>
        </w:rPr>
        <w:t xml:space="preserve"> </w:t>
      </w:r>
      <w:r w:rsidRPr="00574F7B">
        <w:rPr>
          <w:rFonts w:cstheme="minorHAnsi"/>
          <w:bCs/>
          <w:w w:val="110"/>
        </w:rPr>
        <w:t>values</w:t>
      </w:r>
      <w:r w:rsidRPr="00574F7B">
        <w:rPr>
          <w:rFonts w:cstheme="minorHAnsi"/>
          <w:bCs/>
          <w:spacing w:val="-27"/>
          <w:w w:val="110"/>
        </w:rPr>
        <w:t xml:space="preserve"> </w:t>
      </w:r>
      <w:r w:rsidRPr="00574F7B">
        <w:rPr>
          <w:rFonts w:cstheme="minorHAnsi"/>
          <w:bCs/>
          <w:w w:val="110"/>
        </w:rPr>
        <w:t>using</w:t>
      </w:r>
      <w:r w:rsidRPr="00574F7B">
        <w:rPr>
          <w:rFonts w:cstheme="minorHAnsi"/>
          <w:bCs/>
          <w:spacing w:val="-27"/>
          <w:w w:val="110"/>
        </w:rPr>
        <w:t xml:space="preserve"> </w:t>
      </w:r>
      <w:r w:rsidRPr="00574F7B">
        <w:rPr>
          <w:rFonts w:cstheme="minorHAnsi"/>
          <w:bCs/>
          <w:w w:val="110"/>
        </w:rPr>
        <w:t>function</w:t>
      </w:r>
    </w:p>
    <w:p w14:paraId="402308CE" w14:textId="77777777" w:rsidR="000E75E3" w:rsidRPr="00574F7B" w:rsidRDefault="000E75E3" w:rsidP="000E75E3">
      <w:pPr>
        <w:pStyle w:val="ListParagraph"/>
        <w:widowControl w:val="0"/>
        <w:numPr>
          <w:ilvl w:val="0"/>
          <w:numId w:val="2"/>
        </w:numPr>
        <w:tabs>
          <w:tab w:val="left" w:pos="613"/>
        </w:tabs>
        <w:autoSpaceDE w:val="0"/>
        <w:autoSpaceDN w:val="0"/>
        <w:spacing w:before="49" w:after="0" w:line="278" w:lineRule="auto"/>
        <w:ind w:right="1337"/>
        <w:contextualSpacing w:val="0"/>
        <w:rPr>
          <w:rFonts w:cstheme="minorHAnsi"/>
          <w:bCs/>
        </w:rPr>
      </w:pPr>
      <w:r w:rsidRPr="00574F7B">
        <w:rPr>
          <w:rFonts w:cstheme="minorHAnsi"/>
          <w:bCs/>
          <w:w w:val="110"/>
        </w:rPr>
        <w:t>Write</w:t>
      </w:r>
      <w:r w:rsidRPr="00574F7B">
        <w:rPr>
          <w:rFonts w:cstheme="minorHAnsi"/>
          <w:bCs/>
          <w:spacing w:val="-40"/>
          <w:w w:val="110"/>
        </w:rPr>
        <w:t xml:space="preserve"> </w:t>
      </w:r>
      <w:r w:rsidRPr="00574F7B">
        <w:rPr>
          <w:rFonts w:cstheme="minorHAnsi"/>
          <w:bCs/>
          <w:w w:val="110"/>
        </w:rPr>
        <w:t>a</w:t>
      </w:r>
      <w:r w:rsidRPr="00574F7B">
        <w:rPr>
          <w:rFonts w:cstheme="minorHAnsi"/>
          <w:bCs/>
          <w:spacing w:val="-40"/>
          <w:w w:val="110"/>
        </w:rPr>
        <w:t xml:space="preserve"> </w:t>
      </w:r>
      <w:r w:rsidRPr="00574F7B">
        <w:rPr>
          <w:rFonts w:cstheme="minorHAnsi"/>
          <w:bCs/>
          <w:w w:val="110"/>
        </w:rPr>
        <w:t>C</w:t>
      </w:r>
      <w:r w:rsidRPr="00574F7B">
        <w:rPr>
          <w:rFonts w:cstheme="minorHAnsi"/>
          <w:bCs/>
          <w:spacing w:val="-39"/>
          <w:w w:val="110"/>
        </w:rPr>
        <w:t xml:space="preserve"> </w:t>
      </w:r>
      <w:r w:rsidRPr="00574F7B">
        <w:rPr>
          <w:rFonts w:cstheme="minorHAnsi"/>
          <w:bCs/>
          <w:w w:val="110"/>
        </w:rPr>
        <w:t>Program</w:t>
      </w:r>
      <w:r w:rsidRPr="00574F7B">
        <w:rPr>
          <w:rFonts w:cstheme="minorHAnsi"/>
          <w:bCs/>
          <w:spacing w:val="-39"/>
          <w:w w:val="110"/>
        </w:rPr>
        <w:t xml:space="preserve"> </w:t>
      </w:r>
      <w:r w:rsidRPr="00574F7B">
        <w:rPr>
          <w:rFonts w:cstheme="minorHAnsi"/>
          <w:bCs/>
          <w:w w:val="110"/>
        </w:rPr>
        <w:t>to</w:t>
      </w:r>
      <w:r w:rsidRPr="00574F7B">
        <w:rPr>
          <w:rFonts w:cstheme="minorHAnsi"/>
          <w:bCs/>
          <w:spacing w:val="-38"/>
          <w:w w:val="110"/>
        </w:rPr>
        <w:t xml:space="preserve"> </w:t>
      </w:r>
      <w:r w:rsidRPr="00574F7B">
        <w:rPr>
          <w:rFonts w:cstheme="minorHAnsi"/>
          <w:bCs/>
          <w:w w:val="110"/>
        </w:rPr>
        <w:t>Calculate</w:t>
      </w:r>
      <w:r w:rsidRPr="00574F7B">
        <w:rPr>
          <w:rFonts w:cstheme="minorHAnsi"/>
          <w:bCs/>
          <w:spacing w:val="-39"/>
          <w:w w:val="110"/>
        </w:rPr>
        <w:t xml:space="preserve"> </w:t>
      </w:r>
      <w:r w:rsidRPr="00574F7B">
        <w:rPr>
          <w:rFonts w:cstheme="minorHAnsi"/>
          <w:bCs/>
          <w:w w:val="110"/>
        </w:rPr>
        <w:t>the</w:t>
      </w:r>
      <w:r w:rsidRPr="00574F7B">
        <w:rPr>
          <w:rFonts w:cstheme="minorHAnsi"/>
          <w:bCs/>
          <w:spacing w:val="-40"/>
          <w:w w:val="110"/>
        </w:rPr>
        <w:t xml:space="preserve"> </w:t>
      </w:r>
      <w:r w:rsidRPr="00574F7B">
        <w:rPr>
          <w:rFonts w:cstheme="minorHAnsi"/>
          <w:bCs/>
          <w:w w:val="110"/>
        </w:rPr>
        <w:t>factorial</w:t>
      </w:r>
      <w:r w:rsidRPr="00574F7B">
        <w:rPr>
          <w:rFonts w:cstheme="minorHAnsi"/>
          <w:bCs/>
          <w:spacing w:val="-40"/>
          <w:w w:val="110"/>
        </w:rPr>
        <w:t xml:space="preserve"> </w:t>
      </w:r>
      <w:r w:rsidRPr="00574F7B">
        <w:rPr>
          <w:rFonts w:cstheme="minorHAnsi"/>
          <w:bCs/>
          <w:w w:val="110"/>
        </w:rPr>
        <w:t>of</w:t>
      </w:r>
      <w:r w:rsidRPr="00574F7B">
        <w:rPr>
          <w:rFonts w:cstheme="minorHAnsi"/>
          <w:bCs/>
          <w:spacing w:val="-38"/>
          <w:w w:val="110"/>
        </w:rPr>
        <w:t xml:space="preserve"> </w:t>
      </w:r>
      <w:r w:rsidRPr="00574F7B">
        <w:rPr>
          <w:rFonts w:cstheme="minorHAnsi"/>
          <w:bCs/>
          <w:w w:val="110"/>
        </w:rPr>
        <w:t>a</w:t>
      </w:r>
      <w:r w:rsidRPr="00574F7B">
        <w:rPr>
          <w:rFonts w:cstheme="minorHAnsi"/>
          <w:bCs/>
          <w:spacing w:val="-39"/>
          <w:w w:val="110"/>
        </w:rPr>
        <w:t xml:space="preserve"> </w:t>
      </w:r>
      <w:r w:rsidRPr="00574F7B">
        <w:rPr>
          <w:rFonts w:cstheme="minorHAnsi"/>
          <w:bCs/>
          <w:w w:val="110"/>
        </w:rPr>
        <w:t>number</w:t>
      </w:r>
      <w:r w:rsidRPr="00574F7B">
        <w:rPr>
          <w:rFonts w:cstheme="minorHAnsi"/>
          <w:bCs/>
          <w:spacing w:val="-40"/>
          <w:w w:val="110"/>
        </w:rPr>
        <w:t xml:space="preserve"> </w:t>
      </w:r>
      <w:r w:rsidRPr="00574F7B">
        <w:rPr>
          <w:rFonts w:cstheme="minorHAnsi"/>
          <w:bCs/>
          <w:w w:val="110"/>
        </w:rPr>
        <w:t>using function</w:t>
      </w:r>
    </w:p>
    <w:p w14:paraId="1B15A7F2" w14:textId="77777777" w:rsidR="000E75E3" w:rsidRPr="00574F7B" w:rsidRDefault="000E75E3" w:rsidP="000E75E3">
      <w:pPr>
        <w:pStyle w:val="ListParagraph"/>
        <w:widowControl w:val="0"/>
        <w:numPr>
          <w:ilvl w:val="0"/>
          <w:numId w:val="2"/>
        </w:numPr>
        <w:tabs>
          <w:tab w:val="left" w:pos="613"/>
        </w:tabs>
        <w:autoSpaceDE w:val="0"/>
        <w:autoSpaceDN w:val="0"/>
        <w:spacing w:before="1" w:after="0" w:line="278" w:lineRule="auto"/>
        <w:ind w:right="1337"/>
        <w:contextualSpacing w:val="0"/>
        <w:rPr>
          <w:rFonts w:cstheme="minorHAnsi"/>
          <w:bCs/>
        </w:rPr>
      </w:pPr>
      <w:r w:rsidRPr="00574F7B">
        <w:rPr>
          <w:rFonts w:cstheme="minorHAnsi"/>
          <w:bCs/>
          <w:w w:val="105"/>
        </w:rPr>
        <w:t>Write a C Program to Calculate the factorial of a number</w:t>
      </w:r>
      <w:r w:rsidRPr="00574F7B">
        <w:rPr>
          <w:rFonts w:cstheme="minorHAnsi"/>
          <w:bCs/>
          <w:spacing w:val="-32"/>
          <w:w w:val="105"/>
        </w:rPr>
        <w:t xml:space="preserve"> </w:t>
      </w:r>
      <w:r w:rsidRPr="00574F7B">
        <w:rPr>
          <w:rFonts w:cstheme="minorHAnsi"/>
          <w:bCs/>
          <w:w w:val="105"/>
        </w:rPr>
        <w:t>using recursion</w:t>
      </w:r>
    </w:p>
    <w:p w14:paraId="6EB58F29" w14:textId="77777777" w:rsidR="000E75E3" w:rsidRPr="00574F7B" w:rsidRDefault="000E75E3" w:rsidP="000E75E3">
      <w:pPr>
        <w:pStyle w:val="ListParagraph"/>
        <w:widowControl w:val="0"/>
        <w:numPr>
          <w:ilvl w:val="0"/>
          <w:numId w:val="2"/>
        </w:numPr>
        <w:tabs>
          <w:tab w:val="left" w:pos="613"/>
        </w:tabs>
        <w:autoSpaceDE w:val="0"/>
        <w:autoSpaceDN w:val="0"/>
        <w:spacing w:before="103" w:after="0" w:line="278" w:lineRule="auto"/>
        <w:ind w:right="751"/>
        <w:contextualSpacing w:val="0"/>
        <w:rPr>
          <w:rFonts w:cstheme="minorHAnsi"/>
          <w:bCs/>
        </w:rPr>
      </w:pPr>
      <w:r w:rsidRPr="00574F7B">
        <w:rPr>
          <w:rFonts w:cstheme="minorHAnsi"/>
          <w:bCs/>
          <w:w w:val="105"/>
        </w:rPr>
        <w:t>Write</w:t>
      </w:r>
      <w:r w:rsidRPr="00574F7B">
        <w:rPr>
          <w:rFonts w:cstheme="minorHAnsi"/>
          <w:bCs/>
          <w:spacing w:val="-9"/>
          <w:w w:val="105"/>
        </w:rPr>
        <w:t xml:space="preserve"> </w:t>
      </w:r>
      <w:r w:rsidRPr="00574F7B">
        <w:rPr>
          <w:rFonts w:cstheme="minorHAnsi"/>
          <w:bCs/>
          <w:w w:val="105"/>
        </w:rPr>
        <w:t>a</w:t>
      </w:r>
      <w:r w:rsidRPr="00574F7B">
        <w:rPr>
          <w:rFonts w:cstheme="minorHAnsi"/>
          <w:bCs/>
          <w:spacing w:val="-9"/>
          <w:w w:val="105"/>
        </w:rPr>
        <w:t xml:space="preserve"> </w:t>
      </w:r>
      <w:r w:rsidRPr="00574F7B">
        <w:rPr>
          <w:rFonts w:cstheme="minorHAnsi"/>
          <w:bCs/>
          <w:w w:val="105"/>
        </w:rPr>
        <w:t>C</w:t>
      </w:r>
      <w:r w:rsidRPr="00574F7B">
        <w:rPr>
          <w:rFonts w:cstheme="minorHAnsi"/>
          <w:bCs/>
          <w:spacing w:val="-8"/>
          <w:w w:val="105"/>
        </w:rPr>
        <w:t xml:space="preserve"> </w:t>
      </w:r>
      <w:r w:rsidRPr="00574F7B">
        <w:rPr>
          <w:rFonts w:cstheme="minorHAnsi"/>
          <w:bCs/>
          <w:w w:val="105"/>
        </w:rPr>
        <w:t>program</w:t>
      </w:r>
      <w:r w:rsidRPr="00574F7B">
        <w:rPr>
          <w:rFonts w:cstheme="minorHAnsi"/>
          <w:bCs/>
          <w:spacing w:val="-7"/>
          <w:w w:val="105"/>
        </w:rPr>
        <w:t xml:space="preserve"> </w:t>
      </w:r>
      <w:r w:rsidRPr="00574F7B">
        <w:rPr>
          <w:rFonts w:cstheme="minorHAnsi"/>
          <w:bCs/>
          <w:w w:val="105"/>
        </w:rPr>
        <w:t>to</w:t>
      </w:r>
      <w:r w:rsidRPr="00574F7B">
        <w:rPr>
          <w:rFonts w:cstheme="minorHAnsi"/>
          <w:bCs/>
          <w:spacing w:val="-8"/>
          <w:w w:val="105"/>
        </w:rPr>
        <w:t xml:space="preserve"> </w:t>
      </w:r>
      <w:r w:rsidRPr="00574F7B">
        <w:rPr>
          <w:rFonts w:cstheme="minorHAnsi"/>
          <w:bCs/>
          <w:w w:val="105"/>
        </w:rPr>
        <w:t>check</w:t>
      </w:r>
      <w:r w:rsidRPr="00574F7B">
        <w:rPr>
          <w:rFonts w:cstheme="minorHAnsi"/>
          <w:bCs/>
          <w:spacing w:val="-7"/>
          <w:w w:val="105"/>
        </w:rPr>
        <w:t xml:space="preserve"> </w:t>
      </w:r>
      <w:r w:rsidRPr="00574F7B">
        <w:rPr>
          <w:rFonts w:cstheme="minorHAnsi"/>
          <w:bCs/>
          <w:w w:val="105"/>
        </w:rPr>
        <w:t>whether</w:t>
      </w:r>
      <w:r w:rsidRPr="00574F7B">
        <w:rPr>
          <w:rFonts w:cstheme="minorHAnsi"/>
          <w:bCs/>
          <w:spacing w:val="-9"/>
          <w:w w:val="105"/>
        </w:rPr>
        <w:t xml:space="preserve"> </w:t>
      </w:r>
      <w:r w:rsidRPr="00574F7B">
        <w:rPr>
          <w:rFonts w:cstheme="minorHAnsi"/>
          <w:bCs/>
          <w:w w:val="105"/>
        </w:rPr>
        <w:t>a</w:t>
      </w:r>
      <w:r w:rsidRPr="00574F7B">
        <w:rPr>
          <w:rFonts w:cstheme="minorHAnsi"/>
          <w:bCs/>
          <w:spacing w:val="-9"/>
          <w:w w:val="105"/>
        </w:rPr>
        <w:t xml:space="preserve"> </w:t>
      </w:r>
      <w:r w:rsidRPr="00574F7B">
        <w:rPr>
          <w:rFonts w:cstheme="minorHAnsi"/>
          <w:bCs/>
          <w:w w:val="105"/>
        </w:rPr>
        <w:t>number</w:t>
      </w:r>
      <w:r w:rsidRPr="00574F7B">
        <w:rPr>
          <w:rFonts w:cstheme="minorHAnsi"/>
          <w:bCs/>
          <w:spacing w:val="-9"/>
          <w:w w:val="105"/>
        </w:rPr>
        <w:t xml:space="preserve"> </w:t>
      </w:r>
      <w:r w:rsidRPr="00574F7B">
        <w:rPr>
          <w:rFonts w:cstheme="minorHAnsi"/>
          <w:bCs/>
          <w:w w:val="105"/>
        </w:rPr>
        <w:t>is</w:t>
      </w:r>
      <w:r w:rsidRPr="00574F7B">
        <w:rPr>
          <w:rFonts w:cstheme="minorHAnsi"/>
          <w:bCs/>
          <w:spacing w:val="-7"/>
          <w:w w:val="105"/>
        </w:rPr>
        <w:t xml:space="preserve"> </w:t>
      </w:r>
      <w:r w:rsidRPr="00574F7B">
        <w:rPr>
          <w:rFonts w:cstheme="minorHAnsi"/>
          <w:bCs/>
          <w:w w:val="105"/>
        </w:rPr>
        <w:t>even</w:t>
      </w:r>
      <w:r w:rsidRPr="00574F7B">
        <w:rPr>
          <w:rFonts w:cstheme="minorHAnsi"/>
          <w:bCs/>
          <w:spacing w:val="-9"/>
          <w:w w:val="105"/>
        </w:rPr>
        <w:t xml:space="preserve"> </w:t>
      </w:r>
      <w:r w:rsidRPr="00574F7B">
        <w:rPr>
          <w:rFonts w:cstheme="minorHAnsi"/>
          <w:bCs/>
          <w:w w:val="105"/>
        </w:rPr>
        <w:t>or</w:t>
      </w:r>
      <w:r w:rsidRPr="00574F7B">
        <w:rPr>
          <w:rFonts w:cstheme="minorHAnsi"/>
          <w:bCs/>
          <w:spacing w:val="-9"/>
          <w:w w:val="105"/>
        </w:rPr>
        <w:t xml:space="preserve"> </w:t>
      </w:r>
      <w:r w:rsidRPr="00574F7B">
        <w:rPr>
          <w:rFonts w:cstheme="minorHAnsi"/>
          <w:bCs/>
          <w:w w:val="105"/>
        </w:rPr>
        <w:t>odd</w:t>
      </w:r>
      <w:r w:rsidRPr="00574F7B">
        <w:rPr>
          <w:rFonts w:cstheme="minorHAnsi"/>
          <w:bCs/>
          <w:spacing w:val="-7"/>
          <w:w w:val="105"/>
        </w:rPr>
        <w:t xml:space="preserve"> </w:t>
      </w:r>
      <w:r w:rsidRPr="00574F7B">
        <w:rPr>
          <w:rFonts w:cstheme="minorHAnsi"/>
          <w:bCs/>
          <w:w w:val="105"/>
        </w:rPr>
        <w:t>using functions.</w:t>
      </w:r>
    </w:p>
    <w:p w14:paraId="464211F4" w14:textId="77777777" w:rsidR="000E75E3" w:rsidRPr="00574F7B" w:rsidRDefault="000E75E3" w:rsidP="000E75E3">
      <w:pPr>
        <w:pStyle w:val="ListParagraph"/>
        <w:widowControl w:val="0"/>
        <w:numPr>
          <w:ilvl w:val="0"/>
          <w:numId w:val="2"/>
        </w:numPr>
        <w:tabs>
          <w:tab w:val="left" w:pos="613"/>
        </w:tabs>
        <w:autoSpaceDE w:val="0"/>
        <w:autoSpaceDN w:val="0"/>
        <w:spacing w:before="2" w:after="0" w:line="278" w:lineRule="auto"/>
        <w:ind w:right="689"/>
        <w:contextualSpacing w:val="0"/>
        <w:rPr>
          <w:rFonts w:cstheme="minorHAnsi"/>
          <w:bCs/>
        </w:rPr>
      </w:pPr>
      <w:r w:rsidRPr="00574F7B">
        <w:rPr>
          <w:rFonts w:cstheme="minorHAnsi"/>
          <w:bCs/>
          <w:w w:val="110"/>
        </w:rPr>
        <w:t>Write</w:t>
      </w:r>
      <w:r w:rsidRPr="00574F7B">
        <w:rPr>
          <w:rFonts w:cstheme="minorHAnsi"/>
          <w:bCs/>
          <w:spacing w:val="-43"/>
          <w:w w:val="110"/>
        </w:rPr>
        <w:t xml:space="preserve"> </w:t>
      </w:r>
      <w:r w:rsidRPr="00574F7B">
        <w:rPr>
          <w:rFonts w:cstheme="minorHAnsi"/>
          <w:bCs/>
          <w:w w:val="110"/>
        </w:rPr>
        <w:t>a</w:t>
      </w:r>
      <w:r w:rsidRPr="00574F7B">
        <w:rPr>
          <w:rFonts w:cstheme="minorHAnsi"/>
          <w:bCs/>
          <w:spacing w:val="-42"/>
          <w:w w:val="110"/>
        </w:rPr>
        <w:t xml:space="preserve"> </w:t>
      </w:r>
      <w:r w:rsidRPr="00574F7B">
        <w:rPr>
          <w:rFonts w:cstheme="minorHAnsi"/>
          <w:bCs/>
          <w:w w:val="110"/>
        </w:rPr>
        <w:t>C</w:t>
      </w:r>
      <w:r w:rsidRPr="00574F7B">
        <w:rPr>
          <w:rFonts w:cstheme="minorHAnsi"/>
          <w:bCs/>
          <w:spacing w:val="-41"/>
          <w:w w:val="110"/>
        </w:rPr>
        <w:t xml:space="preserve"> </w:t>
      </w:r>
      <w:r w:rsidRPr="00574F7B">
        <w:rPr>
          <w:rFonts w:cstheme="minorHAnsi"/>
          <w:bCs/>
          <w:w w:val="110"/>
        </w:rPr>
        <w:t>program</w:t>
      </w:r>
      <w:r w:rsidRPr="00574F7B">
        <w:rPr>
          <w:rFonts w:cstheme="minorHAnsi"/>
          <w:bCs/>
          <w:spacing w:val="-41"/>
          <w:w w:val="110"/>
        </w:rPr>
        <w:t xml:space="preserve"> </w:t>
      </w:r>
      <w:r w:rsidRPr="00574F7B">
        <w:rPr>
          <w:rFonts w:cstheme="minorHAnsi"/>
          <w:bCs/>
          <w:w w:val="110"/>
        </w:rPr>
        <w:t>to</w:t>
      </w:r>
      <w:r w:rsidRPr="00574F7B">
        <w:rPr>
          <w:rFonts w:cstheme="minorHAnsi"/>
          <w:bCs/>
          <w:spacing w:val="-42"/>
          <w:w w:val="110"/>
        </w:rPr>
        <w:t xml:space="preserve"> </w:t>
      </w:r>
      <w:r w:rsidRPr="00574F7B">
        <w:rPr>
          <w:rFonts w:cstheme="minorHAnsi"/>
          <w:bCs/>
          <w:w w:val="110"/>
        </w:rPr>
        <w:t>check</w:t>
      </w:r>
      <w:r w:rsidRPr="00574F7B">
        <w:rPr>
          <w:rFonts w:cstheme="minorHAnsi"/>
          <w:bCs/>
          <w:spacing w:val="-41"/>
          <w:w w:val="110"/>
        </w:rPr>
        <w:t xml:space="preserve"> </w:t>
      </w:r>
      <w:r w:rsidRPr="00574F7B">
        <w:rPr>
          <w:rFonts w:cstheme="minorHAnsi"/>
          <w:bCs/>
          <w:w w:val="110"/>
        </w:rPr>
        <w:t>whether</w:t>
      </w:r>
      <w:r w:rsidRPr="00574F7B">
        <w:rPr>
          <w:rFonts w:cstheme="minorHAnsi"/>
          <w:bCs/>
          <w:spacing w:val="-42"/>
          <w:w w:val="110"/>
        </w:rPr>
        <w:t xml:space="preserve"> </w:t>
      </w:r>
      <w:r w:rsidRPr="00574F7B">
        <w:rPr>
          <w:rFonts w:cstheme="minorHAnsi"/>
          <w:bCs/>
          <w:w w:val="110"/>
        </w:rPr>
        <w:t>a</w:t>
      </w:r>
      <w:r w:rsidRPr="00574F7B">
        <w:rPr>
          <w:rFonts w:cstheme="minorHAnsi"/>
          <w:bCs/>
          <w:spacing w:val="-42"/>
          <w:w w:val="110"/>
        </w:rPr>
        <w:t xml:space="preserve"> </w:t>
      </w:r>
      <w:r w:rsidRPr="00574F7B">
        <w:rPr>
          <w:rFonts w:cstheme="minorHAnsi"/>
          <w:bCs/>
          <w:w w:val="110"/>
        </w:rPr>
        <w:t>number</w:t>
      </w:r>
      <w:r w:rsidRPr="00574F7B">
        <w:rPr>
          <w:rFonts w:cstheme="minorHAnsi"/>
          <w:bCs/>
          <w:spacing w:val="-43"/>
          <w:w w:val="110"/>
        </w:rPr>
        <w:t xml:space="preserve"> </w:t>
      </w:r>
      <w:r w:rsidRPr="00574F7B">
        <w:rPr>
          <w:rFonts w:cstheme="minorHAnsi"/>
          <w:bCs/>
          <w:w w:val="110"/>
        </w:rPr>
        <w:t>is</w:t>
      </w:r>
      <w:r w:rsidRPr="00574F7B">
        <w:rPr>
          <w:rFonts w:cstheme="minorHAnsi"/>
          <w:bCs/>
          <w:spacing w:val="-41"/>
          <w:w w:val="110"/>
        </w:rPr>
        <w:t xml:space="preserve"> </w:t>
      </w:r>
      <w:r w:rsidRPr="00574F7B">
        <w:rPr>
          <w:rFonts w:cstheme="minorHAnsi"/>
          <w:bCs/>
          <w:w w:val="110"/>
        </w:rPr>
        <w:t>Prime,</w:t>
      </w:r>
      <w:r w:rsidRPr="00574F7B">
        <w:rPr>
          <w:rFonts w:cstheme="minorHAnsi"/>
          <w:bCs/>
          <w:spacing w:val="-42"/>
          <w:w w:val="110"/>
        </w:rPr>
        <w:t xml:space="preserve"> </w:t>
      </w:r>
      <w:r w:rsidRPr="00574F7B">
        <w:rPr>
          <w:rFonts w:cstheme="minorHAnsi"/>
          <w:bCs/>
          <w:w w:val="110"/>
        </w:rPr>
        <w:t>Armstrong or</w:t>
      </w:r>
      <w:r w:rsidRPr="00574F7B">
        <w:rPr>
          <w:rFonts w:cstheme="minorHAnsi"/>
          <w:bCs/>
          <w:spacing w:val="-27"/>
          <w:w w:val="110"/>
        </w:rPr>
        <w:t xml:space="preserve"> </w:t>
      </w:r>
      <w:r w:rsidRPr="00574F7B">
        <w:rPr>
          <w:rFonts w:cstheme="minorHAnsi"/>
          <w:bCs/>
          <w:w w:val="110"/>
        </w:rPr>
        <w:t>perfect</w:t>
      </w:r>
      <w:r w:rsidRPr="00574F7B">
        <w:rPr>
          <w:rFonts w:cstheme="minorHAnsi"/>
          <w:bCs/>
          <w:spacing w:val="-27"/>
          <w:w w:val="110"/>
        </w:rPr>
        <w:t xml:space="preserve"> </w:t>
      </w:r>
      <w:r w:rsidRPr="00574F7B">
        <w:rPr>
          <w:rFonts w:cstheme="minorHAnsi"/>
          <w:bCs/>
          <w:w w:val="110"/>
        </w:rPr>
        <w:t>number</w:t>
      </w:r>
      <w:r w:rsidRPr="00574F7B">
        <w:rPr>
          <w:rFonts w:cstheme="minorHAnsi"/>
          <w:bCs/>
          <w:spacing w:val="-27"/>
          <w:w w:val="110"/>
        </w:rPr>
        <w:t xml:space="preserve"> </w:t>
      </w:r>
      <w:r w:rsidRPr="00574F7B">
        <w:rPr>
          <w:rFonts w:cstheme="minorHAnsi"/>
          <w:bCs/>
          <w:w w:val="110"/>
        </w:rPr>
        <w:t>using</w:t>
      </w:r>
      <w:r w:rsidRPr="00574F7B">
        <w:rPr>
          <w:rFonts w:cstheme="minorHAnsi"/>
          <w:bCs/>
          <w:spacing w:val="-26"/>
          <w:w w:val="110"/>
        </w:rPr>
        <w:t xml:space="preserve"> </w:t>
      </w:r>
      <w:r w:rsidRPr="00574F7B">
        <w:rPr>
          <w:rFonts w:cstheme="minorHAnsi"/>
          <w:bCs/>
          <w:w w:val="110"/>
        </w:rPr>
        <w:t>functions.</w:t>
      </w:r>
    </w:p>
    <w:p w14:paraId="6FB7936E" w14:textId="77777777" w:rsidR="000E75E3" w:rsidRPr="00574F7B" w:rsidRDefault="000E75E3" w:rsidP="000E75E3">
      <w:pPr>
        <w:pStyle w:val="ListParagraph"/>
        <w:widowControl w:val="0"/>
        <w:numPr>
          <w:ilvl w:val="0"/>
          <w:numId w:val="2"/>
        </w:numPr>
        <w:tabs>
          <w:tab w:val="left" w:pos="613"/>
        </w:tabs>
        <w:autoSpaceDE w:val="0"/>
        <w:autoSpaceDN w:val="0"/>
        <w:spacing w:before="2" w:after="0" w:line="278" w:lineRule="auto"/>
        <w:ind w:right="574"/>
        <w:contextualSpacing w:val="0"/>
        <w:rPr>
          <w:rFonts w:cstheme="minorHAnsi"/>
          <w:bCs/>
        </w:rPr>
      </w:pPr>
      <w:r w:rsidRPr="00574F7B">
        <w:rPr>
          <w:rFonts w:cstheme="minorHAnsi"/>
          <w:bCs/>
          <w:w w:val="110"/>
        </w:rPr>
        <w:t>Write</w:t>
      </w:r>
      <w:r w:rsidRPr="00574F7B">
        <w:rPr>
          <w:rFonts w:cstheme="minorHAnsi"/>
          <w:bCs/>
          <w:spacing w:val="-45"/>
          <w:w w:val="110"/>
        </w:rPr>
        <w:t xml:space="preserve"> </w:t>
      </w:r>
      <w:r w:rsidRPr="00574F7B">
        <w:rPr>
          <w:rFonts w:cstheme="minorHAnsi"/>
          <w:bCs/>
          <w:w w:val="110"/>
        </w:rPr>
        <w:t>a</w:t>
      </w:r>
      <w:r w:rsidRPr="00574F7B">
        <w:rPr>
          <w:rFonts w:cstheme="minorHAnsi"/>
          <w:bCs/>
          <w:spacing w:val="-45"/>
          <w:w w:val="110"/>
        </w:rPr>
        <w:t xml:space="preserve"> </w:t>
      </w:r>
      <w:r w:rsidRPr="00574F7B">
        <w:rPr>
          <w:rFonts w:cstheme="minorHAnsi"/>
          <w:bCs/>
          <w:w w:val="110"/>
        </w:rPr>
        <w:t>C</w:t>
      </w:r>
      <w:r w:rsidRPr="00574F7B">
        <w:rPr>
          <w:rFonts w:cstheme="minorHAnsi"/>
          <w:bCs/>
          <w:spacing w:val="-44"/>
          <w:w w:val="110"/>
        </w:rPr>
        <w:t xml:space="preserve"> </w:t>
      </w:r>
      <w:r w:rsidRPr="00574F7B">
        <w:rPr>
          <w:rFonts w:cstheme="minorHAnsi"/>
          <w:bCs/>
          <w:w w:val="110"/>
        </w:rPr>
        <w:t>program</w:t>
      </w:r>
      <w:r w:rsidRPr="00574F7B">
        <w:rPr>
          <w:rFonts w:cstheme="minorHAnsi"/>
          <w:bCs/>
          <w:spacing w:val="-44"/>
          <w:w w:val="110"/>
        </w:rPr>
        <w:t xml:space="preserve"> </w:t>
      </w:r>
      <w:r w:rsidRPr="00574F7B">
        <w:rPr>
          <w:rFonts w:cstheme="minorHAnsi"/>
          <w:bCs/>
          <w:w w:val="110"/>
        </w:rPr>
        <w:t>to</w:t>
      </w:r>
      <w:r w:rsidRPr="00574F7B">
        <w:rPr>
          <w:rFonts w:cstheme="minorHAnsi"/>
          <w:bCs/>
          <w:spacing w:val="-44"/>
          <w:w w:val="110"/>
        </w:rPr>
        <w:t xml:space="preserve"> </w:t>
      </w:r>
      <w:r w:rsidRPr="00574F7B">
        <w:rPr>
          <w:rFonts w:cstheme="minorHAnsi"/>
          <w:bCs/>
          <w:w w:val="110"/>
        </w:rPr>
        <w:t>find</w:t>
      </w:r>
      <w:r w:rsidRPr="00574F7B">
        <w:rPr>
          <w:rFonts w:cstheme="minorHAnsi"/>
          <w:bCs/>
          <w:spacing w:val="-44"/>
          <w:w w:val="110"/>
        </w:rPr>
        <w:t xml:space="preserve"> </w:t>
      </w:r>
      <w:r w:rsidRPr="00574F7B">
        <w:rPr>
          <w:rFonts w:cstheme="minorHAnsi"/>
          <w:bCs/>
          <w:w w:val="110"/>
        </w:rPr>
        <w:t>all</w:t>
      </w:r>
      <w:r w:rsidRPr="00574F7B">
        <w:rPr>
          <w:rFonts w:cstheme="minorHAnsi"/>
          <w:bCs/>
          <w:spacing w:val="-44"/>
          <w:w w:val="110"/>
        </w:rPr>
        <w:t xml:space="preserve"> </w:t>
      </w:r>
      <w:r w:rsidRPr="00574F7B">
        <w:rPr>
          <w:rFonts w:cstheme="minorHAnsi"/>
          <w:bCs/>
          <w:w w:val="110"/>
        </w:rPr>
        <w:t>prime</w:t>
      </w:r>
      <w:r w:rsidRPr="00574F7B">
        <w:rPr>
          <w:rFonts w:cstheme="minorHAnsi"/>
          <w:bCs/>
          <w:spacing w:val="-44"/>
          <w:w w:val="110"/>
        </w:rPr>
        <w:t xml:space="preserve"> </w:t>
      </w:r>
      <w:r w:rsidRPr="00574F7B">
        <w:rPr>
          <w:rFonts w:cstheme="minorHAnsi"/>
          <w:bCs/>
          <w:w w:val="110"/>
        </w:rPr>
        <w:t>numbers</w:t>
      </w:r>
      <w:r w:rsidRPr="00574F7B">
        <w:rPr>
          <w:rFonts w:cstheme="minorHAnsi"/>
          <w:bCs/>
          <w:spacing w:val="-44"/>
          <w:w w:val="110"/>
        </w:rPr>
        <w:t xml:space="preserve"> </w:t>
      </w:r>
      <w:r w:rsidRPr="00574F7B">
        <w:rPr>
          <w:rFonts w:cstheme="minorHAnsi"/>
          <w:bCs/>
          <w:w w:val="110"/>
        </w:rPr>
        <w:t>between</w:t>
      </w:r>
      <w:r w:rsidRPr="00574F7B">
        <w:rPr>
          <w:rFonts w:cstheme="minorHAnsi"/>
          <w:bCs/>
          <w:spacing w:val="-44"/>
          <w:w w:val="110"/>
        </w:rPr>
        <w:t xml:space="preserve"> </w:t>
      </w:r>
      <w:r w:rsidRPr="00574F7B">
        <w:rPr>
          <w:rFonts w:cstheme="minorHAnsi"/>
          <w:bCs/>
          <w:w w:val="110"/>
        </w:rPr>
        <w:t>given</w:t>
      </w:r>
      <w:r w:rsidRPr="00574F7B">
        <w:rPr>
          <w:rFonts w:cstheme="minorHAnsi"/>
          <w:bCs/>
          <w:spacing w:val="-45"/>
          <w:w w:val="110"/>
        </w:rPr>
        <w:t xml:space="preserve"> </w:t>
      </w:r>
      <w:r w:rsidRPr="00574F7B">
        <w:rPr>
          <w:rFonts w:cstheme="minorHAnsi"/>
          <w:bCs/>
          <w:w w:val="110"/>
        </w:rPr>
        <w:t>interval using</w:t>
      </w:r>
      <w:r w:rsidRPr="00574F7B">
        <w:rPr>
          <w:rFonts w:cstheme="minorHAnsi"/>
          <w:bCs/>
          <w:spacing w:val="-25"/>
          <w:w w:val="110"/>
        </w:rPr>
        <w:t xml:space="preserve"> </w:t>
      </w:r>
      <w:r w:rsidRPr="00574F7B">
        <w:rPr>
          <w:rFonts w:cstheme="minorHAnsi"/>
          <w:bCs/>
          <w:w w:val="110"/>
        </w:rPr>
        <w:t>functions.</w:t>
      </w:r>
    </w:p>
    <w:p w14:paraId="709FE256" w14:textId="77777777" w:rsidR="000E75E3" w:rsidRPr="00574F7B" w:rsidRDefault="000E75E3" w:rsidP="000E75E3">
      <w:pPr>
        <w:pStyle w:val="ListParagraph"/>
        <w:widowControl w:val="0"/>
        <w:numPr>
          <w:ilvl w:val="0"/>
          <w:numId w:val="2"/>
        </w:numPr>
        <w:tabs>
          <w:tab w:val="left" w:pos="613"/>
        </w:tabs>
        <w:autoSpaceDE w:val="0"/>
        <w:autoSpaceDN w:val="0"/>
        <w:spacing w:before="2" w:after="0" w:line="278" w:lineRule="auto"/>
        <w:ind w:right="1566"/>
        <w:contextualSpacing w:val="0"/>
        <w:rPr>
          <w:rFonts w:cstheme="minorHAnsi"/>
          <w:bCs/>
        </w:rPr>
      </w:pPr>
      <w:r w:rsidRPr="00574F7B">
        <w:rPr>
          <w:rFonts w:cstheme="minorHAnsi"/>
          <w:bCs/>
          <w:w w:val="110"/>
        </w:rPr>
        <w:t>Write</w:t>
      </w:r>
      <w:r w:rsidRPr="00574F7B">
        <w:rPr>
          <w:rFonts w:cstheme="minorHAnsi"/>
          <w:bCs/>
          <w:spacing w:val="-46"/>
          <w:w w:val="110"/>
        </w:rPr>
        <w:t xml:space="preserve"> </w:t>
      </w:r>
      <w:r w:rsidRPr="00574F7B">
        <w:rPr>
          <w:rFonts w:cstheme="minorHAnsi"/>
          <w:bCs/>
          <w:w w:val="110"/>
        </w:rPr>
        <w:t>a</w:t>
      </w:r>
      <w:r w:rsidRPr="00574F7B">
        <w:rPr>
          <w:rFonts w:cstheme="minorHAnsi"/>
          <w:bCs/>
          <w:spacing w:val="-45"/>
          <w:w w:val="110"/>
        </w:rPr>
        <w:t xml:space="preserve"> </w:t>
      </w:r>
      <w:r w:rsidRPr="00574F7B">
        <w:rPr>
          <w:rFonts w:cstheme="minorHAnsi"/>
          <w:bCs/>
          <w:w w:val="110"/>
        </w:rPr>
        <w:t>C</w:t>
      </w:r>
      <w:r w:rsidRPr="00574F7B">
        <w:rPr>
          <w:rFonts w:cstheme="minorHAnsi"/>
          <w:bCs/>
          <w:spacing w:val="-45"/>
          <w:w w:val="110"/>
        </w:rPr>
        <w:t xml:space="preserve"> </w:t>
      </w:r>
      <w:r w:rsidRPr="00574F7B">
        <w:rPr>
          <w:rFonts w:cstheme="minorHAnsi"/>
          <w:bCs/>
          <w:w w:val="110"/>
        </w:rPr>
        <w:t>program</w:t>
      </w:r>
      <w:r w:rsidRPr="00574F7B">
        <w:rPr>
          <w:rFonts w:cstheme="minorHAnsi"/>
          <w:bCs/>
          <w:spacing w:val="-45"/>
          <w:w w:val="110"/>
        </w:rPr>
        <w:t xml:space="preserve"> </w:t>
      </w:r>
      <w:r w:rsidRPr="00574F7B">
        <w:rPr>
          <w:rFonts w:cstheme="minorHAnsi"/>
          <w:bCs/>
          <w:w w:val="110"/>
        </w:rPr>
        <w:t>to</w:t>
      </w:r>
      <w:r w:rsidRPr="00574F7B">
        <w:rPr>
          <w:rFonts w:cstheme="minorHAnsi"/>
          <w:bCs/>
          <w:spacing w:val="-45"/>
          <w:w w:val="110"/>
        </w:rPr>
        <w:t xml:space="preserve"> </w:t>
      </w:r>
      <w:r w:rsidRPr="00574F7B">
        <w:rPr>
          <w:rFonts w:cstheme="minorHAnsi"/>
          <w:bCs/>
          <w:w w:val="110"/>
        </w:rPr>
        <w:t>print</w:t>
      </w:r>
      <w:r w:rsidRPr="00574F7B">
        <w:rPr>
          <w:rFonts w:cstheme="minorHAnsi"/>
          <w:bCs/>
          <w:spacing w:val="-44"/>
          <w:w w:val="110"/>
        </w:rPr>
        <w:t xml:space="preserve"> </w:t>
      </w:r>
      <w:r w:rsidRPr="00574F7B">
        <w:rPr>
          <w:rFonts w:cstheme="minorHAnsi"/>
          <w:bCs/>
          <w:w w:val="110"/>
        </w:rPr>
        <w:t>all</w:t>
      </w:r>
      <w:r w:rsidRPr="00574F7B">
        <w:rPr>
          <w:rFonts w:cstheme="minorHAnsi"/>
          <w:bCs/>
          <w:spacing w:val="-46"/>
          <w:w w:val="110"/>
        </w:rPr>
        <w:t xml:space="preserve"> </w:t>
      </w:r>
      <w:r w:rsidRPr="00574F7B">
        <w:rPr>
          <w:rFonts w:cstheme="minorHAnsi"/>
          <w:bCs/>
          <w:w w:val="110"/>
        </w:rPr>
        <w:t>strong</w:t>
      </w:r>
      <w:r w:rsidRPr="00574F7B">
        <w:rPr>
          <w:rFonts w:cstheme="minorHAnsi"/>
          <w:bCs/>
          <w:spacing w:val="-45"/>
          <w:w w:val="110"/>
        </w:rPr>
        <w:t xml:space="preserve"> </w:t>
      </w:r>
      <w:r w:rsidRPr="00574F7B">
        <w:rPr>
          <w:rFonts w:cstheme="minorHAnsi"/>
          <w:bCs/>
          <w:w w:val="110"/>
        </w:rPr>
        <w:t>numbers</w:t>
      </w:r>
      <w:r w:rsidRPr="00574F7B">
        <w:rPr>
          <w:rFonts w:cstheme="minorHAnsi"/>
          <w:bCs/>
          <w:spacing w:val="-45"/>
          <w:w w:val="110"/>
        </w:rPr>
        <w:t xml:space="preserve"> </w:t>
      </w:r>
      <w:r w:rsidRPr="00574F7B">
        <w:rPr>
          <w:rFonts w:cstheme="minorHAnsi"/>
          <w:bCs/>
          <w:w w:val="110"/>
        </w:rPr>
        <w:t>between</w:t>
      </w:r>
      <w:r w:rsidRPr="00574F7B">
        <w:rPr>
          <w:rFonts w:cstheme="minorHAnsi"/>
          <w:bCs/>
          <w:spacing w:val="-45"/>
          <w:w w:val="110"/>
        </w:rPr>
        <w:t xml:space="preserve"> </w:t>
      </w:r>
      <w:r w:rsidRPr="00574F7B">
        <w:rPr>
          <w:rFonts w:cstheme="minorHAnsi"/>
          <w:bCs/>
          <w:w w:val="110"/>
        </w:rPr>
        <w:t>given interval using</w:t>
      </w:r>
      <w:r w:rsidRPr="00574F7B">
        <w:rPr>
          <w:rFonts w:cstheme="minorHAnsi"/>
          <w:bCs/>
          <w:spacing w:val="-52"/>
          <w:w w:val="110"/>
        </w:rPr>
        <w:t xml:space="preserve"> </w:t>
      </w:r>
      <w:r w:rsidRPr="00574F7B">
        <w:rPr>
          <w:rFonts w:cstheme="minorHAnsi"/>
          <w:bCs/>
          <w:w w:val="110"/>
        </w:rPr>
        <w:t>functions.</w:t>
      </w:r>
    </w:p>
    <w:p w14:paraId="40BAF55A" w14:textId="77777777" w:rsidR="000E75E3" w:rsidRPr="00574F7B" w:rsidRDefault="000E75E3" w:rsidP="000E75E3">
      <w:pPr>
        <w:pStyle w:val="ListParagraph"/>
        <w:widowControl w:val="0"/>
        <w:numPr>
          <w:ilvl w:val="0"/>
          <w:numId w:val="2"/>
        </w:numPr>
        <w:tabs>
          <w:tab w:val="left" w:pos="613"/>
        </w:tabs>
        <w:autoSpaceDE w:val="0"/>
        <w:autoSpaceDN w:val="0"/>
        <w:spacing w:before="1" w:after="0" w:line="240" w:lineRule="auto"/>
        <w:contextualSpacing w:val="0"/>
        <w:rPr>
          <w:rFonts w:cstheme="minorHAnsi"/>
          <w:bCs/>
        </w:rPr>
      </w:pPr>
      <w:r w:rsidRPr="00574F7B">
        <w:rPr>
          <w:rFonts w:cstheme="minorHAnsi"/>
          <w:bCs/>
          <w:w w:val="110"/>
        </w:rPr>
        <w:t>Write</w:t>
      </w:r>
      <w:r w:rsidRPr="00574F7B">
        <w:rPr>
          <w:rFonts w:cstheme="minorHAnsi"/>
          <w:bCs/>
          <w:spacing w:val="-32"/>
          <w:w w:val="110"/>
        </w:rPr>
        <w:t xml:space="preserve"> </w:t>
      </w:r>
      <w:r w:rsidRPr="00574F7B">
        <w:rPr>
          <w:rFonts w:cstheme="minorHAnsi"/>
          <w:bCs/>
          <w:w w:val="110"/>
        </w:rPr>
        <w:t>a</w:t>
      </w:r>
      <w:r w:rsidRPr="00574F7B">
        <w:rPr>
          <w:rFonts w:cstheme="minorHAnsi"/>
          <w:bCs/>
          <w:spacing w:val="-31"/>
          <w:w w:val="110"/>
        </w:rPr>
        <w:t xml:space="preserve"> </w:t>
      </w:r>
      <w:r w:rsidRPr="00574F7B">
        <w:rPr>
          <w:rFonts w:cstheme="minorHAnsi"/>
          <w:bCs/>
          <w:w w:val="110"/>
        </w:rPr>
        <w:t>C</w:t>
      </w:r>
      <w:r w:rsidRPr="00574F7B">
        <w:rPr>
          <w:rFonts w:cstheme="minorHAnsi"/>
          <w:bCs/>
          <w:spacing w:val="-31"/>
          <w:w w:val="110"/>
        </w:rPr>
        <w:t xml:space="preserve"> </w:t>
      </w:r>
      <w:r w:rsidRPr="00574F7B">
        <w:rPr>
          <w:rFonts w:cstheme="minorHAnsi"/>
          <w:bCs/>
          <w:w w:val="110"/>
        </w:rPr>
        <w:t>program</w:t>
      </w:r>
      <w:r w:rsidRPr="00574F7B">
        <w:rPr>
          <w:rFonts w:cstheme="minorHAnsi"/>
          <w:bCs/>
          <w:spacing w:val="-30"/>
          <w:w w:val="110"/>
        </w:rPr>
        <w:t xml:space="preserve"> </w:t>
      </w:r>
      <w:r w:rsidRPr="00574F7B">
        <w:rPr>
          <w:rFonts w:cstheme="minorHAnsi"/>
          <w:bCs/>
          <w:w w:val="110"/>
        </w:rPr>
        <w:t>to</w:t>
      </w:r>
      <w:r w:rsidRPr="00574F7B">
        <w:rPr>
          <w:rFonts w:cstheme="minorHAnsi"/>
          <w:bCs/>
          <w:spacing w:val="-31"/>
          <w:w w:val="110"/>
        </w:rPr>
        <w:t xml:space="preserve"> </w:t>
      </w:r>
      <w:r w:rsidRPr="00574F7B">
        <w:rPr>
          <w:rFonts w:cstheme="minorHAnsi"/>
          <w:bCs/>
          <w:w w:val="110"/>
        </w:rPr>
        <w:t>find</w:t>
      </w:r>
      <w:r w:rsidRPr="00574F7B">
        <w:rPr>
          <w:rFonts w:cstheme="minorHAnsi"/>
          <w:bCs/>
          <w:spacing w:val="-31"/>
          <w:w w:val="110"/>
        </w:rPr>
        <w:t xml:space="preserve"> </w:t>
      </w:r>
      <w:r w:rsidRPr="00574F7B">
        <w:rPr>
          <w:rFonts w:cstheme="minorHAnsi"/>
          <w:bCs/>
          <w:w w:val="110"/>
        </w:rPr>
        <w:t>power</w:t>
      </w:r>
      <w:r w:rsidRPr="00574F7B">
        <w:rPr>
          <w:rFonts w:cstheme="minorHAnsi"/>
          <w:bCs/>
          <w:spacing w:val="-31"/>
          <w:w w:val="110"/>
        </w:rPr>
        <w:t xml:space="preserve"> </w:t>
      </w:r>
      <w:r w:rsidRPr="00574F7B">
        <w:rPr>
          <w:rFonts w:cstheme="minorHAnsi"/>
          <w:bCs/>
          <w:w w:val="110"/>
        </w:rPr>
        <w:t>of</w:t>
      </w:r>
      <w:r w:rsidRPr="00574F7B">
        <w:rPr>
          <w:rFonts w:cstheme="minorHAnsi"/>
          <w:bCs/>
          <w:spacing w:val="-32"/>
          <w:w w:val="110"/>
        </w:rPr>
        <w:t xml:space="preserve"> </w:t>
      </w:r>
      <w:r w:rsidRPr="00574F7B">
        <w:rPr>
          <w:rFonts w:cstheme="minorHAnsi"/>
          <w:bCs/>
          <w:w w:val="110"/>
        </w:rPr>
        <w:t>any</w:t>
      </w:r>
      <w:r w:rsidRPr="00574F7B">
        <w:rPr>
          <w:rFonts w:cstheme="minorHAnsi"/>
          <w:bCs/>
          <w:spacing w:val="-29"/>
          <w:w w:val="110"/>
        </w:rPr>
        <w:t xml:space="preserve"> </w:t>
      </w:r>
      <w:r w:rsidRPr="00574F7B">
        <w:rPr>
          <w:rFonts w:cstheme="minorHAnsi"/>
          <w:bCs/>
          <w:w w:val="110"/>
        </w:rPr>
        <w:t>number</w:t>
      </w:r>
      <w:r w:rsidRPr="00574F7B">
        <w:rPr>
          <w:rFonts w:cstheme="minorHAnsi"/>
          <w:bCs/>
          <w:spacing w:val="-32"/>
          <w:w w:val="110"/>
        </w:rPr>
        <w:t xml:space="preserve"> </w:t>
      </w:r>
      <w:r w:rsidRPr="00574F7B">
        <w:rPr>
          <w:rFonts w:cstheme="minorHAnsi"/>
          <w:bCs/>
          <w:w w:val="110"/>
        </w:rPr>
        <w:t>using</w:t>
      </w:r>
      <w:r w:rsidRPr="00574F7B">
        <w:rPr>
          <w:rFonts w:cstheme="minorHAnsi"/>
          <w:bCs/>
          <w:spacing w:val="-31"/>
          <w:w w:val="110"/>
        </w:rPr>
        <w:t xml:space="preserve"> </w:t>
      </w:r>
      <w:r w:rsidRPr="00574F7B">
        <w:rPr>
          <w:rFonts w:cstheme="minorHAnsi"/>
          <w:bCs/>
          <w:w w:val="110"/>
        </w:rPr>
        <w:t>recursion</w:t>
      </w:r>
    </w:p>
    <w:p w14:paraId="5F635E20" w14:textId="77777777" w:rsidR="000E75E3" w:rsidRPr="00574F7B" w:rsidRDefault="000E75E3" w:rsidP="000E75E3">
      <w:pPr>
        <w:pStyle w:val="ListParagraph"/>
        <w:widowControl w:val="0"/>
        <w:numPr>
          <w:ilvl w:val="0"/>
          <w:numId w:val="2"/>
        </w:numPr>
        <w:tabs>
          <w:tab w:val="left" w:pos="613"/>
        </w:tabs>
        <w:autoSpaceDE w:val="0"/>
        <w:autoSpaceDN w:val="0"/>
        <w:spacing w:before="55" w:after="0" w:line="278" w:lineRule="auto"/>
        <w:ind w:right="646"/>
        <w:contextualSpacing w:val="0"/>
        <w:rPr>
          <w:rFonts w:cstheme="minorHAnsi"/>
          <w:bCs/>
        </w:rPr>
      </w:pPr>
      <w:r w:rsidRPr="00574F7B">
        <w:rPr>
          <w:rFonts w:cstheme="minorHAnsi"/>
          <w:bCs/>
          <w:w w:val="110"/>
        </w:rPr>
        <w:t>Declare a structure name student containing members name, roll_no,</w:t>
      </w:r>
      <w:r w:rsidRPr="00574F7B">
        <w:rPr>
          <w:rFonts w:cstheme="minorHAnsi"/>
          <w:bCs/>
          <w:spacing w:val="-55"/>
          <w:w w:val="110"/>
        </w:rPr>
        <w:t xml:space="preserve"> </w:t>
      </w:r>
      <w:r w:rsidRPr="00574F7B">
        <w:rPr>
          <w:rFonts w:cstheme="minorHAnsi"/>
          <w:bCs/>
          <w:w w:val="110"/>
        </w:rPr>
        <w:t>marks.</w:t>
      </w:r>
      <w:r w:rsidRPr="00574F7B">
        <w:rPr>
          <w:rFonts w:cstheme="minorHAnsi"/>
          <w:bCs/>
          <w:spacing w:val="-54"/>
          <w:w w:val="110"/>
        </w:rPr>
        <w:t xml:space="preserve"> </w:t>
      </w:r>
      <w:r w:rsidRPr="00574F7B">
        <w:rPr>
          <w:rFonts w:cstheme="minorHAnsi"/>
          <w:bCs/>
          <w:w w:val="110"/>
        </w:rPr>
        <w:t>Create</w:t>
      </w:r>
      <w:r w:rsidRPr="00574F7B">
        <w:rPr>
          <w:rFonts w:cstheme="minorHAnsi"/>
          <w:bCs/>
          <w:spacing w:val="-53"/>
          <w:w w:val="110"/>
        </w:rPr>
        <w:t xml:space="preserve"> </w:t>
      </w:r>
      <w:r w:rsidRPr="00574F7B">
        <w:rPr>
          <w:rFonts w:cstheme="minorHAnsi"/>
          <w:bCs/>
          <w:w w:val="110"/>
        </w:rPr>
        <w:t>an</w:t>
      </w:r>
      <w:r w:rsidRPr="00574F7B">
        <w:rPr>
          <w:rFonts w:cstheme="minorHAnsi"/>
          <w:bCs/>
          <w:spacing w:val="-54"/>
          <w:w w:val="110"/>
        </w:rPr>
        <w:t xml:space="preserve"> </w:t>
      </w:r>
      <w:r w:rsidRPr="00574F7B">
        <w:rPr>
          <w:rFonts w:cstheme="minorHAnsi"/>
          <w:bCs/>
          <w:w w:val="110"/>
        </w:rPr>
        <w:t>array</w:t>
      </w:r>
      <w:r w:rsidRPr="00574F7B">
        <w:rPr>
          <w:rFonts w:cstheme="minorHAnsi"/>
          <w:bCs/>
          <w:spacing w:val="-54"/>
          <w:w w:val="110"/>
        </w:rPr>
        <w:t xml:space="preserve"> </w:t>
      </w:r>
      <w:r w:rsidRPr="00574F7B">
        <w:rPr>
          <w:rFonts w:cstheme="minorHAnsi"/>
          <w:bCs/>
          <w:w w:val="110"/>
        </w:rPr>
        <w:t>of</w:t>
      </w:r>
      <w:r w:rsidRPr="00574F7B">
        <w:rPr>
          <w:rFonts w:cstheme="minorHAnsi"/>
          <w:bCs/>
          <w:spacing w:val="-53"/>
          <w:w w:val="110"/>
        </w:rPr>
        <w:t xml:space="preserve"> </w:t>
      </w:r>
      <w:r w:rsidRPr="00574F7B">
        <w:rPr>
          <w:rFonts w:cstheme="minorHAnsi"/>
          <w:bCs/>
          <w:w w:val="110"/>
        </w:rPr>
        <w:t>30</w:t>
      </w:r>
      <w:r w:rsidRPr="00574F7B">
        <w:rPr>
          <w:rFonts w:cstheme="minorHAnsi"/>
          <w:bCs/>
          <w:spacing w:val="-55"/>
          <w:w w:val="110"/>
        </w:rPr>
        <w:t xml:space="preserve"> </w:t>
      </w:r>
      <w:r w:rsidRPr="00574F7B">
        <w:rPr>
          <w:rFonts w:cstheme="minorHAnsi"/>
          <w:bCs/>
          <w:w w:val="110"/>
        </w:rPr>
        <w:t>such</w:t>
      </w:r>
      <w:r w:rsidRPr="00574F7B">
        <w:rPr>
          <w:rFonts w:cstheme="minorHAnsi"/>
          <w:bCs/>
          <w:spacing w:val="-54"/>
          <w:w w:val="110"/>
        </w:rPr>
        <w:t xml:space="preserve"> </w:t>
      </w:r>
      <w:r w:rsidRPr="00574F7B">
        <w:rPr>
          <w:rFonts w:cstheme="minorHAnsi"/>
          <w:bCs/>
          <w:w w:val="110"/>
        </w:rPr>
        <w:t>students.</w:t>
      </w:r>
      <w:r w:rsidRPr="00574F7B">
        <w:rPr>
          <w:rFonts w:cstheme="minorHAnsi"/>
          <w:bCs/>
          <w:spacing w:val="-53"/>
          <w:w w:val="110"/>
        </w:rPr>
        <w:t xml:space="preserve"> </w:t>
      </w:r>
      <w:r w:rsidRPr="00574F7B">
        <w:rPr>
          <w:rFonts w:cstheme="minorHAnsi"/>
          <w:bCs/>
          <w:w w:val="110"/>
        </w:rPr>
        <w:t>Write</w:t>
      </w:r>
      <w:r w:rsidRPr="00574F7B">
        <w:rPr>
          <w:rFonts w:cstheme="minorHAnsi"/>
          <w:bCs/>
          <w:spacing w:val="-55"/>
          <w:w w:val="110"/>
        </w:rPr>
        <w:t xml:space="preserve"> </w:t>
      </w:r>
      <w:r w:rsidRPr="00574F7B">
        <w:rPr>
          <w:rFonts w:cstheme="minorHAnsi"/>
          <w:bCs/>
          <w:w w:val="110"/>
        </w:rPr>
        <w:t>a</w:t>
      </w:r>
      <w:r w:rsidRPr="00574F7B">
        <w:rPr>
          <w:rFonts w:cstheme="minorHAnsi"/>
          <w:bCs/>
          <w:spacing w:val="-54"/>
          <w:w w:val="110"/>
        </w:rPr>
        <w:t xml:space="preserve"> </w:t>
      </w:r>
      <w:r w:rsidRPr="00574F7B">
        <w:rPr>
          <w:rFonts w:cstheme="minorHAnsi"/>
          <w:bCs/>
          <w:w w:val="110"/>
        </w:rPr>
        <w:t>program</w:t>
      </w:r>
      <w:r w:rsidRPr="00574F7B">
        <w:rPr>
          <w:rFonts w:cstheme="minorHAnsi"/>
          <w:bCs/>
          <w:spacing w:val="-54"/>
          <w:w w:val="110"/>
        </w:rPr>
        <w:t xml:space="preserve"> </w:t>
      </w:r>
      <w:r w:rsidRPr="00574F7B">
        <w:rPr>
          <w:rFonts w:cstheme="minorHAnsi"/>
          <w:bCs/>
          <w:w w:val="110"/>
        </w:rPr>
        <w:t>to read</w:t>
      </w:r>
      <w:r w:rsidRPr="00574F7B">
        <w:rPr>
          <w:rFonts w:cstheme="minorHAnsi"/>
          <w:bCs/>
          <w:spacing w:val="-28"/>
          <w:w w:val="110"/>
        </w:rPr>
        <w:t xml:space="preserve"> </w:t>
      </w:r>
      <w:r w:rsidRPr="00574F7B">
        <w:rPr>
          <w:rFonts w:cstheme="minorHAnsi"/>
          <w:bCs/>
          <w:w w:val="110"/>
        </w:rPr>
        <w:t>and</w:t>
      </w:r>
      <w:r w:rsidRPr="00574F7B">
        <w:rPr>
          <w:rFonts w:cstheme="minorHAnsi"/>
          <w:bCs/>
          <w:spacing w:val="-27"/>
          <w:w w:val="110"/>
        </w:rPr>
        <w:t xml:space="preserve"> </w:t>
      </w:r>
      <w:r w:rsidRPr="00574F7B">
        <w:rPr>
          <w:rFonts w:cstheme="minorHAnsi"/>
          <w:bCs/>
          <w:w w:val="110"/>
        </w:rPr>
        <w:t>display</w:t>
      </w:r>
      <w:r w:rsidRPr="00574F7B">
        <w:rPr>
          <w:rFonts w:cstheme="minorHAnsi"/>
          <w:bCs/>
          <w:spacing w:val="-26"/>
          <w:w w:val="110"/>
        </w:rPr>
        <w:t xml:space="preserve"> </w:t>
      </w:r>
      <w:r w:rsidRPr="00574F7B">
        <w:rPr>
          <w:rFonts w:cstheme="minorHAnsi"/>
          <w:bCs/>
          <w:w w:val="110"/>
        </w:rPr>
        <w:t>the</w:t>
      </w:r>
      <w:r w:rsidRPr="00574F7B">
        <w:rPr>
          <w:rFonts w:cstheme="minorHAnsi"/>
          <w:bCs/>
          <w:spacing w:val="-27"/>
          <w:w w:val="110"/>
        </w:rPr>
        <w:t xml:space="preserve"> </w:t>
      </w:r>
      <w:r w:rsidRPr="00574F7B">
        <w:rPr>
          <w:rFonts w:cstheme="minorHAnsi"/>
          <w:bCs/>
          <w:w w:val="110"/>
        </w:rPr>
        <w:t>contents</w:t>
      </w:r>
      <w:r w:rsidRPr="00574F7B">
        <w:rPr>
          <w:rFonts w:cstheme="minorHAnsi"/>
          <w:bCs/>
          <w:spacing w:val="-27"/>
          <w:w w:val="110"/>
        </w:rPr>
        <w:t xml:space="preserve"> </w:t>
      </w:r>
      <w:r w:rsidRPr="00574F7B">
        <w:rPr>
          <w:rFonts w:cstheme="minorHAnsi"/>
          <w:bCs/>
          <w:w w:val="110"/>
        </w:rPr>
        <w:t>of</w:t>
      </w:r>
      <w:r w:rsidRPr="00574F7B">
        <w:rPr>
          <w:rFonts w:cstheme="minorHAnsi"/>
          <w:bCs/>
          <w:spacing w:val="-27"/>
          <w:w w:val="110"/>
        </w:rPr>
        <w:t xml:space="preserve"> </w:t>
      </w:r>
      <w:r w:rsidRPr="00574F7B">
        <w:rPr>
          <w:rFonts w:cstheme="minorHAnsi"/>
          <w:bCs/>
          <w:w w:val="110"/>
        </w:rPr>
        <w:t>array.</w:t>
      </w:r>
    </w:p>
    <w:p w14:paraId="021EE911" w14:textId="77777777" w:rsidR="000E75E3" w:rsidRPr="00574F7B" w:rsidRDefault="000E75E3" w:rsidP="000E75E3">
      <w:pPr>
        <w:pStyle w:val="ListParagraph"/>
        <w:widowControl w:val="0"/>
        <w:numPr>
          <w:ilvl w:val="0"/>
          <w:numId w:val="2"/>
        </w:numPr>
        <w:tabs>
          <w:tab w:val="left" w:pos="613"/>
        </w:tabs>
        <w:autoSpaceDE w:val="0"/>
        <w:autoSpaceDN w:val="0"/>
        <w:spacing w:before="1" w:after="0" w:line="280" w:lineRule="auto"/>
        <w:ind w:right="511"/>
        <w:contextualSpacing w:val="0"/>
        <w:rPr>
          <w:rFonts w:cstheme="minorHAnsi"/>
          <w:bCs/>
        </w:rPr>
      </w:pPr>
      <w:r w:rsidRPr="00574F7B">
        <w:rPr>
          <w:rFonts w:cstheme="minorHAnsi"/>
          <w:bCs/>
          <w:w w:val="110"/>
        </w:rPr>
        <w:t>Write</w:t>
      </w:r>
      <w:r w:rsidRPr="00574F7B">
        <w:rPr>
          <w:rFonts w:cstheme="minorHAnsi"/>
          <w:bCs/>
          <w:spacing w:val="-38"/>
          <w:w w:val="110"/>
        </w:rPr>
        <w:t xml:space="preserve"> </w:t>
      </w:r>
      <w:r w:rsidRPr="00574F7B">
        <w:rPr>
          <w:rFonts w:cstheme="minorHAnsi"/>
          <w:bCs/>
          <w:w w:val="110"/>
        </w:rPr>
        <w:t>a</w:t>
      </w:r>
      <w:r w:rsidRPr="00574F7B">
        <w:rPr>
          <w:rFonts w:cstheme="minorHAnsi"/>
          <w:bCs/>
          <w:spacing w:val="-38"/>
          <w:w w:val="110"/>
        </w:rPr>
        <w:t xml:space="preserve"> </w:t>
      </w:r>
      <w:r w:rsidRPr="00574F7B">
        <w:rPr>
          <w:rFonts w:cstheme="minorHAnsi"/>
          <w:bCs/>
          <w:w w:val="110"/>
        </w:rPr>
        <w:t>simple</w:t>
      </w:r>
      <w:r w:rsidRPr="00574F7B">
        <w:rPr>
          <w:rFonts w:cstheme="minorHAnsi"/>
          <w:bCs/>
          <w:spacing w:val="-37"/>
          <w:w w:val="110"/>
        </w:rPr>
        <w:t xml:space="preserve"> </w:t>
      </w:r>
      <w:r w:rsidRPr="00574F7B">
        <w:rPr>
          <w:rFonts w:cstheme="minorHAnsi"/>
          <w:bCs/>
          <w:w w:val="110"/>
        </w:rPr>
        <w:t>database</w:t>
      </w:r>
      <w:r w:rsidRPr="00574F7B">
        <w:rPr>
          <w:rFonts w:cstheme="minorHAnsi"/>
          <w:bCs/>
          <w:spacing w:val="-37"/>
          <w:w w:val="110"/>
        </w:rPr>
        <w:t xml:space="preserve"> </w:t>
      </w:r>
      <w:r w:rsidRPr="00574F7B">
        <w:rPr>
          <w:rFonts w:cstheme="minorHAnsi"/>
          <w:bCs/>
          <w:w w:val="110"/>
        </w:rPr>
        <w:t>program</w:t>
      </w:r>
      <w:r w:rsidRPr="00574F7B">
        <w:rPr>
          <w:rFonts w:cstheme="minorHAnsi"/>
          <w:bCs/>
          <w:spacing w:val="-37"/>
          <w:w w:val="110"/>
        </w:rPr>
        <w:t xml:space="preserve"> </w:t>
      </w:r>
      <w:r w:rsidRPr="00574F7B">
        <w:rPr>
          <w:rFonts w:cstheme="minorHAnsi"/>
          <w:bCs/>
          <w:w w:val="110"/>
        </w:rPr>
        <w:t>in</w:t>
      </w:r>
      <w:r w:rsidRPr="00574F7B">
        <w:rPr>
          <w:rFonts w:cstheme="minorHAnsi"/>
          <w:bCs/>
          <w:spacing w:val="-37"/>
          <w:w w:val="110"/>
        </w:rPr>
        <w:t xml:space="preserve"> </w:t>
      </w:r>
      <w:r w:rsidRPr="00574F7B">
        <w:rPr>
          <w:rFonts w:cstheme="minorHAnsi"/>
          <w:bCs/>
          <w:w w:val="110"/>
        </w:rPr>
        <w:t>C</w:t>
      </w:r>
      <w:r w:rsidRPr="00574F7B">
        <w:rPr>
          <w:rFonts w:cstheme="minorHAnsi"/>
          <w:bCs/>
          <w:spacing w:val="-37"/>
          <w:w w:val="110"/>
        </w:rPr>
        <w:t xml:space="preserve"> </w:t>
      </w:r>
      <w:r w:rsidRPr="00574F7B">
        <w:rPr>
          <w:rFonts w:cstheme="minorHAnsi"/>
          <w:bCs/>
          <w:w w:val="110"/>
        </w:rPr>
        <w:t>which</w:t>
      </w:r>
      <w:r w:rsidRPr="00574F7B">
        <w:rPr>
          <w:rFonts w:cstheme="minorHAnsi"/>
          <w:bCs/>
          <w:spacing w:val="-37"/>
          <w:w w:val="110"/>
        </w:rPr>
        <w:t xml:space="preserve"> </w:t>
      </w:r>
      <w:r w:rsidRPr="00574F7B">
        <w:rPr>
          <w:rFonts w:cstheme="minorHAnsi"/>
          <w:bCs/>
          <w:w w:val="110"/>
        </w:rPr>
        <w:t>stores</w:t>
      </w:r>
      <w:r w:rsidRPr="00574F7B">
        <w:rPr>
          <w:rFonts w:cstheme="minorHAnsi"/>
          <w:bCs/>
          <w:spacing w:val="-37"/>
          <w:w w:val="110"/>
        </w:rPr>
        <w:t xml:space="preserve"> </w:t>
      </w:r>
      <w:r w:rsidRPr="00574F7B">
        <w:rPr>
          <w:rFonts w:cstheme="minorHAnsi"/>
          <w:bCs/>
          <w:w w:val="110"/>
        </w:rPr>
        <w:t>personal</w:t>
      </w:r>
      <w:r w:rsidRPr="00574F7B">
        <w:rPr>
          <w:rFonts w:cstheme="minorHAnsi"/>
          <w:bCs/>
          <w:spacing w:val="-38"/>
          <w:w w:val="110"/>
        </w:rPr>
        <w:t xml:space="preserve"> </w:t>
      </w:r>
      <w:r w:rsidRPr="00574F7B">
        <w:rPr>
          <w:rFonts w:cstheme="minorHAnsi"/>
          <w:bCs/>
          <w:w w:val="110"/>
        </w:rPr>
        <w:t>details of</w:t>
      </w:r>
      <w:r w:rsidRPr="00574F7B">
        <w:rPr>
          <w:rFonts w:cstheme="minorHAnsi"/>
          <w:bCs/>
          <w:spacing w:val="-54"/>
          <w:w w:val="110"/>
        </w:rPr>
        <w:t xml:space="preserve"> </w:t>
      </w:r>
      <w:r w:rsidRPr="00574F7B">
        <w:rPr>
          <w:rFonts w:cstheme="minorHAnsi"/>
          <w:bCs/>
          <w:w w:val="110"/>
        </w:rPr>
        <w:t>100</w:t>
      </w:r>
      <w:r w:rsidRPr="00574F7B">
        <w:rPr>
          <w:rFonts w:cstheme="minorHAnsi"/>
          <w:bCs/>
          <w:spacing w:val="-53"/>
          <w:w w:val="110"/>
        </w:rPr>
        <w:t xml:space="preserve"> </w:t>
      </w:r>
      <w:r w:rsidRPr="00574F7B">
        <w:rPr>
          <w:rFonts w:cstheme="minorHAnsi"/>
          <w:bCs/>
          <w:w w:val="110"/>
        </w:rPr>
        <w:t>persons</w:t>
      </w:r>
      <w:r w:rsidRPr="00574F7B">
        <w:rPr>
          <w:rFonts w:cstheme="minorHAnsi"/>
          <w:bCs/>
          <w:spacing w:val="-54"/>
          <w:w w:val="110"/>
        </w:rPr>
        <w:t xml:space="preserve"> </w:t>
      </w:r>
      <w:r w:rsidRPr="00574F7B">
        <w:rPr>
          <w:rFonts w:cstheme="minorHAnsi"/>
          <w:bCs/>
          <w:w w:val="110"/>
        </w:rPr>
        <w:t>such</w:t>
      </w:r>
      <w:r w:rsidRPr="00574F7B">
        <w:rPr>
          <w:rFonts w:cstheme="minorHAnsi"/>
          <w:bCs/>
          <w:spacing w:val="-53"/>
          <w:w w:val="110"/>
        </w:rPr>
        <w:t xml:space="preserve"> </w:t>
      </w:r>
      <w:r w:rsidRPr="00574F7B">
        <w:rPr>
          <w:rFonts w:cstheme="minorHAnsi"/>
          <w:bCs/>
          <w:w w:val="110"/>
        </w:rPr>
        <w:t>as</w:t>
      </w:r>
      <w:r w:rsidRPr="00574F7B">
        <w:rPr>
          <w:rFonts w:cstheme="minorHAnsi"/>
          <w:bCs/>
          <w:spacing w:val="-54"/>
          <w:w w:val="110"/>
        </w:rPr>
        <w:t xml:space="preserve"> </w:t>
      </w:r>
      <w:r w:rsidRPr="00574F7B">
        <w:rPr>
          <w:rFonts w:cstheme="minorHAnsi"/>
          <w:bCs/>
          <w:w w:val="110"/>
        </w:rPr>
        <w:t>Name,</w:t>
      </w:r>
      <w:r w:rsidRPr="00574F7B">
        <w:rPr>
          <w:rFonts w:cstheme="minorHAnsi"/>
          <w:bCs/>
          <w:spacing w:val="-53"/>
          <w:w w:val="110"/>
        </w:rPr>
        <w:t xml:space="preserve"> </w:t>
      </w:r>
      <w:r w:rsidRPr="00574F7B">
        <w:rPr>
          <w:rFonts w:cstheme="minorHAnsi"/>
          <w:bCs/>
          <w:w w:val="110"/>
        </w:rPr>
        <w:t>Date</w:t>
      </w:r>
      <w:r w:rsidRPr="00574F7B">
        <w:rPr>
          <w:rFonts w:cstheme="minorHAnsi"/>
          <w:bCs/>
          <w:spacing w:val="-55"/>
          <w:w w:val="110"/>
        </w:rPr>
        <w:t xml:space="preserve"> </w:t>
      </w:r>
      <w:r w:rsidRPr="00574F7B">
        <w:rPr>
          <w:rFonts w:cstheme="minorHAnsi"/>
          <w:bCs/>
          <w:w w:val="110"/>
        </w:rPr>
        <w:t>of</w:t>
      </w:r>
      <w:r w:rsidRPr="00574F7B">
        <w:rPr>
          <w:rFonts w:cstheme="minorHAnsi"/>
          <w:bCs/>
          <w:spacing w:val="-54"/>
          <w:w w:val="110"/>
        </w:rPr>
        <w:t xml:space="preserve"> </w:t>
      </w:r>
      <w:r w:rsidRPr="00574F7B">
        <w:rPr>
          <w:rFonts w:cstheme="minorHAnsi"/>
          <w:bCs/>
          <w:w w:val="110"/>
        </w:rPr>
        <w:t>Birth,</w:t>
      </w:r>
      <w:r w:rsidRPr="00574F7B">
        <w:rPr>
          <w:rFonts w:cstheme="minorHAnsi"/>
          <w:bCs/>
          <w:spacing w:val="-54"/>
          <w:w w:val="110"/>
        </w:rPr>
        <w:t xml:space="preserve"> </w:t>
      </w:r>
      <w:r w:rsidRPr="00574F7B">
        <w:rPr>
          <w:rFonts w:cstheme="minorHAnsi"/>
          <w:bCs/>
          <w:w w:val="110"/>
        </w:rPr>
        <w:t>Address,</w:t>
      </w:r>
      <w:r w:rsidRPr="00574F7B">
        <w:rPr>
          <w:rFonts w:cstheme="minorHAnsi"/>
          <w:bCs/>
          <w:spacing w:val="-53"/>
          <w:w w:val="110"/>
        </w:rPr>
        <w:t xml:space="preserve"> </w:t>
      </w:r>
      <w:r w:rsidRPr="00574F7B">
        <w:rPr>
          <w:rFonts w:cstheme="minorHAnsi"/>
          <w:bCs/>
          <w:w w:val="110"/>
        </w:rPr>
        <w:t>Phone</w:t>
      </w:r>
      <w:r w:rsidRPr="00574F7B">
        <w:rPr>
          <w:rFonts w:cstheme="minorHAnsi"/>
          <w:bCs/>
          <w:spacing w:val="-54"/>
          <w:w w:val="110"/>
        </w:rPr>
        <w:t xml:space="preserve"> </w:t>
      </w:r>
      <w:r w:rsidRPr="00574F7B">
        <w:rPr>
          <w:rFonts w:cstheme="minorHAnsi"/>
          <w:bCs/>
          <w:w w:val="110"/>
        </w:rPr>
        <w:t>number</w:t>
      </w:r>
      <w:r w:rsidRPr="00574F7B">
        <w:rPr>
          <w:rFonts w:cstheme="minorHAnsi"/>
          <w:bCs/>
          <w:spacing w:val="-54"/>
          <w:w w:val="110"/>
        </w:rPr>
        <w:t xml:space="preserve"> </w:t>
      </w:r>
      <w:r w:rsidRPr="00574F7B">
        <w:rPr>
          <w:rFonts w:cstheme="minorHAnsi"/>
          <w:bCs/>
          <w:w w:val="110"/>
        </w:rPr>
        <w:t>etc.</w:t>
      </w:r>
    </w:p>
    <w:p w14:paraId="76DFD2D1" w14:textId="77777777" w:rsidR="000E75E3" w:rsidRPr="00574F7B" w:rsidRDefault="000E75E3" w:rsidP="000E75E3">
      <w:pPr>
        <w:pStyle w:val="ListParagraph"/>
        <w:widowControl w:val="0"/>
        <w:numPr>
          <w:ilvl w:val="0"/>
          <w:numId w:val="2"/>
        </w:numPr>
        <w:tabs>
          <w:tab w:val="left" w:pos="613"/>
        </w:tabs>
        <w:autoSpaceDE w:val="0"/>
        <w:autoSpaceDN w:val="0"/>
        <w:spacing w:before="0" w:after="0" w:line="278" w:lineRule="auto"/>
        <w:ind w:right="601"/>
        <w:contextualSpacing w:val="0"/>
        <w:rPr>
          <w:rFonts w:cstheme="minorHAnsi"/>
          <w:bCs/>
        </w:rPr>
      </w:pPr>
      <w:r w:rsidRPr="00574F7B">
        <w:rPr>
          <w:rFonts w:cstheme="minorHAnsi"/>
          <w:bCs/>
          <w:w w:val="105"/>
        </w:rPr>
        <w:t>Write a program in ‘C’ that compares two given dates. To store a date,</w:t>
      </w:r>
      <w:r w:rsidRPr="00574F7B">
        <w:rPr>
          <w:rFonts w:cstheme="minorHAnsi"/>
          <w:bCs/>
          <w:spacing w:val="-19"/>
          <w:w w:val="105"/>
        </w:rPr>
        <w:t xml:space="preserve"> </w:t>
      </w:r>
      <w:r w:rsidRPr="00574F7B">
        <w:rPr>
          <w:rFonts w:cstheme="minorHAnsi"/>
          <w:bCs/>
          <w:w w:val="105"/>
        </w:rPr>
        <w:t>use</w:t>
      </w:r>
      <w:r w:rsidRPr="00574F7B">
        <w:rPr>
          <w:rFonts w:cstheme="minorHAnsi"/>
          <w:bCs/>
          <w:spacing w:val="-18"/>
          <w:w w:val="105"/>
        </w:rPr>
        <w:t xml:space="preserve"> </w:t>
      </w:r>
      <w:r w:rsidRPr="00574F7B">
        <w:rPr>
          <w:rFonts w:cstheme="minorHAnsi"/>
          <w:bCs/>
          <w:w w:val="105"/>
        </w:rPr>
        <w:t>a</w:t>
      </w:r>
      <w:r w:rsidRPr="00574F7B">
        <w:rPr>
          <w:rFonts w:cstheme="minorHAnsi"/>
          <w:bCs/>
          <w:spacing w:val="-19"/>
          <w:w w:val="105"/>
        </w:rPr>
        <w:t xml:space="preserve"> </w:t>
      </w:r>
      <w:r w:rsidRPr="00574F7B">
        <w:rPr>
          <w:rFonts w:cstheme="minorHAnsi"/>
          <w:bCs/>
          <w:w w:val="105"/>
        </w:rPr>
        <w:t>struct</w:t>
      </w:r>
      <w:r w:rsidRPr="00574F7B">
        <w:rPr>
          <w:rFonts w:cstheme="minorHAnsi"/>
          <w:bCs/>
          <w:spacing w:val="-18"/>
          <w:w w:val="105"/>
        </w:rPr>
        <w:t xml:space="preserve"> </w:t>
      </w:r>
      <w:r w:rsidRPr="00574F7B">
        <w:rPr>
          <w:rFonts w:cstheme="minorHAnsi"/>
          <w:bCs/>
          <w:w w:val="105"/>
        </w:rPr>
        <w:t>that</w:t>
      </w:r>
      <w:r w:rsidRPr="00574F7B">
        <w:rPr>
          <w:rFonts w:cstheme="minorHAnsi"/>
          <w:bCs/>
          <w:spacing w:val="-19"/>
          <w:w w:val="105"/>
        </w:rPr>
        <w:t xml:space="preserve"> </w:t>
      </w:r>
      <w:r w:rsidRPr="00574F7B">
        <w:rPr>
          <w:rFonts w:cstheme="minorHAnsi"/>
          <w:bCs/>
          <w:w w:val="105"/>
        </w:rPr>
        <w:t>contains</w:t>
      </w:r>
      <w:r w:rsidRPr="00574F7B">
        <w:rPr>
          <w:rFonts w:cstheme="minorHAnsi"/>
          <w:bCs/>
          <w:spacing w:val="-18"/>
          <w:w w:val="105"/>
        </w:rPr>
        <w:t xml:space="preserve"> </w:t>
      </w:r>
      <w:r w:rsidRPr="00574F7B">
        <w:rPr>
          <w:rFonts w:cstheme="minorHAnsi"/>
          <w:bCs/>
          <w:w w:val="105"/>
        </w:rPr>
        <w:t>three</w:t>
      </w:r>
      <w:r w:rsidRPr="00574F7B">
        <w:rPr>
          <w:rFonts w:cstheme="minorHAnsi"/>
          <w:bCs/>
          <w:spacing w:val="-18"/>
          <w:w w:val="105"/>
        </w:rPr>
        <w:t xml:space="preserve"> </w:t>
      </w:r>
      <w:r w:rsidRPr="00574F7B">
        <w:rPr>
          <w:rFonts w:cstheme="minorHAnsi"/>
          <w:bCs/>
          <w:w w:val="105"/>
        </w:rPr>
        <w:t>members</w:t>
      </w:r>
      <w:r w:rsidRPr="00574F7B">
        <w:rPr>
          <w:rFonts w:cstheme="minorHAnsi"/>
          <w:bCs/>
          <w:spacing w:val="-17"/>
          <w:w w:val="105"/>
        </w:rPr>
        <w:t xml:space="preserve"> </w:t>
      </w:r>
      <w:r w:rsidRPr="00574F7B">
        <w:rPr>
          <w:rFonts w:cstheme="minorHAnsi"/>
          <w:bCs/>
          <w:w w:val="105"/>
        </w:rPr>
        <w:t>namely</w:t>
      </w:r>
      <w:r w:rsidRPr="00574F7B">
        <w:rPr>
          <w:rFonts w:cstheme="minorHAnsi"/>
          <w:bCs/>
          <w:spacing w:val="-17"/>
          <w:w w:val="105"/>
        </w:rPr>
        <w:t xml:space="preserve"> </w:t>
      </w:r>
      <w:r w:rsidRPr="00574F7B">
        <w:rPr>
          <w:rFonts w:cstheme="minorHAnsi"/>
          <w:bCs/>
          <w:w w:val="105"/>
        </w:rPr>
        <w:t>day,</w:t>
      </w:r>
      <w:r w:rsidRPr="00574F7B">
        <w:rPr>
          <w:rFonts w:cstheme="minorHAnsi"/>
          <w:bCs/>
          <w:spacing w:val="-18"/>
          <w:w w:val="105"/>
        </w:rPr>
        <w:t xml:space="preserve"> </w:t>
      </w:r>
      <w:r w:rsidRPr="00574F7B">
        <w:rPr>
          <w:rFonts w:cstheme="minorHAnsi"/>
          <w:bCs/>
          <w:w w:val="105"/>
        </w:rPr>
        <w:t>month,</w:t>
      </w:r>
      <w:r w:rsidRPr="00574F7B">
        <w:rPr>
          <w:rFonts w:cstheme="minorHAnsi"/>
          <w:bCs/>
          <w:spacing w:val="-19"/>
          <w:w w:val="105"/>
        </w:rPr>
        <w:t xml:space="preserve"> </w:t>
      </w:r>
      <w:r w:rsidRPr="00574F7B">
        <w:rPr>
          <w:rFonts w:cstheme="minorHAnsi"/>
          <w:bCs/>
          <w:w w:val="105"/>
        </w:rPr>
        <w:t>and year.</w:t>
      </w:r>
      <w:r w:rsidRPr="00574F7B">
        <w:rPr>
          <w:rFonts w:cstheme="minorHAnsi"/>
          <w:bCs/>
          <w:spacing w:val="-12"/>
          <w:w w:val="105"/>
        </w:rPr>
        <w:t xml:space="preserve"> </w:t>
      </w:r>
      <w:r w:rsidRPr="00574F7B">
        <w:rPr>
          <w:rFonts w:cstheme="minorHAnsi"/>
          <w:bCs/>
          <w:w w:val="105"/>
        </w:rPr>
        <w:t>If</w:t>
      </w:r>
      <w:r w:rsidRPr="00574F7B">
        <w:rPr>
          <w:rFonts w:cstheme="minorHAnsi"/>
          <w:bCs/>
          <w:spacing w:val="-11"/>
          <w:w w:val="105"/>
        </w:rPr>
        <w:t xml:space="preserve"> </w:t>
      </w:r>
      <w:r w:rsidRPr="00574F7B">
        <w:rPr>
          <w:rFonts w:cstheme="minorHAnsi"/>
          <w:bCs/>
          <w:w w:val="105"/>
        </w:rPr>
        <w:t>the</w:t>
      </w:r>
      <w:r w:rsidRPr="00574F7B">
        <w:rPr>
          <w:rFonts w:cstheme="minorHAnsi"/>
          <w:bCs/>
          <w:spacing w:val="-11"/>
          <w:w w:val="105"/>
        </w:rPr>
        <w:t xml:space="preserve"> </w:t>
      </w:r>
      <w:r w:rsidRPr="00574F7B">
        <w:rPr>
          <w:rFonts w:cstheme="minorHAnsi"/>
          <w:bCs/>
          <w:w w:val="105"/>
        </w:rPr>
        <w:t>dates</w:t>
      </w:r>
      <w:r w:rsidRPr="00574F7B">
        <w:rPr>
          <w:rFonts w:cstheme="minorHAnsi"/>
          <w:bCs/>
          <w:spacing w:val="-10"/>
          <w:w w:val="105"/>
        </w:rPr>
        <w:t xml:space="preserve"> </w:t>
      </w:r>
      <w:r w:rsidRPr="00574F7B">
        <w:rPr>
          <w:rFonts w:cstheme="minorHAnsi"/>
          <w:bCs/>
          <w:w w:val="105"/>
        </w:rPr>
        <w:t>are</w:t>
      </w:r>
      <w:r w:rsidRPr="00574F7B">
        <w:rPr>
          <w:rFonts w:cstheme="minorHAnsi"/>
          <w:bCs/>
          <w:spacing w:val="-10"/>
          <w:w w:val="105"/>
        </w:rPr>
        <w:t xml:space="preserve"> </w:t>
      </w:r>
      <w:r w:rsidRPr="00574F7B">
        <w:rPr>
          <w:rFonts w:cstheme="minorHAnsi"/>
          <w:bCs/>
          <w:w w:val="105"/>
        </w:rPr>
        <w:t>equal,</w:t>
      </w:r>
      <w:r w:rsidRPr="00574F7B">
        <w:rPr>
          <w:rFonts w:cstheme="minorHAnsi"/>
          <w:bCs/>
          <w:spacing w:val="-11"/>
          <w:w w:val="105"/>
        </w:rPr>
        <w:t xml:space="preserve"> </w:t>
      </w:r>
      <w:r w:rsidRPr="00574F7B">
        <w:rPr>
          <w:rFonts w:cstheme="minorHAnsi"/>
          <w:bCs/>
          <w:w w:val="105"/>
        </w:rPr>
        <w:t>then</w:t>
      </w:r>
      <w:r w:rsidRPr="00574F7B">
        <w:rPr>
          <w:rFonts w:cstheme="minorHAnsi"/>
          <w:bCs/>
          <w:spacing w:val="-11"/>
          <w:w w:val="105"/>
        </w:rPr>
        <w:t xml:space="preserve"> </w:t>
      </w:r>
      <w:r w:rsidRPr="00574F7B">
        <w:rPr>
          <w:rFonts w:cstheme="minorHAnsi"/>
          <w:bCs/>
          <w:w w:val="105"/>
        </w:rPr>
        <w:t>display</w:t>
      </w:r>
      <w:r w:rsidRPr="00574F7B">
        <w:rPr>
          <w:rFonts w:cstheme="minorHAnsi"/>
          <w:bCs/>
          <w:spacing w:val="-9"/>
          <w:w w:val="105"/>
        </w:rPr>
        <w:t xml:space="preserve"> </w:t>
      </w:r>
      <w:r w:rsidRPr="00574F7B">
        <w:rPr>
          <w:rFonts w:cstheme="minorHAnsi"/>
          <w:bCs/>
          <w:w w:val="105"/>
        </w:rPr>
        <w:t>message</w:t>
      </w:r>
      <w:r w:rsidRPr="00574F7B">
        <w:rPr>
          <w:rFonts w:cstheme="minorHAnsi"/>
          <w:bCs/>
          <w:spacing w:val="-8"/>
          <w:w w:val="105"/>
        </w:rPr>
        <w:t xml:space="preserve"> </w:t>
      </w:r>
      <w:r w:rsidRPr="00574F7B">
        <w:rPr>
          <w:rFonts w:cstheme="minorHAnsi"/>
          <w:bCs/>
          <w:w w:val="105"/>
        </w:rPr>
        <w:t>as</w:t>
      </w:r>
      <w:r w:rsidRPr="00574F7B">
        <w:rPr>
          <w:rFonts w:cstheme="minorHAnsi"/>
          <w:bCs/>
          <w:spacing w:val="-12"/>
          <w:w w:val="105"/>
        </w:rPr>
        <w:t xml:space="preserve"> </w:t>
      </w:r>
      <w:r w:rsidRPr="00574F7B">
        <w:rPr>
          <w:rFonts w:cstheme="minorHAnsi"/>
          <w:bCs/>
          <w:w w:val="105"/>
        </w:rPr>
        <w:t>“equal”</w:t>
      </w:r>
      <w:r w:rsidRPr="00574F7B">
        <w:rPr>
          <w:rFonts w:cstheme="minorHAnsi"/>
          <w:bCs/>
          <w:spacing w:val="-9"/>
          <w:w w:val="105"/>
        </w:rPr>
        <w:t xml:space="preserve"> </w:t>
      </w:r>
      <w:r w:rsidRPr="00574F7B">
        <w:rPr>
          <w:rFonts w:cstheme="minorHAnsi"/>
          <w:bCs/>
          <w:w w:val="105"/>
        </w:rPr>
        <w:t>otherwise “Unequal”.</w:t>
      </w:r>
    </w:p>
    <w:p w14:paraId="03A78B20" w14:textId="77777777" w:rsidR="000E75E3" w:rsidRPr="00574F7B" w:rsidRDefault="000E75E3" w:rsidP="000E75E3">
      <w:pPr>
        <w:pStyle w:val="ListParagraph"/>
        <w:widowControl w:val="0"/>
        <w:numPr>
          <w:ilvl w:val="0"/>
          <w:numId w:val="2"/>
        </w:numPr>
        <w:tabs>
          <w:tab w:val="left" w:pos="613"/>
        </w:tabs>
        <w:autoSpaceDE w:val="0"/>
        <w:autoSpaceDN w:val="0"/>
        <w:spacing w:before="2" w:after="0" w:line="278" w:lineRule="auto"/>
        <w:ind w:right="1183"/>
        <w:contextualSpacing w:val="0"/>
        <w:rPr>
          <w:rFonts w:cstheme="minorHAnsi"/>
          <w:bCs/>
        </w:rPr>
      </w:pPr>
      <w:r w:rsidRPr="00574F7B">
        <w:rPr>
          <w:rFonts w:cstheme="minorHAnsi"/>
          <w:bCs/>
          <w:w w:val="110"/>
        </w:rPr>
        <w:t>Write</w:t>
      </w:r>
      <w:r w:rsidRPr="00574F7B">
        <w:rPr>
          <w:rFonts w:cstheme="minorHAnsi"/>
          <w:bCs/>
          <w:spacing w:val="-48"/>
          <w:w w:val="110"/>
        </w:rPr>
        <w:t xml:space="preserve"> </w:t>
      </w:r>
      <w:r w:rsidRPr="00574F7B">
        <w:rPr>
          <w:rFonts w:cstheme="minorHAnsi"/>
          <w:bCs/>
          <w:w w:val="110"/>
        </w:rPr>
        <w:t>a</w:t>
      </w:r>
      <w:r w:rsidRPr="00574F7B">
        <w:rPr>
          <w:rFonts w:cstheme="minorHAnsi"/>
          <w:bCs/>
          <w:spacing w:val="-47"/>
          <w:w w:val="110"/>
        </w:rPr>
        <w:t xml:space="preserve"> </w:t>
      </w:r>
      <w:r w:rsidRPr="00574F7B">
        <w:rPr>
          <w:rFonts w:cstheme="minorHAnsi"/>
          <w:bCs/>
          <w:w w:val="110"/>
        </w:rPr>
        <w:t>program</w:t>
      </w:r>
      <w:r w:rsidRPr="00574F7B">
        <w:rPr>
          <w:rFonts w:cstheme="minorHAnsi"/>
          <w:bCs/>
          <w:spacing w:val="-47"/>
          <w:w w:val="110"/>
        </w:rPr>
        <w:t xml:space="preserve"> </w:t>
      </w:r>
      <w:r w:rsidRPr="00574F7B">
        <w:rPr>
          <w:rFonts w:cstheme="minorHAnsi"/>
          <w:bCs/>
          <w:w w:val="110"/>
        </w:rPr>
        <w:t>which</w:t>
      </w:r>
      <w:r w:rsidRPr="00574F7B">
        <w:rPr>
          <w:rFonts w:cstheme="minorHAnsi"/>
          <w:bCs/>
          <w:spacing w:val="-47"/>
          <w:w w:val="110"/>
        </w:rPr>
        <w:t xml:space="preserve"> </w:t>
      </w:r>
      <w:r w:rsidRPr="00574F7B">
        <w:rPr>
          <w:rFonts w:cstheme="minorHAnsi"/>
          <w:bCs/>
          <w:w w:val="110"/>
        </w:rPr>
        <w:t>reads</w:t>
      </w:r>
      <w:r w:rsidRPr="00574F7B">
        <w:rPr>
          <w:rFonts w:cstheme="minorHAnsi"/>
          <w:bCs/>
          <w:spacing w:val="-47"/>
          <w:w w:val="110"/>
        </w:rPr>
        <w:t xml:space="preserve"> </w:t>
      </w:r>
      <w:r w:rsidRPr="00574F7B">
        <w:rPr>
          <w:rFonts w:cstheme="minorHAnsi"/>
          <w:bCs/>
          <w:w w:val="110"/>
        </w:rPr>
        <w:t>your</w:t>
      </w:r>
      <w:r w:rsidRPr="00574F7B">
        <w:rPr>
          <w:rFonts w:cstheme="minorHAnsi"/>
          <w:bCs/>
          <w:spacing w:val="-47"/>
          <w:w w:val="110"/>
        </w:rPr>
        <w:t xml:space="preserve"> </w:t>
      </w:r>
      <w:r w:rsidRPr="00574F7B">
        <w:rPr>
          <w:rFonts w:cstheme="minorHAnsi"/>
          <w:bCs/>
          <w:w w:val="110"/>
        </w:rPr>
        <w:t>name</w:t>
      </w:r>
      <w:r w:rsidRPr="00574F7B">
        <w:rPr>
          <w:rFonts w:cstheme="minorHAnsi"/>
          <w:bCs/>
          <w:spacing w:val="-47"/>
          <w:w w:val="110"/>
        </w:rPr>
        <w:t xml:space="preserve"> </w:t>
      </w:r>
      <w:r w:rsidRPr="00574F7B">
        <w:rPr>
          <w:rFonts w:cstheme="minorHAnsi"/>
          <w:bCs/>
          <w:w w:val="110"/>
        </w:rPr>
        <w:t>from</w:t>
      </w:r>
      <w:r w:rsidRPr="00574F7B">
        <w:rPr>
          <w:rFonts w:cstheme="minorHAnsi"/>
          <w:bCs/>
          <w:spacing w:val="-47"/>
          <w:w w:val="110"/>
        </w:rPr>
        <w:t xml:space="preserve"> </w:t>
      </w:r>
      <w:r w:rsidRPr="00574F7B">
        <w:rPr>
          <w:rFonts w:cstheme="minorHAnsi"/>
          <w:bCs/>
          <w:w w:val="110"/>
        </w:rPr>
        <w:t>the</w:t>
      </w:r>
      <w:r w:rsidRPr="00574F7B">
        <w:rPr>
          <w:rFonts w:cstheme="minorHAnsi"/>
          <w:bCs/>
          <w:spacing w:val="-47"/>
          <w:w w:val="110"/>
        </w:rPr>
        <w:t xml:space="preserve"> </w:t>
      </w:r>
      <w:r w:rsidRPr="00574F7B">
        <w:rPr>
          <w:rFonts w:cstheme="minorHAnsi"/>
          <w:bCs/>
          <w:w w:val="110"/>
        </w:rPr>
        <w:t>keyboard</w:t>
      </w:r>
      <w:r w:rsidRPr="00574F7B">
        <w:rPr>
          <w:rFonts w:cstheme="minorHAnsi"/>
          <w:bCs/>
          <w:spacing w:val="-47"/>
          <w:w w:val="110"/>
        </w:rPr>
        <w:t xml:space="preserve"> </w:t>
      </w:r>
      <w:r w:rsidRPr="00574F7B">
        <w:rPr>
          <w:rFonts w:cstheme="minorHAnsi"/>
          <w:bCs/>
          <w:w w:val="110"/>
        </w:rPr>
        <w:t>and outputs</w:t>
      </w:r>
      <w:r w:rsidRPr="00574F7B">
        <w:rPr>
          <w:rFonts w:cstheme="minorHAnsi"/>
          <w:bCs/>
          <w:spacing w:val="-32"/>
          <w:w w:val="110"/>
        </w:rPr>
        <w:t xml:space="preserve"> </w:t>
      </w:r>
      <w:r w:rsidRPr="00574F7B">
        <w:rPr>
          <w:rFonts w:cstheme="minorHAnsi"/>
          <w:bCs/>
          <w:w w:val="110"/>
        </w:rPr>
        <w:t>a</w:t>
      </w:r>
      <w:r w:rsidRPr="00574F7B">
        <w:rPr>
          <w:rFonts w:cstheme="minorHAnsi"/>
          <w:bCs/>
          <w:spacing w:val="-31"/>
          <w:w w:val="110"/>
        </w:rPr>
        <w:t xml:space="preserve"> </w:t>
      </w:r>
      <w:r w:rsidRPr="00574F7B">
        <w:rPr>
          <w:rFonts w:cstheme="minorHAnsi"/>
          <w:bCs/>
          <w:w w:val="110"/>
        </w:rPr>
        <w:t>list</w:t>
      </w:r>
      <w:r w:rsidRPr="00574F7B">
        <w:rPr>
          <w:rFonts w:cstheme="minorHAnsi"/>
          <w:bCs/>
          <w:spacing w:val="-31"/>
          <w:w w:val="110"/>
        </w:rPr>
        <w:t xml:space="preserve"> </w:t>
      </w:r>
      <w:r w:rsidRPr="00574F7B">
        <w:rPr>
          <w:rFonts w:cstheme="minorHAnsi"/>
          <w:bCs/>
          <w:w w:val="110"/>
        </w:rPr>
        <w:t>of</w:t>
      </w:r>
      <w:r w:rsidRPr="00574F7B">
        <w:rPr>
          <w:rFonts w:cstheme="minorHAnsi"/>
          <w:bCs/>
          <w:spacing w:val="-32"/>
          <w:w w:val="110"/>
        </w:rPr>
        <w:t xml:space="preserve"> </w:t>
      </w:r>
      <w:r w:rsidRPr="00574F7B">
        <w:rPr>
          <w:rFonts w:cstheme="minorHAnsi"/>
          <w:bCs/>
          <w:w w:val="110"/>
        </w:rPr>
        <w:t>ASCII</w:t>
      </w:r>
      <w:r w:rsidRPr="00574F7B">
        <w:rPr>
          <w:rFonts w:cstheme="minorHAnsi"/>
          <w:bCs/>
          <w:spacing w:val="-31"/>
          <w:w w:val="110"/>
        </w:rPr>
        <w:t xml:space="preserve"> </w:t>
      </w:r>
      <w:r w:rsidRPr="00574F7B">
        <w:rPr>
          <w:rFonts w:cstheme="minorHAnsi"/>
          <w:bCs/>
          <w:w w:val="110"/>
        </w:rPr>
        <w:t>codes,</w:t>
      </w:r>
      <w:r w:rsidRPr="00574F7B">
        <w:rPr>
          <w:rFonts w:cstheme="minorHAnsi"/>
          <w:bCs/>
          <w:spacing w:val="-32"/>
          <w:w w:val="110"/>
        </w:rPr>
        <w:t xml:space="preserve"> </w:t>
      </w:r>
      <w:r w:rsidRPr="00574F7B">
        <w:rPr>
          <w:rFonts w:cstheme="minorHAnsi"/>
          <w:bCs/>
          <w:w w:val="110"/>
        </w:rPr>
        <w:t>which</w:t>
      </w:r>
      <w:r w:rsidRPr="00574F7B">
        <w:rPr>
          <w:rFonts w:cstheme="minorHAnsi"/>
          <w:bCs/>
          <w:spacing w:val="-32"/>
          <w:w w:val="110"/>
        </w:rPr>
        <w:t xml:space="preserve"> </w:t>
      </w:r>
      <w:r w:rsidRPr="00574F7B">
        <w:rPr>
          <w:rFonts w:cstheme="minorHAnsi"/>
          <w:bCs/>
          <w:w w:val="110"/>
        </w:rPr>
        <w:t>represent</w:t>
      </w:r>
      <w:r w:rsidRPr="00574F7B">
        <w:rPr>
          <w:rFonts w:cstheme="minorHAnsi"/>
          <w:bCs/>
          <w:spacing w:val="-32"/>
          <w:w w:val="110"/>
        </w:rPr>
        <w:t xml:space="preserve"> </w:t>
      </w:r>
      <w:r w:rsidRPr="00574F7B">
        <w:rPr>
          <w:rFonts w:cstheme="minorHAnsi"/>
          <w:bCs/>
          <w:w w:val="110"/>
        </w:rPr>
        <w:t>your</w:t>
      </w:r>
      <w:r w:rsidRPr="00574F7B">
        <w:rPr>
          <w:rFonts w:cstheme="minorHAnsi"/>
          <w:bCs/>
          <w:spacing w:val="-32"/>
          <w:w w:val="110"/>
        </w:rPr>
        <w:t xml:space="preserve"> </w:t>
      </w:r>
      <w:r w:rsidRPr="00574F7B">
        <w:rPr>
          <w:rFonts w:cstheme="minorHAnsi"/>
          <w:bCs/>
          <w:w w:val="110"/>
        </w:rPr>
        <w:t>name.</w:t>
      </w:r>
    </w:p>
    <w:p w14:paraId="4D910418" w14:textId="77777777" w:rsidR="000E75E3" w:rsidRPr="00574F7B" w:rsidRDefault="000E75E3" w:rsidP="000E75E3">
      <w:pPr>
        <w:pStyle w:val="ListParagraph"/>
        <w:widowControl w:val="0"/>
        <w:numPr>
          <w:ilvl w:val="0"/>
          <w:numId w:val="2"/>
        </w:numPr>
        <w:tabs>
          <w:tab w:val="left" w:pos="613"/>
        </w:tabs>
        <w:autoSpaceDE w:val="0"/>
        <w:autoSpaceDN w:val="0"/>
        <w:spacing w:before="2" w:after="0" w:line="278" w:lineRule="auto"/>
        <w:ind w:right="709"/>
        <w:contextualSpacing w:val="0"/>
        <w:rPr>
          <w:rFonts w:cstheme="minorHAnsi"/>
          <w:bCs/>
        </w:rPr>
      </w:pPr>
      <w:r w:rsidRPr="00574F7B">
        <w:rPr>
          <w:rFonts w:cstheme="minorHAnsi"/>
          <w:bCs/>
          <w:w w:val="105"/>
        </w:rPr>
        <w:t>Write</w:t>
      </w:r>
      <w:r w:rsidRPr="00574F7B">
        <w:rPr>
          <w:rFonts w:cstheme="minorHAnsi"/>
          <w:bCs/>
          <w:spacing w:val="-15"/>
          <w:w w:val="105"/>
        </w:rPr>
        <w:t xml:space="preserve"> </w:t>
      </w:r>
      <w:r w:rsidRPr="00574F7B">
        <w:rPr>
          <w:rFonts w:cstheme="minorHAnsi"/>
          <w:bCs/>
          <w:w w:val="105"/>
        </w:rPr>
        <w:t>a</w:t>
      </w:r>
      <w:r w:rsidRPr="00574F7B">
        <w:rPr>
          <w:rFonts w:cstheme="minorHAnsi"/>
          <w:bCs/>
          <w:spacing w:val="-14"/>
          <w:w w:val="105"/>
        </w:rPr>
        <w:t xml:space="preserve"> </w:t>
      </w:r>
      <w:r w:rsidRPr="00574F7B">
        <w:rPr>
          <w:rFonts w:cstheme="minorHAnsi"/>
          <w:bCs/>
          <w:w w:val="105"/>
        </w:rPr>
        <w:t>program</w:t>
      </w:r>
      <w:r w:rsidRPr="00574F7B">
        <w:rPr>
          <w:rFonts w:cstheme="minorHAnsi"/>
          <w:bCs/>
          <w:spacing w:val="-12"/>
          <w:w w:val="105"/>
        </w:rPr>
        <w:t xml:space="preserve"> </w:t>
      </w:r>
      <w:r w:rsidRPr="00574F7B">
        <w:rPr>
          <w:rFonts w:cstheme="minorHAnsi"/>
          <w:bCs/>
          <w:w w:val="105"/>
        </w:rPr>
        <w:t>which</w:t>
      </w:r>
      <w:r w:rsidRPr="00574F7B">
        <w:rPr>
          <w:rFonts w:cstheme="minorHAnsi"/>
          <w:bCs/>
          <w:spacing w:val="-13"/>
          <w:w w:val="105"/>
        </w:rPr>
        <w:t xml:space="preserve"> </w:t>
      </w:r>
      <w:r w:rsidRPr="00574F7B">
        <w:rPr>
          <w:rFonts w:cstheme="minorHAnsi"/>
          <w:bCs/>
          <w:w w:val="105"/>
        </w:rPr>
        <w:t>will</w:t>
      </w:r>
      <w:r w:rsidRPr="00574F7B">
        <w:rPr>
          <w:rFonts w:cstheme="minorHAnsi"/>
          <w:bCs/>
          <w:spacing w:val="-14"/>
          <w:w w:val="105"/>
        </w:rPr>
        <w:t xml:space="preserve"> </w:t>
      </w:r>
      <w:r w:rsidRPr="00574F7B">
        <w:rPr>
          <w:rFonts w:cstheme="minorHAnsi"/>
          <w:bCs/>
          <w:w w:val="105"/>
        </w:rPr>
        <w:t>read</w:t>
      </w:r>
      <w:r w:rsidRPr="00574F7B">
        <w:rPr>
          <w:rFonts w:cstheme="minorHAnsi"/>
          <w:bCs/>
          <w:spacing w:val="-14"/>
          <w:w w:val="105"/>
        </w:rPr>
        <w:t xml:space="preserve"> </w:t>
      </w:r>
      <w:r w:rsidRPr="00574F7B">
        <w:rPr>
          <w:rFonts w:cstheme="minorHAnsi"/>
          <w:bCs/>
          <w:w w:val="105"/>
        </w:rPr>
        <w:t>a</w:t>
      </w:r>
      <w:r w:rsidRPr="00574F7B">
        <w:rPr>
          <w:rFonts w:cstheme="minorHAnsi"/>
          <w:bCs/>
          <w:spacing w:val="-15"/>
          <w:w w:val="105"/>
        </w:rPr>
        <w:t xml:space="preserve"> </w:t>
      </w:r>
      <w:r w:rsidRPr="00574F7B">
        <w:rPr>
          <w:rFonts w:cstheme="minorHAnsi"/>
          <w:bCs/>
          <w:w w:val="105"/>
        </w:rPr>
        <w:t>text</w:t>
      </w:r>
      <w:r w:rsidRPr="00574F7B">
        <w:rPr>
          <w:rFonts w:cstheme="minorHAnsi"/>
          <w:bCs/>
          <w:spacing w:val="-14"/>
          <w:w w:val="105"/>
        </w:rPr>
        <w:t xml:space="preserve"> </w:t>
      </w:r>
      <w:r w:rsidRPr="00574F7B">
        <w:rPr>
          <w:rFonts w:cstheme="minorHAnsi"/>
          <w:bCs/>
          <w:w w:val="105"/>
        </w:rPr>
        <w:t>and</w:t>
      </w:r>
      <w:r w:rsidRPr="00574F7B">
        <w:rPr>
          <w:rFonts w:cstheme="minorHAnsi"/>
          <w:bCs/>
          <w:spacing w:val="-14"/>
          <w:w w:val="105"/>
        </w:rPr>
        <w:t xml:space="preserve"> </w:t>
      </w:r>
      <w:r w:rsidRPr="00574F7B">
        <w:rPr>
          <w:rFonts w:cstheme="minorHAnsi"/>
          <w:bCs/>
          <w:w w:val="105"/>
        </w:rPr>
        <w:t>count</w:t>
      </w:r>
      <w:r w:rsidRPr="00574F7B">
        <w:rPr>
          <w:rFonts w:cstheme="minorHAnsi"/>
          <w:bCs/>
          <w:spacing w:val="-14"/>
          <w:w w:val="105"/>
        </w:rPr>
        <w:t xml:space="preserve"> </w:t>
      </w:r>
      <w:r w:rsidRPr="00574F7B">
        <w:rPr>
          <w:rFonts w:cstheme="minorHAnsi"/>
          <w:bCs/>
          <w:w w:val="105"/>
        </w:rPr>
        <w:t>all</w:t>
      </w:r>
      <w:r w:rsidRPr="00574F7B">
        <w:rPr>
          <w:rFonts w:cstheme="minorHAnsi"/>
          <w:bCs/>
          <w:spacing w:val="-14"/>
          <w:w w:val="105"/>
        </w:rPr>
        <w:t xml:space="preserve"> </w:t>
      </w:r>
      <w:r w:rsidRPr="00574F7B">
        <w:rPr>
          <w:rFonts w:cstheme="minorHAnsi"/>
          <w:bCs/>
          <w:w w:val="105"/>
        </w:rPr>
        <w:t>occurrences</w:t>
      </w:r>
      <w:r w:rsidRPr="00574F7B">
        <w:rPr>
          <w:rFonts w:cstheme="minorHAnsi"/>
          <w:bCs/>
          <w:spacing w:val="-13"/>
          <w:w w:val="105"/>
        </w:rPr>
        <w:t xml:space="preserve"> </w:t>
      </w:r>
      <w:r w:rsidRPr="00574F7B">
        <w:rPr>
          <w:rFonts w:cstheme="minorHAnsi"/>
          <w:bCs/>
          <w:w w:val="105"/>
        </w:rPr>
        <w:t>of all</w:t>
      </w:r>
      <w:r w:rsidRPr="00574F7B">
        <w:rPr>
          <w:rFonts w:cstheme="minorHAnsi"/>
          <w:bCs/>
          <w:spacing w:val="-21"/>
          <w:w w:val="105"/>
        </w:rPr>
        <w:t xml:space="preserve"> </w:t>
      </w:r>
      <w:r w:rsidRPr="00574F7B">
        <w:rPr>
          <w:rFonts w:cstheme="minorHAnsi"/>
          <w:bCs/>
          <w:w w:val="105"/>
        </w:rPr>
        <w:t>characters</w:t>
      </w:r>
      <w:r w:rsidRPr="00574F7B">
        <w:rPr>
          <w:rFonts w:cstheme="minorHAnsi"/>
          <w:bCs/>
          <w:spacing w:val="-20"/>
          <w:w w:val="105"/>
        </w:rPr>
        <w:t xml:space="preserve"> </w:t>
      </w:r>
      <w:r w:rsidRPr="00574F7B">
        <w:rPr>
          <w:rFonts w:cstheme="minorHAnsi"/>
          <w:bCs/>
          <w:w w:val="105"/>
        </w:rPr>
        <w:t>which</w:t>
      </w:r>
      <w:r w:rsidRPr="00574F7B">
        <w:rPr>
          <w:rFonts w:cstheme="minorHAnsi"/>
          <w:bCs/>
          <w:spacing w:val="-20"/>
          <w:w w:val="105"/>
        </w:rPr>
        <w:t xml:space="preserve"> </w:t>
      </w:r>
      <w:r w:rsidRPr="00574F7B">
        <w:rPr>
          <w:rFonts w:cstheme="minorHAnsi"/>
          <w:bCs/>
          <w:w w:val="105"/>
        </w:rPr>
        <w:t>are</w:t>
      </w:r>
      <w:r w:rsidRPr="00574F7B">
        <w:rPr>
          <w:rFonts w:cstheme="minorHAnsi"/>
          <w:bCs/>
          <w:spacing w:val="-19"/>
          <w:w w:val="105"/>
        </w:rPr>
        <w:t xml:space="preserve"> </w:t>
      </w:r>
      <w:r w:rsidRPr="00574F7B">
        <w:rPr>
          <w:rFonts w:cstheme="minorHAnsi"/>
          <w:bCs/>
          <w:w w:val="105"/>
        </w:rPr>
        <w:t>part</w:t>
      </w:r>
      <w:r w:rsidRPr="00574F7B">
        <w:rPr>
          <w:rFonts w:cstheme="minorHAnsi"/>
          <w:bCs/>
          <w:spacing w:val="-21"/>
          <w:w w:val="105"/>
        </w:rPr>
        <w:t xml:space="preserve"> </w:t>
      </w:r>
      <w:r w:rsidRPr="00574F7B">
        <w:rPr>
          <w:rFonts w:cstheme="minorHAnsi"/>
          <w:bCs/>
          <w:w w:val="105"/>
        </w:rPr>
        <w:t>of</w:t>
      </w:r>
      <w:r w:rsidRPr="00574F7B">
        <w:rPr>
          <w:rFonts w:cstheme="minorHAnsi"/>
          <w:bCs/>
          <w:spacing w:val="-19"/>
          <w:w w:val="105"/>
        </w:rPr>
        <w:t xml:space="preserve"> </w:t>
      </w:r>
      <w:r w:rsidRPr="00574F7B">
        <w:rPr>
          <w:rFonts w:cstheme="minorHAnsi"/>
          <w:bCs/>
          <w:w w:val="105"/>
        </w:rPr>
        <w:t>text.</w:t>
      </w:r>
    </w:p>
    <w:p w14:paraId="4F56F2C5" w14:textId="77777777" w:rsidR="000E75E3" w:rsidRPr="00574F7B" w:rsidRDefault="000E75E3" w:rsidP="000E75E3">
      <w:pPr>
        <w:pStyle w:val="ListParagraph"/>
        <w:widowControl w:val="0"/>
        <w:numPr>
          <w:ilvl w:val="0"/>
          <w:numId w:val="2"/>
        </w:numPr>
        <w:tabs>
          <w:tab w:val="left" w:pos="613"/>
        </w:tabs>
        <w:autoSpaceDE w:val="0"/>
        <w:autoSpaceDN w:val="0"/>
        <w:spacing w:before="1" w:after="0" w:line="278" w:lineRule="auto"/>
        <w:ind w:right="476"/>
        <w:contextualSpacing w:val="0"/>
        <w:rPr>
          <w:rFonts w:cstheme="minorHAnsi"/>
          <w:bCs/>
        </w:rPr>
      </w:pPr>
      <w:r w:rsidRPr="00574F7B">
        <w:rPr>
          <w:rFonts w:cstheme="minorHAnsi"/>
          <w:bCs/>
          <w:w w:val="105"/>
        </w:rPr>
        <w:t>Write</w:t>
      </w:r>
      <w:r w:rsidRPr="00574F7B">
        <w:rPr>
          <w:rFonts w:cstheme="minorHAnsi"/>
          <w:bCs/>
          <w:spacing w:val="-14"/>
          <w:w w:val="105"/>
        </w:rPr>
        <w:t xml:space="preserve"> </w:t>
      </w:r>
      <w:r w:rsidRPr="00574F7B">
        <w:rPr>
          <w:rFonts w:cstheme="minorHAnsi"/>
          <w:bCs/>
          <w:w w:val="105"/>
        </w:rPr>
        <w:t>a</w:t>
      </w:r>
      <w:r w:rsidRPr="00574F7B">
        <w:rPr>
          <w:rFonts w:cstheme="minorHAnsi"/>
          <w:bCs/>
          <w:spacing w:val="-14"/>
          <w:w w:val="105"/>
        </w:rPr>
        <w:t xml:space="preserve"> </w:t>
      </w:r>
      <w:r w:rsidRPr="00574F7B">
        <w:rPr>
          <w:rFonts w:cstheme="minorHAnsi"/>
          <w:bCs/>
          <w:w w:val="105"/>
        </w:rPr>
        <w:t>program</w:t>
      </w:r>
      <w:r w:rsidRPr="00574F7B">
        <w:rPr>
          <w:rFonts w:cstheme="minorHAnsi"/>
          <w:bCs/>
          <w:spacing w:val="-13"/>
          <w:w w:val="105"/>
        </w:rPr>
        <w:t xml:space="preserve"> </w:t>
      </w:r>
      <w:r w:rsidRPr="00574F7B">
        <w:rPr>
          <w:rFonts w:cstheme="minorHAnsi"/>
          <w:bCs/>
          <w:w w:val="105"/>
        </w:rPr>
        <w:t>which</w:t>
      </w:r>
      <w:r w:rsidRPr="00574F7B">
        <w:rPr>
          <w:rFonts w:cstheme="minorHAnsi"/>
          <w:bCs/>
          <w:spacing w:val="-13"/>
          <w:w w:val="105"/>
        </w:rPr>
        <w:t xml:space="preserve"> </w:t>
      </w:r>
      <w:r w:rsidRPr="00574F7B">
        <w:rPr>
          <w:rFonts w:cstheme="minorHAnsi"/>
          <w:bCs/>
          <w:w w:val="105"/>
        </w:rPr>
        <w:t>will</w:t>
      </w:r>
      <w:r w:rsidRPr="00574F7B">
        <w:rPr>
          <w:rFonts w:cstheme="minorHAnsi"/>
          <w:bCs/>
          <w:spacing w:val="-14"/>
          <w:w w:val="105"/>
        </w:rPr>
        <w:t xml:space="preserve"> </w:t>
      </w:r>
      <w:r w:rsidRPr="00574F7B">
        <w:rPr>
          <w:rFonts w:cstheme="minorHAnsi"/>
          <w:bCs/>
          <w:w w:val="105"/>
        </w:rPr>
        <w:t>read</w:t>
      </w:r>
      <w:r w:rsidRPr="00574F7B">
        <w:rPr>
          <w:rFonts w:cstheme="minorHAnsi"/>
          <w:bCs/>
          <w:spacing w:val="-14"/>
          <w:w w:val="105"/>
        </w:rPr>
        <w:t xml:space="preserve"> </w:t>
      </w:r>
      <w:r w:rsidRPr="00574F7B">
        <w:rPr>
          <w:rFonts w:cstheme="minorHAnsi"/>
          <w:bCs/>
          <w:w w:val="105"/>
        </w:rPr>
        <w:t>a</w:t>
      </w:r>
      <w:r w:rsidRPr="00574F7B">
        <w:rPr>
          <w:rFonts w:cstheme="minorHAnsi"/>
          <w:bCs/>
          <w:spacing w:val="-14"/>
          <w:w w:val="105"/>
        </w:rPr>
        <w:t xml:space="preserve"> </w:t>
      </w:r>
      <w:r w:rsidRPr="00574F7B">
        <w:rPr>
          <w:rFonts w:cstheme="minorHAnsi"/>
          <w:bCs/>
          <w:w w:val="105"/>
        </w:rPr>
        <w:t>text</w:t>
      </w:r>
      <w:r w:rsidRPr="00574F7B">
        <w:rPr>
          <w:rFonts w:cstheme="minorHAnsi"/>
          <w:bCs/>
          <w:spacing w:val="-13"/>
          <w:w w:val="105"/>
        </w:rPr>
        <w:t xml:space="preserve"> </w:t>
      </w:r>
      <w:r w:rsidRPr="00574F7B">
        <w:rPr>
          <w:rFonts w:cstheme="minorHAnsi"/>
          <w:bCs/>
          <w:w w:val="105"/>
        </w:rPr>
        <w:t>and</w:t>
      </w:r>
      <w:r w:rsidRPr="00574F7B">
        <w:rPr>
          <w:rFonts w:cstheme="minorHAnsi"/>
          <w:bCs/>
          <w:spacing w:val="-14"/>
          <w:w w:val="105"/>
        </w:rPr>
        <w:t xml:space="preserve"> </w:t>
      </w:r>
      <w:r w:rsidRPr="00574F7B">
        <w:rPr>
          <w:rFonts w:cstheme="minorHAnsi"/>
          <w:bCs/>
          <w:w w:val="105"/>
        </w:rPr>
        <w:t>count</w:t>
      </w:r>
      <w:r w:rsidRPr="00574F7B">
        <w:rPr>
          <w:rFonts w:cstheme="minorHAnsi"/>
          <w:bCs/>
          <w:spacing w:val="-14"/>
          <w:w w:val="105"/>
        </w:rPr>
        <w:t xml:space="preserve"> </w:t>
      </w:r>
      <w:r w:rsidRPr="00574F7B">
        <w:rPr>
          <w:rFonts w:cstheme="minorHAnsi"/>
          <w:bCs/>
          <w:w w:val="105"/>
        </w:rPr>
        <w:t>all</w:t>
      </w:r>
      <w:r w:rsidRPr="00574F7B">
        <w:rPr>
          <w:rFonts w:cstheme="minorHAnsi"/>
          <w:bCs/>
          <w:spacing w:val="-14"/>
          <w:w w:val="105"/>
        </w:rPr>
        <w:t xml:space="preserve"> </w:t>
      </w:r>
      <w:r w:rsidRPr="00574F7B">
        <w:rPr>
          <w:rFonts w:cstheme="minorHAnsi"/>
          <w:bCs/>
          <w:w w:val="105"/>
        </w:rPr>
        <w:t>occurrences</w:t>
      </w:r>
      <w:r w:rsidRPr="00574F7B">
        <w:rPr>
          <w:rFonts w:cstheme="minorHAnsi"/>
          <w:bCs/>
          <w:spacing w:val="-13"/>
          <w:w w:val="105"/>
        </w:rPr>
        <w:t xml:space="preserve"> </w:t>
      </w:r>
      <w:r w:rsidRPr="00574F7B">
        <w:rPr>
          <w:rFonts w:cstheme="minorHAnsi"/>
          <w:bCs/>
          <w:w w:val="105"/>
        </w:rPr>
        <w:t>of</w:t>
      </w:r>
      <w:r w:rsidRPr="00574F7B">
        <w:rPr>
          <w:rFonts w:cstheme="minorHAnsi"/>
          <w:bCs/>
          <w:spacing w:val="-14"/>
          <w:w w:val="105"/>
        </w:rPr>
        <w:t xml:space="preserve"> </w:t>
      </w:r>
      <w:r w:rsidRPr="00574F7B">
        <w:rPr>
          <w:rFonts w:cstheme="minorHAnsi"/>
          <w:bCs/>
          <w:w w:val="105"/>
        </w:rPr>
        <w:t>a particular</w:t>
      </w:r>
      <w:r w:rsidRPr="00574F7B">
        <w:rPr>
          <w:rFonts w:cstheme="minorHAnsi"/>
          <w:bCs/>
          <w:spacing w:val="-21"/>
          <w:w w:val="105"/>
        </w:rPr>
        <w:t xml:space="preserve"> </w:t>
      </w:r>
      <w:r w:rsidRPr="00574F7B">
        <w:rPr>
          <w:rFonts w:cstheme="minorHAnsi"/>
          <w:bCs/>
          <w:w w:val="105"/>
        </w:rPr>
        <w:t>word.</w:t>
      </w:r>
    </w:p>
    <w:p w14:paraId="55AC588A" w14:textId="77777777" w:rsidR="000E75E3" w:rsidRPr="00574F7B" w:rsidRDefault="000E75E3" w:rsidP="000E75E3">
      <w:pPr>
        <w:pStyle w:val="ListParagraph"/>
        <w:widowControl w:val="0"/>
        <w:numPr>
          <w:ilvl w:val="0"/>
          <w:numId w:val="2"/>
        </w:numPr>
        <w:tabs>
          <w:tab w:val="left" w:pos="613"/>
        </w:tabs>
        <w:autoSpaceDE w:val="0"/>
        <w:autoSpaceDN w:val="0"/>
        <w:spacing w:before="2" w:after="0" w:line="278" w:lineRule="auto"/>
        <w:ind w:right="825"/>
        <w:contextualSpacing w:val="0"/>
        <w:rPr>
          <w:rFonts w:cstheme="minorHAnsi"/>
          <w:bCs/>
        </w:rPr>
      </w:pPr>
      <w:r w:rsidRPr="00574F7B">
        <w:rPr>
          <w:rFonts w:cstheme="minorHAnsi"/>
          <w:bCs/>
          <w:w w:val="110"/>
        </w:rPr>
        <w:t>Write a program which reads a string from the keyboard and determines</w:t>
      </w:r>
      <w:r w:rsidRPr="00574F7B">
        <w:rPr>
          <w:rFonts w:cstheme="minorHAnsi"/>
          <w:bCs/>
          <w:spacing w:val="-58"/>
          <w:w w:val="110"/>
        </w:rPr>
        <w:t xml:space="preserve"> </w:t>
      </w:r>
      <w:r w:rsidRPr="00574F7B">
        <w:rPr>
          <w:rFonts w:cstheme="minorHAnsi"/>
          <w:bCs/>
          <w:w w:val="110"/>
        </w:rPr>
        <w:t>whether</w:t>
      </w:r>
      <w:r w:rsidRPr="00574F7B">
        <w:rPr>
          <w:rFonts w:cstheme="minorHAnsi"/>
          <w:bCs/>
          <w:spacing w:val="-59"/>
          <w:w w:val="110"/>
        </w:rPr>
        <w:t xml:space="preserve"> </w:t>
      </w:r>
      <w:r w:rsidRPr="00574F7B">
        <w:rPr>
          <w:rFonts w:cstheme="minorHAnsi"/>
          <w:bCs/>
          <w:w w:val="110"/>
        </w:rPr>
        <w:t>the</w:t>
      </w:r>
      <w:r w:rsidRPr="00574F7B">
        <w:rPr>
          <w:rFonts w:cstheme="minorHAnsi"/>
          <w:bCs/>
          <w:spacing w:val="-58"/>
          <w:w w:val="110"/>
        </w:rPr>
        <w:t xml:space="preserve"> </w:t>
      </w:r>
      <w:r w:rsidRPr="00574F7B">
        <w:rPr>
          <w:rFonts w:cstheme="minorHAnsi"/>
          <w:bCs/>
          <w:w w:val="110"/>
        </w:rPr>
        <w:t>string</w:t>
      </w:r>
      <w:r w:rsidRPr="00574F7B">
        <w:rPr>
          <w:rFonts w:cstheme="minorHAnsi"/>
          <w:bCs/>
          <w:spacing w:val="-58"/>
          <w:w w:val="110"/>
        </w:rPr>
        <w:t xml:space="preserve"> </w:t>
      </w:r>
      <w:r w:rsidRPr="00574F7B">
        <w:rPr>
          <w:rFonts w:cstheme="minorHAnsi"/>
          <w:bCs/>
          <w:w w:val="110"/>
        </w:rPr>
        <w:t>is</w:t>
      </w:r>
      <w:r w:rsidRPr="00574F7B">
        <w:rPr>
          <w:rFonts w:cstheme="minorHAnsi"/>
          <w:bCs/>
          <w:spacing w:val="-58"/>
          <w:w w:val="110"/>
        </w:rPr>
        <w:t xml:space="preserve"> </w:t>
      </w:r>
      <w:r w:rsidRPr="00574F7B">
        <w:rPr>
          <w:rFonts w:cstheme="minorHAnsi"/>
          <w:bCs/>
          <w:w w:val="110"/>
        </w:rPr>
        <w:t>a</w:t>
      </w:r>
      <w:r w:rsidRPr="00574F7B">
        <w:rPr>
          <w:rFonts w:cstheme="minorHAnsi"/>
          <w:bCs/>
          <w:spacing w:val="-57"/>
          <w:w w:val="110"/>
        </w:rPr>
        <w:t xml:space="preserve"> </w:t>
      </w:r>
      <w:r w:rsidRPr="00574F7B">
        <w:rPr>
          <w:rFonts w:cstheme="minorHAnsi"/>
          <w:bCs/>
          <w:w w:val="110"/>
        </w:rPr>
        <w:t>palindrome</w:t>
      </w:r>
      <w:r w:rsidRPr="00574F7B">
        <w:rPr>
          <w:rFonts w:cstheme="minorHAnsi"/>
          <w:bCs/>
          <w:spacing w:val="-57"/>
          <w:w w:val="110"/>
        </w:rPr>
        <w:t xml:space="preserve"> </w:t>
      </w:r>
      <w:r w:rsidRPr="00574F7B">
        <w:rPr>
          <w:rFonts w:cstheme="minorHAnsi"/>
          <w:bCs/>
          <w:w w:val="110"/>
        </w:rPr>
        <w:t>(Ignore</w:t>
      </w:r>
      <w:r w:rsidRPr="00574F7B">
        <w:rPr>
          <w:rFonts w:cstheme="minorHAnsi"/>
          <w:bCs/>
          <w:spacing w:val="-58"/>
          <w:w w:val="110"/>
        </w:rPr>
        <w:t xml:space="preserve"> </w:t>
      </w:r>
      <w:r w:rsidRPr="00574F7B">
        <w:rPr>
          <w:rFonts w:cstheme="minorHAnsi"/>
          <w:bCs/>
          <w:w w:val="110"/>
        </w:rPr>
        <w:t>Capitalization)</w:t>
      </w:r>
    </w:p>
    <w:p w14:paraId="4FCD9254" w14:textId="77777777" w:rsidR="000E75E3" w:rsidRPr="00574F7B" w:rsidRDefault="000E75E3" w:rsidP="000E75E3">
      <w:pPr>
        <w:pStyle w:val="ListParagraph"/>
        <w:widowControl w:val="0"/>
        <w:numPr>
          <w:ilvl w:val="0"/>
          <w:numId w:val="2"/>
        </w:numPr>
        <w:tabs>
          <w:tab w:val="left" w:pos="613"/>
        </w:tabs>
        <w:autoSpaceDE w:val="0"/>
        <w:autoSpaceDN w:val="0"/>
        <w:spacing w:before="2" w:after="0" w:line="278" w:lineRule="auto"/>
        <w:ind w:right="1152"/>
        <w:contextualSpacing w:val="0"/>
        <w:rPr>
          <w:rFonts w:cstheme="minorHAnsi"/>
          <w:bCs/>
        </w:rPr>
      </w:pPr>
      <w:r w:rsidRPr="00574F7B">
        <w:rPr>
          <w:rFonts w:cstheme="minorHAnsi"/>
          <w:bCs/>
          <w:w w:val="105"/>
        </w:rPr>
        <w:t>Write macro definition with arguments for calculation of</w:t>
      </w:r>
      <w:r w:rsidRPr="00574F7B">
        <w:rPr>
          <w:rFonts w:cstheme="minorHAnsi"/>
          <w:bCs/>
          <w:spacing w:val="-48"/>
          <w:w w:val="105"/>
        </w:rPr>
        <w:t xml:space="preserve"> </w:t>
      </w:r>
      <w:r w:rsidRPr="00574F7B">
        <w:rPr>
          <w:rFonts w:cstheme="minorHAnsi"/>
          <w:bCs/>
          <w:w w:val="105"/>
        </w:rPr>
        <w:t>simple interest and amount. Store these macro definitions in a file called ‘Interest.h”. Include this file in your program and use the macro definition</w:t>
      </w:r>
      <w:r w:rsidRPr="00574F7B">
        <w:rPr>
          <w:rFonts w:cstheme="minorHAnsi"/>
          <w:bCs/>
          <w:spacing w:val="-18"/>
          <w:w w:val="105"/>
        </w:rPr>
        <w:t xml:space="preserve"> </w:t>
      </w:r>
      <w:r w:rsidRPr="00574F7B">
        <w:rPr>
          <w:rFonts w:cstheme="minorHAnsi"/>
          <w:bCs/>
          <w:w w:val="105"/>
        </w:rPr>
        <w:t>for</w:t>
      </w:r>
      <w:r w:rsidRPr="00574F7B">
        <w:rPr>
          <w:rFonts w:cstheme="minorHAnsi"/>
          <w:bCs/>
          <w:spacing w:val="-18"/>
          <w:w w:val="105"/>
        </w:rPr>
        <w:t xml:space="preserve"> </w:t>
      </w:r>
      <w:r w:rsidRPr="00574F7B">
        <w:rPr>
          <w:rFonts w:cstheme="minorHAnsi"/>
          <w:bCs/>
          <w:w w:val="105"/>
        </w:rPr>
        <w:t>calculating</w:t>
      </w:r>
      <w:r w:rsidRPr="00574F7B">
        <w:rPr>
          <w:rFonts w:cstheme="minorHAnsi"/>
          <w:bCs/>
          <w:spacing w:val="-18"/>
          <w:w w:val="105"/>
        </w:rPr>
        <w:t xml:space="preserve"> </w:t>
      </w:r>
      <w:r w:rsidRPr="00574F7B">
        <w:rPr>
          <w:rFonts w:cstheme="minorHAnsi"/>
          <w:bCs/>
          <w:w w:val="105"/>
        </w:rPr>
        <w:t>simple</w:t>
      </w:r>
      <w:r w:rsidRPr="00574F7B">
        <w:rPr>
          <w:rFonts w:cstheme="minorHAnsi"/>
          <w:bCs/>
          <w:spacing w:val="-16"/>
          <w:w w:val="105"/>
        </w:rPr>
        <w:t xml:space="preserve"> </w:t>
      </w:r>
      <w:r w:rsidRPr="00574F7B">
        <w:rPr>
          <w:rFonts w:cstheme="minorHAnsi"/>
          <w:bCs/>
          <w:w w:val="105"/>
        </w:rPr>
        <w:t>interest</w:t>
      </w:r>
      <w:r w:rsidRPr="00574F7B">
        <w:rPr>
          <w:rFonts w:cstheme="minorHAnsi"/>
          <w:bCs/>
          <w:spacing w:val="-17"/>
          <w:w w:val="105"/>
        </w:rPr>
        <w:t xml:space="preserve"> </w:t>
      </w:r>
      <w:r w:rsidRPr="00574F7B">
        <w:rPr>
          <w:rFonts w:cstheme="minorHAnsi"/>
          <w:bCs/>
          <w:w w:val="105"/>
        </w:rPr>
        <w:t>and</w:t>
      </w:r>
      <w:r w:rsidRPr="00574F7B">
        <w:rPr>
          <w:rFonts w:cstheme="minorHAnsi"/>
          <w:bCs/>
          <w:spacing w:val="-18"/>
          <w:w w:val="105"/>
        </w:rPr>
        <w:t xml:space="preserve"> </w:t>
      </w:r>
      <w:r w:rsidRPr="00574F7B">
        <w:rPr>
          <w:rFonts w:cstheme="minorHAnsi"/>
          <w:bCs/>
          <w:w w:val="105"/>
        </w:rPr>
        <w:t>amount.</w:t>
      </w:r>
    </w:p>
    <w:p w14:paraId="1C738572" w14:textId="77777777" w:rsidR="000E75E3" w:rsidRPr="00574F7B" w:rsidRDefault="000E75E3" w:rsidP="000E75E3">
      <w:pPr>
        <w:pStyle w:val="ListParagraph"/>
        <w:widowControl w:val="0"/>
        <w:numPr>
          <w:ilvl w:val="0"/>
          <w:numId w:val="2"/>
        </w:numPr>
        <w:tabs>
          <w:tab w:val="left" w:pos="613"/>
        </w:tabs>
        <w:autoSpaceDE w:val="0"/>
        <w:autoSpaceDN w:val="0"/>
        <w:spacing w:before="4" w:after="0" w:line="240" w:lineRule="auto"/>
        <w:contextualSpacing w:val="0"/>
        <w:rPr>
          <w:rFonts w:cstheme="minorHAnsi"/>
          <w:bCs/>
        </w:rPr>
      </w:pPr>
      <w:r w:rsidRPr="00574F7B">
        <w:rPr>
          <w:rFonts w:cstheme="minorHAnsi"/>
          <w:bCs/>
          <w:w w:val="105"/>
        </w:rPr>
        <w:t>Write</w:t>
      </w:r>
      <w:r w:rsidRPr="00574F7B">
        <w:rPr>
          <w:rFonts w:cstheme="minorHAnsi"/>
          <w:bCs/>
          <w:spacing w:val="-24"/>
          <w:w w:val="105"/>
        </w:rPr>
        <w:t xml:space="preserve"> </w:t>
      </w:r>
      <w:r w:rsidRPr="00574F7B">
        <w:rPr>
          <w:rFonts w:cstheme="minorHAnsi"/>
          <w:bCs/>
          <w:w w:val="105"/>
        </w:rPr>
        <w:t>a</w:t>
      </w:r>
      <w:r w:rsidRPr="00574F7B">
        <w:rPr>
          <w:rFonts w:cstheme="minorHAnsi"/>
          <w:bCs/>
          <w:spacing w:val="-23"/>
          <w:w w:val="105"/>
        </w:rPr>
        <w:t xml:space="preserve"> </w:t>
      </w:r>
      <w:r w:rsidRPr="00574F7B">
        <w:rPr>
          <w:rFonts w:cstheme="minorHAnsi"/>
          <w:bCs/>
          <w:w w:val="105"/>
        </w:rPr>
        <w:t>program</w:t>
      </w:r>
      <w:r w:rsidRPr="00574F7B">
        <w:rPr>
          <w:rFonts w:cstheme="minorHAnsi"/>
          <w:bCs/>
          <w:spacing w:val="-23"/>
          <w:w w:val="105"/>
        </w:rPr>
        <w:t xml:space="preserve"> </w:t>
      </w:r>
      <w:r w:rsidRPr="00574F7B">
        <w:rPr>
          <w:rFonts w:cstheme="minorHAnsi"/>
          <w:bCs/>
          <w:w w:val="105"/>
        </w:rPr>
        <w:t>to</w:t>
      </w:r>
      <w:r w:rsidRPr="00574F7B">
        <w:rPr>
          <w:rFonts w:cstheme="minorHAnsi"/>
          <w:bCs/>
          <w:spacing w:val="-22"/>
          <w:w w:val="105"/>
        </w:rPr>
        <w:t xml:space="preserve"> </w:t>
      </w:r>
      <w:r w:rsidRPr="00574F7B">
        <w:rPr>
          <w:rFonts w:cstheme="minorHAnsi"/>
          <w:bCs/>
          <w:w w:val="105"/>
        </w:rPr>
        <w:t>copy</w:t>
      </w:r>
      <w:r w:rsidRPr="00574F7B">
        <w:rPr>
          <w:rFonts w:cstheme="minorHAnsi"/>
          <w:bCs/>
          <w:spacing w:val="-23"/>
          <w:w w:val="105"/>
        </w:rPr>
        <w:t xml:space="preserve"> </w:t>
      </w:r>
      <w:r w:rsidRPr="00574F7B">
        <w:rPr>
          <w:rFonts w:cstheme="minorHAnsi"/>
          <w:bCs/>
          <w:w w:val="105"/>
        </w:rPr>
        <w:t>the</w:t>
      </w:r>
      <w:r w:rsidRPr="00574F7B">
        <w:rPr>
          <w:rFonts w:cstheme="minorHAnsi"/>
          <w:bCs/>
          <w:spacing w:val="-22"/>
          <w:w w:val="105"/>
        </w:rPr>
        <w:t xml:space="preserve"> </w:t>
      </w:r>
      <w:r w:rsidRPr="00574F7B">
        <w:rPr>
          <w:rFonts w:cstheme="minorHAnsi"/>
          <w:bCs/>
          <w:w w:val="105"/>
        </w:rPr>
        <w:t>contents</w:t>
      </w:r>
      <w:r w:rsidRPr="00574F7B">
        <w:rPr>
          <w:rFonts w:cstheme="minorHAnsi"/>
          <w:bCs/>
          <w:spacing w:val="-23"/>
          <w:w w:val="105"/>
        </w:rPr>
        <w:t xml:space="preserve"> </w:t>
      </w:r>
      <w:r w:rsidRPr="00574F7B">
        <w:rPr>
          <w:rFonts w:cstheme="minorHAnsi"/>
          <w:bCs/>
          <w:w w:val="105"/>
        </w:rPr>
        <w:t>of</w:t>
      </w:r>
      <w:r w:rsidRPr="00574F7B">
        <w:rPr>
          <w:rFonts w:cstheme="minorHAnsi"/>
          <w:bCs/>
          <w:spacing w:val="-23"/>
          <w:w w:val="105"/>
        </w:rPr>
        <w:t xml:space="preserve"> </w:t>
      </w:r>
      <w:r w:rsidRPr="00574F7B">
        <w:rPr>
          <w:rFonts w:cstheme="minorHAnsi"/>
          <w:bCs/>
          <w:w w:val="105"/>
        </w:rPr>
        <w:t>one</w:t>
      </w:r>
      <w:r w:rsidRPr="00574F7B">
        <w:rPr>
          <w:rFonts w:cstheme="minorHAnsi"/>
          <w:bCs/>
          <w:spacing w:val="-23"/>
          <w:w w:val="105"/>
        </w:rPr>
        <w:t xml:space="preserve"> </w:t>
      </w:r>
      <w:r w:rsidRPr="00574F7B">
        <w:rPr>
          <w:rFonts w:cstheme="minorHAnsi"/>
          <w:bCs/>
          <w:w w:val="105"/>
        </w:rPr>
        <w:t>file</w:t>
      </w:r>
      <w:r w:rsidRPr="00574F7B">
        <w:rPr>
          <w:rFonts w:cstheme="minorHAnsi"/>
          <w:bCs/>
          <w:spacing w:val="-23"/>
          <w:w w:val="105"/>
        </w:rPr>
        <w:t xml:space="preserve"> </w:t>
      </w:r>
      <w:r w:rsidRPr="00574F7B">
        <w:rPr>
          <w:rFonts w:cstheme="minorHAnsi"/>
          <w:bCs/>
          <w:w w:val="105"/>
        </w:rPr>
        <w:t>to</w:t>
      </w:r>
      <w:r w:rsidRPr="00574F7B">
        <w:rPr>
          <w:rFonts w:cstheme="minorHAnsi"/>
          <w:bCs/>
          <w:spacing w:val="-22"/>
          <w:w w:val="105"/>
        </w:rPr>
        <w:t xml:space="preserve"> </w:t>
      </w:r>
      <w:r w:rsidRPr="00574F7B">
        <w:rPr>
          <w:rFonts w:cstheme="minorHAnsi"/>
          <w:bCs/>
          <w:w w:val="105"/>
        </w:rPr>
        <w:t>another</w:t>
      </w:r>
      <w:r w:rsidRPr="00574F7B">
        <w:rPr>
          <w:rFonts w:cstheme="minorHAnsi"/>
          <w:bCs/>
          <w:spacing w:val="-24"/>
          <w:w w:val="105"/>
        </w:rPr>
        <w:t xml:space="preserve"> </w:t>
      </w:r>
      <w:r w:rsidRPr="00574F7B">
        <w:rPr>
          <w:rFonts w:cstheme="minorHAnsi"/>
          <w:bCs/>
          <w:w w:val="105"/>
        </w:rPr>
        <w:t>file.</w:t>
      </w:r>
    </w:p>
    <w:p w14:paraId="16D33398" w14:textId="77777777" w:rsidR="000E75E3" w:rsidRPr="00574F7B" w:rsidRDefault="000E75E3" w:rsidP="000E75E3">
      <w:pPr>
        <w:pStyle w:val="ListParagraph"/>
        <w:widowControl w:val="0"/>
        <w:numPr>
          <w:ilvl w:val="0"/>
          <w:numId w:val="2"/>
        </w:numPr>
        <w:tabs>
          <w:tab w:val="left" w:pos="613"/>
        </w:tabs>
        <w:autoSpaceDE w:val="0"/>
        <w:autoSpaceDN w:val="0"/>
        <w:spacing w:before="54" w:after="0" w:line="278" w:lineRule="auto"/>
        <w:ind w:right="544"/>
        <w:contextualSpacing w:val="0"/>
        <w:rPr>
          <w:rFonts w:cstheme="minorHAnsi"/>
          <w:bCs/>
        </w:rPr>
      </w:pPr>
      <w:r w:rsidRPr="00574F7B">
        <w:rPr>
          <w:rFonts w:cstheme="minorHAnsi"/>
          <w:bCs/>
          <w:w w:val="110"/>
        </w:rPr>
        <w:t>Write</w:t>
      </w:r>
      <w:r w:rsidRPr="00574F7B">
        <w:rPr>
          <w:rFonts w:cstheme="minorHAnsi"/>
          <w:bCs/>
          <w:spacing w:val="-51"/>
          <w:w w:val="110"/>
        </w:rPr>
        <w:t xml:space="preserve"> </w:t>
      </w:r>
      <w:r w:rsidRPr="00574F7B">
        <w:rPr>
          <w:rFonts w:cstheme="minorHAnsi"/>
          <w:bCs/>
          <w:w w:val="110"/>
        </w:rPr>
        <w:t>a</w:t>
      </w:r>
      <w:r w:rsidRPr="00574F7B">
        <w:rPr>
          <w:rFonts w:cstheme="minorHAnsi"/>
          <w:bCs/>
          <w:spacing w:val="-50"/>
          <w:w w:val="110"/>
        </w:rPr>
        <w:t xml:space="preserve"> </w:t>
      </w:r>
      <w:r w:rsidRPr="00574F7B">
        <w:rPr>
          <w:rFonts w:cstheme="minorHAnsi"/>
          <w:bCs/>
          <w:w w:val="110"/>
        </w:rPr>
        <w:t>program</w:t>
      </w:r>
      <w:r w:rsidRPr="00574F7B">
        <w:rPr>
          <w:rFonts w:cstheme="minorHAnsi"/>
          <w:bCs/>
          <w:spacing w:val="-49"/>
          <w:w w:val="110"/>
        </w:rPr>
        <w:t xml:space="preserve"> </w:t>
      </w:r>
      <w:r w:rsidRPr="00574F7B">
        <w:rPr>
          <w:rFonts w:cstheme="minorHAnsi"/>
          <w:bCs/>
          <w:w w:val="110"/>
        </w:rPr>
        <w:t>which</w:t>
      </w:r>
      <w:r w:rsidRPr="00574F7B">
        <w:rPr>
          <w:rFonts w:cstheme="minorHAnsi"/>
          <w:bCs/>
          <w:spacing w:val="-50"/>
          <w:w w:val="110"/>
        </w:rPr>
        <w:t xml:space="preserve"> </w:t>
      </w:r>
      <w:r w:rsidRPr="00574F7B">
        <w:rPr>
          <w:rFonts w:cstheme="minorHAnsi"/>
          <w:bCs/>
          <w:w w:val="110"/>
        </w:rPr>
        <w:t>will</w:t>
      </w:r>
      <w:r w:rsidRPr="00574F7B">
        <w:rPr>
          <w:rFonts w:cstheme="minorHAnsi"/>
          <w:bCs/>
          <w:spacing w:val="-50"/>
          <w:w w:val="110"/>
        </w:rPr>
        <w:t xml:space="preserve"> </w:t>
      </w:r>
      <w:r w:rsidRPr="00574F7B">
        <w:rPr>
          <w:rFonts w:cstheme="minorHAnsi"/>
          <w:bCs/>
          <w:w w:val="110"/>
        </w:rPr>
        <w:t>store</w:t>
      </w:r>
      <w:r w:rsidRPr="00574F7B">
        <w:rPr>
          <w:rFonts w:cstheme="minorHAnsi"/>
          <w:bCs/>
          <w:spacing w:val="-50"/>
          <w:w w:val="110"/>
        </w:rPr>
        <w:t xml:space="preserve"> </w:t>
      </w:r>
      <w:r w:rsidRPr="00574F7B">
        <w:rPr>
          <w:rFonts w:cstheme="minorHAnsi"/>
          <w:bCs/>
          <w:w w:val="110"/>
        </w:rPr>
        <w:t>ten</w:t>
      </w:r>
      <w:r w:rsidRPr="00574F7B">
        <w:rPr>
          <w:rFonts w:cstheme="minorHAnsi"/>
          <w:bCs/>
          <w:spacing w:val="-50"/>
          <w:w w:val="110"/>
        </w:rPr>
        <w:t xml:space="preserve"> </w:t>
      </w:r>
      <w:r w:rsidRPr="00574F7B">
        <w:rPr>
          <w:rFonts w:cstheme="minorHAnsi"/>
          <w:bCs/>
          <w:w w:val="110"/>
        </w:rPr>
        <w:t>integers</w:t>
      </w:r>
      <w:r w:rsidRPr="00574F7B">
        <w:rPr>
          <w:rFonts w:cstheme="minorHAnsi"/>
          <w:bCs/>
          <w:spacing w:val="-49"/>
          <w:w w:val="110"/>
        </w:rPr>
        <w:t xml:space="preserve"> </w:t>
      </w:r>
      <w:r w:rsidRPr="00574F7B">
        <w:rPr>
          <w:rFonts w:cstheme="minorHAnsi"/>
          <w:bCs/>
          <w:w w:val="110"/>
        </w:rPr>
        <w:t>to</w:t>
      </w:r>
      <w:r w:rsidRPr="00574F7B">
        <w:rPr>
          <w:rFonts w:cstheme="minorHAnsi"/>
          <w:bCs/>
          <w:spacing w:val="-49"/>
          <w:w w:val="110"/>
        </w:rPr>
        <w:t xml:space="preserve"> </w:t>
      </w:r>
      <w:r w:rsidRPr="00574F7B">
        <w:rPr>
          <w:rFonts w:cstheme="minorHAnsi"/>
          <w:bCs/>
          <w:w w:val="110"/>
        </w:rPr>
        <w:t>one</w:t>
      </w:r>
      <w:r w:rsidRPr="00574F7B">
        <w:rPr>
          <w:rFonts w:cstheme="minorHAnsi"/>
          <w:bCs/>
          <w:spacing w:val="-50"/>
          <w:w w:val="110"/>
        </w:rPr>
        <w:t xml:space="preserve"> </w:t>
      </w:r>
      <w:r w:rsidRPr="00574F7B">
        <w:rPr>
          <w:rFonts w:cstheme="minorHAnsi"/>
          <w:bCs/>
          <w:w w:val="110"/>
        </w:rPr>
        <w:t>file</w:t>
      </w:r>
      <w:r w:rsidRPr="00574F7B">
        <w:rPr>
          <w:rFonts w:cstheme="minorHAnsi"/>
          <w:bCs/>
          <w:spacing w:val="-50"/>
          <w:w w:val="110"/>
        </w:rPr>
        <w:t xml:space="preserve"> </w:t>
      </w:r>
      <w:r w:rsidRPr="00574F7B">
        <w:rPr>
          <w:rFonts w:cstheme="minorHAnsi"/>
          <w:bCs/>
          <w:w w:val="110"/>
        </w:rPr>
        <w:t>and</w:t>
      </w:r>
      <w:r w:rsidRPr="00574F7B">
        <w:rPr>
          <w:rFonts w:cstheme="minorHAnsi"/>
          <w:bCs/>
          <w:spacing w:val="-50"/>
          <w:w w:val="110"/>
        </w:rPr>
        <w:t xml:space="preserve"> </w:t>
      </w:r>
      <w:r w:rsidRPr="00574F7B">
        <w:rPr>
          <w:rFonts w:cstheme="minorHAnsi"/>
          <w:bCs/>
          <w:w w:val="110"/>
        </w:rPr>
        <w:t>squares of</w:t>
      </w:r>
      <w:r w:rsidRPr="00574F7B">
        <w:rPr>
          <w:rFonts w:cstheme="minorHAnsi"/>
          <w:bCs/>
          <w:spacing w:val="-28"/>
          <w:w w:val="110"/>
        </w:rPr>
        <w:t xml:space="preserve"> </w:t>
      </w:r>
      <w:r w:rsidRPr="00574F7B">
        <w:rPr>
          <w:rFonts w:cstheme="minorHAnsi"/>
          <w:bCs/>
          <w:w w:val="110"/>
        </w:rPr>
        <w:t>these</w:t>
      </w:r>
      <w:r w:rsidRPr="00574F7B">
        <w:rPr>
          <w:rFonts w:cstheme="minorHAnsi"/>
          <w:bCs/>
          <w:spacing w:val="-26"/>
          <w:w w:val="110"/>
        </w:rPr>
        <w:t xml:space="preserve"> </w:t>
      </w:r>
      <w:r w:rsidRPr="00574F7B">
        <w:rPr>
          <w:rFonts w:cstheme="minorHAnsi"/>
          <w:bCs/>
          <w:w w:val="110"/>
        </w:rPr>
        <w:t>numbers</w:t>
      </w:r>
      <w:r w:rsidRPr="00574F7B">
        <w:rPr>
          <w:rFonts w:cstheme="minorHAnsi"/>
          <w:bCs/>
          <w:spacing w:val="-29"/>
          <w:w w:val="110"/>
        </w:rPr>
        <w:t xml:space="preserve"> </w:t>
      </w:r>
      <w:r w:rsidRPr="00574F7B">
        <w:rPr>
          <w:rFonts w:cstheme="minorHAnsi"/>
          <w:bCs/>
          <w:w w:val="110"/>
        </w:rPr>
        <w:t>to</w:t>
      </w:r>
      <w:r w:rsidRPr="00574F7B">
        <w:rPr>
          <w:rFonts w:cstheme="minorHAnsi"/>
          <w:bCs/>
          <w:spacing w:val="-27"/>
          <w:w w:val="110"/>
        </w:rPr>
        <w:t xml:space="preserve"> </w:t>
      </w:r>
      <w:r w:rsidRPr="00574F7B">
        <w:rPr>
          <w:rFonts w:cstheme="minorHAnsi"/>
          <w:bCs/>
          <w:w w:val="110"/>
        </w:rPr>
        <w:t>another</w:t>
      </w:r>
      <w:r w:rsidRPr="00574F7B">
        <w:rPr>
          <w:rFonts w:cstheme="minorHAnsi"/>
          <w:bCs/>
          <w:spacing w:val="-28"/>
          <w:w w:val="110"/>
        </w:rPr>
        <w:t xml:space="preserve"> </w:t>
      </w:r>
      <w:r w:rsidRPr="00574F7B">
        <w:rPr>
          <w:rFonts w:cstheme="minorHAnsi"/>
          <w:bCs/>
          <w:w w:val="110"/>
        </w:rPr>
        <w:t>file.</w:t>
      </w:r>
    </w:p>
    <w:p w14:paraId="7C73AE13" w14:textId="6F75F394" w:rsidR="000E75E3" w:rsidRPr="00574F7B" w:rsidRDefault="000E75E3" w:rsidP="000E75E3">
      <w:pPr>
        <w:pStyle w:val="ListParagraph"/>
        <w:widowControl w:val="0"/>
        <w:numPr>
          <w:ilvl w:val="0"/>
          <w:numId w:val="2"/>
        </w:numPr>
        <w:tabs>
          <w:tab w:val="left" w:pos="613"/>
        </w:tabs>
        <w:autoSpaceDE w:val="0"/>
        <w:autoSpaceDN w:val="0"/>
        <w:spacing w:before="1" w:after="0" w:line="278" w:lineRule="auto"/>
        <w:ind w:right="799"/>
        <w:contextualSpacing w:val="0"/>
        <w:rPr>
          <w:rFonts w:cstheme="minorHAnsi"/>
          <w:bCs/>
        </w:rPr>
      </w:pPr>
      <w:r w:rsidRPr="00574F7B">
        <w:rPr>
          <w:rFonts w:cstheme="minorHAnsi"/>
          <w:bCs/>
          <w:w w:val="105"/>
        </w:rPr>
        <w:t>Write</w:t>
      </w:r>
      <w:r w:rsidRPr="00574F7B">
        <w:rPr>
          <w:rFonts w:cstheme="minorHAnsi"/>
          <w:bCs/>
          <w:spacing w:val="-17"/>
          <w:w w:val="105"/>
        </w:rPr>
        <w:t xml:space="preserve"> </w:t>
      </w:r>
      <w:r w:rsidRPr="00574F7B">
        <w:rPr>
          <w:rFonts w:cstheme="minorHAnsi"/>
          <w:bCs/>
          <w:w w:val="105"/>
        </w:rPr>
        <w:t>a</w:t>
      </w:r>
      <w:r w:rsidRPr="00574F7B">
        <w:rPr>
          <w:rFonts w:cstheme="minorHAnsi"/>
          <w:bCs/>
          <w:spacing w:val="-17"/>
          <w:w w:val="105"/>
        </w:rPr>
        <w:t xml:space="preserve"> </w:t>
      </w:r>
      <w:r w:rsidRPr="00574F7B">
        <w:rPr>
          <w:rFonts w:cstheme="minorHAnsi"/>
          <w:bCs/>
          <w:w w:val="105"/>
        </w:rPr>
        <w:t>program</w:t>
      </w:r>
      <w:r w:rsidRPr="00574F7B">
        <w:rPr>
          <w:rFonts w:cstheme="minorHAnsi"/>
          <w:bCs/>
          <w:spacing w:val="-16"/>
          <w:w w:val="105"/>
        </w:rPr>
        <w:t xml:space="preserve"> </w:t>
      </w:r>
      <w:r w:rsidRPr="00574F7B">
        <w:rPr>
          <w:rFonts w:cstheme="minorHAnsi"/>
          <w:bCs/>
          <w:w w:val="105"/>
        </w:rPr>
        <w:t>which</w:t>
      </w:r>
      <w:r w:rsidRPr="00574F7B">
        <w:rPr>
          <w:rFonts w:cstheme="minorHAnsi"/>
          <w:bCs/>
          <w:spacing w:val="-16"/>
          <w:w w:val="105"/>
        </w:rPr>
        <w:t xml:space="preserve"> </w:t>
      </w:r>
      <w:r w:rsidRPr="00574F7B">
        <w:rPr>
          <w:rFonts w:cstheme="minorHAnsi"/>
          <w:bCs/>
          <w:w w:val="105"/>
        </w:rPr>
        <w:t>will</w:t>
      </w:r>
      <w:r w:rsidRPr="00574F7B">
        <w:rPr>
          <w:rFonts w:cstheme="minorHAnsi"/>
          <w:bCs/>
          <w:spacing w:val="-16"/>
          <w:w w:val="105"/>
        </w:rPr>
        <w:t xml:space="preserve"> </w:t>
      </w:r>
      <w:r w:rsidRPr="00574F7B">
        <w:rPr>
          <w:rFonts w:cstheme="minorHAnsi"/>
          <w:bCs/>
          <w:w w:val="105"/>
        </w:rPr>
        <w:t>store</w:t>
      </w:r>
      <w:r w:rsidRPr="00574F7B">
        <w:rPr>
          <w:rFonts w:cstheme="minorHAnsi"/>
          <w:bCs/>
          <w:spacing w:val="-16"/>
          <w:w w:val="105"/>
        </w:rPr>
        <w:t xml:space="preserve"> </w:t>
      </w:r>
      <w:r w:rsidRPr="00574F7B">
        <w:rPr>
          <w:rFonts w:cstheme="minorHAnsi"/>
          <w:bCs/>
          <w:w w:val="105"/>
        </w:rPr>
        <w:t>ten</w:t>
      </w:r>
      <w:r w:rsidRPr="00574F7B">
        <w:rPr>
          <w:rFonts w:cstheme="minorHAnsi"/>
          <w:bCs/>
          <w:spacing w:val="-17"/>
          <w:w w:val="105"/>
        </w:rPr>
        <w:t xml:space="preserve"> </w:t>
      </w:r>
      <w:r w:rsidRPr="00574F7B">
        <w:rPr>
          <w:rFonts w:cstheme="minorHAnsi"/>
          <w:bCs/>
          <w:w w:val="105"/>
        </w:rPr>
        <w:t>integers</w:t>
      </w:r>
      <w:r w:rsidRPr="00574F7B">
        <w:rPr>
          <w:rFonts w:cstheme="minorHAnsi"/>
          <w:bCs/>
          <w:spacing w:val="-16"/>
          <w:w w:val="105"/>
        </w:rPr>
        <w:t xml:space="preserve"> </w:t>
      </w:r>
      <w:r w:rsidRPr="00574F7B">
        <w:rPr>
          <w:rFonts w:cstheme="minorHAnsi"/>
          <w:bCs/>
          <w:w w:val="105"/>
        </w:rPr>
        <w:t>to</w:t>
      </w:r>
      <w:r w:rsidRPr="00574F7B">
        <w:rPr>
          <w:rFonts w:cstheme="minorHAnsi"/>
          <w:bCs/>
          <w:spacing w:val="-15"/>
          <w:w w:val="105"/>
        </w:rPr>
        <w:t xml:space="preserve"> </w:t>
      </w:r>
      <w:r w:rsidRPr="00574F7B">
        <w:rPr>
          <w:rFonts w:cstheme="minorHAnsi"/>
          <w:bCs/>
          <w:w w:val="105"/>
        </w:rPr>
        <w:t>one</w:t>
      </w:r>
      <w:r w:rsidRPr="00574F7B">
        <w:rPr>
          <w:rFonts w:cstheme="minorHAnsi"/>
          <w:bCs/>
          <w:spacing w:val="-16"/>
          <w:w w:val="105"/>
        </w:rPr>
        <w:t xml:space="preserve"> </w:t>
      </w:r>
      <w:r w:rsidRPr="00574F7B">
        <w:rPr>
          <w:rFonts w:cstheme="minorHAnsi"/>
          <w:bCs/>
          <w:w w:val="105"/>
        </w:rPr>
        <w:t>file</w:t>
      </w:r>
      <w:r w:rsidRPr="00574F7B">
        <w:rPr>
          <w:rFonts w:cstheme="minorHAnsi"/>
          <w:bCs/>
          <w:spacing w:val="-16"/>
          <w:w w:val="105"/>
        </w:rPr>
        <w:t xml:space="preserve"> </w:t>
      </w:r>
      <w:r w:rsidRPr="00574F7B">
        <w:rPr>
          <w:rFonts w:cstheme="minorHAnsi"/>
          <w:bCs/>
          <w:w w:val="105"/>
        </w:rPr>
        <w:t>and</w:t>
      </w:r>
      <w:r w:rsidRPr="00574F7B">
        <w:rPr>
          <w:rFonts w:cstheme="minorHAnsi"/>
          <w:bCs/>
          <w:spacing w:val="-17"/>
          <w:w w:val="105"/>
        </w:rPr>
        <w:t xml:space="preserve"> </w:t>
      </w:r>
      <w:r w:rsidRPr="00574F7B">
        <w:rPr>
          <w:rFonts w:cstheme="minorHAnsi"/>
          <w:bCs/>
          <w:w w:val="105"/>
        </w:rPr>
        <w:t>stores the</w:t>
      </w:r>
      <w:r w:rsidRPr="00574F7B">
        <w:rPr>
          <w:rFonts w:cstheme="minorHAnsi"/>
          <w:bCs/>
          <w:spacing w:val="-20"/>
          <w:w w:val="105"/>
        </w:rPr>
        <w:t xml:space="preserve"> </w:t>
      </w:r>
      <w:r w:rsidRPr="00574F7B">
        <w:rPr>
          <w:rFonts w:cstheme="minorHAnsi"/>
          <w:bCs/>
          <w:w w:val="105"/>
        </w:rPr>
        <w:t>odd</w:t>
      </w:r>
      <w:r w:rsidRPr="00574F7B">
        <w:rPr>
          <w:rFonts w:cstheme="minorHAnsi"/>
          <w:bCs/>
          <w:spacing w:val="-19"/>
          <w:w w:val="105"/>
        </w:rPr>
        <w:t xml:space="preserve"> </w:t>
      </w:r>
      <w:r w:rsidRPr="00574F7B">
        <w:rPr>
          <w:rFonts w:cstheme="minorHAnsi"/>
          <w:bCs/>
          <w:w w:val="105"/>
        </w:rPr>
        <w:t>and</w:t>
      </w:r>
      <w:r w:rsidRPr="00574F7B">
        <w:rPr>
          <w:rFonts w:cstheme="minorHAnsi"/>
          <w:bCs/>
          <w:spacing w:val="-20"/>
          <w:w w:val="105"/>
        </w:rPr>
        <w:t xml:space="preserve"> </w:t>
      </w:r>
      <w:r w:rsidRPr="00574F7B">
        <w:rPr>
          <w:rFonts w:cstheme="minorHAnsi"/>
          <w:bCs/>
          <w:w w:val="105"/>
        </w:rPr>
        <w:t>even</w:t>
      </w:r>
      <w:r w:rsidRPr="00574F7B">
        <w:rPr>
          <w:rFonts w:cstheme="minorHAnsi"/>
          <w:bCs/>
          <w:spacing w:val="-20"/>
          <w:w w:val="105"/>
        </w:rPr>
        <w:t xml:space="preserve"> </w:t>
      </w:r>
      <w:r w:rsidRPr="00574F7B">
        <w:rPr>
          <w:rFonts w:cstheme="minorHAnsi"/>
          <w:bCs/>
          <w:w w:val="105"/>
        </w:rPr>
        <w:t>numbers</w:t>
      </w:r>
      <w:r w:rsidRPr="00574F7B">
        <w:rPr>
          <w:rFonts w:cstheme="minorHAnsi"/>
          <w:bCs/>
          <w:spacing w:val="-19"/>
          <w:w w:val="105"/>
        </w:rPr>
        <w:t xml:space="preserve"> </w:t>
      </w:r>
      <w:r w:rsidRPr="00574F7B">
        <w:rPr>
          <w:rFonts w:cstheme="minorHAnsi"/>
          <w:bCs/>
          <w:w w:val="105"/>
        </w:rPr>
        <w:t>to</w:t>
      </w:r>
      <w:r w:rsidRPr="00574F7B">
        <w:rPr>
          <w:rFonts w:cstheme="minorHAnsi"/>
          <w:bCs/>
          <w:spacing w:val="-20"/>
          <w:w w:val="105"/>
        </w:rPr>
        <w:t xml:space="preserve"> </w:t>
      </w:r>
      <w:r w:rsidRPr="00574F7B">
        <w:rPr>
          <w:rFonts w:cstheme="minorHAnsi"/>
          <w:bCs/>
          <w:w w:val="105"/>
        </w:rPr>
        <w:t>respective</w:t>
      </w:r>
      <w:r w:rsidRPr="00574F7B">
        <w:rPr>
          <w:rFonts w:cstheme="minorHAnsi"/>
          <w:bCs/>
          <w:spacing w:val="-19"/>
          <w:w w:val="105"/>
        </w:rPr>
        <w:t xml:space="preserve"> </w:t>
      </w:r>
      <w:r w:rsidRPr="00574F7B">
        <w:rPr>
          <w:rFonts w:cstheme="minorHAnsi"/>
          <w:bCs/>
          <w:w w:val="105"/>
        </w:rPr>
        <w:t>files</w:t>
      </w:r>
      <w:r w:rsidR="00574F7B">
        <w:rPr>
          <w:rFonts w:cstheme="minorHAnsi"/>
          <w:bCs/>
          <w:w w:val="105"/>
        </w:rPr>
        <w:t>.</w:t>
      </w:r>
    </w:p>
    <w:p w14:paraId="10A22E32" w14:textId="77777777" w:rsidR="00574F7B" w:rsidRPr="00574F7B" w:rsidRDefault="00574F7B" w:rsidP="00574F7B">
      <w:pPr>
        <w:pStyle w:val="ListParagraph"/>
        <w:widowControl w:val="0"/>
        <w:numPr>
          <w:ilvl w:val="0"/>
          <w:numId w:val="2"/>
        </w:numPr>
        <w:tabs>
          <w:tab w:val="left" w:pos="613"/>
        </w:tabs>
        <w:autoSpaceDE w:val="0"/>
        <w:autoSpaceDN w:val="0"/>
        <w:spacing w:before="103" w:after="0" w:line="240" w:lineRule="auto"/>
        <w:contextualSpacing w:val="0"/>
        <w:rPr>
          <w:rFonts w:cstheme="minorHAnsi"/>
          <w:bCs/>
        </w:rPr>
      </w:pPr>
      <w:r w:rsidRPr="00574F7B">
        <w:rPr>
          <w:rFonts w:cstheme="minorHAnsi"/>
          <w:bCs/>
          <w:w w:val="110"/>
        </w:rPr>
        <w:lastRenderedPageBreak/>
        <w:t>Write</w:t>
      </w:r>
      <w:r w:rsidRPr="00574F7B">
        <w:rPr>
          <w:rFonts w:cstheme="minorHAnsi"/>
          <w:bCs/>
          <w:spacing w:val="-28"/>
          <w:w w:val="110"/>
        </w:rPr>
        <w:t xml:space="preserve"> </w:t>
      </w:r>
      <w:r w:rsidRPr="00574F7B">
        <w:rPr>
          <w:rFonts w:cstheme="minorHAnsi"/>
          <w:bCs/>
          <w:w w:val="110"/>
        </w:rPr>
        <w:t>a</w:t>
      </w:r>
      <w:r w:rsidRPr="00574F7B">
        <w:rPr>
          <w:rFonts w:cstheme="minorHAnsi"/>
          <w:bCs/>
          <w:spacing w:val="-27"/>
          <w:w w:val="110"/>
        </w:rPr>
        <w:t xml:space="preserve"> </w:t>
      </w:r>
      <w:r w:rsidRPr="00574F7B">
        <w:rPr>
          <w:rFonts w:cstheme="minorHAnsi"/>
          <w:bCs/>
          <w:w w:val="110"/>
        </w:rPr>
        <w:t>program</w:t>
      </w:r>
      <w:r w:rsidRPr="00574F7B">
        <w:rPr>
          <w:rFonts w:cstheme="minorHAnsi"/>
          <w:bCs/>
          <w:spacing w:val="-27"/>
          <w:w w:val="110"/>
        </w:rPr>
        <w:t xml:space="preserve"> </w:t>
      </w:r>
      <w:r w:rsidRPr="00574F7B">
        <w:rPr>
          <w:rFonts w:cstheme="minorHAnsi"/>
          <w:bCs/>
          <w:w w:val="110"/>
        </w:rPr>
        <w:t>to</w:t>
      </w:r>
      <w:r w:rsidRPr="00574F7B">
        <w:rPr>
          <w:rFonts w:cstheme="minorHAnsi"/>
          <w:bCs/>
          <w:spacing w:val="-26"/>
          <w:w w:val="110"/>
        </w:rPr>
        <w:t xml:space="preserve"> </w:t>
      </w:r>
      <w:r w:rsidRPr="00574F7B">
        <w:rPr>
          <w:rFonts w:cstheme="minorHAnsi"/>
          <w:bCs/>
          <w:w w:val="110"/>
        </w:rPr>
        <w:t>compare</w:t>
      </w:r>
      <w:r w:rsidRPr="00574F7B">
        <w:rPr>
          <w:rFonts w:cstheme="minorHAnsi"/>
          <w:bCs/>
          <w:spacing w:val="-26"/>
          <w:w w:val="110"/>
        </w:rPr>
        <w:t xml:space="preserve"> </w:t>
      </w:r>
      <w:r w:rsidRPr="00574F7B">
        <w:rPr>
          <w:rFonts w:cstheme="minorHAnsi"/>
          <w:bCs/>
          <w:w w:val="110"/>
        </w:rPr>
        <w:t>two</w:t>
      </w:r>
      <w:r w:rsidRPr="00574F7B">
        <w:rPr>
          <w:rFonts w:cstheme="minorHAnsi"/>
          <w:bCs/>
          <w:spacing w:val="-27"/>
          <w:w w:val="110"/>
        </w:rPr>
        <w:t xml:space="preserve"> </w:t>
      </w:r>
      <w:r w:rsidRPr="00574F7B">
        <w:rPr>
          <w:rFonts w:cstheme="minorHAnsi"/>
          <w:bCs/>
          <w:w w:val="110"/>
        </w:rPr>
        <w:t>given</w:t>
      </w:r>
      <w:r w:rsidRPr="00574F7B">
        <w:rPr>
          <w:rFonts w:cstheme="minorHAnsi"/>
          <w:bCs/>
          <w:spacing w:val="-27"/>
          <w:w w:val="110"/>
        </w:rPr>
        <w:t xml:space="preserve"> </w:t>
      </w:r>
      <w:r w:rsidRPr="00574F7B">
        <w:rPr>
          <w:rFonts w:cstheme="minorHAnsi"/>
          <w:bCs/>
          <w:w w:val="110"/>
        </w:rPr>
        <w:t>strings.</w:t>
      </w:r>
    </w:p>
    <w:p w14:paraId="1B0E5A12" w14:textId="77777777" w:rsidR="00574F7B" w:rsidRPr="00574F7B" w:rsidRDefault="00574F7B" w:rsidP="00574F7B">
      <w:pPr>
        <w:pStyle w:val="ListParagraph"/>
        <w:widowControl w:val="0"/>
        <w:tabs>
          <w:tab w:val="left" w:pos="613"/>
        </w:tabs>
        <w:autoSpaceDE w:val="0"/>
        <w:autoSpaceDN w:val="0"/>
        <w:spacing w:before="1" w:after="0" w:line="278" w:lineRule="auto"/>
        <w:ind w:left="643" w:right="799"/>
        <w:contextualSpacing w:val="0"/>
        <w:rPr>
          <w:rFonts w:cstheme="minorHAnsi"/>
          <w:bCs/>
        </w:rPr>
      </w:pPr>
    </w:p>
    <w:p w14:paraId="21251564" w14:textId="103020EE" w:rsidR="00574F7B" w:rsidRPr="00574F7B" w:rsidRDefault="00574F7B" w:rsidP="00574F7B">
      <w:pPr>
        <w:widowControl w:val="0"/>
        <w:tabs>
          <w:tab w:val="left" w:pos="613"/>
        </w:tabs>
        <w:autoSpaceDE w:val="0"/>
        <w:autoSpaceDN w:val="0"/>
        <w:spacing w:before="1" w:after="0" w:line="278" w:lineRule="auto"/>
        <w:ind w:right="799"/>
        <w:rPr>
          <w:rFonts w:cstheme="minorHAnsi"/>
          <w:bCs/>
        </w:rPr>
        <w:sectPr w:rsidR="00574F7B" w:rsidRPr="00574F7B">
          <w:pgSz w:w="12240" w:h="15840"/>
          <w:pgMar w:top="980" w:right="680" w:bottom="1040" w:left="1020" w:header="0" w:footer="76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6B2529B" w14:textId="0DFD4156" w:rsidR="000E75E3" w:rsidRPr="00574F7B" w:rsidRDefault="000E75E3" w:rsidP="000E75E3">
      <w:pPr>
        <w:pStyle w:val="BodyText"/>
        <w:spacing w:line="88" w:lineRule="exact"/>
        <w:ind w:left="117"/>
        <w:rPr>
          <w:rFonts w:asciiTheme="minorHAnsi" w:hAnsiTheme="minorHAnsi" w:cstheme="minorHAnsi"/>
          <w:b w:val="0"/>
          <w:sz w:val="20"/>
          <w:szCs w:val="20"/>
        </w:rPr>
      </w:pPr>
      <w:r w:rsidRPr="00574F7B">
        <w:rPr>
          <w:rFonts w:asciiTheme="minorHAnsi" w:hAnsiTheme="minorHAnsi" w:cstheme="minorHAnsi"/>
          <w:b w:val="0"/>
          <w:noProof/>
          <w:position w:val="-1"/>
          <w:sz w:val="20"/>
          <w:szCs w:val="20"/>
        </w:rPr>
        <w:lastRenderedPageBreak/>
        <mc:AlternateContent>
          <mc:Choice Requires="wpg">
            <w:drawing>
              <wp:inline distT="0" distB="0" distL="0" distR="0" wp14:anchorId="665DA3B1" wp14:editId="6A3F0059">
                <wp:extent cx="6355080" cy="56515"/>
                <wp:effectExtent l="0" t="0" r="0" b="381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5080" cy="56515"/>
                          <a:chOff x="0" y="0"/>
                          <a:chExt cx="10008" cy="89"/>
                        </a:xfrm>
                      </wpg:grpSpPr>
                      <wps:wsp>
                        <wps:cNvPr id="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08" cy="89"/>
                          </a:xfrm>
                          <a:prstGeom prst="rect">
                            <a:avLst/>
                          </a:prstGeom>
                          <a:solidFill>
                            <a:srgbClr val="A18E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47F300" id="Group 3" o:spid="_x0000_s1026" style="width:500.4pt;height:4.45pt;mso-position-horizontal-relative:char;mso-position-vertical-relative:line" coordsize="1000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k9lWAIAACkFAAAOAAAAZHJzL2Uyb0RvYy54bWykVNtu2zAMfR+wfxD0vtpO6iw16hRBbxjQ&#10;bcW6fYAiyxfMFjVKidN9/SjJSbsWe+leBFGkKJ5zSJ1f7Iee7RTaDnTJs5OUM6UlVJ1uSv7j+82H&#10;JWfWCV2JHrQq+aOy/GL1/t35aAo1gxb6SiGjJNoWoyl565wpksTKVg3CnoBRmpw14CAcmdgkFYqR&#10;sg99MkvTRTICVgZBKmvp9Co6+Srkr2sl3de6tsqxvuRUmwsrhnXj12R1LooGhWk7OZUh3lDFIDpN&#10;jx5TXQkn2Ba7V6mGTiJYqN2JhCGBuu6kChgITZa+QHOLsDUBS1OMjTnSRNS+4OnNaeWX3T2yrir5&#10;nDMtBpIovMrmnprRNAVF3KJ5MPcY8dH2DuRPS+7kpd/bTQxmm/EzVJRObB0EavY1Dj4FgWb7oMDj&#10;UQG1d0zS4WKe5+mShJLkyxd5lkeFZEsyvrol2+vpXpamKXWav7U881cSUcT3Qo1TTR4QtZl9YtL+&#10;H5MPrTAqCGQ9TxOT+YHJb9R+Qje9OrAZog5U2sgj03DZUpRaI8LYKlFRUVnA4KultPGCNyyp8DZi&#10;/02QKAxad6tgYH5TcqSqg2Bid2dd5PIQ4vWz0HfVTdf3wcBmc9kj2wkasHW2vF6sJ/r/Cuu1D9bg&#10;r8WM/oS0iZiiMBuoHgkfQpxS+lVo0wL+5mykCS25/bUVqDjrP2ni6Cw7PfUjHYzT/OOMDHzu2Tz3&#10;CC0pVckdZ3F76eI3sDXYNS29lAXQGtbUsHUXgPv6YlVTsdQ7U9vTPIYum/4OP/DP7RD19MOt/gAA&#10;AP//AwBQSwMEFAAGAAgAAAAhALBHghTbAAAABAEAAA8AAABkcnMvZG93bnJldi54bWxMj0FrwkAQ&#10;he+F/odlCr3V3VhabJqNiNiepFAVSm9jdkyC2dmQXZP477v2opcHwxve+142H20jeup87VhDMlEg&#10;iAtnai417LYfTzMQPiAbbByThjN5mOf3dxmmxg38Tf0mlCKGsE9RQxVCm0rpi4os+olriaN3cJ3F&#10;EM+ulKbDIYbbRk6VepUWa44NFba0rKg4bk5Ww+eAw+I5WfXr42F5/t2+fP2sE9L68WFcvIMINIbr&#10;M1zwIzrkkWnvTmy8aDTEIeFfL55SKu7Ya5i9gcwzeQuf/wEAAP//AwBQSwECLQAUAAYACAAAACEA&#10;toM4kv4AAADhAQAAEwAAAAAAAAAAAAAAAAAAAAAAW0NvbnRlbnRfVHlwZXNdLnhtbFBLAQItABQA&#10;BgAIAAAAIQA4/SH/1gAAAJQBAAALAAAAAAAAAAAAAAAAAC8BAABfcmVscy8ucmVsc1BLAQItABQA&#10;BgAIAAAAIQA6/k9lWAIAACkFAAAOAAAAAAAAAAAAAAAAAC4CAABkcnMvZTJvRG9jLnhtbFBLAQIt&#10;ABQABgAIAAAAIQCwR4IU2wAAAAQBAAAPAAAAAAAAAAAAAAAAALIEAABkcnMvZG93bnJldi54bWxQ&#10;SwUGAAAAAAQABADzAAAAugUAAAAA&#10;">
                <v:rect id="Rectangle 3" o:spid="_x0000_s1027" style="position:absolute;width:10008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ldYwQAAANoAAAAPAAAAZHJzL2Rvd25yZXYueG1sRI9Ba8JA&#10;FITvBf/D8oTemo2FiERXEanQ3mpM76/ZZxLNvk13V43/visIHoeZ+YZZrAbTiQs531pWMElSEMSV&#10;1S3XCsr99m0GwgdkjZ1lUnAjD6vl6GWBubZX3tGlCLWIEPY5KmhC6HMpfdWQQZ/Ynjh6B+sMhihd&#10;LbXDa4SbTr6n6VQabDkuNNjTpqHqVJyNgvPmy2XZ799wm5bF9/aoS/nDH0q9jof1HESgITzDj/an&#10;VpDB/Uq8AXL5DwAA//8DAFBLAQItABQABgAIAAAAIQDb4fbL7gAAAIUBAAATAAAAAAAAAAAAAAAA&#10;AAAAAABbQ29udGVudF9UeXBlc10ueG1sUEsBAi0AFAAGAAgAAAAhAFr0LFu/AAAAFQEAAAsAAAAA&#10;AAAAAAAAAAAAHwEAAF9yZWxzLy5yZWxzUEsBAi0AFAAGAAgAAAAhAMJ+V1jBAAAA2gAAAA8AAAAA&#10;AAAAAAAAAAAABwIAAGRycy9kb3ducmV2LnhtbFBLBQYAAAAAAwADALcAAAD1AgAAAAA=&#10;" fillcolor="#a18e6a" stroked="f"/>
                <w10:anchorlock/>
              </v:group>
            </w:pict>
          </mc:Fallback>
        </mc:AlternateContent>
      </w:r>
    </w:p>
    <w:p w14:paraId="48DD5B1E" w14:textId="3E3567A9" w:rsidR="0087605E" w:rsidRPr="00C91726" w:rsidRDefault="00574F7B" w:rsidP="00574F7B">
      <w:r w:rsidRPr="00C91726">
        <w:t xml:space="preserve"> </w:t>
      </w:r>
      <w:r w:rsidR="00CF4358" w:rsidRPr="00C91726">
        <w:t>(a) Write a C program to add two numbers.</w:t>
      </w:r>
    </w:p>
    <w:p w14:paraId="37CAF6D1" w14:textId="77777777" w:rsidR="00CF4358" w:rsidRPr="00C91726" w:rsidRDefault="00CF4358" w:rsidP="00CF4358">
      <w:pPr>
        <w:pStyle w:val="Heading3"/>
        <w:rPr>
          <w:color w:val="auto"/>
        </w:rPr>
      </w:pPr>
      <w:r w:rsidRPr="00C91726">
        <w:rPr>
          <w:color w:val="auto"/>
        </w:rPr>
        <w:t>Language used : C</w:t>
      </w:r>
    </w:p>
    <w:p w14:paraId="006B8DAA" w14:textId="702FAD20" w:rsidR="00CF4358" w:rsidRPr="00C91726" w:rsidRDefault="00CF4358" w:rsidP="00CF4358">
      <w:pPr>
        <w:pStyle w:val="Heading3"/>
        <w:rPr>
          <w:color w:val="auto"/>
        </w:rPr>
      </w:pPr>
      <w:r w:rsidRPr="00C91726">
        <w:rPr>
          <w:color w:val="auto"/>
        </w:rPr>
        <w:t>Theory : We have to print the sum of the two numbers entered by the user</w:t>
      </w:r>
      <w:r w:rsidR="003C3229" w:rsidRPr="00C91726">
        <w:rPr>
          <w:color w:val="auto"/>
        </w:rPr>
        <w:t xml:space="preserve"> by using    sum = num1 + num2</w:t>
      </w:r>
      <w:r w:rsidRPr="00C91726">
        <w:rPr>
          <w:color w:val="auto"/>
        </w:rPr>
        <w:t>.</w:t>
      </w:r>
    </w:p>
    <w:p w14:paraId="39266F27" w14:textId="77777777" w:rsidR="00CF4358" w:rsidRPr="00C91726" w:rsidRDefault="00CF4358" w:rsidP="00CF4358">
      <w:pPr>
        <w:pStyle w:val="Heading2"/>
      </w:pPr>
      <w:r w:rsidRPr="00C91726">
        <w:t>Code:</w:t>
      </w:r>
    </w:p>
    <w:p w14:paraId="1282EE15" w14:textId="77777777" w:rsidR="00CF4358" w:rsidRPr="00C91726" w:rsidRDefault="00CF4358" w:rsidP="00CF4358">
      <w:r w:rsidRPr="00C91726">
        <w:t>#include &lt;stdio.h&gt;</w:t>
      </w:r>
    </w:p>
    <w:p w14:paraId="43F46270" w14:textId="77777777" w:rsidR="00CF4358" w:rsidRPr="00C91726" w:rsidRDefault="00CF4358" w:rsidP="00CF4358">
      <w:r w:rsidRPr="00C91726">
        <w:t>int main()</w:t>
      </w:r>
    </w:p>
    <w:p w14:paraId="11712F1E" w14:textId="77777777" w:rsidR="00CF4358" w:rsidRPr="00C91726" w:rsidRDefault="00CF4358" w:rsidP="00CF4358">
      <w:r w:rsidRPr="00C91726">
        <w:t>{</w:t>
      </w:r>
    </w:p>
    <w:p w14:paraId="3E294FDD" w14:textId="77777777" w:rsidR="00CF4358" w:rsidRPr="00C91726" w:rsidRDefault="00CF4358" w:rsidP="00CF4358">
      <w:r w:rsidRPr="00C91726">
        <w:t xml:space="preserve">    int num1, num2, sum;</w:t>
      </w:r>
    </w:p>
    <w:p w14:paraId="51E9B371" w14:textId="77777777" w:rsidR="00CF4358" w:rsidRPr="00C91726" w:rsidRDefault="00CF4358" w:rsidP="00CF4358">
      <w:r w:rsidRPr="00C91726">
        <w:t xml:space="preserve">    printf("Enter two integers: ");</w:t>
      </w:r>
    </w:p>
    <w:p w14:paraId="0D95CDF2" w14:textId="77777777" w:rsidR="00CF4358" w:rsidRPr="00C91726" w:rsidRDefault="00CF4358" w:rsidP="00CF4358">
      <w:r w:rsidRPr="00C91726">
        <w:t xml:space="preserve">    scanf("%d %d", &amp;num1, &amp;num2);</w:t>
      </w:r>
    </w:p>
    <w:p w14:paraId="470A72DD" w14:textId="77777777" w:rsidR="00CF4358" w:rsidRPr="00C91726" w:rsidRDefault="00CF4358" w:rsidP="00CF4358">
      <w:r w:rsidRPr="00C91726">
        <w:t xml:space="preserve">    sum = num1 + num2; // calculating sum</w:t>
      </w:r>
    </w:p>
    <w:p w14:paraId="76E559BB" w14:textId="77777777" w:rsidR="00CF4358" w:rsidRPr="000E75E3" w:rsidRDefault="00CF4358" w:rsidP="00CF4358">
      <w:pPr>
        <w:rPr>
          <w:lang w:val="de-DE"/>
        </w:rPr>
      </w:pPr>
      <w:r w:rsidRPr="00C91726">
        <w:t xml:space="preserve">    </w:t>
      </w:r>
      <w:r w:rsidRPr="000E75E3">
        <w:rPr>
          <w:lang w:val="de-DE"/>
        </w:rPr>
        <w:t>printf("%d + %d = %d", num1, num2, sum);</w:t>
      </w:r>
    </w:p>
    <w:p w14:paraId="57B045C8" w14:textId="77777777" w:rsidR="00CF4358" w:rsidRPr="00C91726" w:rsidRDefault="00CF4358" w:rsidP="00CF4358">
      <w:r w:rsidRPr="000E75E3">
        <w:rPr>
          <w:lang w:val="de-DE"/>
        </w:rPr>
        <w:t xml:space="preserve">    </w:t>
      </w:r>
      <w:r w:rsidRPr="00C91726">
        <w:t>return 0;</w:t>
      </w:r>
    </w:p>
    <w:p w14:paraId="2071E466" w14:textId="77777777" w:rsidR="00CF4358" w:rsidRPr="00C91726" w:rsidRDefault="00CF4358" w:rsidP="00CF4358">
      <w:r w:rsidRPr="00C91726">
        <w:t>}</w:t>
      </w:r>
    </w:p>
    <w:p w14:paraId="27A75D7D" w14:textId="791B52FF" w:rsidR="00CF4358" w:rsidRPr="00C91726" w:rsidRDefault="00CF4358" w:rsidP="00CF4358">
      <w:pPr>
        <w:pStyle w:val="Heading2"/>
      </w:pPr>
      <w:r w:rsidRPr="00C91726">
        <w:t>Output:</w:t>
      </w:r>
    </w:p>
    <w:p w14:paraId="284C0197" w14:textId="78FC682D" w:rsidR="00CF4358" w:rsidRPr="00C91726" w:rsidRDefault="00CF4358" w:rsidP="00CF4358">
      <w:r w:rsidRPr="00C91726">
        <w:rPr>
          <w:noProof/>
        </w:rPr>
        <w:drawing>
          <wp:inline distT="0" distB="0" distL="0" distR="0" wp14:anchorId="384BF376" wp14:editId="54C7C3B7">
            <wp:extent cx="5048955" cy="2295845"/>
            <wp:effectExtent l="0" t="0" r="0" b="952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570AD" w14:textId="77777777" w:rsidR="00CF4358" w:rsidRPr="00C91726" w:rsidRDefault="00CF4358">
      <w:r w:rsidRPr="00C91726">
        <w:br w:type="page"/>
      </w:r>
    </w:p>
    <w:p w14:paraId="60A0196E" w14:textId="274664E5" w:rsidR="00CF4358" w:rsidRPr="00C91726" w:rsidRDefault="003C3229" w:rsidP="00B026D9">
      <w:pPr>
        <w:pStyle w:val="Heading2"/>
      </w:pPr>
      <w:r w:rsidRPr="00C91726">
        <w:lastRenderedPageBreak/>
        <w:t>(b) Write a C program to add three numbers.</w:t>
      </w:r>
    </w:p>
    <w:p w14:paraId="5F6BE76A" w14:textId="77777777" w:rsidR="003C3229" w:rsidRPr="00C91726" w:rsidRDefault="003C3229" w:rsidP="003C3229">
      <w:pPr>
        <w:pStyle w:val="Heading3"/>
        <w:rPr>
          <w:color w:val="auto"/>
        </w:rPr>
      </w:pPr>
      <w:r w:rsidRPr="00C91726">
        <w:rPr>
          <w:color w:val="auto"/>
        </w:rPr>
        <w:t>Language used : C</w:t>
      </w:r>
    </w:p>
    <w:p w14:paraId="4999B9B4" w14:textId="4847BCA0" w:rsidR="003C3229" w:rsidRPr="00C91726" w:rsidRDefault="003C3229" w:rsidP="003C3229">
      <w:pPr>
        <w:pStyle w:val="Heading3"/>
        <w:rPr>
          <w:color w:val="auto"/>
        </w:rPr>
      </w:pPr>
      <w:r w:rsidRPr="00C91726">
        <w:rPr>
          <w:color w:val="auto"/>
        </w:rPr>
        <w:t>Theory : : We have to print the sum of the three numbers entered by the user</w:t>
      </w:r>
      <w:r w:rsidR="008819EE" w:rsidRPr="00C91726">
        <w:rPr>
          <w:color w:val="auto"/>
        </w:rPr>
        <w:t xml:space="preserve"> by using sum = num1 + num2 + num3</w:t>
      </w:r>
      <w:r w:rsidRPr="00C91726">
        <w:rPr>
          <w:color w:val="auto"/>
        </w:rPr>
        <w:t>.</w:t>
      </w:r>
    </w:p>
    <w:p w14:paraId="29761352" w14:textId="77777777" w:rsidR="003C3229" w:rsidRPr="00C91726" w:rsidRDefault="003C3229" w:rsidP="003C3229">
      <w:pPr>
        <w:pStyle w:val="Heading2"/>
      </w:pPr>
      <w:r w:rsidRPr="00C91726">
        <w:t>Code:</w:t>
      </w:r>
    </w:p>
    <w:p w14:paraId="48F79AC1" w14:textId="77777777" w:rsidR="003C3229" w:rsidRPr="00C91726" w:rsidRDefault="003C3229" w:rsidP="003C3229">
      <w:pPr>
        <w:pStyle w:val="Heading2"/>
        <w:rPr>
          <w:b/>
          <w:sz w:val="28"/>
          <w:szCs w:val="22"/>
        </w:rPr>
      </w:pPr>
      <w:r w:rsidRPr="00C91726">
        <w:rPr>
          <w:b/>
          <w:sz w:val="28"/>
          <w:szCs w:val="22"/>
        </w:rPr>
        <w:t>#include &lt;stdio.h&gt;</w:t>
      </w:r>
    </w:p>
    <w:p w14:paraId="5DF8BBEC" w14:textId="77777777" w:rsidR="003C3229" w:rsidRPr="00C91726" w:rsidRDefault="003C3229" w:rsidP="003C3229">
      <w:r w:rsidRPr="00C91726">
        <w:t>int main()</w:t>
      </w:r>
    </w:p>
    <w:p w14:paraId="2A4E3676" w14:textId="77777777" w:rsidR="003C3229" w:rsidRPr="00C91726" w:rsidRDefault="003C3229" w:rsidP="003C3229">
      <w:r w:rsidRPr="00C91726">
        <w:t>{</w:t>
      </w:r>
    </w:p>
    <w:p w14:paraId="158C0BA9" w14:textId="77777777" w:rsidR="003C3229" w:rsidRPr="000E75E3" w:rsidRDefault="003C3229" w:rsidP="003C3229">
      <w:pPr>
        <w:rPr>
          <w:lang w:val="de-DE"/>
        </w:rPr>
      </w:pPr>
      <w:r w:rsidRPr="00C91726">
        <w:t xml:space="preserve">    </w:t>
      </w:r>
      <w:r w:rsidRPr="000E75E3">
        <w:rPr>
          <w:lang w:val="de-DE"/>
        </w:rPr>
        <w:t>int num1, num2, num3, sum;</w:t>
      </w:r>
    </w:p>
    <w:p w14:paraId="38A80E1D" w14:textId="77777777" w:rsidR="003C3229" w:rsidRPr="00C91726" w:rsidRDefault="003C3229" w:rsidP="003C3229">
      <w:r w:rsidRPr="000E75E3">
        <w:rPr>
          <w:lang w:val="de-DE"/>
        </w:rPr>
        <w:t xml:space="preserve">    </w:t>
      </w:r>
      <w:r w:rsidRPr="00C91726">
        <w:t>printf("Enter two integers: ");</w:t>
      </w:r>
    </w:p>
    <w:p w14:paraId="22323F76" w14:textId="77777777" w:rsidR="003C3229" w:rsidRPr="00C91726" w:rsidRDefault="003C3229" w:rsidP="003C3229">
      <w:r w:rsidRPr="00C91726">
        <w:t xml:space="preserve">    scanf("%d %d %d", &amp;num1, &amp;num2, &amp;num3);</w:t>
      </w:r>
    </w:p>
    <w:p w14:paraId="7CB94BEF" w14:textId="77777777" w:rsidR="003C3229" w:rsidRPr="00C91726" w:rsidRDefault="003C3229" w:rsidP="003C3229">
      <w:r w:rsidRPr="00C91726">
        <w:t xml:space="preserve">    sum = num1 + num2 + num3; // calculating sum</w:t>
      </w:r>
    </w:p>
    <w:p w14:paraId="6BA30742" w14:textId="77777777" w:rsidR="003C3229" w:rsidRPr="000E75E3" w:rsidRDefault="003C3229" w:rsidP="003C3229">
      <w:pPr>
        <w:rPr>
          <w:lang w:val="de-DE"/>
        </w:rPr>
      </w:pPr>
      <w:r w:rsidRPr="00C91726">
        <w:t xml:space="preserve">    </w:t>
      </w:r>
      <w:r w:rsidRPr="000E75E3">
        <w:rPr>
          <w:lang w:val="de-DE"/>
        </w:rPr>
        <w:t>printf("%d + %d + %d = %d", num1, num2, num3, sum);</w:t>
      </w:r>
    </w:p>
    <w:p w14:paraId="685A5D7E" w14:textId="77777777" w:rsidR="003C3229" w:rsidRPr="00C91726" w:rsidRDefault="003C3229" w:rsidP="003C3229">
      <w:r w:rsidRPr="000E75E3">
        <w:rPr>
          <w:lang w:val="de-DE"/>
        </w:rPr>
        <w:t xml:space="preserve">    </w:t>
      </w:r>
      <w:r w:rsidRPr="00C91726">
        <w:t>return 0;</w:t>
      </w:r>
    </w:p>
    <w:p w14:paraId="35A3D1B0" w14:textId="77777777" w:rsidR="003C3229" w:rsidRPr="00C91726" w:rsidRDefault="003C3229" w:rsidP="003C3229">
      <w:r w:rsidRPr="00C91726">
        <w:t>}</w:t>
      </w:r>
    </w:p>
    <w:p w14:paraId="5B8D3DB8" w14:textId="39560FAA" w:rsidR="003C3229" w:rsidRPr="00C91726" w:rsidRDefault="003C3229" w:rsidP="003C3229">
      <w:pPr>
        <w:pStyle w:val="Heading2"/>
      </w:pPr>
      <w:r w:rsidRPr="00C91726">
        <w:t>Output:</w:t>
      </w:r>
    </w:p>
    <w:p w14:paraId="5FF97E26" w14:textId="6D9BE39C" w:rsidR="003C3229" w:rsidRPr="00C91726" w:rsidRDefault="003C3229" w:rsidP="003C3229">
      <w:pPr>
        <w:pStyle w:val="Heading1"/>
        <w:rPr>
          <w:color w:val="auto"/>
        </w:rPr>
      </w:pPr>
      <w:r w:rsidRPr="00C91726">
        <w:rPr>
          <w:noProof/>
          <w:color w:val="auto"/>
        </w:rPr>
        <w:drawing>
          <wp:inline distT="0" distB="0" distL="0" distR="0" wp14:anchorId="0E58FD35" wp14:editId="06F684AB">
            <wp:extent cx="4816257" cy="1806097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6F4DC" w14:textId="6B18AB81" w:rsidR="008819EE" w:rsidRPr="00C91726" w:rsidRDefault="003C3229" w:rsidP="00B026D9">
      <w:pPr>
        <w:pStyle w:val="Heading2"/>
        <w:numPr>
          <w:ilvl w:val="0"/>
          <w:numId w:val="13"/>
        </w:numPr>
      </w:pPr>
      <w:r w:rsidRPr="00C91726">
        <w:br w:type="page"/>
      </w:r>
      <w:r w:rsidR="008819EE" w:rsidRPr="00C91726">
        <w:lastRenderedPageBreak/>
        <w:t xml:space="preserve">(a) </w:t>
      </w:r>
      <w:r w:rsidRPr="00C91726">
        <w:t>Write a C program to find area of circle</w:t>
      </w:r>
      <w:r w:rsidR="00B026D9" w:rsidRPr="00C91726">
        <w:t>.</w:t>
      </w:r>
    </w:p>
    <w:p w14:paraId="7F241D09" w14:textId="77777777" w:rsidR="008819EE" w:rsidRPr="00C91726" w:rsidRDefault="008819EE" w:rsidP="008819EE">
      <w:pPr>
        <w:pStyle w:val="Heading3"/>
        <w:rPr>
          <w:color w:val="auto"/>
        </w:rPr>
      </w:pPr>
      <w:r w:rsidRPr="00C91726">
        <w:rPr>
          <w:color w:val="auto"/>
        </w:rPr>
        <w:t>Language used : C</w:t>
      </w:r>
    </w:p>
    <w:p w14:paraId="277AE432" w14:textId="7CE7C036" w:rsidR="008819EE" w:rsidRPr="00C91726" w:rsidRDefault="008819EE" w:rsidP="008819EE">
      <w:pPr>
        <w:pStyle w:val="Heading3"/>
        <w:rPr>
          <w:color w:val="auto"/>
        </w:rPr>
      </w:pPr>
      <w:r w:rsidRPr="00C91726">
        <w:rPr>
          <w:color w:val="auto"/>
        </w:rPr>
        <w:t>Theory : : We have to print the area of circle via radius entered by the user by using the formula area = 3.14159*radius*radius.</w:t>
      </w:r>
    </w:p>
    <w:p w14:paraId="30912ACE" w14:textId="77777777" w:rsidR="008819EE" w:rsidRPr="00C91726" w:rsidRDefault="008819EE" w:rsidP="008819EE">
      <w:pPr>
        <w:pStyle w:val="Heading2"/>
      </w:pPr>
      <w:r w:rsidRPr="00C91726">
        <w:t>Code:</w:t>
      </w:r>
    </w:p>
    <w:p w14:paraId="4C23F61B" w14:textId="77777777" w:rsidR="008819EE" w:rsidRPr="00C91726" w:rsidRDefault="008819EE" w:rsidP="008819EE">
      <w:r w:rsidRPr="00C91726">
        <w:t>#include &lt;stdio.h&gt;</w:t>
      </w:r>
    </w:p>
    <w:p w14:paraId="1AA53869" w14:textId="77777777" w:rsidR="008819EE" w:rsidRPr="00C91726" w:rsidRDefault="008819EE" w:rsidP="008819EE">
      <w:r w:rsidRPr="00C91726">
        <w:t>#include &lt;math.h&gt;</w:t>
      </w:r>
    </w:p>
    <w:p w14:paraId="4F71DC60" w14:textId="77777777" w:rsidR="008819EE" w:rsidRPr="00C91726" w:rsidRDefault="008819EE" w:rsidP="008819EE">
      <w:r w:rsidRPr="00C91726">
        <w:t>int main()</w:t>
      </w:r>
    </w:p>
    <w:p w14:paraId="5E202C9C" w14:textId="77777777" w:rsidR="008819EE" w:rsidRPr="00C91726" w:rsidRDefault="008819EE" w:rsidP="008819EE">
      <w:r w:rsidRPr="00C91726">
        <w:t>{</w:t>
      </w:r>
    </w:p>
    <w:p w14:paraId="135C3F6E" w14:textId="77777777" w:rsidR="008819EE" w:rsidRPr="00C91726" w:rsidRDefault="008819EE" w:rsidP="008819EE">
      <w:r w:rsidRPr="00C91726">
        <w:t xml:space="preserve">  float radius, area;</w:t>
      </w:r>
    </w:p>
    <w:p w14:paraId="54FA21DF" w14:textId="77777777" w:rsidR="008819EE" w:rsidRPr="00C91726" w:rsidRDefault="008819EE" w:rsidP="008819EE">
      <w:r w:rsidRPr="00C91726">
        <w:t xml:space="preserve">  printf("Enter the radius of a circle\n");</w:t>
      </w:r>
    </w:p>
    <w:p w14:paraId="1AF249B9" w14:textId="77777777" w:rsidR="008819EE" w:rsidRPr="00C91726" w:rsidRDefault="008819EE" w:rsidP="008819EE">
      <w:r w:rsidRPr="00C91726">
        <w:t xml:space="preserve">  scanf("%f", &amp;radius);</w:t>
      </w:r>
    </w:p>
    <w:p w14:paraId="5C02EC49" w14:textId="77777777" w:rsidR="008819EE" w:rsidRPr="00C91726" w:rsidRDefault="008819EE" w:rsidP="008819EE">
      <w:r w:rsidRPr="00C91726">
        <w:t xml:space="preserve">  area = 3.14159*radius*radius;</w:t>
      </w:r>
    </w:p>
    <w:p w14:paraId="772FA18E" w14:textId="77777777" w:rsidR="008819EE" w:rsidRPr="00C91726" w:rsidRDefault="008819EE" w:rsidP="008819EE">
      <w:r w:rsidRPr="00C91726">
        <w:t xml:space="preserve">  printf("Area of the circle = %.2f\n", area);  // printing upto two decimal place</w:t>
      </w:r>
    </w:p>
    <w:p w14:paraId="7955BA25" w14:textId="77777777" w:rsidR="008819EE" w:rsidRPr="00C91726" w:rsidRDefault="008819EE" w:rsidP="008819EE">
      <w:r w:rsidRPr="00C91726">
        <w:t xml:space="preserve">  return 0;</w:t>
      </w:r>
    </w:p>
    <w:p w14:paraId="68D31D7E" w14:textId="77777777" w:rsidR="008819EE" w:rsidRPr="00C91726" w:rsidRDefault="008819EE" w:rsidP="008819EE">
      <w:r w:rsidRPr="00C91726">
        <w:t>}</w:t>
      </w:r>
    </w:p>
    <w:p w14:paraId="4EEF9E64" w14:textId="5AFF00CF" w:rsidR="008819EE" w:rsidRPr="00C91726" w:rsidRDefault="008819EE" w:rsidP="008819EE">
      <w:pPr>
        <w:pStyle w:val="Heading2"/>
      </w:pPr>
      <w:r w:rsidRPr="00C91726">
        <w:t>Output:</w:t>
      </w:r>
    </w:p>
    <w:p w14:paraId="03CEDD65" w14:textId="131A1084" w:rsidR="008819EE" w:rsidRPr="00C91726" w:rsidRDefault="008819EE" w:rsidP="008819EE">
      <w:r w:rsidRPr="00C91726">
        <w:rPr>
          <w:noProof/>
        </w:rPr>
        <w:drawing>
          <wp:inline distT="0" distB="0" distL="0" distR="0" wp14:anchorId="5CB91E9E" wp14:editId="44D87BA0">
            <wp:extent cx="5657850" cy="3143250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ell pho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A8F58" w14:textId="66D6A0FB" w:rsidR="008819EE" w:rsidRPr="00C91726" w:rsidRDefault="008819EE" w:rsidP="008819EE">
      <w:r w:rsidRPr="00C91726">
        <w:br w:type="page"/>
      </w:r>
    </w:p>
    <w:p w14:paraId="155C81AD" w14:textId="0FE768BC" w:rsidR="003C3229" w:rsidRPr="00C91726" w:rsidRDefault="003C3229" w:rsidP="00B026D9">
      <w:pPr>
        <w:pStyle w:val="Heading2"/>
      </w:pPr>
      <w:r w:rsidRPr="00C91726">
        <w:lastRenderedPageBreak/>
        <w:t>(b) Write a C program to calculate simple interest</w:t>
      </w:r>
      <w:r w:rsidR="00B026D9" w:rsidRPr="00C91726">
        <w:t>.</w:t>
      </w:r>
    </w:p>
    <w:p w14:paraId="38D592EA" w14:textId="77777777" w:rsidR="008819EE" w:rsidRPr="00C91726" w:rsidRDefault="008819EE" w:rsidP="008819EE">
      <w:pPr>
        <w:pStyle w:val="Heading3"/>
        <w:rPr>
          <w:color w:val="auto"/>
        </w:rPr>
      </w:pPr>
      <w:r w:rsidRPr="00C91726">
        <w:rPr>
          <w:color w:val="auto"/>
        </w:rPr>
        <w:t>Language used : C</w:t>
      </w:r>
    </w:p>
    <w:p w14:paraId="7471F49F" w14:textId="73AEC7E2" w:rsidR="008819EE" w:rsidRPr="00C91726" w:rsidRDefault="008819EE" w:rsidP="008819EE">
      <w:pPr>
        <w:pStyle w:val="Heading3"/>
        <w:rPr>
          <w:color w:val="auto"/>
        </w:rPr>
      </w:pPr>
      <w:r w:rsidRPr="00C91726">
        <w:rPr>
          <w:color w:val="auto"/>
        </w:rPr>
        <w:t>Theory : : We have to print the SI via principle, rate and time entered by the user by using the formula SI=(principle*rate*time)/100.</w:t>
      </w:r>
    </w:p>
    <w:p w14:paraId="52C25AE4" w14:textId="77777777" w:rsidR="008819EE" w:rsidRPr="00C91726" w:rsidRDefault="008819EE" w:rsidP="008819EE">
      <w:pPr>
        <w:pStyle w:val="Heading2"/>
      </w:pPr>
      <w:r w:rsidRPr="00C91726">
        <w:t>Code:</w:t>
      </w:r>
    </w:p>
    <w:p w14:paraId="0525C2A9" w14:textId="77777777" w:rsidR="008819EE" w:rsidRPr="00C91726" w:rsidRDefault="008819EE" w:rsidP="008819EE">
      <w:r w:rsidRPr="00C91726">
        <w:t>#include&lt;stdio.h&gt;</w:t>
      </w:r>
    </w:p>
    <w:p w14:paraId="14A97B1B" w14:textId="77777777" w:rsidR="008819EE" w:rsidRPr="00C91726" w:rsidRDefault="008819EE" w:rsidP="008819EE">
      <w:r w:rsidRPr="00C91726">
        <w:t>int main()</w:t>
      </w:r>
    </w:p>
    <w:p w14:paraId="44E466A4" w14:textId="77777777" w:rsidR="008819EE" w:rsidRPr="00C91726" w:rsidRDefault="008819EE" w:rsidP="008819EE">
      <w:r w:rsidRPr="00C91726">
        <w:t>{</w:t>
      </w:r>
    </w:p>
    <w:p w14:paraId="09428563" w14:textId="77777777" w:rsidR="008819EE" w:rsidRPr="000E75E3" w:rsidRDefault="008819EE" w:rsidP="008819EE">
      <w:pPr>
        <w:rPr>
          <w:lang w:val="de-DE"/>
        </w:rPr>
      </w:pPr>
      <w:r w:rsidRPr="00C91726">
        <w:t xml:space="preserve">    </w:t>
      </w:r>
      <w:r w:rsidRPr="000E75E3">
        <w:rPr>
          <w:lang w:val="de-DE"/>
        </w:rPr>
        <w:t>int p,r,t,int_amt;</w:t>
      </w:r>
    </w:p>
    <w:p w14:paraId="5803D857" w14:textId="77777777" w:rsidR="008819EE" w:rsidRPr="00C91726" w:rsidRDefault="008819EE" w:rsidP="008819EE">
      <w:r w:rsidRPr="000E75E3">
        <w:rPr>
          <w:lang w:val="de-DE"/>
        </w:rPr>
        <w:t xml:space="preserve">    </w:t>
      </w:r>
      <w:r w:rsidRPr="00C91726">
        <w:t>printf("Input principle, Rate of interest &amp; time to find simple interest: \n");</w:t>
      </w:r>
    </w:p>
    <w:p w14:paraId="268F7658" w14:textId="77777777" w:rsidR="008819EE" w:rsidRPr="000E75E3" w:rsidRDefault="008819EE" w:rsidP="008819EE">
      <w:pPr>
        <w:rPr>
          <w:lang w:val="de-DE"/>
        </w:rPr>
      </w:pPr>
      <w:r w:rsidRPr="00C91726">
        <w:t xml:space="preserve">    </w:t>
      </w:r>
      <w:r w:rsidRPr="000E75E3">
        <w:rPr>
          <w:lang w:val="de-DE"/>
        </w:rPr>
        <w:t>scanf("%d%d%d",&amp;p,&amp;r,&amp;t);</w:t>
      </w:r>
    </w:p>
    <w:p w14:paraId="68BBE7A8" w14:textId="77777777" w:rsidR="008819EE" w:rsidRPr="00C91726" w:rsidRDefault="008819EE" w:rsidP="008819EE">
      <w:r w:rsidRPr="000E75E3">
        <w:rPr>
          <w:lang w:val="de-DE"/>
        </w:rPr>
        <w:t xml:space="preserve">    </w:t>
      </w:r>
      <w:r w:rsidRPr="00C91726">
        <w:t>int_amt=(p*r*t)/100;</w:t>
      </w:r>
    </w:p>
    <w:p w14:paraId="0BB30222" w14:textId="77777777" w:rsidR="008819EE" w:rsidRPr="00C91726" w:rsidRDefault="008819EE" w:rsidP="008819EE">
      <w:r w:rsidRPr="00C91726">
        <w:t xml:space="preserve">    printf("Simple interest = %d",int_amt);</w:t>
      </w:r>
    </w:p>
    <w:p w14:paraId="6D658D9E" w14:textId="77777777" w:rsidR="008819EE" w:rsidRPr="00C91726" w:rsidRDefault="008819EE" w:rsidP="008819EE">
      <w:r w:rsidRPr="00C91726">
        <w:t xml:space="preserve">    return 0;</w:t>
      </w:r>
    </w:p>
    <w:p w14:paraId="6BF6DA3C" w14:textId="77777777" w:rsidR="008819EE" w:rsidRPr="00C91726" w:rsidRDefault="008819EE" w:rsidP="008819EE">
      <w:r w:rsidRPr="00C91726">
        <w:t>}</w:t>
      </w:r>
    </w:p>
    <w:p w14:paraId="6DEA4FF6" w14:textId="5B25A2B5" w:rsidR="008819EE" w:rsidRPr="00C91726" w:rsidRDefault="008819EE" w:rsidP="008819EE">
      <w:pPr>
        <w:pStyle w:val="Heading2"/>
      </w:pPr>
      <w:r w:rsidRPr="00C91726">
        <w:t>Output:</w:t>
      </w:r>
    </w:p>
    <w:p w14:paraId="4DDFD2D8" w14:textId="6A47DBA8" w:rsidR="008819EE" w:rsidRPr="00C91726" w:rsidRDefault="008819EE" w:rsidP="008819EE">
      <w:r w:rsidRPr="00C91726">
        <w:rPr>
          <w:noProof/>
        </w:rPr>
        <w:drawing>
          <wp:inline distT="0" distB="0" distL="0" distR="0" wp14:anchorId="61C2B08B" wp14:editId="04FBAFA6">
            <wp:extent cx="5943600" cy="3000375"/>
            <wp:effectExtent l="0" t="0" r="0" b="9525"/>
            <wp:docPr id="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lose up of a logo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796F4" w14:textId="062FCC8D" w:rsidR="008819EE" w:rsidRPr="00C91726" w:rsidRDefault="008819EE" w:rsidP="002D3C2F">
      <w:r w:rsidRPr="00C91726">
        <w:br w:type="page"/>
      </w:r>
      <w:r w:rsidR="003C3229" w:rsidRPr="00C91726">
        <w:lastRenderedPageBreak/>
        <w:t>Write a C program to print a block F using hash (#), where the F has a height of six characters and width of five and four characters</w:t>
      </w:r>
      <w:r w:rsidRPr="00C91726">
        <w:t>.</w:t>
      </w:r>
    </w:p>
    <w:p w14:paraId="622C70A8" w14:textId="77777777" w:rsidR="008819EE" w:rsidRPr="00C91726" w:rsidRDefault="008819EE" w:rsidP="008819EE">
      <w:pPr>
        <w:pStyle w:val="Heading3"/>
        <w:rPr>
          <w:color w:val="auto"/>
        </w:rPr>
      </w:pPr>
      <w:r w:rsidRPr="00C91726">
        <w:rPr>
          <w:color w:val="auto"/>
        </w:rPr>
        <w:t>Language used : C</w:t>
      </w:r>
    </w:p>
    <w:p w14:paraId="5DEAB8BE" w14:textId="77777777" w:rsidR="008819EE" w:rsidRPr="00C91726" w:rsidRDefault="008819EE" w:rsidP="008819EE">
      <w:pPr>
        <w:pStyle w:val="Heading3"/>
        <w:rPr>
          <w:color w:val="auto"/>
        </w:rPr>
      </w:pPr>
      <w:r w:rsidRPr="00C91726">
        <w:rPr>
          <w:color w:val="auto"/>
        </w:rPr>
        <w:t>Theory : We have to print the letter ‘F’ with the help of  ‘#’.</w:t>
      </w:r>
    </w:p>
    <w:p w14:paraId="10BE3774" w14:textId="77777777" w:rsidR="008819EE" w:rsidRPr="00C91726" w:rsidRDefault="008819EE" w:rsidP="008819EE">
      <w:pPr>
        <w:pStyle w:val="Heading2"/>
        <w:rPr>
          <w:lang w:val="en-GB"/>
        </w:rPr>
      </w:pPr>
      <w:r w:rsidRPr="00C91726">
        <w:rPr>
          <w:lang w:val="en-GB"/>
        </w:rPr>
        <w:t>Code:</w:t>
      </w:r>
    </w:p>
    <w:p w14:paraId="6C621C3A" w14:textId="77777777" w:rsidR="008819EE" w:rsidRPr="00C91726" w:rsidRDefault="008819EE" w:rsidP="008819EE">
      <w:r w:rsidRPr="00C91726">
        <w:rPr>
          <w:lang w:val="pt-BR"/>
        </w:rPr>
        <w:t xml:space="preserve">int main() </w:t>
      </w:r>
    </w:p>
    <w:p w14:paraId="0AE1DB07" w14:textId="77777777" w:rsidR="008819EE" w:rsidRPr="00C91726" w:rsidRDefault="008819EE" w:rsidP="008819EE">
      <w:r w:rsidRPr="00C91726">
        <w:rPr>
          <w:lang w:val="pt-BR"/>
        </w:rPr>
        <w:t xml:space="preserve"> {</w:t>
      </w:r>
    </w:p>
    <w:p w14:paraId="159C5C0F" w14:textId="77777777" w:rsidR="008819EE" w:rsidRPr="00C91726" w:rsidRDefault="008819EE" w:rsidP="008819EE">
      <w:r w:rsidRPr="00C91726">
        <w:rPr>
          <w:lang w:val="pt-BR"/>
        </w:rPr>
        <w:tab/>
        <w:t>printf("######\n");</w:t>
      </w:r>
    </w:p>
    <w:p w14:paraId="2A846DFD" w14:textId="77777777" w:rsidR="008819EE" w:rsidRPr="00C91726" w:rsidRDefault="008819EE" w:rsidP="008819EE">
      <w:r w:rsidRPr="00C91726">
        <w:rPr>
          <w:lang w:val="pt-BR"/>
        </w:rPr>
        <w:tab/>
        <w:t>printf("#\n");</w:t>
      </w:r>
    </w:p>
    <w:p w14:paraId="357C41C7" w14:textId="77777777" w:rsidR="008819EE" w:rsidRPr="00C91726" w:rsidRDefault="008819EE" w:rsidP="008819EE">
      <w:r w:rsidRPr="00C91726">
        <w:rPr>
          <w:lang w:val="pt-BR"/>
        </w:rPr>
        <w:tab/>
        <w:t>printf("#\n");</w:t>
      </w:r>
    </w:p>
    <w:p w14:paraId="7AF431FA" w14:textId="77777777" w:rsidR="008819EE" w:rsidRPr="00C91726" w:rsidRDefault="008819EE" w:rsidP="008819EE">
      <w:r w:rsidRPr="00C91726">
        <w:rPr>
          <w:lang w:val="pt-BR"/>
        </w:rPr>
        <w:tab/>
        <w:t>printf("#####\n");</w:t>
      </w:r>
    </w:p>
    <w:p w14:paraId="052E36FD" w14:textId="77777777" w:rsidR="008819EE" w:rsidRPr="00C91726" w:rsidRDefault="008819EE" w:rsidP="008819EE">
      <w:r w:rsidRPr="00C91726">
        <w:rPr>
          <w:lang w:val="pt-BR"/>
        </w:rPr>
        <w:tab/>
        <w:t>printf("#\n");</w:t>
      </w:r>
    </w:p>
    <w:p w14:paraId="5900426E" w14:textId="77777777" w:rsidR="008819EE" w:rsidRPr="00C91726" w:rsidRDefault="008819EE" w:rsidP="008819EE">
      <w:r w:rsidRPr="00C91726">
        <w:rPr>
          <w:lang w:val="pt-BR"/>
        </w:rPr>
        <w:tab/>
        <w:t>printf("#\n");</w:t>
      </w:r>
    </w:p>
    <w:p w14:paraId="7A014A7A" w14:textId="77777777" w:rsidR="008819EE" w:rsidRPr="00C91726" w:rsidRDefault="008819EE" w:rsidP="008819EE">
      <w:r w:rsidRPr="00C91726">
        <w:rPr>
          <w:lang w:val="pt-BR"/>
        </w:rPr>
        <w:tab/>
        <w:t>printf("#\n");</w:t>
      </w:r>
    </w:p>
    <w:p w14:paraId="1E932654" w14:textId="77777777" w:rsidR="008819EE" w:rsidRPr="00C91726" w:rsidRDefault="008819EE" w:rsidP="008819EE">
      <w:r w:rsidRPr="00C91726">
        <w:rPr>
          <w:lang w:val="pt-BR"/>
        </w:rPr>
        <w:tab/>
        <w:t>return(0);</w:t>
      </w:r>
    </w:p>
    <w:p w14:paraId="0E322FAC" w14:textId="6A8DFBDE" w:rsidR="008819EE" w:rsidRPr="00C91726" w:rsidRDefault="008819EE" w:rsidP="008819EE">
      <w:r w:rsidRPr="00C91726">
        <w:rPr>
          <w:lang w:val="pt-BR"/>
        </w:rPr>
        <w:t>}</w:t>
      </w:r>
      <w:r w:rsidR="002D3C2F" w:rsidRPr="00C91726">
        <w:rPr>
          <w:noProof/>
        </w:rPr>
        <w:drawing>
          <wp:inline distT="0" distB="0" distL="0" distR="0" wp14:anchorId="64046A09" wp14:editId="1864B4D0">
            <wp:extent cx="5943600" cy="3044825"/>
            <wp:effectExtent l="0" t="0" r="0" b="3175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ell pho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BD6FA" w14:textId="77777777" w:rsidR="00A35B4C" w:rsidRDefault="008819EE" w:rsidP="00A35B4C">
      <w:pPr>
        <w:pStyle w:val="Heading2"/>
        <w:rPr>
          <w:noProof/>
        </w:rPr>
      </w:pPr>
      <w:r w:rsidRPr="00C91726">
        <w:rPr>
          <w:lang w:val="en-GB"/>
        </w:rPr>
        <w:t>Output:</w:t>
      </w:r>
      <w:r w:rsidR="002D3C2F" w:rsidRPr="002D3C2F">
        <w:rPr>
          <w:noProof/>
        </w:rPr>
        <w:t xml:space="preserve"> </w:t>
      </w:r>
    </w:p>
    <w:p w14:paraId="35183C18" w14:textId="629FBFED" w:rsidR="008819EE" w:rsidRPr="00A35B4C" w:rsidRDefault="008819EE" w:rsidP="00A35B4C">
      <w:pPr>
        <w:pStyle w:val="Heading2"/>
        <w:rPr>
          <w:lang w:val="en-GB"/>
        </w:rPr>
      </w:pPr>
      <w:r w:rsidRPr="00C91726">
        <w:t>Write a C program that accepts two item’s weight (floating points' values) and number of purchase (floating points' values) and calculate the average value of the items.</w:t>
      </w:r>
    </w:p>
    <w:p w14:paraId="76E6583D" w14:textId="77777777" w:rsidR="008819EE" w:rsidRPr="00C91726" w:rsidRDefault="008819EE" w:rsidP="008819EE">
      <w:pPr>
        <w:pStyle w:val="Heading3"/>
        <w:rPr>
          <w:color w:val="auto"/>
        </w:rPr>
      </w:pPr>
      <w:r w:rsidRPr="00C91726">
        <w:rPr>
          <w:color w:val="auto"/>
        </w:rPr>
        <w:lastRenderedPageBreak/>
        <w:t>Language used : C</w:t>
      </w:r>
    </w:p>
    <w:p w14:paraId="7DD41E15" w14:textId="7B55A548" w:rsidR="008819EE" w:rsidRPr="00C91726" w:rsidRDefault="008819EE" w:rsidP="00B71A7E">
      <w:pPr>
        <w:pStyle w:val="Heading3"/>
        <w:rPr>
          <w:color w:val="auto"/>
        </w:rPr>
      </w:pPr>
      <w:r w:rsidRPr="00C91726">
        <w:rPr>
          <w:color w:val="auto"/>
        </w:rPr>
        <w:t xml:space="preserve">Theory : We have to print the </w:t>
      </w:r>
      <w:r w:rsidRPr="00C91726">
        <w:rPr>
          <w:color w:val="auto"/>
          <w:lang w:val="en-GB"/>
        </w:rPr>
        <w:t>average value of the items via 2 weights variable and number of purchase</w:t>
      </w:r>
      <w:r w:rsidRPr="00C91726">
        <w:rPr>
          <w:color w:val="auto"/>
        </w:rPr>
        <w:t xml:space="preserve"> entered by the user</w:t>
      </w:r>
      <w:r w:rsidR="000E12BD" w:rsidRPr="00C91726">
        <w:rPr>
          <w:color w:val="auto"/>
        </w:rPr>
        <w:t xml:space="preserve"> by using </w:t>
      </w:r>
      <w:r w:rsidR="00B71A7E" w:rsidRPr="00C91726">
        <w:rPr>
          <w:color w:val="auto"/>
        </w:rPr>
        <w:t>formula ((wi1 * ci1) + (wi2 * ci2)) / (ci1 + ci2)</w:t>
      </w:r>
      <w:r w:rsidRPr="00C91726">
        <w:rPr>
          <w:color w:val="auto"/>
        </w:rPr>
        <w:t>.</w:t>
      </w:r>
    </w:p>
    <w:p w14:paraId="4D930AA2" w14:textId="77777777" w:rsidR="008819EE" w:rsidRPr="00C91726" w:rsidRDefault="008819EE" w:rsidP="008819EE">
      <w:pPr>
        <w:pStyle w:val="Heading2"/>
      </w:pPr>
      <w:r w:rsidRPr="00C91726">
        <w:t>Code:</w:t>
      </w:r>
    </w:p>
    <w:p w14:paraId="1D0BBE33" w14:textId="77777777" w:rsidR="008819EE" w:rsidRPr="00C91726" w:rsidRDefault="008819EE" w:rsidP="008819EE">
      <w:r w:rsidRPr="00C91726">
        <w:t>#include&lt;stdio.h&gt;</w:t>
      </w:r>
    </w:p>
    <w:p w14:paraId="668C59BB" w14:textId="77777777" w:rsidR="008819EE" w:rsidRPr="00C91726" w:rsidRDefault="008819EE" w:rsidP="008819EE">
      <w:r w:rsidRPr="00C91726">
        <w:t>int main()</w:t>
      </w:r>
    </w:p>
    <w:p w14:paraId="158284E5" w14:textId="7BF5DFC4" w:rsidR="008819EE" w:rsidRPr="00C91726" w:rsidRDefault="008819EE" w:rsidP="008819EE">
      <w:r w:rsidRPr="00C91726">
        <w:t xml:space="preserve"> </w:t>
      </w:r>
      <w:r w:rsidR="00B026D9" w:rsidRPr="00C91726">
        <w:t xml:space="preserve">{  </w:t>
      </w:r>
      <w:r w:rsidRPr="00C91726">
        <w:t>float wi1, wi2, ci1, ci2, result;</w:t>
      </w:r>
    </w:p>
    <w:p w14:paraId="4B30FE10" w14:textId="77777777" w:rsidR="008819EE" w:rsidRPr="00C91726" w:rsidRDefault="008819EE" w:rsidP="008819EE">
      <w:r w:rsidRPr="00C91726">
        <w:t xml:space="preserve">    printf("write the weight of two items \n");</w:t>
      </w:r>
    </w:p>
    <w:p w14:paraId="318F807C" w14:textId="77777777" w:rsidR="008819EE" w:rsidRPr="00C91726" w:rsidRDefault="008819EE" w:rsidP="008819EE">
      <w:r w:rsidRPr="00C91726">
        <w:t xml:space="preserve">    scanf("%f%f",&amp;wi1, &amp;wi2);</w:t>
      </w:r>
    </w:p>
    <w:p w14:paraId="6940D243" w14:textId="77777777" w:rsidR="008819EE" w:rsidRPr="00C91726" w:rsidRDefault="008819EE" w:rsidP="008819EE">
      <w:r w:rsidRPr="00C91726">
        <w:t xml:space="preserve">    printf("\n write the number of purchase respectively \n");</w:t>
      </w:r>
    </w:p>
    <w:p w14:paraId="76CF3D89" w14:textId="77777777" w:rsidR="008819EE" w:rsidRPr="00C91726" w:rsidRDefault="008819EE" w:rsidP="008819EE">
      <w:r w:rsidRPr="00C91726">
        <w:t xml:space="preserve">    scanf("%f%f",&amp;ci1, &amp;ci2);</w:t>
      </w:r>
    </w:p>
    <w:p w14:paraId="0778B1E0" w14:textId="77777777" w:rsidR="008819EE" w:rsidRPr="00C91726" w:rsidRDefault="008819EE" w:rsidP="008819EE">
      <w:r w:rsidRPr="00C91726">
        <w:t xml:space="preserve">    result = ((wi1 * ci1) + (wi2 * ci2)) / (ci1 + ci2);</w:t>
      </w:r>
    </w:p>
    <w:p w14:paraId="3C4C90A7" w14:textId="77777777" w:rsidR="008819EE" w:rsidRPr="00C91726" w:rsidRDefault="008819EE" w:rsidP="008819EE">
      <w:r w:rsidRPr="00C91726">
        <w:t xml:space="preserve">    printf("the result id %result", result);</w:t>
      </w:r>
    </w:p>
    <w:p w14:paraId="64E064C9" w14:textId="11B9F91D" w:rsidR="008819EE" w:rsidRPr="00C91726" w:rsidRDefault="008819EE" w:rsidP="008819EE">
      <w:r w:rsidRPr="00C91726">
        <w:t xml:space="preserve">    return(0);</w:t>
      </w:r>
      <w:r w:rsidR="00B026D9" w:rsidRPr="00C91726">
        <w:tab/>
      </w:r>
      <w:r w:rsidR="00B026D9" w:rsidRPr="00C91726">
        <w:tab/>
        <w:t>}</w:t>
      </w:r>
    </w:p>
    <w:p w14:paraId="0F87619E" w14:textId="77777777" w:rsidR="008819EE" w:rsidRPr="00C91726" w:rsidRDefault="008819EE" w:rsidP="008819EE">
      <w:pPr>
        <w:pStyle w:val="Heading2"/>
      </w:pPr>
      <w:r w:rsidRPr="00C91726">
        <w:t>Output:</w:t>
      </w:r>
    </w:p>
    <w:p w14:paraId="1E7EEFBE" w14:textId="75E32D24" w:rsidR="008819EE" w:rsidRPr="00C91726" w:rsidRDefault="008819EE" w:rsidP="00B026D9">
      <w:r w:rsidRPr="00C91726">
        <w:rPr>
          <w:noProof/>
        </w:rPr>
        <w:drawing>
          <wp:inline distT="0" distB="0" distL="0" distR="0" wp14:anchorId="42B77B27" wp14:editId="7699586A">
            <wp:extent cx="4903076" cy="2685167"/>
            <wp:effectExtent l="0" t="0" r="0" b="127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ell pho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9184" cy="26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AB0A6" w14:textId="2A2FB864" w:rsidR="00B026D9" w:rsidRPr="00C91726" w:rsidRDefault="003C3229" w:rsidP="00B026D9">
      <w:pPr>
        <w:pStyle w:val="Heading2"/>
        <w:numPr>
          <w:ilvl w:val="0"/>
          <w:numId w:val="13"/>
        </w:numPr>
      </w:pPr>
      <w:r w:rsidRPr="00C91726">
        <w:t>(a) Write a C program to swap two variables using a third variable</w:t>
      </w:r>
      <w:r w:rsidR="00B026D9" w:rsidRPr="00C91726">
        <w:t>.</w:t>
      </w:r>
    </w:p>
    <w:p w14:paraId="7C5AC977" w14:textId="77777777" w:rsidR="00B026D9" w:rsidRPr="00C91726" w:rsidRDefault="00B026D9" w:rsidP="00B026D9">
      <w:pPr>
        <w:pStyle w:val="Heading3"/>
        <w:rPr>
          <w:color w:val="auto"/>
        </w:rPr>
      </w:pPr>
      <w:r w:rsidRPr="00C91726">
        <w:rPr>
          <w:color w:val="auto"/>
        </w:rPr>
        <w:t>Language used : C</w:t>
      </w:r>
    </w:p>
    <w:p w14:paraId="41EFE7EC" w14:textId="37239DFD" w:rsidR="00B026D9" w:rsidRPr="00C91726" w:rsidRDefault="00B026D9" w:rsidP="00B026D9">
      <w:pPr>
        <w:pStyle w:val="Heading3"/>
        <w:rPr>
          <w:color w:val="auto"/>
        </w:rPr>
      </w:pPr>
      <w:r w:rsidRPr="00C91726">
        <w:rPr>
          <w:color w:val="auto"/>
        </w:rPr>
        <w:t>Theory :  We have to print the swapped no. via two numbers entered by the user</w:t>
      </w:r>
      <w:r w:rsidR="00BD04A9" w:rsidRPr="00C91726">
        <w:rPr>
          <w:color w:val="auto"/>
        </w:rPr>
        <w:t xml:space="preserve"> by using </w:t>
      </w:r>
      <w:r w:rsidR="000F46E7" w:rsidRPr="00C91726">
        <w:rPr>
          <w:color w:val="auto"/>
        </w:rPr>
        <w:t>c=a, a=b, b=c</w:t>
      </w:r>
      <w:r w:rsidRPr="00C91726">
        <w:rPr>
          <w:color w:val="auto"/>
        </w:rPr>
        <w:t>.</w:t>
      </w:r>
    </w:p>
    <w:p w14:paraId="2BA10ECB" w14:textId="77777777" w:rsidR="00B026D9" w:rsidRPr="00C91726" w:rsidRDefault="00B026D9" w:rsidP="00B026D9">
      <w:pPr>
        <w:pStyle w:val="Heading2"/>
      </w:pPr>
      <w:r w:rsidRPr="00C91726">
        <w:lastRenderedPageBreak/>
        <w:t>Code:</w:t>
      </w:r>
    </w:p>
    <w:p w14:paraId="5CC15537" w14:textId="77777777" w:rsidR="00B026D9" w:rsidRPr="00C91726" w:rsidRDefault="00B026D9" w:rsidP="00B026D9">
      <w:r w:rsidRPr="00C91726">
        <w:t>#include&lt;stdio.h&gt;</w:t>
      </w:r>
    </w:p>
    <w:p w14:paraId="7FEF0627" w14:textId="77777777" w:rsidR="00B026D9" w:rsidRPr="00C91726" w:rsidRDefault="00B026D9" w:rsidP="00B026D9">
      <w:r w:rsidRPr="00C91726">
        <w:t>int main()</w:t>
      </w:r>
    </w:p>
    <w:p w14:paraId="0FCC0AF2" w14:textId="77777777" w:rsidR="00B026D9" w:rsidRPr="00C91726" w:rsidRDefault="00B026D9" w:rsidP="00B026D9">
      <w:r w:rsidRPr="00C91726">
        <w:t>{</w:t>
      </w:r>
    </w:p>
    <w:p w14:paraId="21CC944C" w14:textId="77777777" w:rsidR="00B026D9" w:rsidRPr="00C91726" w:rsidRDefault="00B026D9" w:rsidP="00B026D9">
      <w:r w:rsidRPr="00C91726">
        <w:t xml:space="preserve">    int a, b, c;</w:t>
      </w:r>
    </w:p>
    <w:p w14:paraId="4061EBCB" w14:textId="77777777" w:rsidR="00B026D9" w:rsidRPr="00C91726" w:rsidRDefault="00B026D9" w:rsidP="00B026D9">
      <w:r w:rsidRPr="00C91726">
        <w:t xml:space="preserve">    printf("write two numbers: \n");</w:t>
      </w:r>
    </w:p>
    <w:p w14:paraId="079FAFD4" w14:textId="77777777" w:rsidR="00B026D9" w:rsidRPr="00C91726" w:rsidRDefault="00B026D9" w:rsidP="00B026D9">
      <w:r w:rsidRPr="00C91726">
        <w:t xml:space="preserve">    scanf("%d%d",&amp;a,&amp;b);</w:t>
      </w:r>
    </w:p>
    <w:p w14:paraId="14290CC5" w14:textId="77777777" w:rsidR="00B026D9" w:rsidRPr="00C91726" w:rsidRDefault="00B026D9" w:rsidP="00B026D9">
      <w:r w:rsidRPr="00C91726">
        <w:t xml:space="preserve">    c=a;</w:t>
      </w:r>
    </w:p>
    <w:p w14:paraId="05DB9040" w14:textId="77777777" w:rsidR="00B026D9" w:rsidRPr="00C91726" w:rsidRDefault="00B026D9" w:rsidP="00B026D9">
      <w:r w:rsidRPr="00C91726">
        <w:t xml:space="preserve">    a=b;</w:t>
      </w:r>
    </w:p>
    <w:p w14:paraId="5339A0F2" w14:textId="77777777" w:rsidR="00B026D9" w:rsidRPr="00C91726" w:rsidRDefault="00B026D9" w:rsidP="00B026D9">
      <w:r w:rsidRPr="00C91726">
        <w:t xml:space="preserve">    b=c;</w:t>
      </w:r>
    </w:p>
    <w:p w14:paraId="64E03882" w14:textId="77777777" w:rsidR="00B026D9" w:rsidRPr="00C91726" w:rsidRDefault="00B026D9" w:rsidP="00B026D9">
      <w:r w:rsidRPr="00C91726">
        <w:t xml:space="preserve">    printf("%d %d",a,b);</w:t>
      </w:r>
    </w:p>
    <w:p w14:paraId="08E4AFD7" w14:textId="77777777" w:rsidR="00B026D9" w:rsidRPr="00C91726" w:rsidRDefault="00B026D9" w:rsidP="00B026D9">
      <w:r w:rsidRPr="00C91726">
        <w:t xml:space="preserve">    return 0;</w:t>
      </w:r>
    </w:p>
    <w:p w14:paraId="483A9210" w14:textId="77777777" w:rsidR="00B026D9" w:rsidRPr="00C91726" w:rsidRDefault="00B026D9" w:rsidP="00B026D9">
      <w:pPr>
        <w:rPr>
          <w:b/>
          <w:bCs/>
          <w:i/>
          <w:iCs/>
        </w:rPr>
      </w:pPr>
      <w:r w:rsidRPr="00C91726">
        <w:t>}</w:t>
      </w:r>
    </w:p>
    <w:p w14:paraId="0A024A2E" w14:textId="77777777" w:rsidR="00B026D9" w:rsidRPr="00C91726" w:rsidRDefault="00B026D9" w:rsidP="00B026D9">
      <w:pPr>
        <w:pStyle w:val="Heading2"/>
      </w:pPr>
      <w:r w:rsidRPr="00C91726">
        <w:t>Output:</w:t>
      </w:r>
    </w:p>
    <w:p w14:paraId="068CA8DA" w14:textId="71D99E19" w:rsidR="00B026D9" w:rsidRPr="00C91726" w:rsidRDefault="00B026D9" w:rsidP="00A004E5">
      <w:r w:rsidRPr="00C91726">
        <w:rPr>
          <w:noProof/>
        </w:rPr>
        <w:drawing>
          <wp:inline distT="0" distB="0" distL="0" distR="0" wp14:anchorId="5D554F59" wp14:editId="66D2068B">
            <wp:extent cx="4538498" cy="2406779"/>
            <wp:effectExtent l="0" t="0" r="0" b="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ell pho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1378" cy="241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FE4A2" w14:textId="05141348" w:rsidR="00B026D9" w:rsidRPr="00C91726" w:rsidRDefault="00B026D9" w:rsidP="00B026D9">
      <w:pPr>
        <w:pStyle w:val="Heading2"/>
      </w:pPr>
      <w:r w:rsidRPr="00C91726">
        <w:t>(b) Write a C program to swap two variables without using a third variable.</w:t>
      </w:r>
    </w:p>
    <w:p w14:paraId="1115A2C3" w14:textId="77777777" w:rsidR="00B026D9" w:rsidRPr="00C91726" w:rsidRDefault="00B026D9" w:rsidP="00B026D9">
      <w:pPr>
        <w:pStyle w:val="Heading3"/>
        <w:rPr>
          <w:color w:val="auto"/>
        </w:rPr>
      </w:pPr>
      <w:r w:rsidRPr="00C91726">
        <w:rPr>
          <w:color w:val="auto"/>
        </w:rPr>
        <w:t>Language used : C</w:t>
      </w:r>
    </w:p>
    <w:p w14:paraId="0611C2CC" w14:textId="5ACA10FD" w:rsidR="00B026D9" w:rsidRPr="00C91726" w:rsidRDefault="00B026D9" w:rsidP="00B026D9">
      <w:pPr>
        <w:pStyle w:val="Heading3"/>
        <w:rPr>
          <w:color w:val="auto"/>
        </w:rPr>
      </w:pPr>
      <w:r w:rsidRPr="00C91726">
        <w:rPr>
          <w:color w:val="auto"/>
        </w:rPr>
        <w:t>Theory : We have to print the swapped no. via two numbers entered by the user</w:t>
      </w:r>
      <w:r w:rsidR="00A004E5" w:rsidRPr="00C91726">
        <w:rPr>
          <w:color w:val="auto"/>
        </w:rPr>
        <w:t xml:space="preserve"> by using </w:t>
      </w:r>
      <w:r w:rsidR="00503955" w:rsidRPr="00C91726">
        <w:rPr>
          <w:color w:val="auto"/>
        </w:rPr>
        <w:t>a=a+b, b=a-b, a=a-</w:t>
      </w:r>
      <w:r w:rsidRPr="00C91726">
        <w:rPr>
          <w:color w:val="auto"/>
        </w:rPr>
        <w:t>.</w:t>
      </w:r>
    </w:p>
    <w:p w14:paraId="726AC92C" w14:textId="77777777" w:rsidR="00B026D9" w:rsidRPr="00C91726" w:rsidRDefault="00B026D9" w:rsidP="00B026D9">
      <w:pPr>
        <w:pStyle w:val="Heading2"/>
      </w:pPr>
      <w:r w:rsidRPr="00C91726">
        <w:t>Code:</w:t>
      </w:r>
    </w:p>
    <w:p w14:paraId="05B49E9D" w14:textId="77777777" w:rsidR="00B026D9" w:rsidRPr="00C91726" w:rsidRDefault="00B026D9" w:rsidP="00B026D9">
      <w:r w:rsidRPr="00C91726">
        <w:t>#include&lt;stdio.h&gt;</w:t>
      </w:r>
    </w:p>
    <w:p w14:paraId="7D35A9CC" w14:textId="77777777" w:rsidR="00B026D9" w:rsidRPr="00C91726" w:rsidRDefault="00B026D9" w:rsidP="00B026D9">
      <w:r w:rsidRPr="00C91726">
        <w:lastRenderedPageBreak/>
        <w:t>int main()</w:t>
      </w:r>
    </w:p>
    <w:p w14:paraId="0EC0033B" w14:textId="77777777" w:rsidR="00B026D9" w:rsidRPr="00C91726" w:rsidRDefault="00B026D9" w:rsidP="00B026D9">
      <w:r w:rsidRPr="00C91726">
        <w:t>{</w:t>
      </w:r>
    </w:p>
    <w:p w14:paraId="77489551" w14:textId="77777777" w:rsidR="00B026D9" w:rsidRPr="00C91726" w:rsidRDefault="00B026D9" w:rsidP="00B026D9">
      <w:r w:rsidRPr="00C91726">
        <w:t xml:space="preserve">    int a, b;</w:t>
      </w:r>
    </w:p>
    <w:p w14:paraId="36954F0B" w14:textId="77777777" w:rsidR="00B026D9" w:rsidRPr="00C91726" w:rsidRDefault="00B026D9" w:rsidP="00B026D9">
      <w:r w:rsidRPr="00C91726">
        <w:t xml:space="preserve">    printf("write two numbres: \n");</w:t>
      </w:r>
    </w:p>
    <w:p w14:paraId="19063456" w14:textId="77777777" w:rsidR="00B026D9" w:rsidRPr="00C91726" w:rsidRDefault="00B026D9" w:rsidP="00B026D9">
      <w:r w:rsidRPr="00C91726">
        <w:t xml:space="preserve">    scanf("%d%d",&amp;a,&amp;b);</w:t>
      </w:r>
    </w:p>
    <w:p w14:paraId="1E128AD4" w14:textId="77777777" w:rsidR="00B026D9" w:rsidRPr="00C91726" w:rsidRDefault="00B026D9" w:rsidP="00B026D9">
      <w:r w:rsidRPr="00C91726">
        <w:t xml:space="preserve">    a=a+b;</w:t>
      </w:r>
    </w:p>
    <w:p w14:paraId="4864BAB6" w14:textId="77777777" w:rsidR="00B026D9" w:rsidRPr="00C91726" w:rsidRDefault="00B026D9" w:rsidP="00B026D9">
      <w:r w:rsidRPr="00C91726">
        <w:t xml:space="preserve">    b=a-b;</w:t>
      </w:r>
    </w:p>
    <w:p w14:paraId="5B5BADD5" w14:textId="77777777" w:rsidR="00B026D9" w:rsidRPr="00C91726" w:rsidRDefault="00B026D9" w:rsidP="00B026D9">
      <w:r w:rsidRPr="00C91726">
        <w:t xml:space="preserve">    a=a-b;</w:t>
      </w:r>
    </w:p>
    <w:p w14:paraId="6728BCC9" w14:textId="77777777" w:rsidR="00B026D9" w:rsidRPr="00C91726" w:rsidRDefault="00B026D9" w:rsidP="00B026D9">
      <w:r w:rsidRPr="00C91726">
        <w:t xml:space="preserve">    printf("%d %d",a,b);</w:t>
      </w:r>
    </w:p>
    <w:p w14:paraId="20DF6741" w14:textId="77777777" w:rsidR="00B026D9" w:rsidRPr="00C91726" w:rsidRDefault="00B026D9" w:rsidP="00B026D9">
      <w:r w:rsidRPr="00C91726">
        <w:t xml:space="preserve">    return 0;</w:t>
      </w:r>
    </w:p>
    <w:p w14:paraId="3588E23C" w14:textId="77777777" w:rsidR="00B026D9" w:rsidRPr="00C91726" w:rsidRDefault="00B026D9" w:rsidP="00B026D9">
      <w:r w:rsidRPr="00C91726">
        <w:t>}</w:t>
      </w:r>
    </w:p>
    <w:p w14:paraId="5F5BE56C" w14:textId="77777777" w:rsidR="00B026D9" w:rsidRPr="00C91726" w:rsidRDefault="00B026D9" w:rsidP="00B026D9">
      <w:pPr>
        <w:pStyle w:val="Heading2"/>
      </w:pPr>
      <w:r w:rsidRPr="00C91726">
        <w:t>Output:</w:t>
      </w:r>
    </w:p>
    <w:p w14:paraId="79FE2F8E" w14:textId="27CE5317" w:rsidR="00B026D9" w:rsidRPr="00C91726" w:rsidRDefault="00B026D9" w:rsidP="008E2C7C">
      <w:r w:rsidRPr="00C91726">
        <w:rPr>
          <w:noProof/>
        </w:rPr>
        <w:drawing>
          <wp:inline distT="0" distB="0" distL="0" distR="0" wp14:anchorId="2D913250" wp14:editId="480AE2C4">
            <wp:extent cx="4618968" cy="2335601"/>
            <wp:effectExtent l="0" t="0" r="0" b="7620"/>
            <wp:docPr id="15" name="Picture 1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close up of a logo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0391" cy="234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DBCA9" w14:textId="6CE7302B" w:rsidR="003C3229" w:rsidRPr="00C91726" w:rsidRDefault="003C3229" w:rsidP="00E3222E">
      <w:pPr>
        <w:pStyle w:val="Heading2"/>
        <w:numPr>
          <w:ilvl w:val="0"/>
          <w:numId w:val="13"/>
        </w:numPr>
      </w:pPr>
      <w:r w:rsidRPr="00C91726">
        <w:t xml:space="preserve">(a) Write a C program to convert a given integer (in seconds) to hours, minutes, and seconds. </w:t>
      </w:r>
    </w:p>
    <w:p w14:paraId="2068EFD3" w14:textId="77777777" w:rsidR="00B026D9" w:rsidRPr="00C91726" w:rsidRDefault="00B026D9" w:rsidP="00B026D9">
      <w:pPr>
        <w:pStyle w:val="Heading3"/>
        <w:rPr>
          <w:color w:val="auto"/>
        </w:rPr>
      </w:pPr>
      <w:r w:rsidRPr="00C91726">
        <w:rPr>
          <w:color w:val="auto"/>
        </w:rPr>
        <w:t>Language used : C</w:t>
      </w:r>
    </w:p>
    <w:p w14:paraId="74C5329D" w14:textId="7622A1D4" w:rsidR="00B026D9" w:rsidRPr="00C91726" w:rsidRDefault="00B026D9" w:rsidP="00B026D9">
      <w:pPr>
        <w:pStyle w:val="Heading3"/>
        <w:rPr>
          <w:color w:val="auto"/>
        </w:rPr>
      </w:pPr>
      <w:r w:rsidRPr="00C91726">
        <w:rPr>
          <w:color w:val="auto"/>
        </w:rPr>
        <w:t>Theory :</w:t>
      </w:r>
      <w:r w:rsidRPr="00C91726">
        <w:rPr>
          <w:color w:val="auto"/>
          <w:lang w:val="en-GB"/>
        </w:rPr>
        <w:t xml:space="preserve"> </w:t>
      </w:r>
      <w:r w:rsidRPr="00C91726">
        <w:rPr>
          <w:color w:val="auto"/>
        </w:rPr>
        <w:t xml:space="preserve">We have to print </w:t>
      </w:r>
      <w:r w:rsidRPr="00C91726">
        <w:rPr>
          <w:color w:val="auto"/>
          <w:lang w:val="en-GB"/>
        </w:rPr>
        <w:t>hours, minutes and seconds</w:t>
      </w:r>
      <w:r w:rsidRPr="00C91726">
        <w:rPr>
          <w:color w:val="auto"/>
        </w:rPr>
        <w:t xml:space="preserve"> via seconds entered by the user</w:t>
      </w:r>
      <w:r w:rsidR="00FF41EB" w:rsidRPr="00C91726">
        <w:rPr>
          <w:color w:val="auto"/>
        </w:rPr>
        <w:t xml:space="preserve"> </w:t>
      </w:r>
      <w:r w:rsidR="00123FF0" w:rsidRPr="00C91726">
        <w:rPr>
          <w:color w:val="auto"/>
        </w:rPr>
        <w:t>by using the formula hour=(second/3600), minute=(</w:t>
      </w:r>
      <w:r w:rsidR="00EF3642" w:rsidRPr="00C91726">
        <w:rPr>
          <w:color w:val="auto"/>
        </w:rPr>
        <w:t>second-(3600*hour))/60, second</w:t>
      </w:r>
      <w:r w:rsidR="00D475B4" w:rsidRPr="00C91726">
        <w:rPr>
          <w:color w:val="auto"/>
        </w:rPr>
        <w:t>=(second-(3600*hour))</w:t>
      </w:r>
      <w:r w:rsidR="00017E56" w:rsidRPr="00C91726">
        <w:rPr>
          <w:color w:val="auto"/>
        </w:rPr>
        <w:t>-(minute*60)</w:t>
      </w:r>
      <w:r w:rsidRPr="00C91726">
        <w:rPr>
          <w:color w:val="auto"/>
        </w:rPr>
        <w:t>.</w:t>
      </w:r>
    </w:p>
    <w:p w14:paraId="4C339D62" w14:textId="77777777" w:rsidR="00B026D9" w:rsidRPr="00C91726" w:rsidRDefault="00B026D9" w:rsidP="00B026D9">
      <w:pPr>
        <w:pStyle w:val="Heading2"/>
        <w:rPr>
          <w:lang w:val="en-GB"/>
        </w:rPr>
      </w:pPr>
      <w:r w:rsidRPr="00C91726">
        <w:rPr>
          <w:lang w:val="en-GB"/>
        </w:rPr>
        <w:t>Code:</w:t>
      </w:r>
    </w:p>
    <w:p w14:paraId="73298540" w14:textId="77777777" w:rsidR="00B026D9" w:rsidRPr="00C91726" w:rsidRDefault="00B026D9" w:rsidP="00B026D9">
      <w:pPr>
        <w:rPr>
          <w:lang w:val="en-GB"/>
        </w:rPr>
      </w:pPr>
      <w:r w:rsidRPr="00C91726">
        <w:rPr>
          <w:lang w:val="en-GB"/>
        </w:rPr>
        <w:t>#include&lt;stdio.h&gt;</w:t>
      </w:r>
    </w:p>
    <w:p w14:paraId="1AE9E17D" w14:textId="77777777" w:rsidR="00B026D9" w:rsidRPr="00C91726" w:rsidRDefault="00B026D9" w:rsidP="00B026D9">
      <w:pPr>
        <w:rPr>
          <w:lang w:val="en-GB"/>
        </w:rPr>
      </w:pPr>
      <w:r w:rsidRPr="00C91726">
        <w:rPr>
          <w:lang w:val="en-GB"/>
        </w:rPr>
        <w:t>int main()</w:t>
      </w:r>
    </w:p>
    <w:p w14:paraId="197C27FE" w14:textId="77777777" w:rsidR="00B026D9" w:rsidRPr="00C91726" w:rsidRDefault="00B026D9" w:rsidP="00B026D9">
      <w:pPr>
        <w:rPr>
          <w:lang w:val="en-GB"/>
        </w:rPr>
      </w:pPr>
      <w:r w:rsidRPr="00C91726">
        <w:rPr>
          <w:lang w:val="en-GB"/>
        </w:rPr>
        <w:lastRenderedPageBreak/>
        <w:t>{</w:t>
      </w:r>
    </w:p>
    <w:p w14:paraId="4B16FBDC" w14:textId="77777777" w:rsidR="00B026D9" w:rsidRPr="00C91726" w:rsidRDefault="00B026D9" w:rsidP="00B026D9">
      <w:pPr>
        <w:rPr>
          <w:lang w:val="en-GB"/>
        </w:rPr>
      </w:pPr>
      <w:r w:rsidRPr="00C91726">
        <w:rPr>
          <w:lang w:val="en-GB"/>
        </w:rPr>
        <w:t xml:space="preserve">    int sec, h, m, s;</w:t>
      </w:r>
    </w:p>
    <w:p w14:paraId="4BC916CA" w14:textId="77777777" w:rsidR="00B026D9" w:rsidRPr="00C91726" w:rsidRDefault="00B026D9" w:rsidP="00B026D9">
      <w:pPr>
        <w:rPr>
          <w:lang w:val="en-GB"/>
        </w:rPr>
      </w:pPr>
      <w:r w:rsidRPr="00C91726">
        <w:rPr>
          <w:lang w:val="en-GB"/>
        </w:rPr>
        <w:t xml:space="preserve">    printf("Input seconds: ");</w:t>
      </w:r>
    </w:p>
    <w:p w14:paraId="7C7C247D" w14:textId="77777777" w:rsidR="00B026D9" w:rsidRPr="00C91726" w:rsidRDefault="00B026D9" w:rsidP="00B026D9">
      <w:pPr>
        <w:rPr>
          <w:lang w:val="en-GB"/>
        </w:rPr>
      </w:pPr>
      <w:r w:rsidRPr="00C91726">
        <w:rPr>
          <w:lang w:val="en-GB"/>
        </w:rPr>
        <w:t xml:space="preserve">    scanf("%d", &amp;sec);</w:t>
      </w:r>
    </w:p>
    <w:p w14:paraId="4190B8D6" w14:textId="77777777" w:rsidR="00B026D9" w:rsidRPr="00C91726" w:rsidRDefault="00B026D9" w:rsidP="00B026D9">
      <w:pPr>
        <w:rPr>
          <w:lang w:val="en-GB"/>
        </w:rPr>
      </w:pPr>
      <w:r w:rsidRPr="00C91726">
        <w:rPr>
          <w:lang w:val="en-GB"/>
        </w:rPr>
        <w:t xml:space="preserve">    h = (sec/3600);</w:t>
      </w:r>
    </w:p>
    <w:p w14:paraId="680FB318" w14:textId="77777777" w:rsidR="00B026D9" w:rsidRPr="00C91726" w:rsidRDefault="00B026D9" w:rsidP="00B026D9">
      <w:pPr>
        <w:rPr>
          <w:lang w:val="en-GB"/>
        </w:rPr>
      </w:pPr>
      <w:r w:rsidRPr="00C91726">
        <w:rPr>
          <w:lang w:val="en-GB"/>
        </w:rPr>
        <w:t xml:space="preserve">    m = (sec -(3600*h))/60;</w:t>
      </w:r>
    </w:p>
    <w:p w14:paraId="3D569941" w14:textId="77777777" w:rsidR="00B026D9" w:rsidRPr="00C91726" w:rsidRDefault="00B026D9" w:rsidP="00B026D9">
      <w:pPr>
        <w:rPr>
          <w:lang w:val="en-GB"/>
        </w:rPr>
      </w:pPr>
      <w:r w:rsidRPr="00C91726">
        <w:rPr>
          <w:lang w:val="en-GB"/>
        </w:rPr>
        <w:t xml:space="preserve">    s = (sec -(3600*h)-(m*60));</w:t>
      </w:r>
    </w:p>
    <w:p w14:paraId="3E421DEB" w14:textId="77777777" w:rsidR="00B026D9" w:rsidRPr="00C91726" w:rsidRDefault="00B026D9" w:rsidP="00B026D9">
      <w:pPr>
        <w:rPr>
          <w:lang w:val="en-GB"/>
        </w:rPr>
      </w:pPr>
      <w:r w:rsidRPr="00C91726">
        <w:rPr>
          <w:lang w:val="en-GB"/>
        </w:rPr>
        <w:t xml:space="preserve">    printf("the tine will be : %d:%d:%d", h, m, s);</w:t>
      </w:r>
    </w:p>
    <w:p w14:paraId="098288E8" w14:textId="77777777" w:rsidR="00B026D9" w:rsidRPr="00C91726" w:rsidRDefault="00B026D9" w:rsidP="00B026D9">
      <w:pPr>
        <w:rPr>
          <w:lang w:val="en-GB"/>
        </w:rPr>
      </w:pPr>
      <w:r w:rsidRPr="00C91726">
        <w:rPr>
          <w:lang w:val="en-GB"/>
        </w:rPr>
        <w:t xml:space="preserve">    return 0;</w:t>
      </w:r>
    </w:p>
    <w:p w14:paraId="6FCAD929" w14:textId="77777777" w:rsidR="00B026D9" w:rsidRPr="00C91726" w:rsidRDefault="00B026D9" w:rsidP="00B026D9">
      <w:pPr>
        <w:rPr>
          <w:lang w:val="en-GB"/>
        </w:rPr>
      </w:pPr>
      <w:r w:rsidRPr="00C91726">
        <w:rPr>
          <w:lang w:val="en-GB"/>
        </w:rPr>
        <w:t>}</w:t>
      </w:r>
    </w:p>
    <w:p w14:paraId="53F9F287" w14:textId="77777777" w:rsidR="00B026D9" w:rsidRPr="00C91726" w:rsidRDefault="00B026D9" w:rsidP="00B026D9">
      <w:pPr>
        <w:pStyle w:val="Heading2"/>
        <w:rPr>
          <w:lang w:val="en-GB"/>
        </w:rPr>
      </w:pPr>
      <w:r w:rsidRPr="00C91726">
        <w:rPr>
          <w:lang w:val="en-GB"/>
        </w:rPr>
        <w:t>Output:</w:t>
      </w:r>
    </w:p>
    <w:p w14:paraId="050EB601" w14:textId="570A7AE6" w:rsidR="00B026D9" w:rsidRPr="00C91726" w:rsidRDefault="00B026D9" w:rsidP="00B026D9">
      <w:r w:rsidRPr="00C91726">
        <w:rPr>
          <w:noProof/>
        </w:rPr>
        <w:drawing>
          <wp:inline distT="0" distB="0" distL="0" distR="0" wp14:anchorId="4819AF89" wp14:editId="3AE43293">
            <wp:extent cx="4533900" cy="2211465"/>
            <wp:effectExtent l="0" t="0" r="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ell phon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7452" cy="221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B50D8" w14:textId="60367561" w:rsidR="003C3229" w:rsidRPr="00C91726" w:rsidRDefault="003C3229" w:rsidP="00B026D9">
      <w:pPr>
        <w:pStyle w:val="Heading2"/>
      </w:pPr>
      <w:r w:rsidRPr="00C91726">
        <w:t xml:space="preserve">(b) Write a C program to convert specified days into years, weeks, and days. </w:t>
      </w:r>
    </w:p>
    <w:p w14:paraId="5E196A2D" w14:textId="77777777" w:rsidR="003C3229" w:rsidRPr="00C91726" w:rsidRDefault="003C3229" w:rsidP="003C3229">
      <w:pPr>
        <w:pStyle w:val="Heading2"/>
      </w:pPr>
      <w:r w:rsidRPr="00C91726">
        <w:t xml:space="preserve">Note: Ignore leap year. </w:t>
      </w:r>
    </w:p>
    <w:p w14:paraId="100B15EB" w14:textId="77777777" w:rsidR="003C3229" w:rsidRPr="00C91726" w:rsidRDefault="003C3229" w:rsidP="003C3229">
      <w:pPr>
        <w:pStyle w:val="Heading2"/>
      </w:pPr>
      <w:r w:rsidRPr="00C91726">
        <w:t xml:space="preserve">Test Data : </w:t>
      </w:r>
    </w:p>
    <w:p w14:paraId="14549C7C" w14:textId="76FA0098" w:rsidR="003C3229" w:rsidRPr="00C91726" w:rsidRDefault="003C3229" w:rsidP="003C3229">
      <w:pPr>
        <w:pStyle w:val="Heading2"/>
      </w:pPr>
      <w:r w:rsidRPr="00C91726">
        <w:t xml:space="preserve">Number of days : 1329-3 years,33 weeks and 3 days </w:t>
      </w:r>
    </w:p>
    <w:p w14:paraId="41B41A35" w14:textId="77777777" w:rsidR="00B026D9" w:rsidRPr="00C91726" w:rsidRDefault="00B026D9" w:rsidP="00B026D9">
      <w:pPr>
        <w:pStyle w:val="Heading3"/>
        <w:rPr>
          <w:color w:val="auto"/>
        </w:rPr>
      </w:pPr>
      <w:r w:rsidRPr="00C91726">
        <w:rPr>
          <w:color w:val="auto"/>
        </w:rPr>
        <w:t>Language used : C</w:t>
      </w:r>
    </w:p>
    <w:p w14:paraId="06829488" w14:textId="6D75A66E" w:rsidR="009F3F01" w:rsidRPr="00C91726" w:rsidRDefault="00B026D9" w:rsidP="009F3F01">
      <w:pPr>
        <w:pStyle w:val="Heading3"/>
        <w:rPr>
          <w:color w:val="auto"/>
          <w:shd w:val="clear" w:color="auto" w:fill="F5F2F0"/>
        </w:rPr>
      </w:pPr>
      <w:r w:rsidRPr="00C91726">
        <w:rPr>
          <w:color w:val="auto"/>
        </w:rPr>
        <w:t>Theory :</w:t>
      </w:r>
      <w:r w:rsidRPr="00C91726">
        <w:rPr>
          <w:color w:val="auto"/>
          <w:lang w:val="en-GB"/>
        </w:rPr>
        <w:t xml:space="preserve"> </w:t>
      </w:r>
      <w:r w:rsidRPr="00C91726">
        <w:rPr>
          <w:color w:val="auto"/>
        </w:rPr>
        <w:t xml:space="preserve">We have to print </w:t>
      </w:r>
      <w:r w:rsidRPr="00C91726">
        <w:rPr>
          <w:color w:val="auto"/>
          <w:lang w:val="en-GB"/>
        </w:rPr>
        <w:t>into years, weeks and days</w:t>
      </w:r>
      <w:r w:rsidRPr="00C91726">
        <w:rPr>
          <w:color w:val="auto"/>
        </w:rPr>
        <w:t xml:space="preserve"> via days entered by the user</w:t>
      </w:r>
      <w:r w:rsidR="00211E23" w:rsidRPr="00C91726">
        <w:rPr>
          <w:color w:val="auto"/>
        </w:rPr>
        <w:t xml:space="preserve"> </w:t>
      </w:r>
      <w:r w:rsidR="009F3F01" w:rsidRPr="00C91726">
        <w:rPr>
          <w:color w:val="auto"/>
        </w:rPr>
        <w:t>by using the formula</w:t>
      </w:r>
      <w:r w:rsidR="00DD0569" w:rsidRPr="00C91726">
        <w:rPr>
          <w:color w:val="auto"/>
        </w:rPr>
        <w:t xml:space="preserve"> </w:t>
      </w:r>
      <w:r w:rsidR="00E6375D" w:rsidRPr="00C91726">
        <w:rPr>
          <w:color w:val="auto"/>
        </w:rPr>
        <w:t>years=(days/365), weeks=(days%365)/7, days=days-((years*365)+ (weeks * 7));</w:t>
      </w:r>
    </w:p>
    <w:p w14:paraId="355E3CA5" w14:textId="5A88DFD9" w:rsidR="00B026D9" w:rsidRPr="00C91726" w:rsidRDefault="009F3F01" w:rsidP="00B026D9">
      <w:pPr>
        <w:pStyle w:val="Heading3"/>
        <w:rPr>
          <w:color w:val="auto"/>
        </w:rPr>
      </w:pPr>
      <w:r w:rsidRPr="00C91726">
        <w:rPr>
          <w:color w:val="auto"/>
        </w:rPr>
        <w:t xml:space="preserve"> </w:t>
      </w:r>
      <w:r w:rsidR="00B026D9" w:rsidRPr="00C91726">
        <w:rPr>
          <w:color w:val="auto"/>
        </w:rPr>
        <w:t>.</w:t>
      </w:r>
    </w:p>
    <w:p w14:paraId="7B49542A" w14:textId="41B01CDD" w:rsidR="00B026D9" w:rsidRPr="00C91726" w:rsidRDefault="00B026D9" w:rsidP="00B026D9">
      <w:pPr>
        <w:pStyle w:val="Heading2"/>
        <w:rPr>
          <w:lang w:val="en-GB"/>
        </w:rPr>
      </w:pPr>
      <w:r w:rsidRPr="00C91726">
        <w:rPr>
          <w:lang w:val="en-GB"/>
        </w:rPr>
        <w:t>Code:</w:t>
      </w:r>
    </w:p>
    <w:p w14:paraId="23FC3AFD" w14:textId="77777777" w:rsidR="00E6375D" w:rsidRPr="00C91726" w:rsidRDefault="00E6375D" w:rsidP="00E6375D">
      <w:pPr>
        <w:rPr>
          <w:lang w:val="en-GB"/>
        </w:rPr>
      </w:pPr>
      <w:r w:rsidRPr="00C91726">
        <w:rPr>
          <w:lang w:val="en-GB"/>
        </w:rPr>
        <w:t>#include &lt;stdio.h&gt;</w:t>
      </w:r>
    </w:p>
    <w:p w14:paraId="1E6FB90E" w14:textId="77777777" w:rsidR="00E6375D" w:rsidRPr="00C91726" w:rsidRDefault="00E6375D" w:rsidP="00E6375D">
      <w:pPr>
        <w:rPr>
          <w:lang w:val="en-GB"/>
        </w:rPr>
      </w:pPr>
      <w:r w:rsidRPr="00C91726">
        <w:rPr>
          <w:lang w:val="en-GB"/>
        </w:rPr>
        <w:lastRenderedPageBreak/>
        <w:t>int main()</w:t>
      </w:r>
    </w:p>
    <w:p w14:paraId="3F1B09F4" w14:textId="77777777" w:rsidR="00E6375D" w:rsidRPr="00C91726" w:rsidRDefault="00E6375D" w:rsidP="00E6375D">
      <w:pPr>
        <w:rPr>
          <w:lang w:val="en-GB"/>
        </w:rPr>
      </w:pPr>
      <w:r w:rsidRPr="00C91726">
        <w:rPr>
          <w:lang w:val="en-GB"/>
        </w:rPr>
        <w:t>{   int days, years, weeks;</w:t>
      </w:r>
    </w:p>
    <w:p w14:paraId="0B59B481" w14:textId="77777777" w:rsidR="00E6375D" w:rsidRPr="00C91726" w:rsidRDefault="00E6375D" w:rsidP="00E6375D">
      <w:pPr>
        <w:rPr>
          <w:lang w:val="en-GB"/>
        </w:rPr>
      </w:pPr>
      <w:r w:rsidRPr="00C91726">
        <w:rPr>
          <w:lang w:val="en-GB"/>
        </w:rPr>
        <w:t xml:space="preserve">    printf("Enter days: ");</w:t>
      </w:r>
    </w:p>
    <w:p w14:paraId="0B6E6AB2" w14:textId="77777777" w:rsidR="00E6375D" w:rsidRPr="00C91726" w:rsidRDefault="00E6375D" w:rsidP="00E6375D">
      <w:pPr>
        <w:rPr>
          <w:lang w:val="en-GB"/>
        </w:rPr>
      </w:pPr>
      <w:r w:rsidRPr="00C91726">
        <w:rPr>
          <w:lang w:val="en-GB"/>
        </w:rPr>
        <w:t xml:space="preserve">    scanf("%d", &amp;days);</w:t>
      </w:r>
    </w:p>
    <w:p w14:paraId="25FFDA20" w14:textId="77777777" w:rsidR="00E6375D" w:rsidRPr="00C91726" w:rsidRDefault="00E6375D" w:rsidP="00E6375D">
      <w:pPr>
        <w:rPr>
          <w:lang w:val="en-GB"/>
        </w:rPr>
      </w:pPr>
      <w:r w:rsidRPr="00C91726">
        <w:rPr>
          <w:lang w:val="en-GB"/>
        </w:rPr>
        <w:t xml:space="preserve">    years = (days / 365);   // Ignoring leap year</w:t>
      </w:r>
    </w:p>
    <w:p w14:paraId="635FBE96" w14:textId="77777777" w:rsidR="00E6375D" w:rsidRPr="00C91726" w:rsidRDefault="00E6375D" w:rsidP="00E6375D">
      <w:pPr>
        <w:rPr>
          <w:lang w:val="en-GB"/>
        </w:rPr>
      </w:pPr>
      <w:r w:rsidRPr="00C91726">
        <w:rPr>
          <w:lang w:val="en-GB"/>
        </w:rPr>
        <w:t xml:space="preserve">    weeks = (days % 365) / 7;</w:t>
      </w:r>
    </w:p>
    <w:p w14:paraId="6B1F6CD6" w14:textId="77777777" w:rsidR="00E6375D" w:rsidRPr="00C91726" w:rsidRDefault="00E6375D" w:rsidP="00E6375D">
      <w:pPr>
        <w:rPr>
          <w:lang w:val="en-GB"/>
        </w:rPr>
      </w:pPr>
      <w:r w:rsidRPr="00C91726">
        <w:rPr>
          <w:lang w:val="en-GB"/>
        </w:rPr>
        <w:t xml:space="preserve">    days  = days - ((years * 365) + (weeks * 7));</w:t>
      </w:r>
    </w:p>
    <w:p w14:paraId="2F9F409C" w14:textId="77777777" w:rsidR="00E6375D" w:rsidRPr="00C91726" w:rsidRDefault="00E6375D" w:rsidP="00E6375D">
      <w:pPr>
        <w:rPr>
          <w:lang w:val="en-GB"/>
        </w:rPr>
      </w:pPr>
      <w:r w:rsidRPr="00C91726">
        <w:rPr>
          <w:lang w:val="en-GB"/>
        </w:rPr>
        <w:t xml:space="preserve">    printf("YEARS: %d\n", years);</w:t>
      </w:r>
    </w:p>
    <w:p w14:paraId="0B7E65AF" w14:textId="77777777" w:rsidR="00E6375D" w:rsidRPr="00C91726" w:rsidRDefault="00E6375D" w:rsidP="00E6375D">
      <w:pPr>
        <w:rPr>
          <w:lang w:val="en-GB"/>
        </w:rPr>
      </w:pPr>
      <w:r w:rsidRPr="00C91726">
        <w:rPr>
          <w:lang w:val="en-GB"/>
        </w:rPr>
        <w:t xml:space="preserve">    printf("WEEKS: %d\n", weeks);</w:t>
      </w:r>
    </w:p>
    <w:p w14:paraId="0B0FA938" w14:textId="77777777" w:rsidR="00E6375D" w:rsidRPr="00C91726" w:rsidRDefault="00E6375D" w:rsidP="00E6375D">
      <w:pPr>
        <w:rPr>
          <w:lang w:val="en-GB"/>
        </w:rPr>
      </w:pPr>
      <w:r w:rsidRPr="00C91726">
        <w:rPr>
          <w:lang w:val="en-GB"/>
        </w:rPr>
        <w:t xml:space="preserve">    printf("DAYS: %d", days);</w:t>
      </w:r>
    </w:p>
    <w:p w14:paraId="1C5021BB" w14:textId="72DB771F" w:rsidR="00E6375D" w:rsidRPr="00C91726" w:rsidRDefault="00E6375D" w:rsidP="00E6375D">
      <w:pPr>
        <w:rPr>
          <w:lang w:val="en-GB"/>
        </w:rPr>
      </w:pPr>
      <w:r w:rsidRPr="00C91726">
        <w:rPr>
          <w:lang w:val="en-GB"/>
        </w:rPr>
        <w:t xml:space="preserve">    return 0;    }</w:t>
      </w:r>
    </w:p>
    <w:p w14:paraId="71599887" w14:textId="77777777" w:rsidR="00B026D9" w:rsidRPr="00C91726" w:rsidRDefault="00B026D9" w:rsidP="00B026D9">
      <w:pPr>
        <w:pStyle w:val="Heading2"/>
        <w:rPr>
          <w:lang w:val="en-GB"/>
        </w:rPr>
      </w:pPr>
      <w:r w:rsidRPr="00C91726">
        <w:rPr>
          <w:lang w:val="en-GB"/>
        </w:rPr>
        <w:t>Output:</w:t>
      </w:r>
    </w:p>
    <w:p w14:paraId="6FF5BF2D" w14:textId="04E4F523" w:rsidR="00B026D9" w:rsidRPr="00C91726" w:rsidRDefault="00B026D9" w:rsidP="00B026D9">
      <w:r w:rsidRPr="00C91726">
        <w:rPr>
          <w:noProof/>
        </w:rPr>
        <w:drawing>
          <wp:inline distT="0" distB="0" distL="0" distR="0" wp14:anchorId="5E9CE03B" wp14:editId="3236A798">
            <wp:extent cx="5372100" cy="1239982"/>
            <wp:effectExtent l="0" t="0" r="0" b="0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ell phone&#10;&#10;Description automatically generated"/>
                    <pic:cNvPicPr/>
                  </pic:nvPicPr>
                  <pic:blipFill rotWithShape="1">
                    <a:blip r:embed="rId18"/>
                    <a:srcRect b="53672"/>
                    <a:stretch/>
                  </pic:blipFill>
                  <pic:spPr bwMode="auto">
                    <a:xfrm>
                      <a:off x="0" y="0"/>
                      <a:ext cx="5372100" cy="1239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03F8CC" w14:textId="65875087" w:rsidR="003C3229" w:rsidRPr="00C91726" w:rsidRDefault="003C3229" w:rsidP="00B026D9">
      <w:pPr>
        <w:pStyle w:val="Heading2"/>
      </w:pPr>
      <w:r w:rsidRPr="00C91726">
        <w:t xml:space="preserve">(c) Write a C program to check whether a number is even or odd. </w:t>
      </w:r>
    </w:p>
    <w:p w14:paraId="27ACC2E2" w14:textId="77777777" w:rsidR="00C441DF" w:rsidRPr="00C91726" w:rsidRDefault="00C441DF" w:rsidP="00C441DF">
      <w:pPr>
        <w:pStyle w:val="Heading3"/>
        <w:rPr>
          <w:color w:val="auto"/>
        </w:rPr>
      </w:pPr>
      <w:r w:rsidRPr="00C91726">
        <w:rPr>
          <w:color w:val="auto"/>
        </w:rPr>
        <w:t>Language used : C</w:t>
      </w:r>
    </w:p>
    <w:p w14:paraId="29BD291A" w14:textId="3779E8C0" w:rsidR="00C441DF" w:rsidRPr="00C91726" w:rsidRDefault="00C441DF" w:rsidP="00C441DF">
      <w:pPr>
        <w:pStyle w:val="Heading3"/>
        <w:rPr>
          <w:color w:val="auto"/>
        </w:rPr>
      </w:pPr>
      <w:r w:rsidRPr="00C91726">
        <w:rPr>
          <w:color w:val="auto"/>
        </w:rPr>
        <w:t xml:space="preserve">Theory : : We have to print the whether a number is even or odd entered by the user by using </w:t>
      </w:r>
      <w:r w:rsidR="00DD0569" w:rsidRPr="00C91726">
        <w:rPr>
          <w:color w:val="auto"/>
        </w:rPr>
        <w:t>t</w:t>
      </w:r>
      <w:r w:rsidR="007E1F3D" w:rsidRPr="00C91726">
        <w:rPr>
          <w:color w:val="auto"/>
        </w:rPr>
        <w:t>he remainder operator and find the value</w:t>
      </w:r>
      <w:r w:rsidRPr="00C91726">
        <w:rPr>
          <w:color w:val="auto"/>
        </w:rPr>
        <w:t>.</w:t>
      </w:r>
    </w:p>
    <w:p w14:paraId="58DE8B7B" w14:textId="77777777" w:rsidR="00C441DF" w:rsidRPr="00C91726" w:rsidRDefault="00C441DF" w:rsidP="00C441DF">
      <w:pPr>
        <w:pStyle w:val="Heading2"/>
      </w:pPr>
      <w:r w:rsidRPr="00C91726">
        <w:t>Code:</w:t>
      </w:r>
    </w:p>
    <w:p w14:paraId="4408D289" w14:textId="77777777" w:rsidR="00C441DF" w:rsidRPr="00C91726" w:rsidRDefault="00C441DF" w:rsidP="00C441DF">
      <w:r w:rsidRPr="00C91726">
        <w:t>#include &lt;stdio.h&gt;</w:t>
      </w:r>
    </w:p>
    <w:p w14:paraId="21819B0D" w14:textId="77777777" w:rsidR="00C441DF" w:rsidRPr="00C91726" w:rsidRDefault="00C441DF" w:rsidP="00C441DF">
      <w:r w:rsidRPr="00C91726">
        <w:t>int main() {</w:t>
      </w:r>
    </w:p>
    <w:p w14:paraId="04260DEE" w14:textId="77777777" w:rsidR="00C441DF" w:rsidRPr="00C91726" w:rsidRDefault="00C441DF" w:rsidP="00C441DF">
      <w:r w:rsidRPr="00C91726">
        <w:t xml:space="preserve">    int num;</w:t>
      </w:r>
    </w:p>
    <w:p w14:paraId="42F10C86" w14:textId="77777777" w:rsidR="00C441DF" w:rsidRPr="000E75E3" w:rsidRDefault="00C441DF" w:rsidP="00C441DF">
      <w:pPr>
        <w:rPr>
          <w:lang w:val="de-DE"/>
        </w:rPr>
      </w:pPr>
      <w:r w:rsidRPr="00C91726">
        <w:t xml:space="preserve">    </w:t>
      </w:r>
      <w:r w:rsidRPr="000E75E3">
        <w:rPr>
          <w:lang w:val="de-DE"/>
        </w:rPr>
        <w:t>printf("Enter an integer: ");</w:t>
      </w:r>
    </w:p>
    <w:p w14:paraId="347A38D6" w14:textId="77777777" w:rsidR="00C441DF" w:rsidRPr="000E75E3" w:rsidRDefault="00C441DF" w:rsidP="00C441DF">
      <w:pPr>
        <w:rPr>
          <w:lang w:val="de-DE"/>
        </w:rPr>
      </w:pPr>
      <w:r w:rsidRPr="000E75E3">
        <w:rPr>
          <w:lang w:val="de-DE"/>
        </w:rPr>
        <w:t xml:space="preserve">    scanf("%d", &amp;num);</w:t>
      </w:r>
    </w:p>
    <w:p w14:paraId="4FE34082" w14:textId="77777777" w:rsidR="00C441DF" w:rsidRPr="00C91726" w:rsidRDefault="00C441DF" w:rsidP="00C441DF">
      <w:r w:rsidRPr="000E75E3">
        <w:rPr>
          <w:lang w:val="de-DE"/>
        </w:rPr>
        <w:t xml:space="preserve">    </w:t>
      </w:r>
      <w:r w:rsidRPr="00C91726">
        <w:t>// True if num is perfectly divisible by 2</w:t>
      </w:r>
    </w:p>
    <w:p w14:paraId="5C2EA21A" w14:textId="77777777" w:rsidR="00C441DF" w:rsidRPr="00C91726" w:rsidRDefault="00C441DF" w:rsidP="00C441DF">
      <w:r w:rsidRPr="00C91726">
        <w:t xml:space="preserve">    if(num % 2 == 0)</w:t>
      </w:r>
    </w:p>
    <w:p w14:paraId="040DA859" w14:textId="77777777" w:rsidR="00C441DF" w:rsidRPr="00C91726" w:rsidRDefault="00C441DF" w:rsidP="00C441DF">
      <w:r w:rsidRPr="00C91726">
        <w:lastRenderedPageBreak/>
        <w:t xml:space="preserve">        printf("%d is even.", num);</w:t>
      </w:r>
    </w:p>
    <w:p w14:paraId="1B001D33" w14:textId="77777777" w:rsidR="00C441DF" w:rsidRPr="00C91726" w:rsidRDefault="00C441DF" w:rsidP="00C441DF">
      <w:r w:rsidRPr="00C91726">
        <w:t xml:space="preserve">    else</w:t>
      </w:r>
    </w:p>
    <w:p w14:paraId="6E6CF036" w14:textId="77777777" w:rsidR="00C441DF" w:rsidRPr="00C91726" w:rsidRDefault="00C441DF" w:rsidP="00C441DF">
      <w:r w:rsidRPr="00C91726">
        <w:t xml:space="preserve">        printf("%d is odd.", num);</w:t>
      </w:r>
    </w:p>
    <w:p w14:paraId="64483AC8" w14:textId="77777777" w:rsidR="00C441DF" w:rsidRPr="00C91726" w:rsidRDefault="00C441DF" w:rsidP="00C441DF">
      <w:r w:rsidRPr="00C91726">
        <w:t xml:space="preserve">    return 0;</w:t>
      </w:r>
    </w:p>
    <w:p w14:paraId="57FC5D18" w14:textId="77777777" w:rsidR="00C441DF" w:rsidRPr="00C91726" w:rsidRDefault="00C441DF" w:rsidP="00C441DF">
      <w:r w:rsidRPr="00C91726">
        <w:t>}</w:t>
      </w:r>
    </w:p>
    <w:p w14:paraId="6296547B" w14:textId="078C3FAF" w:rsidR="00C441DF" w:rsidRPr="00C91726" w:rsidRDefault="00C441DF" w:rsidP="00C441DF">
      <w:pPr>
        <w:pStyle w:val="Heading2"/>
      </w:pPr>
      <w:r w:rsidRPr="00C91726">
        <w:t>Output:</w:t>
      </w:r>
    </w:p>
    <w:p w14:paraId="14B4D7C2" w14:textId="77777777" w:rsidR="00C441DF" w:rsidRPr="00C91726" w:rsidRDefault="00C441DF" w:rsidP="00C441DF">
      <w:r w:rsidRPr="00C91726">
        <w:rPr>
          <w:noProof/>
        </w:rPr>
        <w:drawing>
          <wp:inline distT="0" distB="0" distL="0" distR="0" wp14:anchorId="66923FA5" wp14:editId="13A094D4">
            <wp:extent cx="4397121" cy="1318374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5EFE4" w14:textId="77777777" w:rsidR="00C441DF" w:rsidRPr="00C91726" w:rsidRDefault="00C441DF">
      <w:r w:rsidRPr="00C91726">
        <w:br w:type="page"/>
      </w:r>
    </w:p>
    <w:p w14:paraId="3723FC4C" w14:textId="77777777" w:rsidR="00C441DF" w:rsidRPr="00C91726" w:rsidRDefault="00C441DF" w:rsidP="00C441DF">
      <w:pPr>
        <w:pStyle w:val="Heading2"/>
        <w:numPr>
          <w:ilvl w:val="0"/>
          <w:numId w:val="13"/>
        </w:numPr>
      </w:pPr>
      <w:r w:rsidRPr="00C91726">
        <w:rPr>
          <w:rStyle w:val="Heading2Char"/>
        </w:rPr>
        <w:lastRenderedPageBreak/>
        <w:t xml:space="preserve">Write a C program to check whether a given year is Leap year or </w:t>
      </w:r>
      <w:r w:rsidRPr="00C91726">
        <w:t>not.</w:t>
      </w:r>
    </w:p>
    <w:p w14:paraId="6A756766" w14:textId="77777777" w:rsidR="00C441DF" w:rsidRPr="00C91726" w:rsidRDefault="00C441DF" w:rsidP="00C441DF">
      <w:pPr>
        <w:pStyle w:val="Heading3"/>
        <w:rPr>
          <w:color w:val="auto"/>
        </w:rPr>
      </w:pPr>
      <w:r w:rsidRPr="00C91726">
        <w:rPr>
          <w:color w:val="auto"/>
        </w:rPr>
        <w:t>Language used : C</w:t>
      </w:r>
    </w:p>
    <w:p w14:paraId="19619CB4" w14:textId="631C42A0" w:rsidR="00C441DF" w:rsidRPr="00C91726" w:rsidRDefault="00C441DF" w:rsidP="00C441DF">
      <w:pPr>
        <w:pStyle w:val="Heading3"/>
        <w:rPr>
          <w:color w:val="auto"/>
        </w:rPr>
      </w:pPr>
      <w:r w:rsidRPr="00C91726">
        <w:rPr>
          <w:color w:val="auto"/>
        </w:rPr>
        <w:t>Theory :</w:t>
      </w:r>
      <w:r w:rsidRPr="00C91726">
        <w:rPr>
          <w:color w:val="auto"/>
          <w:lang w:val="en-GB"/>
        </w:rPr>
        <w:t xml:space="preserve"> </w:t>
      </w:r>
      <w:r w:rsidRPr="00C91726">
        <w:rPr>
          <w:color w:val="auto"/>
        </w:rPr>
        <w:t xml:space="preserve">We have to print </w:t>
      </w:r>
      <w:r w:rsidRPr="00C91726">
        <w:rPr>
          <w:color w:val="auto"/>
          <w:lang w:val="en-GB"/>
        </w:rPr>
        <w:t>whether the year is a leap year</w:t>
      </w:r>
      <w:r w:rsidRPr="00C91726">
        <w:rPr>
          <w:color w:val="auto"/>
        </w:rPr>
        <w:t xml:space="preserve"> or not via year entered by the user</w:t>
      </w:r>
      <w:r w:rsidR="00CE4C71" w:rsidRPr="00C91726">
        <w:rPr>
          <w:color w:val="auto"/>
        </w:rPr>
        <w:t xml:space="preserve"> by using the remainder operator</w:t>
      </w:r>
      <w:r w:rsidR="005B027C" w:rsidRPr="00C91726">
        <w:rPr>
          <w:color w:val="auto"/>
        </w:rPr>
        <w:t xml:space="preserve"> and if else condition</w:t>
      </w:r>
      <w:r w:rsidRPr="00C91726">
        <w:rPr>
          <w:color w:val="auto"/>
        </w:rPr>
        <w:t>.</w:t>
      </w:r>
    </w:p>
    <w:p w14:paraId="50C575CA" w14:textId="77777777" w:rsidR="00C441DF" w:rsidRPr="00C91726" w:rsidRDefault="00C441DF" w:rsidP="00C441DF">
      <w:pPr>
        <w:pStyle w:val="Heading2"/>
        <w:rPr>
          <w:lang w:val="en-GB"/>
        </w:rPr>
      </w:pPr>
      <w:r w:rsidRPr="00C91726">
        <w:rPr>
          <w:lang w:val="en-GB"/>
        </w:rPr>
        <w:t>Code:</w:t>
      </w:r>
    </w:p>
    <w:p w14:paraId="42449C67" w14:textId="77777777" w:rsidR="00C441DF" w:rsidRPr="00C91726" w:rsidRDefault="00C441DF" w:rsidP="00C441DF">
      <w:pPr>
        <w:rPr>
          <w:lang w:val="en-GB"/>
        </w:rPr>
      </w:pPr>
      <w:r w:rsidRPr="00C91726">
        <w:rPr>
          <w:lang w:val="en-GB"/>
        </w:rPr>
        <w:t>#include &lt;stdio.h&gt;</w:t>
      </w:r>
    </w:p>
    <w:p w14:paraId="5D30E2F9" w14:textId="77777777" w:rsidR="00C441DF" w:rsidRPr="00C91726" w:rsidRDefault="00C441DF" w:rsidP="00C441DF">
      <w:pPr>
        <w:rPr>
          <w:lang w:val="en-GB"/>
        </w:rPr>
      </w:pPr>
      <w:r w:rsidRPr="00C91726">
        <w:rPr>
          <w:lang w:val="en-GB"/>
        </w:rPr>
        <w:t>int main()</w:t>
      </w:r>
    </w:p>
    <w:p w14:paraId="37805634" w14:textId="77777777" w:rsidR="00C441DF" w:rsidRPr="00C91726" w:rsidRDefault="00C441DF" w:rsidP="00C441DF">
      <w:pPr>
        <w:rPr>
          <w:lang w:val="en-GB"/>
        </w:rPr>
      </w:pPr>
      <w:r w:rsidRPr="00C91726">
        <w:rPr>
          <w:lang w:val="en-GB"/>
        </w:rPr>
        <w:t>{</w:t>
      </w:r>
    </w:p>
    <w:p w14:paraId="5177EA5F" w14:textId="77777777" w:rsidR="00C441DF" w:rsidRPr="00C91726" w:rsidRDefault="00C441DF" w:rsidP="00C441DF">
      <w:pPr>
        <w:rPr>
          <w:lang w:val="en-GB"/>
        </w:rPr>
      </w:pPr>
      <w:r w:rsidRPr="00C91726">
        <w:rPr>
          <w:lang w:val="en-GB"/>
        </w:rPr>
        <w:t xml:space="preserve">   int year;</w:t>
      </w:r>
    </w:p>
    <w:p w14:paraId="0067246B" w14:textId="77777777" w:rsidR="00C441DF" w:rsidRPr="00C91726" w:rsidRDefault="00C441DF" w:rsidP="00C441DF">
      <w:pPr>
        <w:rPr>
          <w:lang w:val="en-GB"/>
        </w:rPr>
      </w:pPr>
      <w:r w:rsidRPr="00C91726">
        <w:rPr>
          <w:lang w:val="en-GB"/>
        </w:rPr>
        <w:t xml:space="preserve">   printf("Enter a year: ");</w:t>
      </w:r>
    </w:p>
    <w:p w14:paraId="0FECD18D" w14:textId="77777777" w:rsidR="00C441DF" w:rsidRPr="00C91726" w:rsidRDefault="00C441DF" w:rsidP="00C441DF">
      <w:pPr>
        <w:rPr>
          <w:lang w:val="en-GB"/>
        </w:rPr>
      </w:pPr>
      <w:r w:rsidRPr="00C91726">
        <w:rPr>
          <w:lang w:val="en-GB"/>
        </w:rPr>
        <w:t xml:space="preserve">   scanf("%d", &amp;year);</w:t>
      </w:r>
    </w:p>
    <w:p w14:paraId="0B2FB5F1" w14:textId="77777777" w:rsidR="00C441DF" w:rsidRPr="00C91726" w:rsidRDefault="00C441DF" w:rsidP="00C441DF">
      <w:pPr>
        <w:rPr>
          <w:lang w:val="en-GB"/>
        </w:rPr>
      </w:pPr>
      <w:r w:rsidRPr="00C91726">
        <w:rPr>
          <w:lang w:val="en-GB"/>
        </w:rPr>
        <w:t xml:space="preserve">   if (year % 400 == 0)</w:t>
      </w:r>
    </w:p>
    <w:p w14:paraId="4063845F" w14:textId="77777777" w:rsidR="00C441DF" w:rsidRPr="00C91726" w:rsidRDefault="00C441DF" w:rsidP="00C441DF">
      <w:pPr>
        <w:rPr>
          <w:lang w:val="en-GB"/>
        </w:rPr>
      </w:pPr>
      <w:r w:rsidRPr="00C91726">
        <w:rPr>
          <w:lang w:val="en-GB"/>
        </w:rPr>
        <w:t xml:space="preserve">      printf("%d is a leap year.", year);</w:t>
      </w:r>
    </w:p>
    <w:p w14:paraId="44DA07C9" w14:textId="77777777" w:rsidR="00C441DF" w:rsidRPr="00C91726" w:rsidRDefault="00C441DF" w:rsidP="00C441DF">
      <w:pPr>
        <w:rPr>
          <w:lang w:val="en-GB"/>
        </w:rPr>
      </w:pPr>
      <w:r w:rsidRPr="00C91726">
        <w:rPr>
          <w:lang w:val="en-GB"/>
        </w:rPr>
        <w:t xml:space="preserve">   else if (year % 100 == 0)</w:t>
      </w:r>
    </w:p>
    <w:p w14:paraId="7B697CD0" w14:textId="77777777" w:rsidR="00C441DF" w:rsidRPr="00C91726" w:rsidRDefault="00C441DF" w:rsidP="00C441DF">
      <w:pPr>
        <w:rPr>
          <w:lang w:val="en-GB"/>
        </w:rPr>
      </w:pPr>
      <w:r w:rsidRPr="00C91726">
        <w:rPr>
          <w:lang w:val="en-GB"/>
        </w:rPr>
        <w:t xml:space="preserve">      printf("%d is not a leap year.", year);</w:t>
      </w:r>
    </w:p>
    <w:p w14:paraId="18E62CC1" w14:textId="77777777" w:rsidR="00C441DF" w:rsidRPr="00C91726" w:rsidRDefault="00C441DF" w:rsidP="00C441DF">
      <w:pPr>
        <w:rPr>
          <w:lang w:val="en-GB"/>
        </w:rPr>
      </w:pPr>
      <w:r w:rsidRPr="00C91726">
        <w:rPr>
          <w:lang w:val="en-GB"/>
        </w:rPr>
        <w:t xml:space="preserve">   else if (year % 4 == 0)</w:t>
      </w:r>
    </w:p>
    <w:p w14:paraId="514F9EE3" w14:textId="77777777" w:rsidR="00C441DF" w:rsidRPr="00C91726" w:rsidRDefault="00C441DF" w:rsidP="00C441DF">
      <w:pPr>
        <w:rPr>
          <w:lang w:val="en-GB"/>
        </w:rPr>
      </w:pPr>
      <w:r w:rsidRPr="00C91726">
        <w:rPr>
          <w:lang w:val="en-GB"/>
        </w:rPr>
        <w:t xml:space="preserve">      printf("%d is a leap year.", year);</w:t>
      </w:r>
    </w:p>
    <w:p w14:paraId="768F3BD5" w14:textId="77777777" w:rsidR="00C441DF" w:rsidRPr="00C91726" w:rsidRDefault="00C441DF" w:rsidP="00C441DF">
      <w:pPr>
        <w:rPr>
          <w:lang w:val="en-GB"/>
        </w:rPr>
      </w:pPr>
      <w:r w:rsidRPr="00C91726">
        <w:rPr>
          <w:lang w:val="en-GB"/>
        </w:rPr>
        <w:t xml:space="preserve">   else</w:t>
      </w:r>
    </w:p>
    <w:p w14:paraId="6FF7649E" w14:textId="77777777" w:rsidR="00C441DF" w:rsidRPr="00C91726" w:rsidRDefault="00C441DF" w:rsidP="00C441DF">
      <w:pPr>
        <w:rPr>
          <w:lang w:val="en-GB"/>
        </w:rPr>
      </w:pPr>
      <w:r w:rsidRPr="00C91726">
        <w:rPr>
          <w:lang w:val="en-GB"/>
        </w:rPr>
        <w:t xml:space="preserve">      printf("%d is not a leap year.", year);</w:t>
      </w:r>
    </w:p>
    <w:p w14:paraId="00DC068D" w14:textId="77777777" w:rsidR="00C441DF" w:rsidRPr="00C91726" w:rsidRDefault="00C441DF" w:rsidP="00C441DF">
      <w:pPr>
        <w:rPr>
          <w:lang w:val="en-GB"/>
        </w:rPr>
      </w:pPr>
      <w:r w:rsidRPr="00C91726">
        <w:rPr>
          <w:lang w:val="en-GB"/>
        </w:rPr>
        <w:t xml:space="preserve">   return 0;</w:t>
      </w:r>
    </w:p>
    <w:p w14:paraId="13F3FA29" w14:textId="77777777" w:rsidR="00C441DF" w:rsidRPr="00C91726" w:rsidRDefault="00C441DF" w:rsidP="00C441DF">
      <w:pPr>
        <w:rPr>
          <w:lang w:val="en-GB"/>
        </w:rPr>
      </w:pPr>
      <w:r w:rsidRPr="00C91726">
        <w:rPr>
          <w:lang w:val="en-GB"/>
        </w:rPr>
        <w:t>}</w:t>
      </w:r>
    </w:p>
    <w:p w14:paraId="11D0AD72" w14:textId="77777777" w:rsidR="00C441DF" w:rsidRPr="00C91726" w:rsidRDefault="00C441DF" w:rsidP="00C441DF">
      <w:pPr>
        <w:pStyle w:val="Heading2"/>
        <w:rPr>
          <w:lang w:val="en-GB"/>
        </w:rPr>
      </w:pPr>
      <w:r w:rsidRPr="00C91726">
        <w:rPr>
          <w:lang w:val="en-GB"/>
        </w:rPr>
        <w:t>Output:</w:t>
      </w:r>
    </w:p>
    <w:p w14:paraId="6BF14420" w14:textId="77777777" w:rsidR="00C441DF" w:rsidRPr="00C91726" w:rsidRDefault="00C441DF" w:rsidP="00C441DF">
      <w:r w:rsidRPr="00C91726">
        <w:rPr>
          <w:noProof/>
        </w:rPr>
        <w:drawing>
          <wp:inline distT="0" distB="0" distL="0" distR="0" wp14:anchorId="6988F25E" wp14:editId="26A6F5DA">
            <wp:extent cx="5133975" cy="1727200"/>
            <wp:effectExtent l="0" t="0" r="9525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-1" b="28890"/>
                    <a:stretch/>
                  </pic:blipFill>
                  <pic:spPr bwMode="auto">
                    <a:xfrm>
                      <a:off x="0" y="0"/>
                      <a:ext cx="5133975" cy="172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CF70AE" w14:textId="77290F8A" w:rsidR="00C441DF" w:rsidRPr="00C91726" w:rsidRDefault="003C3229" w:rsidP="00C441DF">
      <w:pPr>
        <w:pStyle w:val="Heading2"/>
        <w:numPr>
          <w:ilvl w:val="0"/>
          <w:numId w:val="13"/>
        </w:numPr>
      </w:pPr>
      <w:r w:rsidRPr="00C91726">
        <w:lastRenderedPageBreak/>
        <w:t>(a) Write a C program to check whether a triangle is Equilateral, scalene, or isosceles</w:t>
      </w:r>
      <w:r w:rsidR="00C441DF" w:rsidRPr="00C91726">
        <w:t>.</w:t>
      </w:r>
    </w:p>
    <w:p w14:paraId="6493CCFE" w14:textId="77777777" w:rsidR="008C0EEE" w:rsidRPr="00C91726" w:rsidRDefault="008C0EEE" w:rsidP="008C0EEE">
      <w:pPr>
        <w:pStyle w:val="Heading3"/>
        <w:rPr>
          <w:color w:val="auto"/>
        </w:rPr>
      </w:pPr>
      <w:r w:rsidRPr="00C91726">
        <w:rPr>
          <w:color w:val="auto"/>
        </w:rPr>
        <w:t>Language used : C</w:t>
      </w:r>
    </w:p>
    <w:p w14:paraId="152C1BFF" w14:textId="0AE4E408" w:rsidR="008C0EEE" w:rsidRPr="00C91726" w:rsidRDefault="008C0EEE" w:rsidP="008C0EEE">
      <w:pPr>
        <w:pStyle w:val="Heading3"/>
        <w:rPr>
          <w:color w:val="auto"/>
        </w:rPr>
      </w:pPr>
      <w:r w:rsidRPr="00C91726">
        <w:rPr>
          <w:color w:val="auto"/>
        </w:rPr>
        <w:t>Theory :</w:t>
      </w:r>
      <w:r w:rsidRPr="00C91726">
        <w:rPr>
          <w:color w:val="auto"/>
          <w:lang w:val="en-GB"/>
        </w:rPr>
        <w:t xml:space="preserve"> </w:t>
      </w:r>
      <w:r w:rsidRPr="00C91726">
        <w:rPr>
          <w:color w:val="auto"/>
        </w:rPr>
        <w:t xml:space="preserve">We have to print </w:t>
      </w:r>
      <w:r w:rsidRPr="00C91726">
        <w:rPr>
          <w:color w:val="auto"/>
          <w:lang w:val="en-GB"/>
        </w:rPr>
        <w:t>whether the</w:t>
      </w:r>
      <w:r w:rsidRPr="00C91726">
        <w:rPr>
          <w:color w:val="auto"/>
        </w:rPr>
        <w:t xml:space="preserve"> </w:t>
      </w:r>
      <w:r w:rsidRPr="00C91726">
        <w:rPr>
          <w:color w:val="auto"/>
          <w:lang w:val="en-GB"/>
        </w:rPr>
        <w:t>triangle is Equilateral, scalene or isosceles</w:t>
      </w:r>
      <w:r w:rsidRPr="00C91726">
        <w:rPr>
          <w:color w:val="auto"/>
        </w:rPr>
        <w:t xml:space="preserve"> or not via three sides entered by the user</w:t>
      </w:r>
      <w:r w:rsidR="001C2C0B" w:rsidRPr="00C91726">
        <w:rPr>
          <w:color w:val="auto"/>
        </w:rPr>
        <w:t xml:space="preserve"> by using the &amp;&amp; and || operands and comparing values</w:t>
      </w:r>
      <w:r w:rsidRPr="00C91726">
        <w:rPr>
          <w:color w:val="auto"/>
        </w:rPr>
        <w:t>.</w:t>
      </w:r>
    </w:p>
    <w:p w14:paraId="583AB271" w14:textId="77777777" w:rsidR="008C0EEE" w:rsidRPr="00C91726" w:rsidRDefault="008C0EEE" w:rsidP="008C0EEE">
      <w:pPr>
        <w:pStyle w:val="Heading2"/>
        <w:rPr>
          <w:lang w:val="en-GB"/>
        </w:rPr>
      </w:pPr>
      <w:r w:rsidRPr="00C91726">
        <w:rPr>
          <w:lang w:val="en-GB"/>
        </w:rPr>
        <w:t>Code:</w:t>
      </w:r>
    </w:p>
    <w:p w14:paraId="5EDC8AB7" w14:textId="77777777" w:rsidR="008C0EEE" w:rsidRPr="00C91726" w:rsidRDefault="008C0EEE" w:rsidP="008C0EEE">
      <w:pPr>
        <w:rPr>
          <w:lang w:val="en-IN"/>
        </w:rPr>
      </w:pPr>
      <w:r w:rsidRPr="00C91726">
        <w:rPr>
          <w:lang w:val="en-IN"/>
        </w:rPr>
        <w:t>#include &lt;stdio.h&gt;</w:t>
      </w:r>
    </w:p>
    <w:p w14:paraId="4DC27D60" w14:textId="77777777" w:rsidR="008C0EEE" w:rsidRPr="00C91726" w:rsidRDefault="008C0EEE" w:rsidP="008C0EEE">
      <w:pPr>
        <w:rPr>
          <w:lang w:val="en-IN"/>
        </w:rPr>
      </w:pPr>
      <w:r w:rsidRPr="00C91726">
        <w:rPr>
          <w:lang w:val="en-IN"/>
        </w:rPr>
        <w:t>int main()</w:t>
      </w:r>
    </w:p>
    <w:p w14:paraId="39509F1F" w14:textId="77777777" w:rsidR="008C0EEE" w:rsidRPr="00C91726" w:rsidRDefault="008C0EEE" w:rsidP="008C0EEE">
      <w:pPr>
        <w:rPr>
          <w:lang w:val="en-IN"/>
        </w:rPr>
      </w:pPr>
      <w:r w:rsidRPr="00C91726">
        <w:rPr>
          <w:lang w:val="en-IN"/>
        </w:rPr>
        <w:t>{</w:t>
      </w:r>
    </w:p>
    <w:p w14:paraId="64F53A88" w14:textId="77777777" w:rsidR="008C0EEE" w:rsidRPr="00C91726" w:rsidRDefault="008C0EEE" w:rsidP="008C0EEE">
      <w:pPr>
        <w:rPr>
          <w:lang w:val="en-IN"/>
        </w:rPr>
      </w:pPr>
      <w:r w:rsidRPr="00C91726">
        <w:rPr>
          <w:lang w:val="en-IN"/>
        </w:rPr>
        <w:t xml:space="preserve">   int a, b, c;</w:t>
      </w:r>
    </w:p>
    <w:p w14:paraId="2ED35E2E" w14:textId="77777777" w:rsidR="008C0EEE" w:rsidRPr="00C91726" w:rsidRDefault="008C0EEE" w:rsidP="008C0EEE">
      <w:pPr>
        <w:rPr>
          <w:lang w:val="en-IN"/>
        </w:rPr>
      </w:pPr>
      <w:r w:rsidRPr="00C91726">
        <w:rPr>
          <w:lang w:val="en-IN"/>
        </w:rPr>
        <w:t xml:space="preserve">   printf("Enter the sides of triangle: ");</w:t>
      </w:r>
    </w:p>
    <w:p w14:paraId="7DD0DE54" w14:textId="77777777" w:rsidR="008C0EEE" w:rsidRPr="00C91726" w:rsidRDefault="008C0EEE" w:rsidP="008C0EEE">
      <w:pPr>
        <w:rPr>
          <w:lang w:val="en-IN"/>
        </w:rPr>
      </w:pPr>
      <w:r w:rsidRPr="00C91726">
        <w:rPr>
          <w:lang w:val="en-IN"/>
        </w:rPr>
        <w:t xml:space="preserve">   scanf("%d%d%d", &amp;a, &amp;b, &amp;c);</w:t>
      </w:r>
    </w:p>
    <w:p w14:paraId="50EE31A1" w14:textId="77777777" w:rsidR="008C0EEE" w:rsidRPr="00C91726" w:rsidRDefault="008C0EEE" w:rsidP="008C0EEE">
      <w:pPr>
        <w:rPr>
          <w:lang w:val="en-IN"/>
        </w:rPr>
      </w:pPr>
      <w:r w:rsidRPr="00C91726">
        <w:rPr>
          <w:lang w:val="en-IN"/>
        </w:rPr>
        <w:t xml:space="preserve">   if (a==b&amp;&amp;a==c)</w:t>
      </w:r>
    </w:p>
    <w:p w14:paraId="5CF2C3BB" w14:textId="77777777" w:rsidR="008C0EEE" w:rsidRPr="00C91726" w:rsidRDefault="008C0EEE" w:rsidP="008C0EEE">
      <w:pPr>
        <w:rPr>
          <w:lang w:val="en-IN"/>
        </w:rPr>
      </w:pPr>
      <w:r w:rsidRPr="00C91726">
        <w:rPr>
          <w:lang w:val="en-IN"/>
        </w:rPr>
        <w:t xml:space="preserve">      printf("it is a equiletral triangle");</w:t>
      </w:r>
    </w:p>
    <w:p w14:paraId="684BB965" w14:textId="77777777" w:rsidR="008C0EEE" w:rsidRPr="00C91726" w:rsidRDefault="008C0EEE" w:rsidP="008C0EEE">
      <w:pPr>
        <w:rPr>
          <w:lang w:val="en-IN"/>
        </w:rPr>
      </w:pPr>
      <w:r w:rsidRPr="00C91726">
        <w:rPr>
          <w:lang w:val="en-IN"/>
        </w:rPr>
        <w:t xml:space="preserve">   else if (a==b||a==c||b==c)</w:t>
      </w:r>
    </w:p>
    <w:p w14:paraId="3C143713" w14:textId="77777777" w:rsidR="008C0EEE" w:rsidRPr="00C91726" w:rsidRDefault="008C0EEE" w:rsidP="008C0EEE">
      <w:pPr>
        <w:rPr>
          <w:lang w:val="en-IN"/>
        </w:rPr>
      </w:pPr>
      <w:r w:rsidRPr="00C91726">
        <w:rPr>
          <w:lang w:val="en-IN"/>
        </w:rPr>
        <w:t xml:space="preserve">      printf("it is a isoceles triangle");</w:t>
      </w:r>
    </w:p>
    <w:p w14:paraId="6E91B681" w14:textId="77777777" w:rsidR="008C0EEE" w:rsidRPr="00C91726" w:rsidRDefault="008C0EEE" w:rsidP="008C0EEE">
      <w:pPr>
        <w:rPr>
          <w:lang w:val="en-IN"/>
        </w:rPr>
      </w:pPr>
      <w:r w:rsidRPr="00C91726">
        <w:rPr>
          <w:lang w:val="en-IN"/>
        </w:rPr>
        <w:t xml:space="preserve">   else</w:t>
      </w:r>
    </w:p>
    <w:p w14:paraId="67137490" w14:textId="77777777" w:rsidR="008C0EEE" w:rsidRPr="00C91726" w:rsidRDefault="008C0EEE" w:rsidP="008C0EEE">
      <w:pPr>
        <w:rPr>
          <w:lang w:val="en-IN"/>
        </w:rPr>
      </w:pPr>
      <w:r w:rsidRPr="00C91726">
        <w:rPr>
          <w:lang w:val="en-IN"/>
        </w:rPr>
        <w:t xml:space="preserve">      printf("it is a scelene triangle");</w:t>
      </w:r>
    </w:p>
    <w:p w14:paraId="706BA255" w14:textId="77777777" w:rsidR="008C0EEE" w:rsidRPr="00C91726" w:rsidRDefault="008C0EEE" w:rsidP="008C0EEE">
      <w:pPr>
        <w:rPr>
          <w:lang w:val="en-IN"/>
        </w:rPr>
      </w:pPr>
      <w:r w:rsidRPr="00C91726">
        <w:rPr>
          <w:lang w:val="en-IN"/>
        </w:rPr>
        <w:t xml:space="preserve">   return 0;</w:t>
      </w:r>
    </w:p>
    <w:p w14:paraId="6C3F97E7" w14:textId="77777777" w:rsidR="008C0EEE" w:rsidRPr="00C91726" w:rsidRDefault="008C0EEE" w:rsidP="008C0EEE">
      <w:pPr>
        <w:rPr>
          <w:lang w:val="en-IN"/>
        </w:rPr>
      </w:pPr>
      <w:r w:rsidRPr="00C91726">
        <w:rPr>
          <w:lang w:val="en-IN"/>
        </w:rPr>
        <w:t>}</w:t>
      </w:r>
    </w:p>
    <w:p w14:paraId="5EB37107" w14:textId="77777777" w:rsidR="008C0EEE" w:rsidRPr="00C91726" w:rsidRDefault="008C0EEE" w:rsidP="008C0EEE">
      <w:pPr>
        <w:pStyle w:val="Heading2"/>
        <w:rPr>
          <w:lang w:val="en-IN"/>
        </w:rPr>
      </w:pPr>
      <w:r w:rsidRPr="00C91726">
        <w:rPr>
          <w:lang w:val="en-IN"/>
        </w:rPr>
        <w:t xml:space="preserve">Output: </w:t>
      </w:r>
    </w:p>
    <w:p w14:paraId="7D461E2F" w14:textId="66ECD4D4" w:rsidR="00EC1FB6" w:rsidRPr="00C91726" w:rsidRDefault="00FE0E41" w:rsidP="00EC1FB6">
      <w:r w:rsidRPr="00C91726">
        <w:rPr>
          <w:noProof/>
        </w:rPr>
        <w:drawing>
          <wp:inline distT="0" distB="0" distL="0" distR="0" wp14:anchorId="26ADA867" wp14:editId="6F2233A8">
            <wp:extent cx="4829175" cy="20478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8E3C8" w14:textId="77777777" w:rsidR="00C441DF" w:rsidRPr="00C91726" w:rsidRDefault="00C441DF">
      <w:pPr>
        <w:rPr>
          <w:rFonts w:eastAsiaTheme="majorEastAsia" w:cstheme="majorBidi"/>
          <w:b/>
          <w:sz w:val="36"/>
          <w:szCs w:val="26"/>
        </w:rPr>
      </w:pPr>
      <w:r w:rsidRPr="00C91726">
        <w:br w:type="page"/>
      </w:r>
    </w:p>
    <w:p w14:paraId="043133D1" w14:textId="73312D89" w:rsidR="009606E8" w:rsidRPr="00C91726" w:rsidRDefault="00C441DF" w:rsidP="001C2C0B">
      <w:pPr>
        <w:pStyle w:val="Heading2"/>
      </w:pPr>
      <w:r w:rsidRPr="00C91726">
        <w:lastRenderedPageBreak/>
        <w:t xml:space="preserve">(b) Write a C program to check whether a triangle is right angles, obtuse, acute triangle </w:t>
      </w:r>
      <w:r w:rsidR="009606E8" w:rsidRPr="00C91726">
        <w:t>Equilateral, scalene, or isosceles.</w:t>
      </w:r>
    </w:p>
    <w:p w14:paraId="6E9D94DE" w14:textId="77777777" w:rsidR="009606E8" w:rsidRPr="00C91726" w:rsidRDefault="009606E8" w:rsidP="009606E8">
      <w:pPr>
        <w:pStyle w:val="Heading3"/>
        <w:rPr>
          <w:color w:val="auto"/>
        </w:rPr>
      </w:pPr>
      <w:r w:rsidRPr="00C91726">
        <w:rPr>
          <w:color w:val="auto"/>
        </w:rPr>
        <w:t>Language used : C</w:t>
      </w:r>
    </w:p>
    <w:p w14:paraId="2E64EE7A" w14:textId="55DAB247" w:rsidR="009606E8" w:rsidRPr="00C91726" w:rsidRDefault="009606E8" w:rsidP="009606E8">
      <w:pPr>
        <w:pStyle w:val="Heading3"/>
        <w:rPr>
          <w:color w:val="auto"/>
        </w:rPr>
      </w:pPr>
      <w:r w:rsidRPr="00C91726">
        <w:rPr>
          <w:color w:val="auto"/>
        </w:rPr>
        <w:t>Theory :</w:t>
      </w:r>
      <w:r w:rsidRPr="00C91726">
        <w:rPr>
          <w:color w:val="auto"/>
          <w:lang w:val="en-GB"/>
        </w:rPr>
        <w:t xml:space="preserve"> </w:t>
      </w:r>
      <w:r w:rsidRPr="00C91726">
        <w:rPr>
          <w:color w:val="auto"/>
        </w:rPr>
        <w:t xml:space="preserve">We have to print </w:t>
      </w:r>
      <w:r w:rsidRPr="00C91726">
        <w:rPr>
          <w:color w:val="auto"/>
          <w:lang w:val="en-GB"/>
        </w:rPr>
        <w:t>whether the</w:t>
      </w:r>
      <w:r w:rsidRPr="00C91726">
        <w:rPr>
          <w:color w:val="auto"/>
        </w:rPr>
        <w:t xml:space="preserve"> </w:t>
      </w:r>
      <w:r w:rsidRPr="00C91726">
        <w:rPr>
          <w:color w:val="auto"/>
          <w:lang w:val="en-GB"/>
        </w:rPr>
        <w:t>triangle is Equilateral, scalene or isosceles</w:t>
      </w:r>
      <w:r w:rsidRPr="00C91726">
        <w:rPr>
          <w:color w:val="auto"/>
        </w:rPr>
        <w:t xml:space="preserve"> or not via three sides entered by the user</w:t>
      </w:r>
      <w:r w:rsidR="00CE2A18" w:rsidRPr="00C91726">
        <w:rPr>
          <w:color w:val="auto"/>
        </w:rPr>
        <w:t xml:space="preserve"> by using OR(||) operator</w:t>
      </w:r>
      <w:r w:rsidR="002F2E48" w:rsidRPr="00C91726">
        <w:rPr>
          <w:color w:val="auto"/>
        </w:rPr>
        <w:t xml:space="preserve"> and if else condition</w:t>
      </w:r>
      <w:r w:rsidRPr="00C91726">
        <w:rPr>
          <w:color w:val="auto"/>
        </w:rPr>
        <w:t>.</w:t>
      </w:r>
    </w:p>
    <w:p w14:paraId="6042F801" w14:textId="2E9AB27B" w:rsidR="009606E8" w:rsidRPr="00C91726" w:rsidRDefault="009606E8" w:rsidP="009606E8">
      <w:pPr>
        <w:pStyle w:val="Heading2"/>
        <w:rPr>
          <w:lang w:val="en-GB"/>
        </w:rPr>
      </w:pPr>
      <w:r w:rsidRPr="00C91726">
        <w:rPr>
          <w:lang w:val="en-GB"/>
        </w:rPr>
        <w:t>Code:</w:t>
      </w:r>
    </w:p>
    <w:p w14:paraId="0FE90AA3" w14:textId="77777777" w:rsidR="009606E8" w:rsidRPr="00C91726" w:rsidRDefault="009606E8" w:rsidP="009606E8">
      <w:r w:rsidRPr="00C91726">
        <w:t>#include &lt;stdio.h&gt;</w:t>
      </w:r>
    </w:p>
    <w:p w14:paraId="7A49DB7D" w14:textId="77777777" w:rsidR="009606E8" w:rsidRPr="00C91726" w:rsidRDefault="009606E8" w:rsidP="009606E8">
      <w:r w:rsidRPr="00C91726">
        <w:t>#include &lt;stdlib.h&gt;</w:t>
      </w:r>
    </w:p>
    <w:p w14:paraId="7E76472A" w14:textId="77777777" w:rsidR="009606E8" w:rsidRPr="00C91726" w:rsidRDefault="009606E8" w:rsidP="009606E8">
      <w:r w:rsidRPr="00C91726">
        <w:t>#include &lt;math.h&gt;</w:t>
      </w:r>
    </w:p>
    <w:p w14:paraId="1A9500BC" w14:textId="77777777" w:rsidR="009606E8" w:rsidRPr="00C91726" w:rsidRDefault="009606E8" w:rsidP="009606E8">
      <w:r w:rsidRPr="00C91726">
        <w:t>int main(int argc, char *argv[])</w:t>
      </w:r>
    </w:p>
    <w:p w14:paraId="6149E41E" w14:textId="77777777" w:rsidR="009606E8" w:rsidRPr="00C91726" w:rsidRDefault="009606E8" w:rsidP="009606E8">
      <w:r w:rsidRPr="00C91726">
        <w:t>{   int x,y,z;</w:t>
      </w:r>
    </w:p>
    <w:p w14:paraId="6AC13919" w14:textId="77777777" w:rsidR="009606E8" w:rsidRPr="00C91726" w:rsidRDefault="009606E8" w:rsidP="009606E8">
      <w:r w:rsidRPr="00C91726">
        <w:t xml:space="preserve">    printf("Type in the integer lengths of 3 sides of a triangle:\n");</w:t>
      </w:r>
    </w:p>
    <w:p w14:paraId="11B86AFF" w14:textId="77777777" w:rsidR="009606E8" w:rsidRPr="00C91726" w:rsidRDefault="009606E8" w:rsidP="009606E8">
      <w:r w:rsidRPr="00C91726">
        <w:t xml:space="preserve">    scanf("%d %d %d", &amp;x, &amp;y, &amp;z);</w:t>
      </w:r>
    </w:p>
    <w:p w14:paraId="6AED763A" w14:textId="77777777" w:rsidR="009606E8" w:rsidRPr="00C91726" w:rsidRDefault="009606E8" w:rsidP="009606E8">
      <w:r w:rsidRPr="00C91726">
        <w:t xml:space="preserve">    if((x&lt;=0) || (y&lt;=0) || (z&lt;=0))</w:t>
      </w:r>
    </w:p>
    <w:p w14:paraId="32DD74C0" w14:textId="77777777" w:rsidR="009606E8" w:rsidRPr="00C91726" w:rsidRDefault="009606E8" w:rsidP="009606E8">
      <w:r w:rsidRPr="00C91726">
        <w:t xml:space="preserve">            printf("This is not a triangle.\n");</w:t>
      </w:r>
    </w:p>
    <w:p w14:paraId="74D4AFF4" w14:textId="77777777" w:rsidR="009606E8" w:rsidRPr="00C91726" w:rsidRDefault="009606E8" w:rsidP="009606E8">
      <w:r w:rsidRPr="00C91726">
        <w:t xml:space="preserve">    else</w:t>
      </w:r>
    </w:p>
    <w:p w14:paraId="1E6F2B6A" w14:textId="77777777" w:rsidR="009606E8" w:rsidRPr="00C91726" w:rsidRDefault="009606E8" w:rsidP="009606E8">
      <w:r w:rsidRPr="00C91726">
        <w:t xml:space="preserve">        {</w:t>
      </w:r>
    </w:p>
    <w:p w14:paraId="29E13A15" w14:textId="77777777" w:rsidR="009606E8" w:rsidRPr="00C91726" w:rsidRDefault="009606E8" w:rsidP="009606E8">
      <w:r w:rsidRPr="00C91726">
        <w:t xml:space="preserve">        if((x + y &lt;= z) || (x + z &lt;= y) || (y + z &lt;= x))</w:t>
      </w:r>
    </w:p>
    <w:p w14:paraId="407DF06D" w14:textId="77777777" w:rsidR="009606E8" w:rsidRPr="00C91726" w:rsidRDefault="009606E8" w:rsidP="009606E8">
      <w:r w:rsidRPr="00C91726">
        <w:t xml:space="preserve">            printf("This is not a triangle.\n");</w:t>
      </w:r>
    </w:p>
    <w:p w14:paraId="3A7D534D" w14:textId="77777777" w:rsidR="009606E8" w:rsidRPr="00C91726" w:rsidRDefault="009606E8" w:rsidP="009606E8">
      <w:r w:rsidRPr="00C91726">
        <w:t xml:space="preserve">        else</w:t>
      </w:r>
    </w:p>
    <w:p w14:paraId="74F1724F" w14:textId="77777777" w:rsidR="009606E8" w:rsidRPr="00C91726" w:rsidRDefault="009606E8" w:rsidP="009606E8">
      <w:r w:rsidRPr="00C91726">
        <w:t xml:space="preserve">            if( ((x * x) + (y * y) == (z * z)) || ((x * x) + (z * z) == (y * y)) || ((z * z) + (y * y) == (x * x)) )</w:t>
      </w:r>
    </w:p>
    <w:p w14:paraId="6DBB2985" w14:textId="77777777" w:rsidR="009606E8" w:rsidRPr="00C91726" w:rsidRDefault="009606E8" w:rsidP="009606E8">
      <w:r w:rsidRPr="00C91726">
        <w:t xml:space="preserve">                printf("This is a right-angled triangle.\n");</w:t>
      </w:r>
    </w:p>
    <w:p w14:paraId="4034D804" w14:textId="77777777" w:rsidR="009606E8" w:rsidRPr="00C91726" w:rsidRDefault="009606E8" w:rsidP="009606E8">
      <w:r w:rsidRPr="00C91726">
        <w:t xml:space="preserve">            else if( ( ((x * x) + (y * y) &lt; (z * z)) || ((x * x) + (z * z) &lt; (y * y)) || ((z * z) + (y * y) &lt; (x * x)) ) || ( ( x&lt;=z &amp;&amp; y&lt;=z ) || ( x&lt;=y &amp;&amp; z&lt;=y ) || ( y&lt;=x &amp;&amp; z&lt;=x ) ) )</w:t>
      </w:r>
    </w:p>
    <w:p w14:paraId="464FDF4E" w14:textId="77777777" w:rsidR="009606E8" w:rsidRPr="00C91726" w:rsidRDefault="009606E8" w:rsidP="009606E8">
      <w:r w:rsidRPr="00C91726">
        <w:t xml:space="preserve">                printf("This is an acute-angled triangle.\n");</w:t>
      </w:r>
    </w:p>
    <w:p w14:paraId="0136829D" w14:textId="77777777" w:rsidR="009606E8" w:rsidRPr="00C91726" w:rsidRDefault="009606E8" w:rsidP="009606E8">
      <w:r w:rsidRPr="00C91726">
        <w:t xml:space="preserve">            else if( ( ((x * x) + (y * y) &gt; (z * z)) || ((x * x) + (z * z) &gt; (y * y)) || ((z * z) + (y * y) &gt; (x * x)) ) || ( ( x&gt;z &amp;&amp; y&gt;z ) || ( x&gt;y &amp;&amp; z&gt;y ) || ( y&gt;x &amp;&amp; z&gt;x ) ) )</w:t>
      </w:r>
    </w:p>
    <w:p w14:paraId="233D7B42" w14:textId="77777777" w:rsidR="009606E8" w:rsidRPr="00C91726" w:rsidRDefault="009606E8" w:rsidP="009606E8">
      <w:r w:rsidRPr="00C91726">
        <w:t xml:space="preserve">                printf("This is an obtuse-angled triangle.\n");</w:t>
      </w:r>
    </w:p>
    <w:p w14:paraId="08AE4BA1" w14:textId="77777777" w:rsidR="009606E8" w:rsidRPr="00C91726" w:rsidRDefault="009606E8" w:rsidP="009606E8">
      <w:r w:rsidRPr="00C91726">
        <w:t xml:space="preserve">            else</w:t>
      </w:r>
    </w:p>
    <w:p w14:paraId="21980465" w14:textId="77777777" w:rsidR="009606E8" w:rsidRPr="00C91726" w:rsidRDefault="009606E8" w:rsidP="009606E8">
      <w:r w:rsidRPr="00C91726">
        <w:t xml:space="preserve">                printf("Not a triangle\n");</w:t>
      </w:r>
    </w:p>
    <w:p w14:paraId="5FED488E" w14:textId="77777777" w:rsidR="009606E8" w:rsidRPr="00C91726" w:rsidRDefault="009606E8" w:rsidP="009606E8">
      <w:r w:rsidRPr="00C91726">
        <w:lastRenderedPageBreak/>
        <w:t xml:space="preserve">        }</w:t>
      </w:r>
    </w:p>
    <w:p w14:paraId="2D055813" w14:textId="77777777" w:rsidR="009606E8" w:rsidRPr="00C91726" w:rsidRDefault="009606E8" w:rsidP="009606E8">
      <w:r w:rsidRPr="00C91726">
        <w:t xml:space="preserve">    return 0;</w:t>
      </w:r>
    </w:p>
    <w:p w14:paraId="788AC0A2" w14:textId="4110A306" w:rsidR="008E73AF" w:rsidRPr="00C91726" w:rsidRDefault="009606E8" w:rsidP="009606E8">
      <w:r w:rsidRPr="00C91726">
        <w:t>}</w:t>
      </w:r>
    </w:p>
    <w:p w14:paraId="36515E27" w14:textId="77777777" w:rsidR="009606E8" w:rsidRPr="00C91726" w:rsidRDefault="009606E8" w:rsidP="009606E8">
      <w:pPr>
        <w:pStyle w:val="Heading2"/>
        <w:rPr>
          <w:lang w:val="en-IN"/>
        </w:rPr>
      </w:pPr>
      <w:r w:rsidRPr="00C91726">
        <w:rPr>
          <w:lang w:val="en-IN"/>
        </w:rPr>
        <w:t xml:space="preserve">Output: </w:t>
      </w:r>
    </w:p>
    <w:p w14:paraId="53B6FFD2" w14:textId="579C6FE1" w:rsidR="00C441DF" w:rsidRPr="00C91726" w:rsidRDefault="00A01D25">
      <w:pPr>
        <w:rPr>
          <w:rFonts w:eastAsiaTheme="majorEastAsia" w:cstheme="majorBidi"/>
          <w:b/>
          <w:sz w:val="36"/>
          <w:szCs w:val="26"/>
        </w:rPr>
      </w:pPr>
      <w:r w:rsidRPr="00C91726">
        <w:rPr>
          <w:noProof/>
        </w:rPr>
        <w:drawing>
          <wp:inline distT="0" distB="0" distL="0" distR="0" wp14:anchorId="277CE301" wp14:editId="7D1D7626">
            <wp:extent cx="4359018" cy="1722269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41DF" w:rsidRPr="00C91726">
        <w:br w:type="page"/>
      </w:r>
    </w:p>
    <w:p w14:paraId="4B443052" w14:textId="029C9EA9" w:rsidR="00C441DF" w:rsidRPr="00C91726" w:rsidRDefault="00C441DF" w:rsidP="00D44290">
      <w:pPr>
        <w:pStyle w:val="Heading2"/>
        <w:numPr>
          <w:ilvl w:val="0"/>
          <w:numId w:val="13"/>
        </w:numPr>
      </w:pPr>
      <w:r w:rsidRPr="00C91726">
        <w:lastRenderedPageBreak/>
        <w:t>Write a C program to covert temperature from Fahrenheit to Celsius and Celsius to Fahrenheit (User must provide the choice of type of temperature).</w:t>
      </w:r>
    </w:p>
    <w:p w14:paraId="3364609E" w14:textId="77777777" w:rsidR="00772B69" w:rsidRPr="00C91726" w:rsidRDefault="00772B69" w:rsidP="00772B69">
      <w:pPr>
        <w:pStyle w:val="Heading3"/>
        <w:rPr>
          <w:color w:val="auto"/>
        </w:rPr>
      </w:pPr>
      <w:r w:rsidRPr="00C91726">
        <w:rPr>
          <w:color w:val="auto"/>
        </w:rPr>
        <w:t>Language used : C</w:t>
      </w:r>
    </w:p>
    <w:p w14:paraId="2CDB4F1D" w14:textId="7BBEFABD" w:rsidR="00772B69" w:rsidRPr="00C91726" w:rsidRDefault="00772B69" w:rsidP="00772B69">
      <w:pPr>
        <w:pStyle w:val="Heading3"/>
        <w:rPr>
          <w:color w:val="auto"/>
        </w:rPr>
      </w:pPr>
      <w:r w:rsidRPr="00C91726">
        <w:rPr>
          <w:color w:val="auto"/>
        </w:rPr>
        <w:t>Theory :</w:t>
      </w:r>
      <w:r w:rsidRPr="00C91726">
        <w:rPr>
          <w:color w:val="auto"/>
          <w:lang w:val="en-GB"/>
        </w:rPr>
        <w:t xml:space="preserve"> </w:t>
      </w:r>
      <w:r w:rsidRPr="00C91726">
        <w:rPr>
          <w:color w:val="auto"/>
        </w:rPr>
        <w:t>We have to print</w:t>
      </w:r>
      <w:r w:rsidRPr="00C91726">
        <w:rPr>
          <w:color w:val="auto"/>
          <w:lang w:val="en-GB"/>
        </w:rPr>
        <w:t xml:space="preserve"> temperature from Fahrenheit to Celsius and Celsius to Fahrenheit</w:t>
      </w:r>
      <w:r w:rsidRPr="00C91726">
        <w:rPr>
          <w:color w:val="auto"/>
        </w:rPr>
        <w:t xml:space="preserve"> entered by the user</w:t>
      </w:r>
      <w:r w:rsidR="002F2E48" w:rsidRPr="00C91726">
        <w:rPr>
          <w:color w:val="auto"/>
        </w:rPr>
        <w:t xml:space="preserve"> by using the formula </w:t>
      </w:r>
      <w:r w:rsidR="002F2E48" w:rsidRPr="00C91726">
        <w:rPr>
          <w:color w:val="auto"/>
          <w:lang w:val="en-GB"/>
        </w:rPr>
        <w:t>f = (1.8*c) + 32 and c= (f-32) / 1.8</w:t>
      </w:r>
      <w:r w:rsidRPr="00C91726">
        <w:rPr>
          <w:color w:val="auto"/>
        </w:rPr>
        <w:t>.</w:t>
      </w:r>
    </w:p>
    <w:p w14:paraId="7476CA79" w14:textId="77777777" w:rsidR="00772B69" w:rsidRPr="00C91726" w:rsidRDefault="00772B69" w:rsidP="00772B69">
      <w:pPr>
        <w:pStyle w:val="Heading2"/>
      </w:pPr>
      <w:r w:rsidRPr="00C91726">
        <w:rPr>
          <w:lang w:val="en-GB"/>
        </w:rPr>
        <w:t>Code:</w:t>
      </w:r>
      <w:r w:rsidRPr="00C91726">
        <w:t xml:space="preserve"> </w:t>
      </w:r>
    </w:p>
    <w:p w14:paraId="0C4273FA" w14:textId="77777777" w:rsidR="00772B69" w:rsidRPr="00C91726" w:rsidRDefault="00772B69" w:rsidP="00772B69">
      <w:pPr>
        <w:rPr>
          <w:lang w:val="en-GB"/>
        </w:rPr>
      </w:pPr>
      <w:r w:rsidRPr="00C91726">
        <w:rPr>
          <w:lang w:val="en-GB"/>
        </w:rPr>
        <w:t>#include&lt;stdio.h&gt;</w:t>
      </w:r>
    </w:p>
    <w:p w14:paraId="6C680693" w14:textId="77777777" w:rsidR="00772B69" w:rsidRPr="00C91726" w:rsidRDefault="00772B69" w:rsidP="00772B69">
      <w:pPr>
        <w:rPr>
          <w:lang w:val="en-GB"/>
        </w:rPr>
      </w:pPr>
      <w:r w:rsidRPr="00C91726">
        <w:rPr>
          <w:lang w:val="en-GB"/>
        </w:rPr>
        <w:t>int main()</w:t>
      </w:r>
    </w:p>
    <w:p w14:paraId="6DD11D8D" w14:textId="77777777" w:rsidR="00772B69" w:rsidRPr="00C91726" w:rsidRDefault="00772B69" w:rsidP="00772B69">
      <w:pPr>
        <w:rPr>
          <w:lang w:val="en-GB"/>
        </w:rPr>
      </w:pPr>
      <w:r w:rsidRPr="00C91726">
        <w:rPr>
          <w:lang w:val="en-GB"/>
        </w:rPr>
        <w:t>{   int a;</w:t>
      </w:r>
    </w:p>
    <w:p w14:paraId="0A6796A6" w14:textId="77777777" w:rsidR="00772B69" w:rsidRPr="00C91726" w:rsidRDefault="00772B69" w:rsidP="00772B69">
      <w:pPr>
        <w:rPr>
          <w:lang w:val="en-GB"/>
        </w:rPr>
      </w:pPr>
      <w:r w:rsidRPr="00C91726">
        <w:rPr>
          <w:lang w:val="en-GB"/>
        </w:rPr>
        <w:t xml:space="preserve">    float c, f;</w:t>
      </w:r>
    </w:p>
    <w:p w14:paraId="19C48232" w14:textId="5D0F1E32" w:rsidR="00772B69" w:rsidRPr="00C91726" w:rsidRDefault="00772B69" w:rsidP="00772B69">
      <w:pPr>
        <w:rPr>
          <w:lang w:val="en-GB"/>
        </w:rPr>
      </w:pPr>
      <w:r w:rsidRPr="00C91726">
        <w:rPr>
          <w:lang w:val="en-GB"/>
        </w:rPr>
        <w:t xml:space="preserve">    printf("type 1 to convert Celsius to Fahrenheit else type 2 to convert Fahrenheit to Celsius \n");</w:t>
      </w:r>
      <w:r w:rsidR="00785A3B" w:rsidRPr="00C91726">
        <w:rPr>
          <w:lang w:val="en-GB"/>
        </w:rPr>
        <w:tab/>
      </w:r>
      <w:r w:rsidRPr="00C91726">
        <w:rPr>
          <w:lang w:val="en-GB"/>
        </w:rPr>
        <w:t xml:space="preserve"> scanf("%d",&amp;a);</w:t>
      </w:r>
    </w:p>
    <w:p w14:paraId="22C36C17" w14:textId="77777777" w:rsidR="00772B69" w:rsidRPr="00C91726" w:rsidRDefault="00772B69" w:rsidP="00772B69">
      <w:pPr>
        <w:rPr>
          <w:lang w:val="en-GB"/>
        </w:rPr>
      </w:pPr>
      <w:r w:rsidRPr="00C91726">
        <w:rPr>
          <w:lang w:val="en-GB"/>
        </w:rPr>
        <w:t xml:space="preserve">    if(a==1)</w:t>
      </w:r>
    </w:p>
    <w:p w14:paraId="3E168379" w14:textId="77777777" w:rsidR="00772B69" w:rsidRPr="00C91726" w:rsidRDefault="00772B69" w:rsidP="00772B69">
      <w:pPr>
        <w:rPr>
          <w:lang w:val="en-GB"/>
        </w:rPr>
      </w:pPr>
      <w:r w:rsidRPr="00C91726">
        <w:rPr>
          <w:lang w:val="en-GB"/>
        </w:rPr>
        <w:t xml:space="preserve">    {   printf("Enter temperature in Celsius: \n");</w:t>
      </w:r>
    </w:p>
    <w:p w14:paraId="00BE9FFD" w14:textId="77777777" w:rsidR="00772B69" w:rsidRPr="00C91726" w:rsidRDefault="00772B69" w:rsidP="00772B69">
      <w:pPr>
        <w:rPr>
          <w:lang w:val="en-GB"/>
        </w:rPr>
      </w:pPr>
      <w:r w:rsidRPr="00C91726">
        <w:rPr>
          <w:lang w:val="en-GB"/>
        </w:rPr>
        <w:t xml:space="preserve">        scanf("%f", &amp;c);</w:t>
      </w:r>
    </w:p>
    <w:p w14:paraId="2C0C5705" w14:textId="77777777" w:rsidR="00772B69" w:rsidRPr="00C91726" w:rsidRDefault="00772B69" w:rsidP="00772B69">
      <w:pPr>
        <w:rPr>
          <w:lang w:val="en-GB"/>
        </w:rPr>
      </w:pPr>
      <w:r w:rsidRPr="00C91726">
        <w:rPr>
          <w:lang w:val="en-GB"/>
        </w:rPr>
        <w:t xml:space="preserve">        f = (1.8*c) + 32;</w:t>
      </w:r>
    </w:p>
    <w:p w14:paraId="707337CD" w14:textId="77777777" w:rsidR="00772B69" w:rsidRPr="000E75E3" w:rsidRDefault="00772B69" w:rsidP="00772B69">
      <w:pPr>
        <w:rPr>
          <w:lang w:val="de-DE"/>
        </w:rPr>
      </w:pPr>
      <w:r w:rsidRPr="00C91726">
        <w:rPr>
          <w:lang w:val="en-GB"/>
        </w:rPr>
        <w:t xml:space="preserve">        </w:t>
      </w:r>
      <w:r w:rsidRPr="000E75E3">
        <w:rPr>
          <w:lang w:val="de-DE"/>
        </w:rPr>
        <w:t>printf("Temperature in Fahrenheit is: %f ", f);</w:t>
      </w:r>
    </w:p>
    <w:p w14:paraId="0F30A8C7" w14:textId="77777777" w:rsidR="00772B69" w:rsidRPr="00C91726" w:rsidRDefault="00772B69" w:rsidP="00772B69">
      <w:pPr>
        <w:rPr>
          <w:lang w:val="en-GB"/>
        </w:rPr>
      </w:pPr>
      <w:r w:rsidRPr="000E75E3">
        <w:rPr>
          <w:lang w:val="de-DE"/>
        </w:rPr>
        <w:t xml:space="preserve">    </w:t>
      </w:r>
      <w:r w:rsidRPr="00C91726">
        <w:rPr>
          <w:lang w:val="en-GB"/>
        </w:rPr>
        <w:t>}</w:t>
      </w:r>
    </w:p>
    <w:p w14:paraId="58C7885F" w14:textId="77777777" w:rsidR="00772B69" w:rsidRPr="00C91726" w:rsidRDefault="00772B69" w:rsidP="00772B69">
      <w:pPr>
        <w:rPr>
          <w:lang w:val="en-GB"/>
        </w:rPr>
      </w:pPr>
      <w:r w:rsidRPr="00C91726">
        <w:rPr>
          <w:lang w:val="en-GB"/>
        </w:rPr>
        <w:t xml:space="preserve">    else if(a==2)</w:t>
      </w:r>
    </w:p>
    <w:p w14:paraId="79C7998C" w14:textId="77777777" w:rsidR="00772B69" w:rsidRPr="00C91726" w:rsidRDefault="00772B69" w:rsidP="00772B69">
      <w:pPr>
        <w:rPr>
          <w:lang w:val="en-GB"/>
        </w:rPr>
      </w:pPr>
      <w:r w:rsidRPr="00C91726">
        <w:rPr>
          <w:lang w:val="en-GB"/>
        </w:rPr>
        <w:t xml:space="preserve">    {</w:t>
      </w:r>
    </w:p>
    <w:p w14:paraId="795A856B" w14:textId="77777777" w:rsidR="00772B69" w:rsidRPr="000E75E3" w:rsidRDefault="00772B69" w:rsidP="00772B69">
      <w:pPr>
        <w:rPr>
          <w:lang w:val="de-DE"/>
        </w:rPr>
      </w:pPr>
      <w:r w:rsidRPr="00C91726">
        <w:rPr>
          <w:lang w:val="en-GB"/>
        </w:rPr>
        <w:t xml:space="preserve">         </w:t>
      </w:r>
      <w:r w:rsidRPr="000E75E3">
        <w:rPr>
          <w:lang w:val="de-DE"/>
        </w:rPr>
        <w:t>printf("Enter temperature in Fahrenheit: \n");</w:t>
      </w:r>
    </w:p>
    <w:p w14:paraId="20BD59ED" w14:textId="77777777" w:rsidR="00772B69" w:rsidRPr="00C91726" w:rsidRDefault="00772B69" w:rsidP="00772B69">
      <w:pPr>
        <w:rPr>
          <w:lang w:val="en-GB"/>
        </w:rPr>
      </w:pPr>
      <w:r w:rsidRPr="000E75E3">
        <w:rPr>
          <w:lang w:val="de-DE"/>
        </w:rPr>
        <w:t xml:space="preserve">         </w:t>
      </w:r>
      <w:r w:rsidRPr="00C91726">
        <w:rPr>
          <w:lang w:val="en-GB"/>
        </w:rPr>
        <w:t>scanf("%f", &amp;f);</w:t>
      </w:r>
    </w:p>
    <w:p w14:paraId="1B2F9CE9" w14:textId="77777777" w:rsidR="00772B69" w:rsidRPr="00C91726" w:rsidRDefault="00772B69" w:rsidP="00772B69">
      <w:pPr>
        <w:rPr>
          <w:lang w:val="en-GB"/>
        </w:rPr>
      </w:pPr>
      <w:r w:rsidRPr="00C91726">
        <w:rPr>
          <w:lang w:val="en-GB"/>
        </w:rPr>
        <w:t xml:space="preserve">         c= (f-32) / 1.8;</w:t>
      </w:r>
    </w:p>
    <w:p w14:paraId="71959F74" w14:textId="20A4CB66" w:rsidR="00772B69" w:rsidRPr="00C91726" w:rsidRDefault="00772B69" w:rsidP="00772B69">
      <w:pPr>
        <w:rPr>
          <w:lang w:val="en-GB"/>
        </w:rPr>
      </w:pPr>
      <w:r w:rsidRPr="00C91726">
        <w:rPr>
          <w:lang w:val="en-GB"/>
        </w:rPr>
        <w:t xml:space="preserve">         printf("Temperature in Celsius is: %f ", c)</w:t>
      </w:r>
      <w:r w:rsidR="00785A3B" w:rsidRPr="00C91726">
        <w:rPr>
          <w:lang w:val="en-GB"/>
        </w:rPr>
        <w:t>;</w:t>
      </w:r>
      <w:r w:rsidRPr="00C91726">
        <w:rPr>
          <w:lang w:val="en-GB"/>
        </w:rPr>
        <w:t xml:space="preserve"> }</w:t>
      </w:r>
    </w:p>
    <w:p w14:paraId="3C8C9E4D" w14:textId="6C2C5F3B" w:rsidR="00772B69" w:rsidRPr="00C91726" w:rsidRDefault="00772B69" w:rsidP="00772B69">
      <w:pPr>
        <w:rPr>
          <w:lang w:val="en-GB"/>
        </w:rPr>
      </w:pPr>
      <w:r w:rsidRPr="00C91726">
        <w:rPr>
          <w:lang w:val="en-GB"/>
        </w:rPr>
        <w:t xml:space="preserve">    return 0</w:t>
      </w:r>
      <w:r w:rsidR="00785A3B" w:rsidRPr="00C91726">
        <w:rPr>
          <w:lang w:val="en-GB"/>
        </w:rPr>
        <w:t>;</w:t>
      </w:r>
      <w:r w:rsidRPr="00C91726">
        <w:rPr>
          <w:lang w:val="en-GB"/>
        </w:rPr>
        <w:t>}</w:t>
      </w:r>
    </w:p>
    <w:p w14:paraId="79A1C670" w14:textId="77777777" w:rsidR="00772B69" w:rsidRPr="00C91726" w:rsidRDefault="00772B69" w:rsidP="00772B69">
      <w:pPr>
        <w:pStyle w:val="Heading2"/>
        <w:rPr>
          <w:lang w:val="en-GB"/>
        </w:rPr>
      </w:pPr>
      <w:r w:rsidRPr="00C91726">
        <w:rPr>
          <w:lang w:val="en-GB"/>
        </w:rPr>
        <w:t>Output:</w:t>
      </w:r>
    </w:p>
    <w:p w14:paraId="2671EA4A" w14:textId="2FEA2979" w:rsidR="00C441DF" w:rsidRPr="00C91726" w:rsidRDefault="00D61C99">
      <w:pPr>
        <w:rPr>
          <w:rFonts w:eastAsiaTheme="majorEastAsia" w:cstheme="majorBidi"/>
          <w:b/>
          <w:sz w:val="36"/>
          <w:szCs w:val="26"/>
        </w:rPr>
      </w:pPr>
      <w:r w:rsidRPr="00C91726">
        <w:rPr>
          <w:noProof/>
        </w:rPr>
        <w:lastRenderedPageBreak/>
        <w:drawing>
          <wp:inline distT="0" distB="0" distL="0" distR="0" wp14:anchorId="6DF75419" wp14:editId="405723CA">
            <wp:extent cx="5943600" cy="1219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-1" b="40354"/>
                    <a:stretch/>
                  </pic:blipFill>
                  <pic:spPr bwMode="auto"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F9F9D1" w14:textId="65CC5CA7" w:rsidR="00C441DF" w:rsidRPr="00C91726" w:rsidRDefault="00484C64" w:rsidP="00D44290">
      <w:pPr>
        <w:pStyle w:val="Heading2"/>
        <w:numPr>
          <w:ilvl w:val="0"/>
          <w:numId w:val="13"/>
        </w:numPr>
      </w:pPr>
      <w:r w:rsidRPr="00C91726">
        <w:t>(a) Write a C program to check whether a character is an alphabet, digit.</w:t>
      </w:r>
    </w:p>
    <w:p w14:paraId="6C4B2395" w14:textId="77777777" w:rsidR="00A8007A" w:rsidRPr="00C91726" w:rsidRDefault="00A8007A" w:rsidP="00A8007A">
      <w:pPr>
        <w:pStyle w:val="Heading3"/>
        <w:rPr>
          <w:color w:val="auto"/>
        </w:rPr>
      </w:pPr>
      <w:r w:rsidRPr="00C91726">
        <w:rPr>
          <w:color w:val="auto"/>
        </w:rPr>
        <w:t>Language used : C</w:t>
      </w:r>
    </w:p>
    <w:p w14:paraId="19A0F6CE" w14:textId="26287E50" w:rsidR="00A8007A" w:rsidRPr="00C91726" w:rsidRDefault="00A8007A" w:rsidP="00A8007A">
      <w:pPr>
        <w:pStyle w:val="Heading3"/>
        <w:rPr>
          <w:color w:val="auto"/>
        </w:rPr>
      </w:pPr>
      <w:r w:rsidRPr="00C91726">
        <w:rPr>
          <w:color w:val="auto"/>
        </w:rPr>
        <w:t>Theory :</w:t>
      </w:r>
      <w:r w:rsidRPr="00C91726">
        <w:rPr>
          <w:color w:val="auto"/>
          <w:lang w:val="en-GB"/>
        </w:rPr>
        <w:t xml:space="preserve"> </w:t>
      </w:r>
      <w:r w:rsidRPr="00C91726">
        <w:rPr>
          <w:color w:val="auto"/>
        </w:rPr>
        <w:t xml:space="preserve">: We have to print </w:t>
      </w:r>
      <w:r w:rsidRPr="00C91726">
        <w:rPr>
          <w:color w:val="auto"/>
          <w:lang w:val="en-GB"/>
        </w:rPr>
        <w:t>whether the</w:t>
      </w:r>
      <w:r w:rsidRPr="00C91726">
        <w:rPr>
          <w:color w:val="auto"/>
        </w:rPr>
        <w:t xml:space="preserve"> </w:t>
      </w:r>
      <w:r w:rsidRPr="00C91726">
        <w:rPr>
          <w:color w:val="auto"/>
          <w:lang w:val="en-GB"/>
        </w:rPr>
        <w:t>character is an alphabet or digit</w:t>
      </w:r>
      <w:r w:rsidRPr="00C91726">
        <w:rPr>
          <w:color w:val="auto"/>
        </w:rPr>
        <w:t xml:space="preserve"> via variable entered by the user</w:t>
      </w:r>
      <w:r w:rsidR="00312B6E" w:rsidRPr="00C91726">
        <w:rPr>
          <w:color w:val="auto"/>
        </w:rPr>
        <w:t xml:space="preserve"> by using the comparison operand OR(||) and if else condition</w:t>
      </w:r>
      <w:r w:rsidRPr="00C91726">
        <w:rPr>
          <w:color w:val="auto"/>
        </w:rPr>
        <w:t>.</w:t>
      </w:r>
    </w:p>
    <w:p w14:paraId="4F28F10F" w14:textId="77777777" w:rsidR="00A8007A" w:rsidRPr="00C91726" w:rsidRDefault="00A8007A" w:rsidP="00A8007A">
      <w:pPr>
        <w:pStyle w:val="Heading2"/>
      </w:pPr>
      <w:r w:rsidRPr="00C91726">
        <w:rPr>
          <w:lang w:val="en-GB"/>
        </w:rPr>
        <w:t>Code:</w:t>
      </w:r>
      <w:r w:rsidRPr="00C91726">
        <w:t xml:space="preserve"> </w:t>
      </w:r>
    </w:p>
    <w:p w14:paraId="70B4BD70" w14:textId="77777777" w:rsidR="00A8007A" w:rsidRPr="00C91726" w:rsidRDefault="00A8007A" w:rsidP="00A8007A">
      <w:r w:rsidRPr="00C91726">
        <w:t>#include &lt;stdio.h&gt;</w:t>
      </w:r>
    </w:p>
    <w:p w14:paraId="60D46E97" w14:textId="77777777" w:rsidR="00A8007A" w:rsidRPr="00C91726" w:rsidRDefault="00A8007A" w:rsidP="00A8007A">
      <w:r w:rsidRPr="00C91726">
        <w:t>int main()</w:t>
      </w:r>
    </w:p>
    <w:p w14:paraId="50A38F44" w14:textId="77777777" w:rsidR="00A8007A" w:rsidRPr="00C91726" w:rsidRDefault="00A8007A" w:rsidP="00A8007A">
      <w:r w:rsidRPr="00C91726">
        <w:t>{</w:t>
      </w:r>
    </w:p>
    <w:p w14:paraId="2DBBF993" w14:textId="77777777" w:rsidR="00A8007A" w:rsidRPr="00C91726" w:rsidRDefault="00A8007A" w:rsidP="00A8007A">
      <w:r w:rsidRPr="00C91726">
        <w:t xml:space="preserve">    char c;</w:t>
      </w:r>
    </w:p>
    <w:p w14:paraId="1F623606" w14:textId="77777777" w:rsidR="00A8007A" w:rsidRPr="00C91726" w:rsidRDefault="00A8007A" w:rsidP="00A8007A">
      <w:r w:rsidRPr="00C91726">
        <w:t xml:space="preserve">    printf("Enter a character: ");</w:t>
      </w:r>
    </w:p>
    <w:p w14:paraId="15BF51CF" w14:textId="77777777" w:rsidR="00A8007A" w:rsidRPr="00C91726" w:rsidRDefault="00A8007A" w:rsidP="00A8007A">
      <w:r w:rsidRPr="00C91726">
        <w:t xml:space="preserve">    scanf("%c", &amp;c);</w:t>
      </w:r>
    </w:p>
    <w:p w14:paraId="67B22C91" w14:textId="77777777" w:rsidR="00A8007A" w:rsidRPr="00C91726" w:rsidRDefault="00A8007A" w:rsidP="00A8007A">
      <w:r w:rsidRPr="00C91726">
        <w:t xml:space="preserve">    if ((c &gt;= 'a' &amp;&amp; c &lt;= 'z') || (c &gt;= 'A' &amp;&amp; c &lt;= 'Z'))</w:t>
      </w:r>
    </w:p>
    <w:p w14:paraId="3964A39F" w14:textId="77777777" w:rsidR="00A8007A" w:rsidRPr="00C91726" w:rsidRDefault="00A8007A" w:rsidP="00A8007A">
      <w:r w:rsidRPr="00C91726">
        <w:t xml:space="preserve">        printf("%c is an alphabet.", c);</w:t>
      </w:r>
    </w:p>
    <w:p w14:paraId="64E5E8A5" w14:textId="77777777" w:rsidR="00A8007A" w:rsidRPr="00C91726" w:rsidRDefault="00A8007A" w:rsidP="00A8007A">
      <w:r w:rsidRPr="00C91726">
        <w:t xml:space="preserve">    else if(c&gt;='1'&amp;&amp; c&lt;='9')</w:t>
      </w:r>
    </w:p>
    <w:p w14:paraId="631AF2A2" w14:textId="77777777" w:rsidR="00A8007A" w:rsidRPr="00C91726" w:rsidRDefault="00A8007A" w:rsidP="00A8007A">
      <w:r w:rsidRPr="00C91726">
        <w:t xml:space="preserve">        printf("%c is a number.", c);</w:t>
      </w:r>
    </w:p>
    <w:p w14:paraId="1BDB11E3" w14:textId="77777777" w:rsidR="00A8007A" w:rsidRPr="00C91726" w:rsidRDefault="00A8007A" w:rsidP="00A8007A"/>
    <w:p w14:paraId="3E49ED8F" w14:textId="77777777" w:rsidR="00A8007A" w:rsidRPr="00C91726" w:rsidRDefault="00A8007A" w:rsidP="00A8007A">
      <w:r w:rsidRPr="00C91726">
        <w:t xml:space="preserve">    return 0;</w:t>
      </w:r>
    </w:p>
    <w:p w14:paraId="352B545A" w14:textId="77777777" w:rsidR="00A8007A" w:rsidRPr="00C91726" w:rsidRDefault="00A8007A" w:rsidP="00A8007A">
      <w:r w:rsidRPr="00C91726">
        <w:t>}</w:t>
      </w:r>
    </w:p>
    <w:p w14:paraId="5A4FCC85" w14:textId="77777777" w:rsidR="00A8007A" w:rsidRPr="00C91726" w:rsidRDefault="00A8007A" w:rsidP="00A8007A">
      <w:pPr>
        <w:pStyle w:val="Heading2"/>
      </w:pPr>
      <w:r w:rsidRPr="00C91726">
        <w:t>Output:</w:t>
      </w:r>
    </w:p>
    <w:p w14:paraId="4D7C0946" w14:textId="3FB33263" w:rsidR="00484C64" w:rsidRPr="00C91726" w:rsidRDefault="007F4B95" w:rsidP="00484C64">
      <w:r w:rsidRPr="00C91726">
        <w:rPr>
          <w:noProof/>
        </w:rPr>
        <w:lastRenderedPageBreak/>
        <w:drawing>
          <wp:inline distT="0" distB="0" distL="0" distR="0" wp14:anchorId="58A0D562" wp14:editId="2D26ED24">
            <wp:extent cx="5038725" cy="21050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FE1E" w14:textId="77777777" w:rsidR="00484C64" w:rsidRPr="00C91726" w:rsidRDefault="00484C64">
      <w:r w:rsidRPr="00C91726">
        <w:br w:type="page"/>
      </w:r>
    </w:p>
    <w:p w14:paraId="4F3CEB64" w14:textId="77777777" w:rsidR="00484C64" w:rsidRPr="00C91726" w:rsidRDefault="00484C64" w:rsidP="00484C64">
      <w:pPr>
        <w:pStyle w:val="Heading2"/>
      </w:pPr>
      <w:r w:rsidRPr="00C91726">
        <w:lastRenderedPageBreak/>
        <w:t xml:space="preserve">(b) Write a C program a program to check whether an alphabet is a vowel or consonant </w:t>
      </w:r>
    </w:p>
    <w:p w14:paraId="5B817A63" w14:textId="77777777" w:rsidR="00F968F3" w:rsidRPr="00C91726" w:rsidRDefault="00F968F3" w:rsidP="00F968F3">
      <w:pPr>
        <w:pStyle w:val="Heading3"/>
        <w:rPr>
          <w:color w:val="auto"/>
        </w:rPr>
      </w:pPr>
      <w:r w:rsidRPr="00C91726">
        <w:rPr>
          <w:color w:val="auto"/>
        </w:rPr>
        <w:t>Language used : C</w:t>
      </w:r>
    </w:p>
    <w:p w14:paraId="1141004F" w14:textId="47228B60" w:rsidR="00F968F3" w:rsidRPr="00C91726" w:rsidRDefault="00F968F3" w:rsidP="00F968F3">
      <w:pPr>
        <w:pStyle w:val="Heading3"/>
        <w:rPr>
          <w:color w:val="auto"/>
        </w:rPr>
      </w:pPr>
      <w:r w:rsidRPr="00C91726">
        <w:rPr>
          <w:color w:val="auto"/>
        </w:rPr>
        <w:t>Theory :</w:t>
      </w:r>
      <w:r w:rsidRPr="00C91726">
        <w:rPr>
          <w:color w:val="auto"/>
          <w:lang w:val="en-GB"/>
        </w:rPr>
        <w:t xml:space="preserve"> </w:t>
      </w:r>
      <w:r w:rsidRPr="00C91726">
        <w:rPr>
          <w:color w:val="auto"/>
        </w:rPr>
        <w:t xml:space="preserve">: We have to print </w:t>
      </w:r>
      <w:r w:rsidRPr="00C91726">
        <w:rPr>
          <w:color w:val="auto"/>
          <w:lang w:val="en-GB"/>
        </w:rPr>
        <w:t>whether the</w:t>
      </w:r>
      <w:r w:rsidRPr="00C91726">
        <w:rPr>
          <w:color w:val="auto"/>
        </w:rPr>
        <w:t xml:space="preserve"> </w:t>
      </w:r>
      <w:r w:rsidRPr="00C91726">
        <w:rPr>
          <w:color w:val="auto"/>
          <w:lang w:val="en-GB"/>
        </w:rPr>
        <w:t xml:space="preserve">character is an </w:t>
      </w:r>
      <w:r w:rsidRPr="00C91726">
        <w:rPr>
          <w:color w:val="auto"/>
          <w:lang w:val="en-IN"/>
        </w:rPr>
        <w:t>alphabet is a vowel or consonant</w:t>
      </w:r>
      <w:r w:rsidRPr="00C91726">
        <w:rPr>
          <w:color w:val="auto"/>
        </w:rPr>
        <w:t xml:space="preserve"> via variable entered by the user</w:t>
      </w:r>
      <w:r w:rsidR="00312B6E" w:rsidRPr="00C91726">
        <w:rPr>
          <w:color w:val="auto"/>
        </w:rPr>
        <w:t xml:space="preserve"> by using the comparison operand OR(||) and if else condition</w:t>
      </w:r>
      <w:r w:rsidRPr="00C91726">
        <w:rPr>
          <w:color w:val="auto"/>
        </w:rPr>
        <w:t>.</w:t>
      </w:r>
    </w:p>
    <w:p w14:paraId="05B59019" w14:textId="77777777" w:rsidR="00F968F3" w:rsidRPr="00C91726" w:rsidRDefault="00F968F3" w:rsidP="00F968F3">
      <w:pPr>
        <w:pStyle w:val="Heading2"/>
      </w:pPr>
      <w:r w:rsidRPr="00C91726">
        <w:rPr>
          <w:lang w:val="en-GB"/>
        </w:rPr>
        <w:t>Code:</w:t>
      </w:r>
      <w:r w:rsidRPr="00C91726">
        <w:t xml:space="preserve"> </w:t>
      </w:r>
    </w:p>
    <w:p w14:paraId="2165C7CE" w14:textId="77777777" w:rsidR="00F968F3" w:rsidRPr="00C91726" w:rsidRDefault="00F968F3" w:rsidP="00F968F3">
      <w:pPr>
        <w:rPr>
          <w:lang w:val="en-IN"/>
        </w:rPr>
      </w:pPr>
      <w:r w:rsidRPr="00C91726">
        <w:rPr>
          <w:lang w:val="en-IN"/>
        </w:rPr>
        <w:t>#include &lt;stdio.h&gt;</w:t>
      </w:r>
    </w:p>
    <w:p w14:paraId="58AEF091" w14:textId="77777777" w:rsidR="00F968F3" w:rsidRPr="00C91726" w:rsidRDefault="00F968F3" w:rsidP="00F968F3">
      <w:pPr>
        <w:rPr>
          <w:lang w:val="en-IN"/>
        </w:rPr>
      </w:pPr>
    </w:p>
    <w:p w14:paraId="4A4FD67F" w14:textId="77777777" w:rsidR="00F968F3" w:rsidRPr="00C91726" w:rsidRDefault="00F968F3" w:rsidP="00F968F3">
      <w:pPr>
        <w:rPr>
          <w:lang w:val="en-IN"/>
        </w:rPr>
      </w:pPr>
      <w:r w:rsidRPr="00C91726">
        <w:rPr>
          <w:lang w:val="en-IN"/>
        </w:rPr>
        <w:t>void main()</w:t>
      </w:r>
    </w:p>
    <w:p w14:paraId="73E4AE95" w14:textId="77777777" w:rsidR="00F968F3" w:rsidRPr="00C91726" w:rsidRDefault="00F968F3" w:rsidP="00F968F3">
      <w:pPr>
        <w:rPr>
          <w:lang w:val="en-IN"/>
        </w:rPr>
      </w:pPr>
      <w:r w:rsidRPr="00C91726">
        <w:rPr>
          <w:lang w:val="en-IN"/>
        </w:rPr>
        <w:t>{</w:t>
      </w:r>
    </w:p>
    <w:p w14:paraId="270A9247" w14:textId="77777777" w:rsidR="00F968F3" w:rsidRPr="00C91726" w:rsidRDefault="00F968F3" w:rsidP="00F968F3">
      <w:pPr>
        <w:rPr>
          <w:lang w:val="en-IN"/>
        </w:rPr>
      </w:pPr>
      <w:r w:rsidRPr="00C91726">
        <w:rPr>
          <w:lang w:val="en-IN"/>
        </w:rPr>
        <w:t xml:space="preserve">    char c;</w:t>
      </w:r>
    </w:p>
    <w:p w14:paraId="5B9A62EA" w14:textId="77777777" w:rsidR="00F968F3" w:rsidRPr="00C91726" w:rsidRDefault="00F968F3" w:rsidP="00F968F3">
      <w:pPr>
        <w:rPr>
          <w:lang w:val="en-IN"/>
        </w:rPr>
      </w:pPr>
      <w:r w:rsidRPr="00C91726">
        <w:rPr>
          <w:lang w:val="en-IN"/>
        </w:rPr>
        <w:t xml:space="preserve">    printf("Please Enter an alphabet: \n");</w:t>
      </w:r>
    </w:p>
    <w:p w14:paraId="4CD1A2E5" w14:textId="77777777" w:rsidR="00F968F3" w:rsidRPr="00C91726" w:rsidRDefault="00F968F3" w:rsidP="00F968F3">
      <w:pPr>
        <w:rPr>
          <w:lang w:val="en-IN"/>
        </w:rPr>
      </w:pPr>
      <w:r w:rsidRPr="00C91726">
        <w:rPr>
          <w:lang w:val="en-IN"/>
        </w:rPr>
        <w:t xml:space="preserve">    scanf(" %c", &amp;c);</w:t>
      </w:r>
    </w:p>
    <w:p w14:paraId="2162F6A5" w14:textId="77777777" w:rsidR="00F968F3" w:rsidRPr="00C91726" w:rsidRDefault="00F968F3" w:rsidP="00F968F3">
      <w:pPr>
        <w:rPr>
          <w:lang w:val="en-IN"/>
        </w:rPr>
      </w:pPr>
      <w:r w:rsidRPr="00C91726">
        <w:rPr>
          <w:lang w:val="en-IN"/>
        </w:rPr>
        <w:t xml:space="preserve">    if ((c == 'a' || c == 'e' || c == 'i' || c == 'o' || c == 'u') || (c == 'A' || c == 'E' || c == 'I' || c == 'O' || c == 'U'))</w:t>
      </w:r>
    </w:p>
    <w:p w14:paraId="6C9CEE68" w14:textId="77777777" w:rsidR="00F968F3" w:rsidRPr="00C91726" w:rsidRDefault="00F968F3" w:rsidP="00F968F3">
      <w:pPr>
        <w:rPr>
          <w:lang w:val="en-IN"/>
        </w:rPr>
      </w:pPr>
      <w:r w:rsidRPr="00C91726">
        <w:rPr>
          <w:lang w:val="en-IN"/>
        </w:rPr>
        <w:t xml:space="preserve">    </w:t>
      </w:r>
      <w:r w:rsidRPr="00C91726">
        <w:rPr>
          <w:lang w:val="en-IN"/>
        </w:rPr>
        <w:tab/>
        <w:t>printf("\n %c is a VOWEL.", c);</w:t>
      </w:r>
    </w:p>
    <w:p w14:paraId="5B72FD25" w14:textId="77777777" w:rsidR="00F968F3" w:rsidRPr="00C91726" w:rsidRDefault="00F968F3" w:rsidP="00F968F3">
      <w:pPr>
        <w:rPr>
          <w:lang w:val="en-IN"/>
        </w:rPr>
      </w:pPr>
      <w:r w:rsidRPr="00C91726">
        <w:rPr>
          <w:lang w:val="en-IN"/>
        </w:rPr>
        <w:t xml:space="preserve">    else</w:t>
      </w:r>
    </w:p>
    <w:p w14:paraId="65666DE6" w14:textId="77777777" w:rsidR="00F968F3" w:rsidRPr="00C91726" w:rsidRDefault="00F968F3" w:rsidP="00F968F3">
      <w:pPr>
        <w:rPr>
          <w:lang w:val="en-IN"/>
        </w:rPr>
      </w:pPr>
      <w:r w:rsidRPr="00C91726">
        <w:rPr>
          <w:lang w:val="en-IN"/>
        </w:rPr>
        <w:t xml:space="preserve">    </w:t>
      </w:r>
      <w:r w:rsidRPr="00C91726">
        <w:rPr>
          <w:lang w:val="en-IN"/>
        </w:rPr>
        <w:tab/>
        <w:t>printf("\n %c is a CONSONANT.", c);</w:t>
      </w:r>
    </w:p>
    <w:p w14:paraId="2592FB41" w14:textId="77777777" w:rsidR="00F968F3" w:rsidRPr="00C91726" w:rsidRDefault="00F968F3" w:rsidP="00F968F3">
      <w:pPr>
        <w:rPr>
          <w:lang w:val="en-IN"/>
        </w:rPr>
      </w:pPr>
      <w:r w:rsidRPr="00C91726">
        <w:rPr>
          <w:lang w:val="en-IN"/>
        </w:rPr>
        <w:t>}</w:t>
      </w:r>
    </w:p>
    <w:p w14:paraId="12BDB945" w14:textId="77777777" w:rsidR="00F968F3" w:rsidRPr="00C91726" w:rsidRDefault="00F968F3" w:rsidP="00F968F3">
      <w:pPr>
        <w:pStyle w:val="Heading2"/>
        <w:rPr>
          <w:lang w:val="en-IN"/>
        </w:rPr>
      </w:pPr>
      <w:r w:rsidRPr="00C91726">
        <w:rPr>
          <w:lang w:val="en-IN"/>
        </w:rPr>
        <w:t>Output:</w:t>
      </w:r>
    </w:p>
    <w:p w14:paraId="4FF75AAF" w14:textId="41615068" w:rsidR="00484C64" w:rsidRPr="00C91726" w:rsidRDefault="006741B4" w:rsidP="00312B6E">
      <w:r w:rsidRPr="00C91726">
        <w:rPr>
          <w:noProof/>
        </w:rPr>
        <w:drawing>
          <wp:inline distT="0" distB="0" distL="0" distR="0" wp14:anchorId="0FD02165" wp14:editId="537796ED">
            <wp:extent cx="4588917" cy="2200724"/>
            <wp:effectExtent l="0" t="0" r="254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00676" cy="220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52449" w14:textId="1563BF1F" w:rsidR="00484C64" w:rsidRPr="00C91726" w:rsidRDefault="003C3229" w:rsidP="00D44290">
      <w:pPr>
        <w:pStyle w:val="Heading2"/>
        <w:numPr>
          <w:ilvl w:val="0"/>
          <w:numId w:val="13"/>
        </w:numPr>
      </w:pPr>
      <w:r w:rsidRPr="00C91726">
        <w:t>(a) Write a C program to find smallest of two numbers</w:t>
      </w:r>
      <w:r w:rsidR="00484C64" w:rsidRPr="00C91726">
        <w:t>.</w:t>
      </w:r>
    </w:p>
    <w:p w14:paraId="3A7526BE" w14:textId="77777777" w:rsidR="005811FE" w:rsidRPr="00C91726" w:rsidRDefault="005811FE" w:rsidP="005811FE">
      <w:pPr>
        <w:pStyle w:val="Heading3"/>
        <w:rPr>
          <w:color w:val="auto"/>
        </w:rPr>
      </w:pPr>
      <w:r w:rsidRPr="00C91726">
        <w:rPr>
          <w:color w:val="auto"/>
        </w:rPr>
        <w:t>Language used : C</w:t>
      </w:r>
    </w:p>
    <w:p w14:paraId="3B5C1686" w14:textId="4E607D30" w:rsidR="005811FE" w:rsidRPr="00C91726" w:rsidRDefault="005811FE" w:rsidP="005811FE">
      <w:pPr>
        <w:pStyle w:val="Heading3"/>
        <w:rPr>
          <w:color w:val="auto"/>
        </w:rPr>
      </w:pPr>
      <w:r w:rsidRPr="00C91726">
        <w:rPr>
          <w:color w:val="auto"/>
        </w:rPr>
        <w:lastRenderedPageBreak/>
        <w:t>Theory :</w:t>
      </w:r>
      <w:r w:rsidRPr="00C91726">
        <w:rPr>
          <w:color w:val="auto"/>
          <w:lang w:val="en-GB"/>
        </w:rPr>
        <w:t xml:space="preserve"> </w:t>
      </w:r>
      <w:r w:rsidRPr="00C91726">
        <w:rPr>
          <w:color w:val="auto"/>
        </w:rPr>
        <w:t xml:space="preserve">: We have to print </w:t>
      </w:r>
      <w:r w:rsidR="006A0C22" w:rsidRPr="00C91726">
        <w:rPr>
          <w:color w:val="auto"/>
        </w:rPr>
        <w:t xml:space="preserve">smallest of two numbers </w:t>
      </w:r>
      <w:r w:rsidRPr="00C91726">
        <w:rPr>
          <w:color w:val="auto"/>
        </w:rPr>
        <w:t xml:space="preserve">via </w:t>
      </w:r>
      <w:r w:rsidR="006A0C22" w:rsidRPr="00C91726">
        <w:rPr>
          <w:color w:val="auto"/>
        </w:rPr>
        <w:t xml:space="preserve">two </w:t>
      </w:r>
      <w:r w:rsidRPr="00C91726">
        <w:rPr>
          <w:color w:val="auto"/>
        </w:rPr>
        <w:t>variable</w:t>
      </w:r>
      <w:r w:rsidR="006A0C22" w:rsidRPr="00C91726">
        <w:rPr>
          <w:color w:val="auto"/>
        </w:rPr>
        <w:t>s</w:t>
      </w:r>
      <w:r w:rsidRPr="00C91726">
        <w:rPr>
          <w:color w:val="auto"/>
        </w:rPr>
        <w:t xml:space="preserve"> entered by the user</w:t>
      </w:r>
      <w:r w:rsidR="00312B6E" w:rsidRPr="00C91726">
        <w:rPr>
          <w:color w:val="auto"/>
        </w:rPr>
        <w:t xml:space="preserve"> by using </w:t>
      </w:r>
      <w:r w:rsidR="004C48B6" w:rsidRPr="00C91726">
        <w:rPr>
          <w:color w:val="auto"/>
        </w:rPr>
        <w:t>if else condition</w:t>
      </w:r>
      <w:r w:rsidRPr="00C91726">
        <w:rPr>
          <w:color w:val="auto"/>
        </w:rPr>
        <w:t>.</w:t>
      </w:r>
    </w:p>
    <w:p w14:paraId="56D8E1CE" w14:textId="77777777" w:rsidR="005811FE" w:rsidRPr="00C91726" w:rsidRDefault="005811FE" w:rsidP="005811FE">
      <w:pPr>
        <w:pStyle w:val="Heading2"/>
      </w:pPr>
      <w:r w:rsidRPr="00C91726">
        <w:rPr>
          <w:lang w:val="en-GB"/>
        </w:rPr>
        <w:t>Code:</w:t>
      </w:r>
      <w:r w:rsidRPr="00C91726">
        <w:t xml:space="preserve"> </w:t>
      </w:r>
    </w:p>
    <w:p w14:paraId="361740C3" w14:textId="77777777" w:rsidR="00CE059B" w:rsidRPr="00C91726" w:rsidRDefault="00CE059B" w:rsidP="00E214DC">
      <w:r w:rsidRPr="00C91726">
        <w:t>#include&lt;stdio.h&gt;</w:t>
      </w:r>
    </w:p>
    <w:p w14:paraId="351C56BA" w14:textId="77777777" w:rsidR="00CE059B" w:rsidRPr="00C91726" w:rsidRDefault="00CE059B" w:rsidP="00E214DC">
      <w:r w:rsidRPr="00C91726">
        <w:t>int main()</w:t>
      </w:r>
    </w:p>
    <w:p w14:paraId="1B37E7E7" w14:textId="77777777" w:rsidR="00CE059B" w:rsidRPr="00C91726" w:rsidRDefault="00CE059B" w:rsidP="00E214DC">
      <w:r w:rsidRPr="00C91726">
        <w:t>{</w:t>
      </w:r>
    </w:p>
    <w:p w14:paraId="4AC84396" w14:textId="77777777" w:rsidR="00CE059B" w:rsidRPr="00C91726" w:rsidRDefault="00CE059B" w:rsidP="00E214DC">
      <w:r w:rsidRPr="00C91726">
        <w:t xml:space="preserve">    int a, b, small;</w:t>
      </w:r>
    </w:p>
    <w:p w14:paraId="7FD5B3F2" w14:textId="77777777" w:rsidR="00CE059B" w:rsidRPr="00C91726" w:rsidRDefault="00CE059B" w:rsidP="00E214DC">
      <w:r w:rsidRPr="00C91726">
        <w:t xml:space="preserve">    printf("Enter any two number: ");</w:t>
      </w:r>
    </w:p>
    <w:p w14:paraId="44653EAE" w14:textId="77777777" w:rsidR="00CE059B" w:rsidRPr="00C91726" w:rsidRDefault="00CE059B" w:rsidP="00E214DC">
      <w:r w:rsidRPr="00C91726">
        <w:t xml:space="preserve">    scanf("%d%d", &amp;a, &amp;b);</w:t>
      </w:r>
    </w:p>
    <w:p w14:paraId="7B22651C" w14:textId="77777777" w:rsidR="00CE059B" w:rsidRPr="00C91726" w:rsidRDefault="00CE059B" w:rsidP="00E214DC">
      <w:r w:rsidRPr="00C91726">
        <w:t xml:space="preserve">    if(a&lt;b)</w:t>
      </w:r>
    </w:p>
    <w:p w14:paraId="718DE372" w14:textId="77777777" w:rsidR="00CE059B" w:rsidRPr="00C91726" w:rsidRDefault="00CE059B" w:rsidP="00E214DC">
      <w:r w:rsidRPr="00C91726">
        <w:t xml:space="preserve">        small=a;</w:t>
      </w:r>
    </w:p>
    <w:p w14:paraId="6B5B8B6A" w14:textId="77777777" w:rsidR="00CE059B" w:rsidRPr="00C91726" w:rsidRDefault="00CE059B" w:rsidP="00E214DC">
      <w:r w:rsidRPr="00C91726">
        <w:t xml:space="preserve">    else</w:t>
      </w:r>
    </w:p>
    <w:p w14:paraId="32005D37" w14:textId="77777777" w:rsidR="00CE059B" w:rsidRPr="00C91726" w:rsidRDefault="00CE059B" w:rsidP="00E214DC">
      <w:r w:rsidRPr="00C91726">
        <w:t xml:space="preserve">        small=b;</w:t>
      </w:r>
    </w:p>
    <w:p w14:paraId="5304DC9F" w14:textId="77777777" w:rsidR="00CE059B" w:rsidRPr="00C91726" w:rsidRDefault="00CE059B" w:rsidP="00E214DC">
      <w:r w:rsidRPr="00C91726">
        <w:t xml:space="preserve">    printf("\nSmallest of the two number is: %d", small);</w:t>
      </w:r>
    </w:p>
    <w:p w14:paraId="7C90B133" w14:textId="77777777" w:rsidR="00CE059B" w:rsidRPr="00C91726" w:rsidRDefault="00CE059B" w:rsidP="00E214DC">
      <w:r w:rsidRPr="00C91726">
        <w:t xml:space="preserve">    return 0;</w:t>
      </w:r>
    </w:p>
    <w:p w14:paraId="1DD81B5A" w14:textId="77777777" w:rsidR="00CE059B" w:rsidRPr="00C91726" w:rsidRDefault="00CE059B" w:rsidP="00E214DC">
      <w:r w:rsidRPr="00C91726">
        <w:t>}</w:t>
      </w:r>
    </w:p>
    <w:p w14:paraId="71EA18E4" w14:textId="314E246C" w:rsidR="005811FE" w:rsidRPr="00C91726" w:rsidRDefault="005811FE" w:rsidP="00CE059B">
      <w:pPr>
        <w:pStyle w:val="Heading2"/>
        <w:rPr>
          <w:lang w:val="en-IN"/>
        </w:rPr>
      </w:pPr>
      <w:r w:rsidRPr="00C91726">
        <w:rPr>
          <w:lang w:val="en-IN"/>
        </w:rPr>
        <w:t>Output:</w:t>
      </w:r>
    </w:p>
    <w:p w14:paraId="2EA7C45B" w14:textId="18645D56" w:rsidR="00484C64" w:rsidRPr="00C91726" w:rsidRDefault="00DC15C7">
      <w:pPr>
        <w:rPr>
          <w:rFonts w:eastAsiaTheme="majorEastAsia" w:cstheme="majorBidi"/>
          <w:b/>
          <w:sz w:val="36"/>
          <w:szCs w:val="26"/>
        </w:rPr>
      </w:pPr>
      <w:r w:rsidRPr="00C91726">
        <w:rPr>
          <w:noProof/>
        </w:rPr>
        <w:drawing>
          <wp:inline distT="0" distB="0" distL="0" distR="0" wp14:anchorId="5D5D5946" wp14:editId="67603F32">
            <wp:extent cx="5268753" cy="1691640"/>
            <wp:effectExtent l="0" t="0" r="8255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9979" cy="169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4C64" w:rsidRPr="00C91726">
        <w:br w:type="page"/>
      </w:r>
    </w:p>
    <w:p w14:paraId="72413F76" w14:textId="77777777" w:rsidR="00484C64" w:rsidRPr="00C91726" w:rsidRDefault="00484C64" w:rsidP="00484C64">
      <w:pPr>
        <w:pStyle w:val="Heading2"/>
      </w:pPr>
      <w:r w:rsidRPr="00C91726">
        <w:lastRenderedPageBreak/>
        <w:t xml:space="preserve">(b) Write a C program to find largest of three numbers </w:t>
      </w:r>
    </w:p>
    <w:p w14:paraId="37E04AE6" w14:textId="77777777" w:rsidR="00C22FC5" w:rsidRPr="00C91726" w:rsidRDefault="00C22FC5" w:rsidP="00C22FC5">
      <w:pPr>
        <w:pStyle w:val="Heading3"/>
        <w:rPr>
          <w:color w:val="auto"/>
        </w:rPr>
      </w:pPr>
      <w:r w:rsidRPr="00C91726">
        <w:rPr>
          <w:color w:val="auto"/>
        </w:rPr>
        <w:t>Language used : C</w:t>
      </w:r>
    </w:p>
    <w:p w14:paraId="32A626CF" w14:textId="0CB6F67B" w:rsidR="00C22FC5" w:rsidRPr="00C91726" w:rsidRDefault="00C22FC5" w:rsidP="00C22FC5">
      <w:pPr>
        <w:pStyle w:val="Heading3"/>
        <w:rPr>
          <w:color w:val="auto"/>
        </w:rPr>
      </w:pPr>
      <w:r w:rsidRPr="00C91726">
        <w:rPr>
          <w:color w:val="auto"/>
        </w:rPr>
        <w:t xml:space="preserve">Theory: We have to print the </w:t>
      </w:r>
      <w:r w:rsidRPr="00C91726">
        <w:rPr>
          <w:color w:val="auto"/>
          <w:lang w:val="en-IN"/>
        </w:rPr>
        <w:t xml:space="preserve">largest of </w:t>
      </w:r>
      <w:r w:rsidR="00CA79D6" w:rsidRPr="00C91726">
        <w:rPr>
          <w:color w:val="auto"/>
          <w:lang w:val="en-IN"/>
        </w:rPr>
        <w:t>three</w:t>
      </w:r>
      <w:r w:rsidRPr="00C91726">
        <w:rPr>
          <w:color w:val="auto"/>
          <w:lang w:val="en-IN"/>
        </w:rPr>
        <w:t xml:space="preserve"> numbers</w:t>
      </w:r>
      <w:r w:rsidRPr="00C91726">
        <w:rPr>
          <w:color w:val="auto"/>
        </w:rPr>
        <w:t xml:space="preserve"> via t</w:t>
      </w:r>
      <w:r w:rsidR="00CA79D6" w:rsidRPr="00C91726">
        <w:rPr>
          <w:color w:val="auto"/>
        </w:rPr>
        <w:t>hree</w:t>
      </w:r>
      <w:r w:rsidRPr="00C91726">
        <w:rPr>
          <w:color w:val="auto"/>
        </w:rPr>
        <w:t xml:space="preserve"> numbers entered by the user</w:t>
      </w:r>
      <w:r w:rsidR="00CA79D6" w:rsidRPr="00C91726">
        <w:rPr>
          <w:color w:val="auto"/>
        </w:rPr>
        <w:t xml:space="preserve"> by using if condition and </w:t>
      </w:r>
      <w:r w:rsidR="00A50F09" w:rsidRPr="00C91726">
        <w:rPr>
          <w:color w:val="auto"/>
        </w:rPr>
        <w:t>comparing operators</w:t>
      </w:r>
      <w:r w:rsidRPr="00C91726">
        <w:rPr>
          <w:color w:val="auto"/>
        </w:rPr>
        <w:t>.</w:t>
      </w:r>
    </w:p>
    <w:p w14:paraId="2B2B9117" w14:textId="77777777" w:rsidR="00C22FC5" w:rsidRPr="00C91726" w:rsidRDefault="00C22FC5" w:rsidP="00C22FC5">
      <w:pPr>
        <w:pStyle w:val="Heading2"/>
      </w:pPr>
      <w:r w:rsidRPr="00C91726">
        <w:t>Code:</w:t>
      </w:r>
    </w:p>
    <w:p w14:paraId="71E2FF84" w14:textId="77777777" w:rsidR="00E373BF" w:rsidRPr="00C91726" w:rsidRDefault="00E373BF" w:rsidP="00E373BF">
      <w:pPr>
        <w:rPr>
          <w:lang w:val="en-IN"/>
        </w:rPr>
      </w:pPr>
      <w:r w:rsidRPr="00C91726">
        <w:rPr>
          <w:lang w:val="en-IN"/>
        </w:rPr>
        <w:t>#include &lt;stdio.h&gt;</w:t>
      </w:r>
    </w:p>
    <w:p w14:paraId="2C71555B" w14:textId="77777777" w:rsidR="00E373BF" w:rsidRPr="00C91726" w:rsidRDefault="00E373BF" w:rsidP="00E373BF">
      <w:pPr>
        <w:rPr>
          <w:lang w:val="en-IN"/>
        </w:rPr>
      </w:pPr>
      <w:r w:rsidRPr="00C91726">
        <w:rPr>
          <w:lang w:val="en-IN"/>
        </w:rPr>
        <w:t>int main() {</w:t>
      </w:r>
    </w:p>
    <w:p w14:paraId="12E44061" w14:textId="77777777" w:rsidR="00E373BF" w:rsidRPr="00C91726" w:rsidRDefault="00E373BF" w:rsidP="00E373BF">
      <w:pPr>
        <w:rPr>
          <w:lang w:val="en-IN"/>
        </w:rPr>
      </w:pPr>
      <w:r w:rsidRPr="00C91726">
        <w:rPr>
          <w:lang w:val="en-IN"/>
        </w:rPr>
        <w:t xml:space="preserve">    int n1, n2, n3;</w:t>
      </w:r>
    </w:p>
    <w:p w14:paraId="5986852E" w14:textId="77777777" w:rsidR="00E373BF" w:rsidRPr="00C91726" w:rsidRDefault="00E373BF" w:rsidP="00E373BF">
      <w:pPr>
        <w:rPr>
          <w:lang w:val="en-IN"/>
        </w:rPr>
      </w:pPr>
      <w:r w:rsidRPr="00C91726">
        <w:rPr>
          <w:lang w:val="en-IN"/>
        </w:rPr>
        <w:t xml:space="preserve">    printf("Enter three different numbers: ");</w:t>
      </w:r>
    </w:p>
    <w:p w14:paraId="18B01B8B" w14:textId="77777777" w:rsidR="00E373BF" w:rsidRPr="00C91726" w:rsidRDefault="00E373BF" w:rsidP="00E373BF">
      <w:pPr>
        <w:rPr>
          <w:lang w:val="en-IN"/>
        </w:rPr>
      </w:pPr>
      <w:r w:rsidRPr="00C91726">
        <w:rPr>
          <w:lang w:val="en-IN"/>
        </w:rPr>
        <w:t xml:space="preserve">    scanf("%d %d %d", &amp;n1, &amp;n2, &amp;n3);</w:t>
      </w:r>
    </w:p>
    <w:p w14:paraId="371D5134" w14:textId="77777777" w:rsidR="00E373BF" w:rsidRPr="00C91726" w:rsidRDefault="00E373BF" w:rsidP="00E373BF">
      <w:pPr>
        <w:rPr>
          <w:lang w:val="en-IN"/>
        </w:rPr>
      </w:pPr>
      <w:r w:rsidRPr="00C91726">
        <w:rPr>
          <w:lang w:val="en-IN"/>
        </w:rPr>
        <w:t xml:space="preserve">    if (n1 &gt;= n2 &amp;&amp; n1 &gt;= n3)</w:t>
      </w:r>
    </w:p>
    <w:p w14:paraId="7AC10A15" w14:textId="77777777" w:rsidR="00E373BF" w:rsidRPr="00C91726" w:rsidRDefault="00E373BF" w:rsidP="00E373BF">
      <w:pPr>
        <w:rPr>
          <w:lang w:val="en-IN"/>
        </w:rPr>
      </w:pPr>
      <w:r w:rsidRPr="00C91726">
        <w:rPr>
          <w:lang w:val="en-IN"/>
        </w:rPr>
        <w:t xml:space="preserve">        printf("%d is the largest number.", n1);</w:t>
      </w:r>
    </w:p>
    <w:p w14:paraId="5AACD1CC" w14:textId="77777777" w:rsidR="00E373BF" w:rsidRPr="00C91726" w:rsidRDefault="00E373BF" w:rsidP="00E373BF">
      <w:pPr>
        <w:rPr>
          <w:lang w:val="en-IN"/>
        </w:rPr>
      </w:pPr>
      <w:r w:rsidRPr="00C91726">
        <w:rPr>
          <w:lang w:val="en-IN"/>
        </w:rPr>
        <w:t xml:space="preserve">    if (n2 &gt;= n1 &amp;&amp; n2 &gt;= n3)</w:t>
      </w:r>
    </w:p>
    <w:p w14:paraId="32F956DA" w14:textId="77777777" w:rsidR="00E373BF" w:rsidRPr="00C91726" w:rsidRDefault="00E373BF" w:rsidP="00E373BF">
      <w:pPr>
        <w:rPr>
          <w:lang w:val="en-IN"/>
        </w:rPr>
      </w:pPr>
      <w:r w:rsidRPr="00C91726">
        <w:rPr>
          <w:lang w:val="en-IN"/>
        </w:rPr>
        <w:t xml:space="preserve">        printf("%d is the largest number.", n2);</w:t>
      </w:r>
    </w:p>
    <w:p w14:paraId="2285B793" w14:textId="77777777" w:rsidR="00E373BF" w:rsidRPr="00C91726" w:rsidRDefault="00E373BF" w:rsidP="00E373BF">
      <w:pPr>
        <w:rPr>
          <w:lang w:val="en-IN"/>
        </w:rPr>
      </w:pPr>
      <w:r w:rsidRPr="00C91726">
        <w:rPr>
          <w:lang w:val="en-IN"/>
        </w:rPr>
        <w:t xml:space="preserve">    if (n3 &gt;= n1 &amp;&amp; n3 &gt;= n2)</w:t>
      </w:r>
    </w:p>
    <w:p w14:paraId="7EE035BA" w14:textId="77777777" w:rsidR="00E373BF" w:rsidRPr="00C91726" w:rsidRDefault="00E373BF" w:rsidP="00E373BF">
      <w:pPr>
        <w:rPr>
          <w:lang w:val="en-IN"/>
        </w:rPr>
      </w:pPr>
      <w:r w:rsidRPr="00C91726">
        <w:rPr>
          <w:lang w:val="en-IN"/>
        </w:rPr>
        <w:t xml:space="preserve">        printf("%d is the largest number.", n3);</w:t>
      </w:r>
    </w:p>
    <w:p w14:paraId="7A7A0AAA" w14:textId="77777777" w:rsidR="00E373BF" w:rsidRPr="00C91726" w:rsidRDefault="00E373BF" w:rsidP="00E373BF">
      <w:pPr>
        <w:rPr>
          <w:lang w:val="en-IN"/>
        </w:rPr>
      </w:pPr>
    </w:p>
    <w:p w14:paraId="36F823C1" w14:textId="77777777" w:rsidR="00E373BF" w:rsidRPr="00C91726" w:rsidRDefault="00E373BF" w:rsidP="00E373BF">
      <w:pPr>
        <w:rPr>
          <w:lang w:val="en-IN"/>
        </w:rPr>
      </w:pPr>
      <w:r w:rsidRPr="00C91726">
        <w:rPr>
          <w:lang w:val="en-IN"/>
        </w:rPr>
        <w:t xml:space="preserve">    return 0;</w:t>
      </w:r>
    </w:p>
    <w:p w14:paraId="17E6F663" w14:textId="77777777" w:rsidR="00E373BF" w:rsidRPr="00C91726" w:rsidRDefault="00E373BF" w:rsidP="00E373BF">
      <w:pPr>
        <w:rPr>
          <w:lang w:val="en-IN"/>
        </w:rPr>
      </w:pPr>
      <w:r w:rsidRPr="00C91726">
        <w:rPr>
          <w:lang w:val="en-IN"/>
        </w:rPr>
        <w:t>}</w:t>
      </w:r>
    </w:p>
    <w:p w14:paraId="6631890E" w14:textId="226F0386" w:rsidR="00484C64" w:rsidRPr="00C91726" w:rsidRDefault="00C22FC5" w:rsidP="00E373BF">
      <w:pPr>
        <w:pStyle w:val="Heading2"/>
        <w:rPr>
          <w:lang w:val="en-IN"/>
        </w:rPr>
      </w:pPr>
      <w:r w:rsidRPr="00C91726">
        <w:rPr>
          <w:lang w:val="en-IN"/>
        </w:rPr>
        <w:t>Output:</w:t>
      </w:r>
    </w:p>
    <w:p w14:paraId="46589F2C" w14:textId="01BB90CB" w:rsidR="003A1132" w:rsidRPr="00C91726" w:rsidRDefault="003A1132" w:rsidP="003A1132">
      <w:pPr>
        <w:rPr>
          <w:lang w:val="en-IN"/>
        </w:rPr>
      </w:pPr>
      <w:r w:rsidRPr="00C91726">
        <w:rPr>
          <w:noProof/>
          <w:lang w:val="en-IN"/>
        </w:rPr>
        <w:drawing>
          <wp:inline distT="0" distB="0" distL="0" distR="0" wp14:anchorId="13AE5FB7" wp14:editId="4499847E">
            <wp:extent cx="4504055" cy="1420765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154" t="2380"/>
                    <a:stretch/>
                  </pic:blipFill>
                  <pic:spPr bwMode="auto">
                    <a:xfrm>
                      <a:off x="0" y="0"/>
                      <a:ext cx="4504503" cy="1420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2E5E6F" w14:textId="77777777" w:rsidR="00484C64" w:rsidRPr="00C91726" w:rsidRDefault="00484C64">
      <w:pPr>
        <w:rPr>
          <w:rFonts w:eastAsiaTheme="majorEastAsia" w:cstheme="majorBidi"/>
          <w:b/>
          <w:sz w:val="36"/>
          <w:szCs w:val="26"/>
        </w:rPr>
      </w:pPr>
      <w:r w:rsidRPr="00C91726">
        <w:br w:type="page"/>
      </w:r>
    </w:p>
    <w:p w14:paraId="11DA3517" w14:textId="6EDE54EE" w:rsidR="00484C64" w:rsidRPr="00C91726" w:rsidRDefault="003C3229" w:rsidP="00D44290">
      <w:pPr>
        <w:pStyle w:val="Heading2"/>
        <w:numPr>
          <w:ilvl w:val="0"/>
          <w:numId w:val="13"/>
        </w:numPr>
      </w:pPr>
      <w:r w:rsidRPr="00C91726">
        <w:lastRenderedPageBreak/>
        <w:t>Write a program in C to implement Simple Calculator.</w:t>
      </w:r>
    </w:p>
    <w:p w14:paraId="13C81074" w14:textId="77777777" w:rsidR="005D384E" w:rsidRPr="00C91726" w:rsidRDefault="005D384E" w:rsidP="005D384E">
      <w:pPr>
        <w:pStyle w:val="Heading3"/>
        <w:rPr>
          <w:color w:val="auto"/>
        </w:rPr>
      </w:pPr>
      <w:r w:rsidRPr="00C91726">
        <w:rPr>
          <w:color w:val="auto"/>
        </w:rPr>
        <w:t>Language used : C</w:t>
      </w:r>
    </w:p>
    <w:p w14:paraId="7D2BFAE5" w14:textId="77777777" w:rsidR="005D384E" w:rsidRPr="00C91726" w:rsidRDefault="005D384E" w:rsidP="005D384E">
      <w:pPr>
        <w:pStyle w:val="Heading3"/>
        <w:rPr>
          <w:color w:val="auto"/>
        </w:rPr>
      </w:pPr>
      <w:r w:rsidRPr="00C91726">
        <w:rPr>
          <w:color w:val="auto"/>
        </w:rPr>
        <w:t xml:space="preserve">Theory: We have to print the </w:t>
      </w:r>
      <w:r w:rsidRPr="00C91726">
        <w:rPr>
          <w:color w:val="auto"/>
          <w:lang w:val="en-IN"/>
        </w:rPr>
        <w:t>operation of simple calculator by two numbers</w:t>
      </w:r>
      <w:r w:rsidRPr="00C91726">
        <w:rPr>
          <w:color w:val="auto"/>
        </w:rPr>
        <w:t xml:space="preserve"> entered by the user.</w:t>
      </w:r>
    </w:p>
    <w:p w14:paraId="1B450B58" w14:textId="77777777" w:rsidR="005D384E" w:rsidRPr="00C91726" w:rsidRDefault="005D384E" w:rsidP="005D384E">
      <w:pPr>
        <w:pStyle w:val="Heading2"/>
      </w:pPr>
      <w:r w:rsidRPr="00C91726">
        <w:t>Code:</w:t>
      </w:r>
    </w:p>
    <w:p w14:paraId="42D0F507" w14:textId="77777777" w:rsidR="005D384E" w:rsidRPr="00C91726" w:rsidRDefault="005D384E" w:rsidP="005D384E">
      <w:pPr>
        <w:rPr>
          <w:lang w:val="en-GB" w:eastAsia="en-IN"/>
        </w:rPr>
      </w:pPr>
      <w:r w:rsidRPr="00C91726">
        <w:rPr>
          <w:lang w:val="en-GB" w:eastAsia="en-IN"/>
        </w:rPr>
        <w:t>#include &lt;stdio.h&gt;</w:t>
      </w:r>
    </w:p>
    <w:p w14:paraId="6554E103" w14:textId="77777777" w:rsidR="005D384E" w:rsidRPr="00C91726" w:rsidRDefault="005D384E" w:rsidP="005D384E">
      <w:pPr>
        <w:rPr>
          <w:lang w:val="en-GB" w:eastAsia="en-IN"/>
        </w:rPr>
      </w:pPr>
      <w:r w:rsidRPr="00C91726">
        <w:rPr>
          <w:lang w:val="en-GB" w:eastAsia="en-IN"/>
        </w:rPr>
        <w:t>int main()</w:t>
      </w:r>
    </w:p>
    <w:p w14:paraId="030E6A1E" w14:textId="208620E8" w:rsidR="005D384E" w:rsidRPr="00C91726" w:rsidRDefault="005D384E" w:rsidP="005D384E">
      <w:pPr>
        <w:rPr>
          <w:lang w:val="en-GB" w:eastAsia="en-IN"/>
        </w:rPr>
      </w:pPr>
      <w:r w:rsidRPr="00C91726">
        <w:rPr>
          <w:lang w:val="en-GB" w:eastAsia="en-IN"/>
        </w:rPr>
        <w:t>{</w:t>
      </w:r>
      <w:r w:rsidR="001D60C2" w:rsidRPr="00C91726">
        <w:rPr>
          <w:lang w:val="en-GB" w:eastAsia="en-IN"/>
        </w:rPr>
        <w:t xml:space="preserve">   </w:t>
      </w:r>
      <w:r w:rsidRPr="00C91726">
        <w:rPr>
          <w:lang w:val="en-GB" w:eastAsia="en-IN"/>
        </w:rPr>
        <w:t>char operator;</w:t>
      </w:r>
    </w:p>
    <w:p w14:paraId="5B09AF47" w14:textId="77777777" w:rsidR="005D384E" w:rsidRPr="00C91726" w:rsidRDefault="005D384E" w:rsidP="005D384E">
      <w:pPr>
        <w:rPr>
          <w:lang w:val="en-GB" w:eastAsia="en-IN"/>
        </w:rPr>
      </w:pPr>
      <w:r w:rsidRPr="00C91726">
        <w:rPr>
          <w:lang w:val="en-GB" w:eastAsia="en-IN"/>
        </w:rPr>
        <w:t xml:space="preserve">    double first, second;</w:t>
      </w:r>
    </w:p>
    <w:p w14:paraId="1D962159" w14:textId="77777777" w:rsidR="005D384E" w:rsidRPr="00C91726" w:rsidRDefault="005D384E" w:rsidP="005D384E">
      <w:pPr>
        <w:rPr>
          <w:lang w:val="en-GB" w:eastAsia="en-IN"/>
        </w:rPr>
      </w:pPr>
      <w:r w:rsidRPr="00C91726">
        <w:rPr>
          <w:lang w:val="en-GB" w:eastAsia="en-IN"/>
        </w:rPr>
        <w:t xml:space="preserve">    printf("Enter an operator (+, -, *,): ");</w:t>
      </w:r>
    </w:p>
    <w:p w14:paraId="238A02B0" w14:textId="77777777" w:rsidR="005D384E" w:rsidRPr="00C91726" w:rsidRDefault="005D384E" w:rsidP="005D384E">
      <w:pPr>
        <w:rPr>
          <w:lang w:val="en-GB" w:eastAsia="en-IN"/>
        </w:rPr>
      </w:pPr>
      <w:r w:rsidRPr="00C91726">
        <w:rPr>
          <w:lang w:val="en-GB" w:eastAsia="en-IN"/>
        </w:rPr>
        <w:t xml:space="preserve">    scanf("%c", &amp;operator);</w:t>
      </w:r>
    </w:p>
    <w:p w14:paraId="0095EBFD" w14:textId="77777777" w:rsidR="005D384E" w:rsidRPr="00C91726" w:rsidRDefault="005D384E" w:rsidP="005D384E">
      <w:pPr>
        <w:rPr>
          <w:lang w:val="en-GB" w:eastAsia="en-IN"/>
        </w:rPr>
      </w:pPr>
      <w:r w:rsidRPr="00C91726">
        <w:rPr>
          <w:lang w:val="en-GB" w:eastAsia="en-IN"/>
        </w:rPr>
        <w:t xml:space="preserve">    printf("Enter two operands: ");</w:t>
      </w:r>
    </w:p>
    <w:p w14:paraId="128AF86B" w14:textId="77777777" w:rsidR="005D384E" w:rsidRPr="00C91726" w:rsidRDefault="005D384E" w:rsidP="005D384E">
      <w:pPr>
        <w:rPr>
          <w:lang w:val="en-GB" w:eastAsia="en-IN"/>
        </w:rPr>
      </w:pPr>
      <w:r w:rsidRPr="00C91726">
        <w:rPr>
          <w:lang w:val="en-GB" w:eastAsia="en-IN"/>
        </w:rPr>
        <w:t xml:space="preserve">    scanf("%lf %lf", &amp;first, &amp;second);</w:t>
      </w:r>
    </w:p>
    <w:p w14:paraId="7868DA7D" w14:textId="77777777" w:rsidR="005D384E" w:rsidRPr="00C91726" w:rsidRDefault="005D384E" w:rsidP="005D384E">
      <w:pPr>
        <w:rPr>
          <w:lang w:val="en-GB" w:eastAsia="en-IN"/>
        </w:rPr>
      </w:pPr>
      <w:r w:rsidRPr="00C91726">
        <w:rPr>
          <w:lang w:val="en-GB" w:eastAsia="en-IN"/>
        </w:rPr>
        <w:t xml:space="preserve">    switch (operator)</w:t>
      </w:r>
    </w:p>
    <w:p w14:paraId="449722F9" w14:textId="48BB976D" w:rsidR="005D384E" w:rsidRPr="00C91726" w:rsidRDefault="005D384E" w:rsidP="005D384E">
      <w:pPr>
        <w:rPr>
          <w:lang w:val="en-GB" w:eastAsia="en-IN"/>
        </w:rPr>
      </w:pPr>
      <w:r w:rsidRPr="00C91726">
        <w:rPr>
          <w:lang w:val="en-GB" w:eastAsia="en-IN"/>
        </w:rPr>
        <w:t xml:space="preserve">    </w:t>
      </w:r>
      <w:r w:rsidR="001D60C2" w:rsidRPr="00C91726">
        <w:rPr>
          <w:lang w:val="en-GB" w:eastAsia="en-IN"/>
        </w:rPr>
        <w:t xml:space="preserve">{  </w:t>
      </w:r>
      <w:r w:rsidRPr="00C91726">
        <w:rPr>
          <w:lang w:val="en-GB" w:eastAsia="en-IN"/>
        </w:rPr>
        <w:t>case '+':</w:t>
      </w:r>
    </w:p>
    <w:p w14:paraId="7525881D" w14:textId="77777777" w:rsidR="005D384E" w:rsidRPr="00C91726" w:rsidRDefault="005D384E" w:rsidP="005D384E">
      <w:pPr>
        <w:rPr>
          <w:lang w:val="en-GB" w:eastAsia="en-IN"/>
        </w:rPr>
      </w:pPr>
      <w:r w:rsidRPr="00C91726">
        <w:rPr>
          <w:lang w:val="en-GB" w:eastAsia="en-IN"/>
        </w:rPr>
        <w:t xml:space="preserve">            printf("%.1lf + %.1lf = %.1lf", first, second, first + second);</w:t>
      </w:r>
    </w:p>
    <w:p w14:paraId="3BE3C2B0" w14:textId="77777777" w:rsidR="005D384E" w:rsidRPr="00C91726" w:rsidRDefault="005D384E" w:rsidP="005D384E">
      <w:pPr>
        <w:rPr>
          <w:lang w:val="en-GB" w:eastAsia="en-IN"/>
        </w:rPr>
      </w:pPr>
      <w:r w:rsidRPr="00C91726">
        <w:rPr>
          <w:lang w:val="en-GB" w:eastAsia="en-IN"/>
        </w:rPr>
        <w:t xml:space="preserve">                break;</w:t>
      </w:r>
    </w:p>
    <w:p w14:paraId="2BB0A10C" w14:textId="77777777" w:rsidR="005D384E" w:rsidRPr="00C91726" w:rsidRDefault="005D384E" w:rsidP="005D384E">
      <w:pPr>
        <w:rPr>
          <w:lang w:val="en-GB" w:eastAsia="en-IN"/>
        </w:rPr>
      </w:pPr>
      <w:r w:rsidRPr="00C91726">
        <w:rPr>
          <w:lang w:val="en-GB" w:eastAsia="en-IN"/>
        </w:rPr>
        <w:t xml:space="preserve">        case '-':</w:t>
      </w:r>
    </w:p>
    <w:p w14:paraId="321F0B4C" w14:textId="77777777" w:rsidR="005D384E" w:rsidRPr="00C91726" w:rsidRDefault="005D384E" w:rsidP="005D384E">
      <w:pPr>
        <w:rPr>
          <w:lang w:val="en-GB" w:eastAsia="en-IN"/>
        </w:rPr>
      </w:pPr>
      <w:r w:rsidRPr="00C91726">
        <w:rPr>
          <w:lang w:val="en-GB" w:eastAsia="en-IN"/>
        </w:rPr>
        <w:t xml:space="preserve">            printf("%.1lf - %.1lf = %.1lf", first, second, first - second);</w:t>
      </w:r>
    </w:p>
    <w:p w14:paraId="6C013674" w14:textId="77777777" w:rsidR="005D384E" w:rsidRPr="00C91726" w:rsidRDefault="005D384E" w:rsidP="005D384E">
      <w:pPr>
        <w:rPr>
          <w:lang w:val="en-GB" w:eastAsia="en-IN"/>
        </w:rPr>
      </w:pPr>
      <w:r w:rsidRPr="00C91726">
        <w:rPr>
          <w:lang w:val="en-GB" w:eastAsia="en-IN"/>
        </w:rPr>
        <w:t xml:space="preserve">                break;</w:t>
      </w:r>
    </w:p>
    <w:p w14:paraId="0592E3CD" w14:textId="77777777" w:rsidR="005D384E" w:rsidRPr="00C91726" w:rsidRDefault="005D384E" w:rsidP="005D384E">
      <w:pPr>
        <w:rPr>
          <w:lang w:val="en-GB" w:eastAsia="en-IN"/>
        </w:rPr>
      </w:pPr>
      <w:r w:rsidRPr="00C91726">
        <w:rPr>
          <w:lang w:val="en-GB" w:eastAsia="en-IN"/>
        </w:rPr>
        <w:t xml:space="preserve">        case '*':</w:t>
      </w:r>
    </w:p>
    <w:p w14:paraId="6F39D310" w14:textId="77777777" w:rsidR="005D384E" w:rsidRPr="00C91726" w:rsidRDefault="005D384E" w:rsidP="005D384E">
      <w:pPr>
        <w:rPr>
          <w:lang w:val="en-GB" w:eastAsia="en-IN"/>
        </w:rPr>
      </w:pPr>
      <w:r w:rsidRPr="00C91726">
        <w:rPr>
          <w:lang w:val="en-GB" w:eastAsia="en-IN"/>
        </w:rPr>
        <w:t xml:space="preserve">            printf("%.1lf * %.1lf = %.1lf", first, second, first * second);</w:t>
      </w:r>
    </w:p>
    <w:p w14:paraId="1862F15E" w14:textId="77777777" w:rsidR="005D384E" w:rsidRPr="00C91726" w:rsidRDefault="005D384E" w:rsidP="005D384E">
      <w:pPr>
        <w:rPr>
          <w:lang w:val="en-GB" w:eastAsia="en-IN"/>
        </w:rPr>
      </w:pPr>
      <w:r w:rsidRPr="00C91726">
        <w:rPr>
          <w:lang w:val="en-GB" w:eastAsia="en-IN"/>
        </w:rPr>
        <w:t xml:space="preserve">                break;</w:t>
      </w:r>
    </w:p>
    <w:p w14:paraId="26D273FF" w14:textId="77777777" w:rsidR="005D384E" w:rsidRPr="00C91726" w:rsidRDefault="005D384E" w:rsidP="005D384E">
      <w:pPr>
        <w:rPr>
          <w:lang w:val="en-GB" w:eastAsia="en-IN"/>
        </w:rPr>
      </w:pPr>
      <w:r w:rsidRPr="00C91726">
        <w:rPr>
          <w:lang w:val="en-GB" w:eastAsia="en-IN"/>
        </w:rPr>
        <w:t xml:space="preserve">        case '/':</w:t>
      </w:r>
    </w:p>
    <w:p w14:paraId="72B8D719" w14:textId="77777777" w:rsidR="005D384E" w:rsidRPr="00C91726" w:rsidRDefault="005D384E" w:rsidP="005D384E">
      <w:pPr>
        <w:rPr>
          <w:lang w:val="en-GB" w:eastAsia="en-IN"/>
        </w:rPr>
      </w:pPr>
      <w:r w:rsidRPr="00C91726">
        <w:rPr>
          <w:lang w:val="en-GB" w:eastAsia="en-IN"/>
        </w:rPr>
        <w:t xml:space="preserve">            printf("%.1lf / %.1lf = %.1lf", first, second, first / second);</w:t>
      </w:r>
    </w:p>
    <w:p w14:paraId="3820D5A4" w14:textId="77777777" w:rsidR="005D384E" w:rsidRPr="00C91726" w:rsidRDefault="005D384E" w:rsidP="005D384E">
      <w:pPr>
        <w:rPr>
          <w:lang w:val="en-GB" w:eastAsia="en-IN"/>
        </w:rPr>
      </w:pPr>
      <w:r w:rsidRPr="00C91726">
        <w:rPr>
          <w:lang w:val="en-GB" w:eastAsia="en-IN"/>
        </w:rPr>
        <w:t xml:space="preserve">                break;</w:t>
      </w:r>
    </w:p>
    <w:p w14:paraId="5EB0BC48" w14:textId="77777777" w:rsidR="005D384E" w:rsidRPr="00C91726" w:rsidRDefault="005D384E" w:rsidP="005D384E">
      <w:pPr>
        <w:rPr>
          <w:lang w:val="en-GB" w:eastAsia="en-IN"/>
        </w:rPr>
      </w:pPr>
      <w:r w:rsidRPr="00C91726">
        <w:rPr>
          <w:lang w:val="en-GB" w:eastAsia="en-IN"/>
        </w:rPr>
        <w:t xml:space="preserve">        default:</w:t>
      </w:r>
    </w:p>
    <w:p w14:paraId="3D340FD7" w14:textId="77777777" w:rsidR="005D384E" w:rsidRPr="00C91726" w:rsidRDefault="005D384E" w:rsidP="005D384E">
      <w:pPr>
        <w:rPr>
          <w:lang w:val="en-GB" w:eastAsia="en-IN"/>
        </w:rPr>
      </w:pPr>
      <w:r w:rsidRPr="00C91726">
        <w:rPr>
          <w:lang w:val="en-GB" w:eastAsia="en-IN"/>
        </w:rPr>
        <w:t xml:space="preserve">            printf("Error! operator is not correct");</w:t>
      </w:r>
    </w:p>
    <w:p w14:paraId="4E164EBE" w14:textId="77777777" w:rsidR="001D60C2" w:rsidRPr="00C91726" w:rsidRDefault="005D384E" w:rsidP="005D384E">
      <w:pPr>
        <w:rPr>
          <w:lang w:val="en-GB" w:eastAsia="en-IN"/>
        </w:rPr>
      </w:pPr>
      <w:r w:rsidRPr="00C91726">
        <w:rPr>
          <w:lang w:val="en-GB" w:eastAsia="en-IN"/>
        </w:rPr>
        <w:t xml:space="preserve">    }  </w:t>
      </w:r>
    </w:p>
    <w:p w14:paraId="02D8C7E9" w14:textId="5179F0C3" w:rsidR="001D60C2" w:rsidRPr="00C91726" w:rsidRDefault="005D384E" w:rsidP="005D384E">
      <w:pPr>
        <w:rPr>
          <w:lang w:val="en-GB" w:eastAsia="en-IN"/>
        </w:rPr>
      </w:pPr>
      <w:r w:rsidRPr="00C91726">
        <w:rPr>
          <w:lang w:val="en-GB" w:eastAsia="en-IN"/>
        </w:rPr>
        <w:lastRenderedPageBreak/>
        <w:t>return 0;</w:t>
      </w:r>
      <w:r w:rsidR="001D60C2" w:rsidRPr="00C91726">
        <w:rPr>
          <w:lang w:val="en-GB" w:eastAsia="en-IN"/>
        </w:rPr>
        <w:t xml:space="preserve"> </w:t>
      </w:r>
    </w:p>
    <w:p w14:paraId="58F20A9F" w14:textId="1E32183E" w:rsidR="005D384E" w:rsidRPr="00C91726" w:rsidRDefault="005D384E" w:rsidP="005D384E">
      <w:pPr>
        <w:rPr>
          <w:lang w:val="en-GB" w:eastAsia="en-IN"/>
        </w:rPr>
      </w:pPr>
      <w:r w:rsidRPr="00C91726">
        <w:rPr>
          <w:lang w:val="en-GB" w:eastAsia="en-IN"/>
        </w:rPr>
        <w:t>}</w:t>
      </w:r>
    </w:p>
    <w:p w14:paraId="588E49C1" w14:textId="77777777" w:rsidR="005D384E" w:rsidRPr="00C91726" w:rsidRDefault="005D384E" w:rsidP="005D384E">
      <w:pPr>
        <w:pStyle w:val="Heading2"/>
        <w:rPr>
          <w:lang w:val="en-GB" w:eastAsia="en-IN"/>
        </w:rPr>
      </w:pPr>
      <w:r w:rsidRPr="00C91726">
        <w:rPr>
          <w:lang w:val="en-GB" w:eastAsia="en-IN"/>
        </w:rPr>
        <w:t>Output:</w:t>
      </w:r>
    </w:p>
    <w:p w14:paraId="626D1C01" w14:textId="36A1A0B6" w:rsidR="00A50F09" w:rsidRPr="00C91726" w:rsidRDefault="001D60C2" w:rsidP="00A50F09">
      <w:r w:rsidRPr="00C91726">
        <w:rPr>
          <w:noProof/>
          <w:lang w:val="en-GB" w:eastAsia="en-IN"/>
        </w:rPr>
        <w:drawing>
          <wp:inline distT="0" distB="0" distL="0" distR="0" wp14:anchorId="719F3B4F" wp14:editId="04B333B3">
            <wp:extent cx="5830711" cy="1158314"/>
            <wp:effectExtent l="0" t="0" r="762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30711" cy="115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A7593" w14:textId="36D59376" w:rsidR="00A50F09" w:rsidRPr="00C91726" w:rsidRDefault="00A50F09"/>
    <w:p w14:paraId="4BE6C347" w14:textId="241B4789" w:rsidR="00A50F09" w:rsidRPr="00C91726" w:rsidRDefault="00A50F09">
      <w:r w:rsidRPr="00C91726">
        <w:rPr>
          <w:rFonts w:eastAsiaTheme="majorEastAsia" w:cstheme="majorBidi"/>
          <w:sz w:val="36"/>
          <w:szCs w:val="26"/>
        </w:rPr>
        <w:br w:type="page"/>
      </w:r>
    </w:p>
    <w:p w14:paraId="560D871E" w14:textId="77777777" w:rsidR="00A50F09" w:rsidRPr="00C91726" w:rsidRDefault="00A50F09">
      <w:pPr>
        <w:rPr>
          <w:rFonts w:eastAsiaTheme="majorEastAsia" w:cstheme="majorBidi"/>
          <w:b/>
          <w:sz w:val="36"/>
          <w:szCs w:val="26"/>
        </w:rPr>
      </w:pPr>
    </w:p>
    <w:p w14:paraId="4623FEF1" w14:textId="7B340C9F" w:rsidR="00484C64" w:rsidRPr="00C91726" w:rsidRDefault="00484C64" w:rsidP="00D44290">
      <w:pPr>
        <w:pStyle w:val="Heading2"/>
        <w:numPr>
          <w:ilvl w:val="0"/>
          <w:numId w:val="13"/>
        </w:numPr>
      </w:pPr>
      <w:r w:rsidRPr="00C91726">
        <w:t>WAP to calculate the root of a Quadratic Equation.</w:t>
      </w:r>
    </w:p>
    <w:p w14:paraId="7F39BCC0" w14:textId="77777777" w:rsidR="007C79AA" w:rsidRPr="00C91726" w:rsidRDefault="007C79AA" w:rsidP="007C79AA">
      <w:pPr>
        <w:pStyle w:val="Heading3"/>
        <w:rPr>
          <w:color w:val="auto"/>
        </w:rPr>
      </w:pPr>
      <w:r w:rsidRPr="00C91726">
        <w:rPr>
          <w:color w:val="auto"/>
        </w:rPr>
        <w:t>Language used : C</w:t>
      </w:r>
    </w:p>
    <w:p w14:paraId="650B12ED" w14:textId="77777777" w:rsidR="007C79AA" w:rsidRPr="00C91726" w:rsidRDefault="007C79AA" w:rsidP="007C79AA">
      <w:pPr>
        <w:pStyle w:val="Heading3"/>
        <w:rPr>
          <w:color w:val="auto"/>
        </w:rPr>
      </w:pPr>
      <w:r w:rsidRPr="00C91726">
        <w:rPr>
          <w:color w:val="auto"/>
        </w:rPr>
        <w:t>Theory : : We have to print the root of Quad. Eqn. via three no. entered by the user.</w:t>
      </w:r>
    </w:p>
    <w:p w14:paraId="74E1EDA1" w14:textId="77777777" w:rsidR="007C79AA" w:rsidRPr="00C91726" w:rsidRDefault="007C79AA" w:rsidP="007C79AA">
      <w:pPr>
        <w:pStyle w:val="Heading2"/>
      </w:pPr>
      <w:r w:rsidRPr="00C91726">
        <w:t>Code:</w:t>
      </w:r>
    </w:p>
    <w:p w14:paraId="1A662A09" w14:textId="77777777" w:rsidR="007C79AA" w:rsidRPr="00C91726" w:rsidRDefault="007C79AA" w:rsidP="0028220B">
      <w:pPr>
        <w:rPr>
          <w:lang w:val="en-IN"/>
        </w:rPr>
      </w:pPr>
      <w:r w:rsidRPr="00C91726">
        <w:rPr>
          <w:lang w:val="en-IN"/>
        </w:rPr>
        <w:t>#include &lt;stdio.h&gt;</w:t>
      </w:r>
    </w:p>
    <w:p w14:paraId="5C674826" w14:textId="77777777" w:rsidR="007C79AA" w:rsidRPr="00C91726" w:rsidRDefault="007C79AA" w:rsidP="0028220B">
      <w:pPr>
        <w:rPr>
          <w:lang w:val="en-IN"/>
        </w:rPr>
      </w:pPr>
      <w:r w:rsidRPr="00C91726">
        <w:rPr>
          <w:lang w:val="en-IN"/>
        </w:rPr>
        <w:t>#include &lt;math.h&gt;</w:t>
      </w:r>
    </w:p>
    <w:p w14:paraId="0147D272" w14:textId="77777777" w:rsidR="007C79AA" w:rsidRPr="00C91726" w:rsidRDefault="007C79AA" w:rsidP="0028220B">
      <w:pPr>
        <w:rPr>
          <w:lang w:val="en-IN"/>
        </w:rPr>
      </w:pPr>
      <w:r w:rsidRPr="00C91726">
        <w:rPr>
          <w:lang w:val="en-IN"/>
        </w:rPr>
        <w:t>int main()</w:t>
      </w:r>
    </w:p>
    <w:p w14:paraId="3B60FD76" w14:textId="77777777" w:rsidR="007C79AA" w:rsidRPr="00C91726" w:rsidRDefault="007C79AA" w:rsidP="0028220B">
      <w:pPr>
        <w:rPr>
          <w:lang w:val="en-IN"/>
        </w:rPr>
      </w:pPr>
      <w:r w:rsidRPr="00C91726">
        <w:rPr>
          <w:lang w:val="en-IN"/>
        </w:rPr>
        <w:t>{</w:t>
      </w:r>
    </w:p>
    <w:p w14:paraId="12E86B7E" w14:textId="77777777" w:rsidR="007C79AA" w:rsidRPr="00C91726" w:rsidRDefault="007C79AA" w:rsidP="0028220B">
      <w:pPr>
        <w:rPr>
          <w:lang w:val="en-IN"/>
        </w:rPr>
      </w:pPr>
      <w:r w:rsidRPr="00C91726">
        <w:rPr>
          <w:lang w:val="en-IN"/>
        </w:rPr>
        <w:t xml:space="preserve">  int a, b, c, d;</w:t>
      </w:r>
    </w:p>
    <w:p w14:paraId="7970749F" w14:textId="77777777" w:rsidR="007C79AA" w:rsidRPr="00C91726" w:rsidRDefault="007C79AA" w:rsidP="0028220B">
      <w:pPr>
        <w:rPr>
          <w:lang w:val="en-IN"/>
        </w:rPr>
      </w:pPr>
      <w:r w:rsidRPr="00C91726">
        <w:rPr>
          <w:lang w:val="en-IN"/>
        </w:rPr>
        <w:t xml:space="preserve">  double root1, root2;</w:t>
      </w:r>
    </w:p>
    <w:p w14:paraId="6A36EC46" w14:textId="77777777" w:rsidR="007C79AA" w:rsidRPr="00C91726" w:rsidRDefault="007C79AA" w:rsidP="0028220B">
      <w:pPr>
        <w:rPr>
          <w:lang w:val="en-IN"/>
        </w:rPr>
      </w:pPr>
    </w:p>
    <w:p w14:paraId="581324A7" w14:textId="77777777" w:rsidR="007C79AA" w:rsidRPr="00C91726" w:rsidRDefault="007C79AA" w:rsidP="0028220B">
      <w:pPr>
        <w:rPr>
          <w:lang w:val="en-IN"/>
        </w:rPr>
      </w:pPr>
      <w:r w:rsidRPr="00C91726">
        <w:rPr>
          <w:lang w:val="en-IN"/>
        </w:rPr>
        <w:t xml:space="preserve">  printf("Enter a, b and c where a*x*x + b*x + c = 0\n");</w:t>
      </w:r>
    </w:p>
    <w:p w14:paraId="7171F1BB" w14:textId="77777777" w:rsidR="007C79AA" w:rsidRPr="00C91726" w:rsidRDefault="007C79AA" w:rsidP="0028220B">
      <w:pPr>
        <w:rPr>
          <w:lang w:val="en-IN"/>
        </w:rPr>
      </w:pPr>
      <w:r w:rsidRPr="00C91726">
        <w:rPr>
          <w:lang w:val="en-IN"/>
        </w:rPr>
        <w:t xml:space="preserve">  scanf("%d%d%d", &amp;a, &amp;b, &amp;c);</w:t>
      </w:r>
    </w:p>
    <w:p w14:paraId="3B5395AF" w14:textId="77777777" w:rsidR="007C79AA" w:rsidRPr="00C91726" w:rsidRDefault="007C79AA" w:rsidP="0028220B">
      <w:pPr>
        <w:rPr>
          <w:lang w:val="en-IN"/>
        </w:rPr>
      </w:pPr>
    </w:p>
    <w:p w14:paraId="10A23311" w14:textId="77777777" w:rsidR="007C79AA" w:rsidRPr="00C91726" w:rsidRDefault="007C79AA" w:rsidP="0028220B">
      <w:pPr>
        <w:rPr>
          <w:lang w:val="en-IN"/>
        </w:rPr>
      </w:pPr>
      <w:r w:rsidRPr="00C91726">
        <w:rPr>
          <w:lang w:val="en-IN"/>
        </w:rPr>
        <w:t xml:space="preserve">  d = b*b - 4*a*c;</w:t>
      </w:r>
    </w:p>
    <w:p w14:paraId="398DDA82" w14:textId="77777777" w:rsidR="007C79AA" w:rsidRPr="00C91726" w:rsidRDefault="007C79AA" w:rsidP="0028220B">
      <w:pPr>
        <w:rPr>
          <w:lang w:val="en-IN"/>
        </w:rPr>
      </w:pPr>
    </w:p>
    <w:p w14:paraId="12048412" w14:textId="77777777" w:rsidR="007C79AA" w:rsidRPr="00C91726" w:rsidRDefault="007C79AA" w:rsidP="0028220B">
      <w:pPr>
        <w:rPr>
          <w:lang w:val="en-IN"/>
        </w:rPr>
      </w:pPr>
      <w:r w:rsidRPr="00C91726">
        <w:rPr>
          <w:lang w:val="en-IN"/>
        </w:rPr>
        <w:t xml:space="preserve">  if (d &lt; 0) { //complex roots</w:t>
      </w:r>
    </w:p>
    <w:p w14:paraId="524B6E05" w14:textId="77777777" w:rsidR="007C79AA" w:rsidRPr="00C91726" w:rsidRDefault="007C79AA" w:rsidP="0028220B">
      <w:pPr>
        <w:rPr>
          <w:lang w:val="en-IN"/>
        </w:rPr>
      </w:pPr>
      <w:r w:rsidRPr="00C91726">
        <w:rPr>
          <w:lang w:val="en-IN"/>
        </w:rPr>
        <w:t xml:space="preserve">    printf("First root = %.2lf + i%.2lf\n", -b/(double)(2*a), sqrt(-d)/(2*a));</w:t>
      </w:r>
    </w:p>
    <w:p w14:paraId="32C89A99" w14:textId="77777777" w:rsidR="007C79AA" w:rsidRPr="00C91726" w:rsidRDefault="007C79AA" w:rsidP="0028220B">
      <w:pPr>
        <w:rPr>
          <w:lang w:val="en-IN"/>
        </w:rPr>
      </w:pPr>
      <w:r w:rsidRPr="00C91726">
        <w:rPr>
          <w:lang w:val="en-IN"/>
        </w:rPr>
        <w:t xml:space="preserve">    printf("Second root = %.2lf - i%.2lf\n", -b/(double)(2*a), sqrt(-d)/(2*a));</w:t>
      </w:r>
    </w:p>
    <w:p w14:paraId="54DF9ED2" w14:textId="77777777" w:rsidR="007C79AA" w:rsidRPr="00C91726" w:rsidRDefault="007C79AA" w:rsidP="0028220B">
      <w:pPr>
        <w:rPr>
          <w:lang w:val="en-IN"/>
        </w:rPr>
      </w:pPr>
      <w:r w:rsidRPr="00C91726">
        <w:rPr>
          <w:lang w:val="en-IN"/>
        </w:rPr>
        <w:t xml:space="preserve">  }</w:t>
      </w:r>
    </w:p>
    <w:p w14:paraId="21DCC3D2" w14:textId="77777777" w:rsidR="007C79AA" w:rsidRPr="00C91726" w:rsidRDefault="007C79AA" w:rsidP="0028220B">
      <w:pPr>
        <w:rPr>
          <w:lang w:val="en-IN"/>
        </w:rPr>
      </w:pPr>
      <w:r w:rsidRPr="00C91726">
        <w:rPr>
          <w:lang w:val="en-IN"/>
        </w:rPr>
        <w:t xml:space="preserve">  else { //real roots</w:t>
      </w:r>
    </w:p>
    <w:p w14:paraId="2D51077D" w14:textId="77777777" w:rsidR="007C79AA" w:rsidRPr="00C91726" w:rsidRDefault="007C79AA" w:rsidP="0028220B">
      <w:pPr>
        <w:rPr>
          <w:lang w:val="en-IN"/>
        </w:rPr>
      </w:pPr>
      <w:r w:rsidRPr="00C91726">
        <w:rPr>
          <w:lang w:val="en-IN"/>
        </w:rPr>
        <w:t xml:space="preserve">    root1 = (-b + sqrt(d))/(2*a);</w:t>
      </w:r>
    </w:p>
    <w:p w14:paraId="189902BB" w14:textId="77777777" w:rsidR="007C79AA" w:rsidRPr="00C91726" w:rsidRDefault="007C79AA" w:rsidP="0028220B">
      <w:pPr>
        <w:rPr>
          <w:lang w:val="en-IN"/>
        </w:rPr>
      </w:pPr>
      <w:r w:rsidRPr="00C91726">
        <w:rPr>
          <w:lang w:val="en-IN"/>
        </w:rPr>
        <w:t xml:space="preserve">    root2 = (-b - sqrt(d))/(2*a);</w:t>
      </w:r>
    </w:p>
    <w:p w14:paraId="410A7BE0" w14:textId="77777777" w:rsidR="007C79AA" w:rsidRPr="00C91726" w:rsidRDefault="007C79AA" w:rsidP="0028220B">
      <w:pPr>
        <w:rPr>
          <w:lang w:val="en-IN"/>
        </w:rPr>
      </w:pPr>
    </w:p>
    <w:p w14:paraId="4A3F2634" w14:textId="77777777" w:rsidR="007C79AA" w:rsidRPr="00C91726" w:rsidRDefault="007C79AA" w:rsidP="0028220B">
      <w:pPr>
        <w:rPr>
          <w:lang w:val="en-IN"/>
        </w:rPr>
      </w:pPr>
      <w:r w:rsidRPr="00C91726">
        <w:rPr>
          <w:lang w:val="en-IN"/>
        </w:rPr>
        <w:t xml:space="preserve">    printf("First root = %.2lf\n", root1);</w:t>
      </w:r>
    </w:p>
    <w:p w14:paraId="73A96CF5" w14:textId="77777777" w:rsidR="007C79AA" w:rsidRPr="00C91726" w:rsidRDefault="007C79AA" w:rsidP="0028220B">
      <w:pPr>
        <w:rPr>
          <w:lang w:val="en-IN"/>
        </w:rPr>
      </w:pPr>
      <w:r w:rsidRPr="00C91726">
        <w:rPr>
          <w:lang w:val="en-IN"/>
        </w:rPr>
        <w:t xml:space="preserve">    printf("Second root = %.2lf\n", root2);</w:t>
      </w:r>
    </w:p>
    <w:p w14:paraId="45C5EB90" w14:textId="77777777" w:rsidR="007C79AA" w:rsidRPr="00C91726" w:rsidRDefault="007C79AA" w:rsidP="0028220B">
      <w:pPr>
        <w:rPr>
          <w:lang w:val="en-IN"/>
        </w:rPr>
      </w:pPr>
      <w:r w:rsidRPr="00C91726">
        <w:rPr>
          <w:lang w:val="en-IN"/>
        </w:rPr>
        <w:t xml:space="preserve">  }</w:t>
      </w:r>
    </w:p>
    <w:p w14:paraId="54EAD731" w14:textId="77777777" w:rsidR="007C79AA" w:rsidRPr="00C91726" w:rsidRDefault="007C79AA" w:rsidP="0028220B">
      <w:pPr>
        <w:rPr>
          <w:lang w:val="en-IN"/>
        </w:rPr>
      </w:pPr>
    </w:p>
    <w:p w14:paraId="504E5182" w14:textId="77777777" w:rsidR="007C79AA" w:rsidRPr="00C91726" w:rsidRDefault="007C79AA" w:rsidP="0028220B">
      <w:pPr>
        <w:rPr>
          <w:lang w:val="en-IN"/>
        </w:rPr>
      </w:pPr>
      <w:r w:rsidRPr="00C91726">
        <w:rPr>
          <w:lang w:val="en-IN"/>
        </w:rPr>
        <w:t xml:space="preserve">  return 0;</w:t>
      </w:r>
    </w:p>
    <w:p w14:paraId="6799D8D7" w14:textId="77777777" w:rsidR="007C79AA" w:rsidRPr="00C91726" w:rsidRDefault="007C79AA" w:rsidP="0028220B">
      <w:pPr>
        <w:rPr>
          <w:lang w:val="en-IN"/>
        </w:rPr>
      </w:pPr>
      <w:r w:rsidRPr="00C91726">
        <w:rPr>
          <w:lang w:val="en-IN"/>
        </w:rPr>
        <w:t>}</w:t>
      </w:r>
    </w:p>
    <w:p w14:paraId="1420B089" w14:textId="77777777" w:rsidR="007C79AA" w:rsidRPr="00C91726" w:rsidRDefault="007C79AA" w:rsidP="007C79AA">
      <w:pPr>
        <w:pStyle w:val="Heading2"/>
        <w:rPr>
          <w:lang w:val="en-IN"/>
        </w:rPr>
      </w:pPr>
      <w:r w:rsidRPr="00C91726">
        <w:rPr>
          <w:lang w:val="en-IN"/>
        </w:rPr>
        <w:t>Output:</w:t>
      </w:r>
    </w:p>
    <w:p w14:paraId="679A1406" w14:textId="4F297891" w:rsidR="00484C64" w:rsidRPr="00C91726" w:rsidRDefault="0028220B">
      <w:pPr>
        <w:rPr>
          <w:rFonts w:eastAsiaTheme="majorEastAsia" w:cstheme="majorBidi"/>
          <w:b/>
          <w:sz w:val="36"/>
          <w:szCs w:val="26"/>
        </w:rPr>
      </w:pPr>
      <w:r w:rsidRPr="00C91726">
        <w:rPr>
          <w:noProof/>
        </w:rPr>
        <w:drawing>
          <wp:inline distT="0" distB="0" distL="0" distR="0" wp14:anchorId="05032B18" wp14:editId="6598F815">
            <wp:extent cx="5048250" cy="15716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4C64" w:rsidRPr="00C91726">
        <w:br w:type="page"/>
      </w:r>
    </w:p>
    <w:p w14:paraId="3425E366" w14:textId="2BB7AEDE" w:rsidR="00484C64" w:rsidRPr="00C91726" w:rsidRDefault="003C3229" w:rsidP="00D44290">
      <w:pPr>
        <w:pStyle w:val="Heading2"/>
        <w:numPr>
          <w:ilvl w:val="0"/>
          <w:numId w:val="13"/>
        </w:numPr>
      </w:pPr>
      <w:r w:rsidRPr="00C91726">
        <w:lastRenderedPageBreak/>
        <w:t xml:space="preserve"> WAP to to accept a coordinate point in a XY coordinate system and determine in which quadrant the coordinate point lies. </w:t>
      </w:r>
    </w:p>
    <w:p w14:paraId="5EF88B23" w14:textId="77777777" w:rsidR="00650BD9" w:rsidRPr="00C91726" w:rsidRDefault="00650BD9" w:rsidP="00650BD9">
      <w:pPr>
        <w:pStyle w:val="Heading3"/>
        <w:rPr>
          <w:color w:val="auto"/>
        </w:rPr>
      </w:pPr>
      <w:r w:rsidRPr="00C91726">
        <w:rPr>
          <w:color w:val="auto"/>
        </w:rPr>
        <w:t>Language used : C</w:t>
      </w:r>
    </w:p>
    <w:p w14:paraId="7FFEA676" w14:textId="77777777" w:rsidR="00650BD9" w:rsidRPr="00C91726" w:rsidRDefault="00650BD9" w:rsidP="00650BD9">
      <w:pPr>
        <w:pStyle w:val="Heading3"/>
        <w:rPr>
          <w:color w:val="auto"/>
        </w:rPr>
      </w:pPr>
      <w:r w:rsidRPr="00C91726">
        <w:rPr>
          <w:color w:val="auto"/>
        </w:rPr>
        <w:t xml:space="preserve">Theory: We have to print </w:t>
      </w:r>
      <w:r w:rsidRPr="00C91726">
        <w:rPr>
          <w:color w:val="auto"/>
          <w:lang w:val="en-GB"/>
        </w:rPr>
        <w:t>in which quadrant the coordinate point lies</w:t>
      </w:r>
      <w:r w:rsidRPr="00C91726">
        <w:rPr>
          <w:color w:val="auto"/>
        </w:rPr>
        <w:t xml:space="preserve"> via coordinates entered by the user.</w:t>
      </w:r>
    </w:p>
    <w:p w14:paraId="6744FA85" w14:textId="77777777" w:rsidR="00650BD9" w:rsidRPr="00C91726" w:rsidRDefault="00650BD9" w:rsidP="00650BD9">
      <w:pPr>
        <w:pStyle w:val="Heading2"/>
      </w:pPr>
      <w:r w:rsidRPr="00C91726">
        <w:t>Code:</w:t>
      </w:r>
    </w:p>
    <w:p w14:paraId="5C4BB1AE" w14:textId="77777777" w:rsidR="00650BD9" w:rsidRPr="00C91726" w:rsidRDefault="00650BD9" w:rsidP="00650BD9">
      <w:pPr>
        <w:rPr>
          <w:rFonts w:eastAsia="Times New Roman"/>
          <w:shd w:val="clear" w:color="auto" w:fill="FDFDFD"/>
          <w:lang w:val="en-IN" w:eastAsia="en-IN"/>
        </w:rPr>
      </w:pPr>
      <w:r w:rsidRPr="00C91726">
        <w:rPr>
          <w:rFonts w:eastAsia="Times New Roman"/>
          <w:lang w:val="en-IN" w:eastAsia="en-IN"/>
        </w:rPr>
        <w:t>#include &lt;stdio.h&gt;</w:t>
      </w:r>
    </w:p>
    <w:p w14:paraId="5EEC5998" w14:textId="77777777" w:rsidR="00650BD9" w:rsidRPr="00C91726" w:rsidRDefault="00650BD9" w:rsidP="00650BD9">
      <w:pPr>
        <w:rPr>
          <w:rFonts w:eastAsia="Times New Roman"/>
          <w:shd w:val="clear" w:color="auto" w:fill="FDFDFD"/>
          <w:lang w:val="en-IN" w:eastAsia="en-IN"/>
        </w:rPr>
      </w:pPr>
      <w:r w:rsidRPr="00C91726">
        <w:rPr>
          <w:rFonts w:eastAsia="Times New Roman"/>
          <w:lang w:val="en-IN" w:eastAsia="en-IN"/>
        </w:rPr>
        <w:t>void</w:t>
      </w:r>
      <w:r w:rsidRPr="00C91726">
        <w:rPr>
          <w:rFonts w:eastAsia="Times New Roman"/>
          <w:shd w:val="clear" w:color="auto" w:fill="FDFDFD"/>
          <w:lang w:val="en-IN" w:eastAsia="en-IN"/>
        </w:rPr>
        <w:t xml:space="preserve"> </w:t>
      </w:r>
      <w:r w:rsidRPr="00C91726">
        <w:rPr>
          <w:rFonts w:eastAsia="Times New Roman"/>
          <w:lang w:val="en-IN" w:eastAsia="en-IN"/>
        </w:rPr>
        <w:t>main()</w:t>
      </w:r>
    </w:p>
    <w:p w14:paraId="2C35FFF3" w14:textId="77777777" w:rsidR="00650BD9" w:rsidRPr="00C91726" w:rsidRDefault="00650BD9" w:rsidP="00650BD9">
      <w:pPr>
        <w:rPr>
          <w:rFonts w:eastAsia="Times New Roman"/>
          <w:shd w:val="clear" w:color="auto" w:fill="FDFDFD"/>
          <w:lang w:val="en-IN" w:eastAsia="en-IN"/>
        </w:rPr>
      </w:pPr>
      <w:r w:rsidRPr="00C91726">
        <w:rPr>
          <w:rFonts w:eastAsia="Times New Roman"/>
          <w:lang w:val="en-IN" w:eastAsia="en-IN"/>
        </w:rPr>
        <w:t>{</w:t>
      </w:r>
    </w:p>
    <w:p w14:paraId="2EA8DE0D" w14:textId="77777777" w:rsidR="00650BD9" w:rsidRPr="00C91726" w:rsidRDefault="00650BD9" w:rsidP="00650BD9">
      <w:pPr>
        <w:rPr>
          <w:rFonts w:eastAsia="Times New Roman"/>
          <w:shd w:val="clear" w:color="auto" w:fill="FDFDFD"/>
          <w:lang w:val="en-IN" w:eastAsia="en-IN"/>
        </w:rPr>
      </w:pPr>
      <w:r w:rsidRPr="00C91726">
        <w:rPr>
          <w:rFonts w:eastAsia="Times New Roman"/>
          <w:shd w:val="clear" w:color="auto" w:fill="FDFDFD"/>
          <w:lang w:val="en-IN" w:eastAsia="en-IN"/>
        </w:rPr>
        <w:tab/>
      </w:r>
      <w:r w:rsidRPr="00C91726">
        <w:rPr>
          <w:rFonts w:eastAsia="Times New Roman"/>
          <w:lang w:val="en-IN" w:eastAsia="en-IN"/>
        </w:rPr>
        <w:t>int</w:t>
      </w:r>
      <w:r w:rsidRPr="00C91726">
        <w:rPr>
          <w:rFonts w:eastAsia="Times New Roman"/>
          <w:shd w:val="clear" w:color="auto" w:fill="FDFDFD"/>
          <w:lang w:val="en-IN" w:eastAsia="en-IN"/>
        </w:rPr>
        <w:t xml:space="preserve"> co1</w:t>
      </w:r>
      <w:r w:rsidRPr="00C91726">
        <w:rPr>
          <w:rFonts w:eastAsia="Times New Roman"/>
          <w:lang w:val="en-IN" w:eastAsia="en-IN"/>
        </w:rPr>
        <w:t>,</w:t>
      </w:r>
      <w:r w:rsidRPr="00C91726">
        <w:rPr>
          <w:rFonts w:eastAsia="Times New Roman"/>
          <w:shd w:val="clear" w:color="auto" w:fill="FDFDFD"/>
          <w:lang w:val="en-IN" w:eastAsia="en-IN"/>
        </w:rPr>
        <w:t>co2</w:t>
      </w:r>
      <w:r w:rsidRPr="00C91726">
        <w:rPr>
          <w:rFonts w:eastAsia="Times New Roman"/>
          <w:lang w:val="en-IN" w:eastAsia="en-IN"/>
        </w:rPr>
        <w:t>;</w:t>
      </w:r>
    </w:p>
    <w:p w14:paraId="1F5B6B39" w14:textId="77777777" w:rsidR="00650BD9" w:rsidRPr="00C91726" w:rsidRDefault="00650BD9" w:rsidP="00650BD9">
      <w:pPr>
        <w:rPr>
          <w:rFonts w:eastAsia="Times New Roman"/>
          <w:shd w:val="clear" w:color="auto" w:fill="FDFDFD"/>
          <w:lang w:val="en-IN" w:eastAsia="en-IN"/>
        </w:rPr>
      </w:pPr>
    </w:p>
    <w:p w14:paraId="112D1CA9" w14:textId="77777777" w:rsidR="00650BD9" w:rsidRPr="00C91726" w:rsidRDefault="00650BD9" w:rsidP="00650BD9">
      <w:pPr>
        <w:rPr>
          <w:rFonts w:eastAsia="Times New Roman"/>
          <w:shd w:val="clear" w:color="auto" w:fill="FDFDFD"/>
          <w:lang w:val="en-IN" w:eastAsia="en-IN"/>
        </w:rPr>
      </w:pPr>
      <w:r w:rsidRPr="00C91726">
        <w:rPr>
          <w:rFonts w:eastAsia="Times New Roman"/>
          <w:shd w:val="clear" w:color="auto" w:fill="FDFDFD"/>
          <w:lang w:val="en-IN" w:eastAsia="en-IN"/>
        </w:rPr>
        <w:tab/>
      </w:r>
      <w:r w:rsidRPr="00C91726">
        <w:rPr>
          <w:rFonts w:eastAsia="Times New Roman"/>
          <w:lang w:val="en-IN" w:eastAsia="en-IN"/>
        </w:rPr>
        <w:t>printf("Input the values for X and Y coordinate : ");</w:t>
      </w:r>
    </w:p>
    <w:p w14:paraId="0AB146A8" w14:textId="77777777" w:rsidR="00650BD9" w:rsidRPr="00C91726" w:rsidRDefault="00650BD9" w:rsidP="00650BD9">
      <w:pPr>
        <w:rPr>
          <w:rFonts w:eastAsia="Times New Roman"/>
          <w:shd w:val="clear" w:color="auto" w:fill="FDFDFD"/>
          <w:lang w:val="en-IN" w:eastAsia="en-IN"/>
        </w:rPr>
      </w:pPr>
      <w:r w:rsidRPr="00C91726">
        <w:rPr>
          <w:rFonts w:eastAsia="Times New Roman"/>
          <w:shd w:val="clear" w:color="auto" w:fill="FDFDFD"/>
          <w:lang w:val="en-IN" w:eastAsia="en-IN"/>
        </w:rPr>
        <w:tab/>
      </w:r>
      <w:r w:rsidRPr="00C91726">
        <w:rPr>
          <w:rFonts w:eastAsia="Times New Roman"/>
          <w:lang w:val="en-IN" w:eastAsia="en-IN"/>
        </w:rPr>
        <w:t>scanf("%d %d",&amp;</w:t>
      </w:r>
      <w:r w:rsidRPr="00C91726">
        <w:rPr>
          <w:rFonts w:eastAsia="Times New Roman"/>
          <w:shd w:val="clear" w:color="auto" w:fill="FDFDFD"/>
          <w:lang w:val="en-IN" w:eastAsia="en-IN"/>
        </w:rPr>
        <w:t>co1</w:t>
      </w:r>
      <w:r w:rsidRPr="00C91726">
        <w:rPr>
          <w:rFonts w:eastAsia="Times New Roman"/>
          <w:lang w:val="en-IN" w:eastAsia="en-IN"/>
        </w:rPr>
        <w:t>,&amp;</w:t>
      </w:r>
      <w:r w:rsidRPr="00C91726">
        <w:rPr>
          <w:rFonts w:eastAsia="Times New Roman"/>
          <w:shd w:val="clear" w:color="auto" w:fill="FDFDFD"/>
          <w:lang w:val="en-IN" w:eastAsia="en-IN"/>
        </w:rPr>
        <w:t>co2</w:t>
      </w:r>
      <w:r w:rsidRPr="00C91726">
        <w:rPr>
          <w:rFonts w:eastAsia="Times New Roman"/>
          <w:lang w:val="en-IN" w:eastAsia="en-IN"/>
        </w:rPr>
        <w:t>);</w:t>
      </w:r>
    </w:p>
    <w:p w14:paraId="4DF0448A" w14:textId="77777777" w:rsidR="00650BD9" w:rsidRPr="00C91726" w:rsidRDefault="00650BD9" w:rsidP="00650BD9">
      <w:pPr>
        <w:rPr>
          <w:rFonts w:eastAsia="Times New Roman"/>
          <w:shd w:val="clear" w:color="auto" w:fill="FDFDFD"/>
          <w:lang w:val="en-IN" w:eastAsia="en-IN"/>
        </w:rPr>
      </w:pPr>
    </w:p>
    <w:p w14:paraId="1582541A" w14:textId="77777777" w:rsidR="00650BD9" w:rsidRPr="00C91726" w:rsidRDefault="00650BD9" w:rsidP="00650BD9">
      <w:pPr>
        <w:rPr>
          <w:rFonts w:eastAsia="Times New Roman"/>
          <w:shd w:val="clear" w:color="auto" w:fill="FDFDFD"/>
          <w:lang w:val="en-IN" w:eastAsia="en-IN"/>
        </w:rPr>
      </w:pPr>
      <w:r w:rsidRPr="00C91726">
        <w:rPr>
          <w:rFonts w:eastAsia="Times New Roman"/>
          <w:shd w:val="clear" w:color="auto" w:fill="FDFDFD"/>
          <w:lang w:val="en-IN" w:eastAsia="en-IN"/>
        </w:rPr>
        <w:tab/>
      </w:r>
      <w:r w:rsidRPr="00C91726">
        <w:rPr>
          <w:rFonts w:eastAsia="Times New Roman"/>
          <w:lang w:val="en-IN" w:eastAsia="en-IN"/>
        </w:rPr>
        <w:t>if(</w:t>
      </w:r>
      <w:r w:rsidRPr="00C91726">
        <w:rPr>
          <w:rFonts w:eastAsia="Times New Roman"/>
          <w:shd w:val="clear" w:color="auto" w:fill="FDFDFD"/>
          <w:lang w:val="en-IN" w:eastAsia="en-IN"/>
        </w:rPr>
        <w:t xml:space="preserve"> co1 </w:t>
      </w:r>
      <w:r w:rsidRPr="00C91726">
        <w:rPr>
          <w:rFonts w:eastAsia="Times New Roman"/>
          <w:lang w:val="en-IN" w:eastAsia="en-IN"/>
        </w:rPr>
        <w:t>&gt;</w:t>
      </w:r>
      <w:r w:rsidRPr="00C91726">
        <w:rPr>
          <w:rFonts w:eastAsia="Times New Roman"/>
          <w:shd w:val="clear" w:color="auto" w:fill="FDFDFD"/>
          <w:lang w:val="en-IN" w:eastAsia="en-IN"/>
        </w:rPr>
        <w:t xml:space="preserve"> </w:t>
      </w:r>
      <w:r w:rsidRPr="00C91726">
        <w:rPr>
          <w:rFonts w:eastAsia="Times New Roman"/>
          <w:lang w:val="en-IN" w:eastAsia="en-IN"/>
        </w:rPr>
        <w:t>0</w:t>
      </w:r>
      <w:r w:rsidRPr="00C91726">
        <w:rPr>
          <w:rFonts w:eastAsia="Times New Roman"/>
          <w:shd w:val="clear" w:color="auto" w:fill="FDFDFD"/>
          <w:lang w:val="en-IN" w:eastAsia="en-IN"/>
        </w:rPr>
        <w:t xml:space="preserve"> </w:t>
      </w:r>
      <w:r w:rsidRPr="00C91726">
        <w:rPr>
          <w:rFonts w:eastAsia="Times New Roman"/>
          <w:lang w:val="en-IN" w:eastAsia="en-IN"/>
        </w:rPr>
        <w:t>&amp;&amp;</w:t>
      </w:r>
      <w:r w:rsidRPr="00C91726">
        <w:rPr>
          <w:rFonts w:eastAsia="Times New Roman"/>
          <w:shd w:val="clear" w:color="auto" w:fill="FDFDFD"/>
          <w:lang w:val="en-IN" w:eastAsia="en-IN"/>
        </w:rPr>
        <w:t xml:space="preserve"> co2 </w:t>
      </w:r>
      <w:r w:rsidRPr="00C91726">
        <w:rPr>
          <w:rFonts w:eastAsia="Times New Roman"/>
          <w:lang w:val="en-IN" w:eastAsia="en-IN"/>
        </w:rPr>
        <w:t>&gt;</w:t>
      </w:r>
      <w:r w:rsidRPr="00C91726">
        <w:rPr>
          <w:rFonts w:eastAsia="Times New Roman"/>
          <w:shd w:val="clear" w:color="auto" w:fill="FDFDFD"/>
          <w:lang w:val="en-IN" w:eastAsia="en-IN"/>
        </w:rPr>
        <w:t xml:space="preserve"> </w:t>
      </w:r>
      <w:r w:rsidRPr="00C91726">
        <w:rPr>
          <w:rFonts w:eastAsia="Times New Roman"/>
          <w:lang w:val="en-IN" w:eastAsia="en-IN"/>
        </w:rPr>
        <w:t>0)</w:t>
      </w:r>
    </w:p>
    <w:p w14:paraId="43E1277C" w14:textId="77777777" w:rsidR="00650BD9" w:rsidRPr="00C91726" w:rsidRDefault="00650BD9" w:rsidP="00650BD9">
      <w:pPr>
        <w:rPr>
          <w:rFonts w:eastAsia="Times New Roman"/>
          <w:shd w:val="clear" w:color="auto" w:fill="FDFDFD"/>
          <w:lang w:val="en-IN" w:eastAsia="en-IN"/>
        </w:rPr>
      </w:pPr>
      <w:r w:rsidRPr="00C91726">
        <w:rPr>
          <w:rFonts w:eastAsia="Times New Roman"/>
          <w:shd w:val="clear" w:color="auto" w:fill="FDFDFD"/>
          <w:lang w:val="en-IN" w:eastAsia="en-IN"/>
        </w:rPr>
        <w:tab/>
        <w:t xml:space="preserve">  </w:t>
      </w:r>
      <w:r w:rsidRPr="00C91726">
        <w:rPr>
          <w:rFonts w:eastAsia="Times New Roman"/>
          <w:lang w:val="en-IN" w:eastAsia="en-IN"/>
        </w:rPr>
        <w:t>printf("The coordinate point (%d,%d) lies in the First quandrant.\n",</w:t>
      </w:r>
      <w:r w:rsidRPr="00C91726">
        <w:rPr>
          <w:rFonts w:eastAsia="Times New Roman"/>
          <w:shd w:val="clear" w:color="auto" w:fill="FDFDFD"/>
          <w:lang w:val="en-IN" w:eastAsia="en-IN"/>
        </w:rPr>
        <w:t>co1</w:t>
      </w:r>
      <w:r w:rsidRPr="00C91726">
        <w:rPr>
          <w:rFonts w:eastAsia="Times New Roman"/>
          <w:lang w:val="en-IN" w:eastAsia="en-IN"/>
        </w:rPr>
        <w:t>,</w:t>
      </w:r>
      <w:r w:rsidRPr="00C91726">
        <w:rPr>
          <w:rFonts w:eastAsia="Times New Roman"/>
          <w:shd w:val="clear" w:color="auto" w:fill="FDFDFD"/>
          <w:lang w:val="en-IN" w:eastAsia="en-IN"/>
        </w:rPr>
        <w:t>co2</w:t>
      </w:r>
      <w:r w:rsidRPr="00C91726">
        <w:rPr>
          <w:rFonts w:eastAsia="Times New Roman"/>
          <w:lang w:val="en-IN" w:eastAsia="en-IN"/>
        </w:rPr>
        <w:t>);</w:t>
      </w:r>
    </w:p>
    <w:p w14:paraId="2FB4A92C" w14:textId="77777777" w:rsidR="00650BD9" w:rsidRPr="00C91726" w:rsidRDefault="00650BD9" w:rsidP="00650BD9">
      <w:pPr>
        <w:rPr>
          <w:rFonts w:eastAsia="Times New Roman"/>
          <w:shd w:val="clear" w:color="auto" w:fill="FDFDFD"/>
          <w:lang w:val="en-IN" w:eastAsia="en-IN"/>
        </w:rPr>
      </w:pPr>
      <w:r w:rsidRPr="00C91726">
        <w:rPr>
          <w:rFonts w:eastAsia="Times New Roman"/>
          <w:shd w:val="clear" w:color="auto" w:fill="FDFDFD"/>
          <w:lang w:val="en-IN" w:eastAsia="en-IN"/>
        </w:rPr>
        <w:tab/>
      </w:r>
      <w:r w:rsidRPr="00C91726">
        <w:rPr>
          <w:rFonts w:eastAsia="Times New Roman"/>
          <w:lang w:val="en-IN" w:eastAsia="en-IN"/>
        </w:rPr>
        <w:t>else</w:t>
      </w:r>
      <w:r w:rsidRPr="00C91726">
        <w:rPr>
          <w:rFonts w:eastAsia="Times New Roman"/>
          <w:shd w:val="clear" w:color="auto" w:fill="FDFDFD"/>
          <w:lang w:val="en-IN" w:eastAsia="en-IN"/>
        </w:rPr>
        <w:t xml:space="preserve"> </w:t>
      </w:r>
      <w:r w:rsidRPr="00C91726">
        <w:rPr>
          <w:rFonts w:eastAsia="Times New Roman"/>
          <w:lang w:val="en-IN" w:eastAsia="en-IN"/>
        </w:rPr>
        <w:t>if(</w:t>
      </w:r>
      <w:r w:rsidRPr="00C91726">
        <w:rPr>
          <w:rFonts w:eastAsia="Times New Roman"/>
          <w:shd w:val="clear" w:color="auto" w:fill="FDFDFD"/>
          <w:lang w:val="en-IN" w:eastAsia="en-IN"/>
        </w:rPr>
        <w:t xml:space="preserve"> co1 </w:t>
      </w:r>
      <w:r w:rsidRPr="00C91726">
        <w:rPr>
          <w:rFonts w:eastAsia="Times New Roman"/>
          <w:lang w:val="en-IN" w:eastAsia="en-IN"/>
        </w:rPr>
        <w:t>&lt;</w:t>
      </w:r>
      <w:r w:rsidRPr="00C91726">
        <w:rPr>
          <w:rFonts w:eastAsia="Times New Roman"/>
          <w:shd w:val="clear" w:color="auto" w:fill="FDFDFD"/>
          <w:lang w:val="en-IN" w:eastAsia="en-IN"/>
        </w:rPr>
        <w:t xml:space="preserve"> </w:t>
      </w:r>
      <w:r w:rsidRPr="00C91726">
        <w:rPr>
          <w:rFonts w:eastAsia="Times New Roman"/>
          <w:lang w:val="en-IN" w:eastAsia="en-IN"/>
        </w:rPr>
        <w:t>0</w:t>
      </w:r>
      <w:r w:rsidRPr="00C91726">
        <w:rPr>
          <w:rFonts w:eastAsia="Times New Roman"/>
          <w:shd w:val="clear" w:color="auto" w:fill="FDFDFD"/>
          <w:lang w:val="en-IN" w:eastAsia="en-IN"/>
        </w:rPr>
        <w:t xml:space="preserve"> </w:t>
      </w:r>
      <w:r w:rsidRPr="00C91726">
        <w:rPr>
          <w:rFonts w:eastAsia="Times New Roman"/>
          <w:lang w:val="en-IN" w:eastAsia="en-IN"/>
        </w:rPr>
        <w:t>&amp;&amp;</w:t>
      </w:r>
      <w:r w:rsidRPr="00C91726">
        <w:rPr>
          <w:rFonts w:eastAsia="Times New Roman"/>
          <w:shd w:val="clear" w:color="auto" w:fill="FDFDFD"/>
          <w:lang w:val="en-IN" w:eastAsia="en-IN"/>
        </w:rPr>
        <w:t xml:space="preserve"> co2 </w:t>
      </w:r>
      <w:r w:rsidRPr="00C91726">
        <w:rPr>
          <w:rFonts w:eastAsia="Times New Roman"/>
          <w:lang w:val="en-IN" w:eastAsia="en-IN"/>
        </w:rPr>
        <w:t>&gt;</w:t>
      </w:r>
      <w:r w:rsidRPr="00C91726">
        <w:rPr>
          <w:rFonts w:eastAsia="Times New Roman"/>
          <w:shd w:val="clear" w:color="auto" w:fill="FDFDFD"/>
          <w:lang w:val="en-IN" w:eastAsia="en-IN"/>
        </w:rPr>
        <w:t xml:space="preserve"> </w:t>
      </w:r>
      <w:r w:rsidRPr="00C91726">
        <w:rPr>
          <w:rFonts w:eastAsia="Times New Roman"/>
          <w:lang w:val="en-IN" w:eastAsia="en-IN"/>
        </w:rPr>
        <w:t>0)</w:t>
      </w:r>
    </w:p>
    <w:p w14:paraId="40CAD0C1" w14:textId="77777777" w:rsidR="00650BD9" w:rsidRPr="00C91726" w:rsidRDefault="00650BD9" w:rsidP="00650BD9">
      <w:pPr>
        <w:rPr>
          <w:rFonts w:eastAsia="Times New Roman"/>
          <w:shd w:val="clear" w:color="auto" w:fill="FDFDFD"/>
          <w:lang w:val="en-IN" w:eastAsia="en-IN"/>
        </w:rPr>
      </w:pPr>
      <w:r w:rsidRPr="00C91726">
        <w:rPr>
          <w:rFonts w:eastAsia="Times New Roman"/>
          <w:shd w:val="clear" w:color="auto" w:fill="FDFDFD"/>
          <w:lang w:val="en-IN" w:eastAsia="en-IN"/>
        </w:rPr>
        <w:tab/>
        <w:t xml:space="preserve">  </w:t>
      </w:r>
      <w:r w:rsidRPr="00C91726">
        <w:rPr>
          <w:rFonts w:eastAsia="Times New Roman"/>
          <w:lang w:val="en-IN" w:eastAsia="en-IN"/>
        </w:rPr>
        <w:t>printf("The coordinate point (%d,%d) lies in the Second quandrant.\n",</w:t>
      </w:r>
      <w:r w:rsidRPr="00C91726">
        <w:rPr>
          <w:rFonts w:eastAsia="Times New Roman"/>
          <w:shd w:val="clear" w:color="auto" w:fill="FDFDFD"/>
          <w:lang w:val="en-IN" w:eastAsia="en-IN"/>
        </w:rPr>
        <w:t>co1</w:t>
      </w:r>
      <w:r w:rsidRPr="00C91726">
        <w:rPr>
          <w:rFonts w:eastAsia="Times New Roman"/>
          <w:lang w:val="en-IN" w:eastAsia="en-IN"/>
        </w:rPr>
        <w:t>,</w:t>
      </w:r>
      <w:r w:rsidRPr="00C91726">
        <w:rPr>
          <w:rFonts w:eastAsia="Times New Roman"/>
          <w:shd w:val="clear" w:color="auto" w:fill="FDFDFD"/>
          <w:lang w:val="en-IN" w:eastAsia="en-IN"/>
        </w:rPr>
        <w:t>co2</w:t>
      </w:r>
      <w:r w:rsidRPr="00C91726">
        <w:rPr>
          <w:rFonts w:eastAsia="Times New Roman"/>
          <w:lang w:val="en-IN" w:eastAsia="en-IN"/>
        </w:rPr>
        <w:t>);</w:t>
      </w:r>
    </w:p>
    <w:p w14:paraId="3FB758CD" w14:textId="77777777" w:rsidR="00650BD9" w:rsidRPr="00C91726" w:rsidRDefault="00650BD9" w:rsidP="00650BD9">
      <w:pPr>
        <w:rPr>
          <w:rFonts w:eastAsia="Times New Roman"/>
          <w:shd w:val="clear" w:color="auto" w:fill="FDFDFD"/>
          <w:lang w:val="en-IN" w:eastAsia="en-IN"/>
        </w:rPr>
      </w:pPr>
      <w:r w:rsidRPr="00C91726">
        <w:rPr>
          <w:rFonts w:eastAsia="Times New Roman"/>
          <w:shd w:val="clear" w:color="auto" w:fill="FDFDFD"/>
          <w:lang w:val="en-IN" w:eastAsia="en-IN"/>
        </w:rPr>
        <w:tab/>
      </w:r>
      <w:r w:rsidRPr="00C91726">
        <w:rPr>
          <w:rFonts w:eastAsia="Times New Roman"/>
          <w:lang w:val="en-IN" w:eastAsia="en-IN"/>
        </w:rPr>
        <w:t>else</w:t>
      </w:r>
      <w:r w:rsidRPr="00C91726">
        <w:rPr>
          <w:rFonts w:eastAsia="Times New Roman"/>
          <w:shd w:val="clear" w:color="auto" w:fill="FDFDFD"/>
          <w:lang w:val="en-IN" w:eastAsia="en-IN"/>
        </w:rPr>
        <w:t xml:space="preserve"> </w:t>
      </w:r>
      <w:r w:rsidRPr="00C91726">
        <w:rPr>
          <w:rFonts w:eastAsia="Times New Roman"/>
          <w:lang w:val="en-IN" w:eastAsia="en-IN"/>
        </w:rPr>
        <w:t>if(</w:t>
      </w:r>
      <w:r w:rsidRPr="00C91726">
        <w:rPr>
          <w:rFonts w:eastAsia="Times New Roman"/>
          <w:shd w:val="clear" w:color="auto" w:fill="FDFDFD"/>
          <w:lang w:val="en-IN" w:eastAsia="en-IN"/>
        </w:rPr>
        <w:t xml:space="preserve"> co1 </w:t>
      </w:r>
      <w:r w:rsidRPr="00C91726">
        <w:rPr>
          <w:rFonts w:eastAsia="Times New Roman"/>
          <w:lang w:val="en-IN" w:eastAsia="en-IN"/>
        </w:rPr>
        <w:t>&lt;</w:t>
      </w:r>
      <w:r w:rsidRPr="00C91726">
        <w:rPr>
          <w:rFonts w:eastAsia="Times New Roman"/>
          <w:shd w:val="clear" w:color="auto" w:fill="FDFDFD"/>
          <w:lang w:val="en-IN" w:eastAsia="en-IN"/>
        </w:rPr>
        <w:t xml:space="preserve"> </w:t>
      </w:r>
      <w:r w:rsidRPr="00C91726">
        <w:rPr>
          <w:rFonts w:eastAsia="Times New Roman"/>
          <w:lang w:val="en-IN" w:eastAsia="en-IN"/>
        </w:rPr>
        <w:t>0</w:t>
      </w:r>
      <w:r w:rsidRPr="00C91726">
        <w:rPr>
          <w:rFonts w:eastAsia="Times New Roman"/>
          <w:shd w:val="clear" w:color="auto" w:fill="FDFDFD"/>
          <w:lang w:val="en-IN" w:eastAsia="en-IN"/>
        </w:rPr>
        <w:t xml:space="preserve"> </w:t>
      </w:r>
      <w:r w:rsidRPr="00C91726">
        <w:rPr>
          <w:rFonts w:eastAsia="Times New Roman"/>
          <w:lang w:val="en-IN" w:eastAsia="en-IN"/>
        </w:rPr>
        <w:t>&amp;&amp;</w:t>
      </w:r>
      <w:r w:rsidRPr="00C91726">
        <w:rPr>
          <w:rFonts w:eastAsia="Times New Roman"/>
          <w:shd w:val="clear" w:color="auto" w:fill="FDFDFD"/>
          <w:lang w:val="en-IN" w:eastAsia="en-IN"/>
        </w:rPr>
        <w:t xml:space="preserve"> co2 </w:t>
      </w:r>
      <w:r w:rsidRPr="00C91726">
        <w:rPr>
          <w:rFonts w:eastAsia="Times New Roman"/>
          <w:lang w:val="en-IN" w:eastAsia="en-IN"/>
        </w:rPr>
        <w:t>&lt;</w:t>
      </w:r>
      <w:r w:rsidRPr="00C91726">
        <w:rPr>
          <w:rFonts w:eastAsia="Times New Roman"/>
          <w:shd w:val="clear" w:color="auto" w:fill="FDFDFD"/>
          <w:lang w:val="en-IN" w:eastAsia="en-IN"/>
        </w:rPr>
        <w:t xml:space="preserve"> </w:t>
      </w:r>
      <w:r w:rsidRPr="00C91726">
        <w:rPr>
          <w:rFonts w:eastAsia="Times New Roman"/>
          <w:lang w:val="en-IN" w:eastAsia="en-IN"/>
        </w:rPr>
        <w:t>0)</w:t>
      </w:r>
    </w:p>
    <w:p w14:paraId="77D67E65" w14:textId="77777777" w:rsidR="00650BD9" w:rsidRPr="00C91726" w:rsidRDefault="00650BD9" w:rsidP="00650BD9">
      <w:pPr>
        <w:rPr>
          <w:rFonts w:eastAsia="Times New Roman"/>
          <w:shd w:val="clear" w:color="auto" w:fill="FDFDFD"/>
          <w:lang w:val="en-IN" w:eastAsia="en-IN"/>
        </w:rPr>
      </w:pPr>
      <w:r w:rsidRPr="00C91726">
        <w:rPr>
          <w:rFonts w:eastAsia="Times New Roman"/>
          <w:shd w:val="clear" w:color="auto" w:fill="FDFDFD"/>
          <w:lang w:val="en-IN" w:eastAsia="en-IN"/>
        </w:rPr>
        <w:tab/>
        <w:t xml:space="preserve">  </w:t>
      </w:r>
      <w:r w:rsidRPr="00C91726">
        <w:rPr>
          <w:rFonts w:eastAsia="Times New Roman"/>
          <w:lang w:val="en-IN" w:eastAsia="en-IN"/>
        </w:rPr>
        <w:t>printf("The coordinate point (%d, %d) lies in the Third quandrant.\n",</w:t>
      </w:r>
      <w:r w:rsidRPr="00C91726">
        <w:rPr>
          <w:rFonts w:eastAsia="Times New Roman"/>
          <w:shd w:val="clear" w:color="auto" w:fill="FDFDFD"/>
          <w:lang w:val="en-IN" w:eastAsia="en-IN"/>
        </w:rPr>
        <w:t>co1</w:t>
      </w:r>
      <w:r w:rsidRPr="00C91726">
        <w:rPr>
          <w:rFonts w:eastAsia="Times New Roman"/>
          <w:lang w:val="en-IN" w:eastAsia="en-IN"/>
        </w:rPr>
        <w:t>,</w:t>
      </w:r>
      <w:r w:rsidRPr="00C91726">
        <w:rPr>
          <w:rFonts w:eastAsia="Times New Roman"/>
          <w:shd w:val="clear" w:color="auto" w:fill="FDFDFD"/>
          <w:lang w:val="en-IN" w:eastAsia="en-IN"/>
        </w:rPr>
        <w:t>co2</w:t>
      </w:r>
      <w:r w:rsidRPr="00C91726">
        <w:rPr>
          <w:rFonts w:eastAsia="Times New Roman"/>
          <w:lang w:val="en-IN" w:eastAsia="en-IN"/>
        </w:rPr>
        <w:t>);</w:t>
      </w:r>
    </w:p>
    <w:p w14:paraId="7ABBE54B" w14:textId="77777777" w:rsidR="00650BD9" w:rsidRPr="00C91726" w:rsidRDefault="00650BD9" w:rsidP="00650BD9">
      <w:pPr>
        <w:rPr>
          <w:rFonts w:eastAsia="Times New Roman"/>
          <w:shd w:val="clear" w:color="auto" w:fill="FDFDFD"/>
          <w:lang w:val="en-IN" w:eastAsia="en-IN"/>
        </w:rPr>
      </w:pPr>
      <w:r w:rsidRPr="00C91726">
        <w:rPr>
          <w:rFonts w:eastAsia="Times New Roman"/>
          <w:shd w:val="clear" w:color="auto" w:fill="FDFDFD"/>
          <w:lang w:val="en-IN" w:eastAsia="en-IN"/>
        </w:rPr>
        <w:tab/>
      </w:r>
      <w:r w:rsidRPr="00C91726">
        <w:rPr>
          <w:rFonts w:eastAsia="Times New Roman"/>
          <w:lang w:val="en-IN" w:eastAsia="en-IN"/>
        </w:rPr>
        <w:t>else</w:t>
      </w:r>
      <w:r w:rsidRPr="00C91726">
        <w:rPr>
          <w:rFonts w:eastAsia="Times New Roman"/>
          <w:shd w:val="clear" w:color="auto" w:fill="FDFDFD"/>
          <w:lang w:val="en-IN" w:eastAsia="en-IN"/>
        </w:rPr>
        <w:t xml:space="preserve"> </w:t>
      </w:r>
      <w:r w:rsidRPr="00C91726">
        <w:rPr>
          <w:rFonts w:eastAsia="Times New Roman"/>
          <w:lang w:val="en-IN" w:eastAsia="en-IN"/>
        </w:rPr>
        <w:t>if(</w:t>
      </w:r>
      <w:r w:rsidRPr="00C91726">
        <w:rPr>
          <w:rFonts w:eastAsia="Times New Roman"/>
          <w:shd w:val="clear" w:color="auto" w:fill="FDFDFD"/>
          <w:lang w:val="en-IN" w:eastAsia="en-IN"/>
        </w:rPr>
        <w:t xml:space="preserve"> co1 </w:t>
      </w:r>
      <w:r w:rsidRPr="00C91726">
        <w:rPr>
          <w:rFonts w:eastAsia="Times New Roman"/>
          <w:lang w:val="en-IN" w:eastAsia="en-IN"/>
        </w:rPr>
        <w:t>&gt;</w:t>
      </w:r>
      <w:r w:rsidRPr="00C91726">
        <w:rPr>
          <w:rFonts w:eastAsia="Times New Roman"/>
          <w:shd w:val="clear" w:color="auto" w:fill="FDFDFD"/>
          <w:lang w:val="en-IN" w:eastAsia="en-IN"/>
        </w:rPr>
        <w:t xml:space="preserve"> </w:t>
      </w:r>
      <w:r w:rsidRPr="00C91726">
        <w:rPr>
          <w:rFonts w:eastAsia="Times New Roman"/>
          <w:lang w:val="en-IN" w:eastAsia="en-IN"/>
        </w:rPr>
        <w:t>0</w:t>
      </w:r>
      <w:r w:rsidRPr="00C91726">
        <w:rPr>
          <w:rFonts w:eastAsia="Times New Roman"/>
          <w:shd w:val="clear" w:color="auto" w:fill="FDFDFD"/>
          <w:lang w:val="en-IN" w:eastAsia="en-IN"/>
        </w:rPr>
        <w:t xml:space="preserve"> </w:t>
      </w:r>
      <w:r w:rsidRPr="00C91726">
        <w:rPr>
          <w:rFonts w:eastAsia="Times New Roman"/>
          <w:lang w:val="en-IN" w:eastAsia="en-IN"/>
        </w:rPr>
        <w:t>&amp;&amp;</w:t>
      </w:r>
      <w:r w:rsidRPr="00C91726">
        <w:rPr>
          <w:rFonts w:eastAsia="Times New Roman"/>
          <w:shd w:val="clear" w:color="auto" w:fill="FDFDFD"/>
          <w:lang w:val="en-IN" w:eastAsia="en-IN"/>
        </w:rPr>
        <w:t xml:space="preserve"> co2 </w:t>
      </w:r>
      <w:r w:rsidRPr="00C91726">
        <w:rPr>
          <w:rFonts w:eastAsia="Times New Roman"/>
          <w:lang w:val="en-IN" w:eastAsia="en-IN"/>
        </w:rPr>
        <w:t>&lt;</w:t>
      </w:r>
      <w:r w:rsidRPr="00C91726">
        <w:rPr>
          <w:rFonts w:eastAsia="Times New Roman"/>
          <w:shd w:val="clear" w:color="auto" w:fill="FDFDFD"/>
          <w:lang w:val="en-IN" w:eastAsia="en-IN"/>
        </w:rPr>
        <w:t xml:space="preserve"> </w:t>
      </w:r>
      <w:r w:rsidRPr="00C91726">
        <w:rPr>
          <w:rFonts w:eastAsia="Times New Roman"/>
          <w:lang w:val="en-IN" w:eastAsia="en-IN"/>
        </w:rPr>
        <w:t>0)</w:t>
      </w:r>
    </w:p>
    <w:p w14:paraId="15587126" w14:textId="77777777" w:rsidR="00650BD9" w:rsidRPr="00C91726" w:rsidRDefault="00650BD9" w:rsidP="00650BD9">
      <w:pPr>
        <w:rPr>
          <w:rFonts w:eastAsia="Times New Roman"/>
          <w:shd w:val="clear" w:color="auto" w:fill="FDFDFD"/>
          <w:lang w:val="en-IN" w:eastAsia="en-IN"/>
        </w:rPr>
      </w:pPr>
      <w:r w:rsidRPr="00C91726">
        <w:rPr>
          <w:rFonts w:eastAsia="Times New Roman"/>
          <w:shd w:val="clear" w:color="auto" w:fill="FDFDFD"/>
          <w:lang w:val="en-IN" w:eastAsia="en-IN"/>
        </w:rPr>
        <w:tab/>
        <w:t xml:space="preserve">  </w:t>
      </w:r>
      <w:r w:rsidRPr="00C91726">
        <w:rPr>
          <w:rFonts w:eastAsia="Times New Roman"/>
          <w:lang w:val="en-IN" w:eastAsia="en-IN"/>
        </w:rPr>
        <w:t>printf("The coordinate point (%d,%d) lies in the Fourth quandrant.\n",</w:t>
      </w:r>
      <w:r w:rsidRPr="00C91726">
        <w:rPr>
          <w:rFonts w:eastAsia="Times New Roman"/>
          <w:shd w:val="clear" w:color="auto" w:fill="FDFDFD"/>
          <w:lang w:val="en-IN" w:eastAsia="en-IN"/>
        </w:rPr>
        <w:t>co1</w:t>
      </w:r>
      <w:r w:rsidRPr="00C91726">
        <w:rPr>
          <w:rFonts w:eastAsia="Times New Roman"/>
          <w:lang w:val="en-IN" w:eastAsia="en-IN"/>
        </w:rPr>
        <w:t>,</w:t>
      </w:r>
      <w:r w:rsidRPr="00C91726">
        <w:rPr>
          <w:rFonts w:eastAsia="Times New Roman"/>
          <w:shd w:val="clear" w:color="auto" w:fill="FDFDFD"/>
          <w:lang w:val="en-IN" w:eastAsia="en-IN"/>
        </w:rPr>
        <w:t>co2</w:t>
      </w:r>
      <w:r w:rsidRPr="00C91726">
        <w:rPr>
          <w:rFonts w:eastAsia="Times New Roman"/>
          <w:lang w:val="en-IN" w:eastAsia="en-IN"/>
        </w:rPr>
        <w:t>);</w:t>
      </w:r>
    </w:p>
    <w:p w14:paraId="7CF97EDD" w14:textId="77777777" w:rsidR="00650BD9" w:rsidRPr="00C91726" w:rsidRDefault="00650BD9" w:rsidP="00650BD9">
      <w:pPr>
        <w:rPr>
          <w:rFonts w:eastAsia="Times New Roman"/>
          <w:shd w:val="clear" w:color="auto" w:fill="FDFDFD"/>
          <w:lang w:val="en-IN" w:eastAsia="en-IN"/>
        </w:rPr>
      </w:pPr>
      <w:r w:rsidRPr="00C91726">
        <w:rPr>
          <w:rFonts w:eastAsia="Times New Roman"/>
          <w:shd w:val="clear" w:color="auto" w:fill="FDFDFD"/>
          <w:lang w:val="en-IN" w:eastAsia="en-IN"/>
        </w:rPr>
        <w:tab/>
      </w:r>
      <w:r w:rsidRPr="00C91726">
        <w:rPr>
          <w:rFonts w:eastAsia="Times New Roman"/>
          <w:lang w:val="en-IN" w:eastAsia="en-IN"/>
        </w:rPr>
        <w:t>else</w:t>
      </w:r>
      <w:r w:rsidRPr="00C91726">
        <w:rPr>
          <w:rFonts w:eastAsia="Times New Roman"/>
          <w:shd w:val="clear" w:color="auto" w:fill="FDFDFD"/>
          <w:lang w:val="en-IN" w:eastAsia="en-IN"/>
        </w:rPr>
        <w:t xml:space="preserve"> </w:t>
      </w:r>
      <w:r w:rsidRPr="00C91726">
        <w:rPr>
          <w:rFonts w:eastAsia="Times New Roman"/>
          <w:lang w:val="en-IN" w:eastAsia="en-IN"/>
        </w:rPr>
        <w:t>if(</w:t>
      </w:r>
      <w:r w:rsidRPr="00C91726">
        <w:rPr>
          <w:rFonts w:eastAsia="Times New Roman"/>
          <w:shd w:val="clear" w:color="auto" w:fill="FDFDFD"/>
          <w:lang w:val="en-IN" w:eastAsia="en-IN"/>
        </w:rPr>
        <w:t xml:space="preserve"> co1 </w:t>
      </w:r>
      <w:r w:rsidRPr="00C91726">
        <w:rPr>
          <w:rFonts w:eastAsia="Times New Roman"/>
          <w:lang w:val="en-IN" w:eastAsia="en-IN"/>
        </w:rPr>
        <w:t>==</w:t>
      </w:r>
      <w:r w:rsidRPr="00C91726">
        <w:rPr>
          <w:rFonts w:eastAsia="Times New Roman"/>
          <w:shd w:val="clear" w:color="auto" w:fill="FDFDFD"/>
          <w:lang w:val="en-IN" w:eastAsia="en-IN"/>
        </w:rPr>
        <w:t xml:space="preserve"> </w:t>
      </w:r>
      <w:r w:rsidRPr="00C91726">
        <w:rPr>
          <w:rFonts w:eastAsia="Times New Roman"/>
          <w:lang w:val="en-IN" w:eastAsia="en-IN"/>
        </w:rPr>
        <w:t>0</w:t>
      </w:r>
      <w:r w:rsidRPr="00C91726">
        <w:rPr>
          <w:rFonts w:eastAsia="Times New Roman"/>
          <w:shd w:val="clear" w:color="auto" w:fill="FDFDFD"/>
          <w:lang w:val="en-IN" w:eastAsia="en-IN"/>
        </w:rPr>
        <w:t xml:space="preserve"> </w:t>
      </w:r>
      <w:r w:rsidRPr="00C91726">
        <w:rPr>
          <w:rFonts w:eastAsia="Times New Roman"/>
          <w:lang w:val="en-IN" w:eastAsia="en-IN"/>
        </w:rPr>
        <w:t>&amp;&amp;</w:t>
      </w:r>
      <w:r w:rsidRPr="00C91726">
        <w:rPr>
          <w:rFonts w:eastAsia="Times New Roman"/>
          <w:shd w:val="clear" w:color="auto" w:fill="FDFDFD"/>
          <w:lang w:val="en-IN" w:eastAsia="en-IN"/>
        </w:rPr>
        <w:t xml:space="preserve"> co2 </w:t>
      </w:r>
      <w:r w:rsidRPr="00C91726">
        <w:rPr>
          <w:rFonts w:eastAsia="Times New Roman"/>
          <w:lang w:val="en-IN" w:eastAsia="en-IN"/>
        </w:rPr>
        <w:t>==</w:t>
      </w:r>
      <w:r w:rsidRPr="00C91726">
        <w:rPr>
          <w:rFonts w:eastAsia="Times New Roman"/>
          <w:shd w:val="clear" w:color="auto" w:fill="FDFDFD"/>
          <w:lang w:val="en-IN" w:eastAsia="en-IN"/>
        </w:rPr>
        <w:t xml:space="preserve"> </w:t>
      </w:r>
      <w:r w:rsidRPr="00C91726">
        <w:rPr>
          <w:rFonts w:eastAsia="Times New Roman"/>
          <w:lang w:val="en-IN" w:eastAsia="en-IN"/>
        </w:rPr>
        <w:t>0)</w:t>
      </w:r>
    </w:p>
    <w:p w14:paraId="0A84F01B" w14:textId="77777777" w:rsidR="00650BD9" w:rsidRPr="00C91726" w:rsidRDefault="00650BD9" w:rsidP="00650BD9">
      <w:pPr>
        <w:rPr>
          <w:rFonts w:eastAsia="Times New Roman"/>
          <w:shd w:val="clear" w:color="auto" w:fill="FDFDFD"/>
          <w:lang w:val="en-IN" w:eastAsia="en-IN"/>
        </w:rPr>
      </w:pPr>
      <w:r w:rsidRPr="00C91726">
        <w:rPr>
          <w:rFonts w:eastAsia="Times New Roman"/>
          <w:shd w:val="clear" w:color="auto" w:fill="FDFDFD"/>
          <w:lang w:val="en-IN" w:eastAsia="en-IN"/>
        </w:rPr>
        <w:tab/>
        <w:t xml:space="preserve">  </w:t>
      </w:r>
      <w:r w:rsidRPr="00C91726">
        <w:rPr>
          <w:rFonts w:eastAsia="Times New Roman"/>
          <w:lang w:val="en-IN" w:eastAsia="en-IN"/>
        </w:rPr>
        <w:t>printf("The coordinate point (%d,%d) lies at the origin.\n",</w:t>
      </w:r>
      <w:r w:rsidRPr="00C91726">
        <w:rPr>
          <w:rFonts w:eastAsia="Times New Roman"/>
          <w:shd w:val="clear" w:color="auto" w:fill="FDFDFD"/>
          <w:lang w:val="en-IN" w:eastAsia="en-IN"/>
        </w:rPr>
        <w:t>co1</w:t>
      </w:r>
      <w:r w:rsidRPr="00C91726">
        <w:rPr>
          <w:rFonts w:eastAsia="Times New Roman"/>
          <w:lang w:val="en-IN" w:eastAsia="en-IN"/>
        </w:rPr>
        <w:t>,</w:t>
      </w:r>
      <w:r w:rsidRPr="00C91726">
        <w:rPr>
          <w:rFonts w:eastAsia="Times New Roman"/>
          <w:shd w:val="clear" w:color="auto" w:fill="FDFDFD"/>
          <w:lang w:val="en-IN" w:eastAsia="en-IN"/>
        </w:rPr>
        <w:t>co2</w:t>
      </w:r>
      <w:r w:rsidRPr="00C91726">
        <w:rPr>
          <w:rFonts w:eastAsia="Times New Roman"/>
          <w:lang w:val="en-IN" w:eastAsia="en-IN"/>
        </w:rPr>
        <w:t>);</w:t>
      </w:r>
    </w:p>
    <w:p w14:paraId="28FBED30" w14:textId="77777777" w:rsidR="00650BD9" w:rsidRPr="00C91726" w:rsidRDefault="00650BD9" w:rsidP="00650BD9">
      <w:pPr>
        <w:rPr>
          <w:rFonts w:eastAsia="Times New Roman"/>
          <w:shd w:val="clear" w:color="auto" w:fill="FDFDFD"/>
          <w:lang w:val="en-IN" w:eastAsia="en-IN"/>
        </w:rPr>
      </w:pPr>
    </w:p>
    <w:p w14:paraId="63C718D0" w14:textId="77777777" w:rsidR="00650BD9" w:rsidRPr="00C91726" w:rsidRDefault="00650BD9" w:rsidP="00650BD9">
      <w:pPr>
        <w:rPr>
          <w:rFonts w:eastAsia="Times New Roman"/>
          <w:lang w:val="en-IN" w:eastAsia="en-IN"/>
        </w:rPr>
      </w:pPr>
      <w:r w:rsidRPr="00C91726">
        <w:rPr>
          <w:rFonts w:eastAsia="Times New Roman"/>
          <w:lang w:val="en-IN" w:eastAsia="en-IN"/>
        </w:rPr>
        <w:t>}</w:t>
      </w:r>
    </w:p>
    <w:p w14:paraId="680FBD40" w14:textId="77777777" w:rsidR="00650BD9" w:rsidRPr="00C91726" w:rsidRDefault="00650BD9" w:rsidP="00650BD9">
      <w:pPr>
        <w:pStyle w:val="Heading2"/>
        <w:rPr>
          <w:rFonts w:eastAsia="Times New Roman"/>
          <w:lang w:val="en-IN" w:eastAsia="en-IN"/>
        </w:rPr>
      </w:pPr>
      <w:r w:rsidRPr="00C91726">
        <w:rPr>
          <w:rFonts w:eastAsia="Times New Roman"/>
          <w:lang w:val="en-IN" w:eastAsia="en-IN"/>
        </w:rPr>
        <w:t>Output:</w:t>
      </w:r>
    </w:p>
    <w:p w14:paraId="40BC359E" w14:textId="751AF1D4" w:rsidR="008B4EE7" w:rsidRPr="00C91726" w:rsidRDefault="00177AF5" w:rsidP="008B4EE7">
      <w:r w:rsidRPr="00C91726">
        <w:rPr>
          <w:noProof/>
        </w:rPr>
        <w:lastRenderedPageBreak/>
        <w:drawing>
          <wp:inline distT="0" distB="0" distL="0" distR="0" wp14:anchorId="25BC47CE" wp14:editId="431B71FE">
            <wp:extent cx="5295900" cy="19526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5FDDD" w14:textId="77777777" w:rsidR="00484C64" w:rsidRPr="00C91726" w:rsidRDefault="00484C64">
      <w:pPr>
        <w:rPr>
          <w:rFonts w:eastAsiaTheme="majorEastAsia" w:cstheme="majorBidi"/>
          <w:b/>
          <w:sz w:val="36"/>
          <w:szCs w:val="26"/>
        </w:rPr>
      </w:pPr>
      <w:r w:rsidRPr="00C91726">
        <w:br w:type="page"/>
      </w:r>
    </w:p>
    <w:p w14:paraId="084F163A" w14:textId="5C5DA278" w:rsidR="00484C64" w:rsidRPr="00C91726" w:rsidRDefault="00484C64" w:rsidP="00D44290">
      <w:pPr>
        <w:pStyle w:val="Heading2"/>
        <w:numPr>
          <w:ilvl w:val="0"/>
          <w:numId w:val="13"/>
        </w:numPr>
      </w:pPr>
      <w:r w:rsidRPr="00C91726">
        <w:lastRenderedPageBreak/>
        <w:t xml:space="preserve">Write a program to find gross salary of employee if DA is 40% of basic Salary and HRA is 20% of basic salary. Basic salary will be entered as input by keyboard. </w:t>
      </w:r>
    </w:p>
    <w:p w14:paraId="658B8414" w14:textId="77777777" w:rsidR="00135207" w:rsidRPr="00C91726" w:rsidRDefault="00135207" w:rsidP="00135207">
      <w:pPr>
        <w:pStyle w:val="Heading3"/>
        <w:rPr>
          <w:color w:val="auto"/>
        </w:rPr>
      </w:pPr>
      <w:r w:rsidRPr="00C91726">
        <w:rPr>
          <w:color w:val="auto"/>
        </w:rPr>
        <w:t>Language used : C</w:t>
      </w:r>
    </w:p>
    <w:p w14:paraId="3456D80C" w14:textId="2B1936AF" w:rsidR="00135207" w:rsidRPr="00C91726" w:rsidRDefault="00135207" w:rsidP="00135207">
      <w:pPr>
        <w:pStyle w:val="Heading3"/>
        <w:rPr>
          <w:color w:val="auto"/>
        </w:rPr>
      </w:pPr>
      <w:r w:rsidRPr="00C91726">
        <w:rPr>
          <w:color w:val="auto"/>
        </w:rPr>
        <w:t xml:space="preserve">Theory: We have </w:t>
      </w:r>
      <w:r w:rsidR="002F582B" w:rsidRPr="00C91726">
        <w:rPr>
          <w:color w:val="auto"/>
        </w:rPr>
        <w:t>to find gross salary of employee if DA is 40% of basic Salary and HRA is 20% of basic salary</w:t>
      </w:r>
      <w:r w:rsidRPr="00C91726">
        <w:rPr>
          <w:color w:val="auto"/>
        </w:rPr>
        <w:t xml:space="preserve"> via </w:t>
      </w:r>
      <w:r w:rsidR="002F582B" w:rsidRPr="00C91726">
        <w:rPr>
          <w:color w:val="auto"/>
        </w:rPr>
        <w:t>Basic salary</w:t>
      </w:r>
      <w:r w:rsidRPr="00C91726">
        <w:rPr>
          <w:color w:val="auto"/>
        </w:rPr>
        <w:t xml:space="preserve"> entered by the user</w:t>
      </w:r>
      <w:r w:rsidR="002F582B" w:rsidRPr="00C91726">
        <w:rPr>
          <w:color w:val="auto"/>
        </w:rPr>
        <w:t xml:space="preserve"> by using the formula </w:t>
      </w:r>
      <w:r w:rsidR="004B29BB" w:rsidRPr="00C91726">
        <w:rPr>
          <w:color w:val="auto"/>
        </w:rPr>
        <w:t>gross_salary=1.6*basic_salary</w:t>
      </w:r>
      <w:r w:rsidRPr="00C91726">
        <w:rPr>
          <w:color w:val="auto"/>
        </w:rPr>
        <w:t>.</w:t>
      </w:r>
    </w:p>
    <w:p w14:paraId="02AB039A" w14:textId="77777777" w:rsidR="00135207" w:rsidRPr="00C91726" w:rsidRDefault="00135207" w:rsidP="00135207">
      <w:pPr>
        <w:pStyle w:val="Heading2"/>
      </w:pPr>
      <w:r w:rsidRPr="00C91726">
        <w:t>Code:</w:t>
      </w:r>
    </w:p>
    <w:p w14:paraId="516CAFFD" w14:textId="77777777" w:rsidR="00B71ECD" w:rsidRPr="00C91726" w:rsidRDefault="00B71ECD" w:rsidP="00B71ECD">
      <w:r w:rsidRPr="00C91726">
        <w:t>#include &lt;stdio.h&gt;</w:t>
      </w:r>
    </w:p>
    <w:p w14:paraId="51A8697B" w14:textId="77777777" w:rsidR="00B71ECD" w:rsidRPr="00C91726" w:rsidRDefault="00B71ECD" w:rsidP="00B71ECD">
      <w:r w:rsidRPr="00C91726">
        <w:t>int main()</w:t>
      </w:r>
    </w:p>
    <w:p w14:paraId="44E37517" w14:textId="77777777" w:rsidR="00B71ECD" w:rsidRPr="00C91726" w:rsidRDefault="00B71ECD" w:rsidP="00B71ECD">
      <w:r w:rsidRPr="00C91726">
        <w:t>{</w:t>
      </w:r>
    </w:p>
    <w:p w14:paraId="650FD24A" w14:textId="77777777" w:rsidR="00B71ECD" w:rsidRPr="00C91726" w:rsidRDefault="00B71ECD" w:rsidP="00B71ECD">
      <w:r w:rsidRPr="00C91726">
        <w:t xml:space="preserve">  float da, hra, basic_salary, gross_salary;</w:t>
      </w:r>
    </w:p>
    <w:p w14:paraId="2B03400B" w14:textId="77777777" w:rsidR="00B71ECD" w:rsidRPr="00C91726" w:rsidRDefault="00B71ECD" w:rsidP="00B71ECD"/>
    <w:p w14:paraId="36BCB3B3" w14:textId="77777777" w:rsidR="00B71ECD" w:rsidRPr="00C91726" w:rsidRDefault="00B71ECD" w:rsidP="00B71ECD">
      <w:r w:rsidRPr="00C91726">
        <w:t xml:space="preserve">  printf("Enter your basic salary: ");</w:t>
      </w:r>
    </w:p>
    <w:p w14:paraId="00469B5E" w14:textId="77777777" w:rsidR="00B71ECD" w:rsidRPr="00C91726" w:rsidRDefault="00B71ECD" w:rsidP="00B71ECD">
      <w:r w:rsidRPr="00C91726">
        <w:t xml:space="preserve">  scanf("%f", &amp;basic_salary);</w:t>
      </w:r>
    </w:p>
    <w:p w14:paraId="2FC3279C" w14:textId="77777777" w:rsidR="00B71ECD" w:rsidRPr="00C91726" w:rsidRDefault="00B71ECD" w:rsidP="00B71ECD"/>
    <w:p w14:paraId="6CD369EE" w14:textId="77777777" w:rsidR="00B71ECD" w:rsidRPr="00C91726" w:rsidRDefault="00B71ECD" w:rsidP="00B71ECD">
      <w:r w:rsidRPr="00C91726">
        <w:t xml:space="preserve">  da = 0.4*basic_salary;</w:t>
      </w:r>
    </w:p>
    <w:p w14:paraId="0593CB06" w14:textId="77777777" w:rsidR="00B71ECD" w:rsidRPr="00C91726" w:rsidRDefault="00B71ECD" w:rsidP="00B71ECD">
      <w:r w:rsidRPr="00C91726">
        <w:t xml:space="preserve">  hra=0.2*basic_salary;</w:t>
      </w:r>
    </w:p>
    <w:p w14:paraId="11E04687" w14:textId="77777777" w:rsidR="00B71ECD" w:rsidRPr="00C91726" w:rsidRDefault="00B71ECD" w:rsidP="00B71ECD">
      <w:r w:rsidRPr="00C91726">
        <w:t xml:space="preserve">  gross_salary = basic_salary+da+hra;</w:t>
      </w:r>
    </w:p>
    <w:p w14:paraId="63FE5600" w14:textId="77777777" w:rsidR="00B71ECD" w:rsidRPr="00C91726" w:rsidRDefault="00B71ECD" w:rsidP="00B71ECD"/>
    <w:p w14:paraId="2F36173E" w14:textId="77777777" w:rsidR="00B71ECD" w:rsidRPr="00C91726" w:rsidRDefault="00B71ECD" w:rsidP="00B71ECD">
      <w:r w:rsidRPr="00C91726">
        <w:t xml:space="preserve">  printf("Your gross salary is %f.", gross_salary);</w:t>
      </w:r>
    </w:p>
    <w:p w14:paraId="492665D0" w14:textId="77777777" w:rsidR="00B71ECD" w:rsidRPr="00C91726" w:rsidRDefault="00B71ECD" w:rsidP="00B71ECD">
      <w:r w:rsidRPr="00C91726">
        <w:t xml:space="preserve">  return 0;</w:t>
      </w:r>
    </w:p>
    <w:p w14:paraId="486E8B46" w14:textId="77777777" w:rsidR="00B71ECD" w:rsidRPr="00C91726" w:rsidRDefault="00B71ECD" w:rsidP="00B71ECD">
      <w:r w:rsidRPr="00C91726">
        <w:t>}</w:t>
      </w:r>
    </w:p>
    <w:p w14:paraId="72F49CA5" w14:textId="77777777" w:rsidR="00BD7030" w:rsidRPr="00C91726" w:rsidRDefault="00BD7030" w:rsidP="00BD7030">
      <w:pPr>
        <w:pStyle w:val="Heading2"/>
        <w:rPr>
          <w:rFonts w:eastAsia="Times New Roman"/>
          <w:lang w:val="en-IN" w:eastAsia="en-IN"/>
        </w:rPr>
      </w:pPr>
      <w:r w:rsidRPr="00C91726">
        <w:rPr>
          <w:rFonts w:eastAsia="Times New Roman"/>
          <w:lang w:val="en-IN" w:eastAsia="en-IN"/>
        </w:rPr>
        <w:t>Output:</w:t>
      </w:r>
    </w:p>
    <w:p w14:paraId="7B858358" w14:textId="382E4F37" w:rsidR="00484C64" w:rsidRPr="00C91726" w:rsidRDefault="0037769C" w:rsidP="00B71ECD">
      <w:pPr>
        <w:rPr>
          <w:rFonts w:eastAsiaTheme="majorEastAsia" w:cstheme="majorBidi"/>
          <w:sz w:val="36"/>
          <w:szCs w:val="26"/>
        </w:rPr>
      </w:pPr>
      <w:r w:rsidRPr="00C91726">
        <w:rPr>
          <w:noProof/>
        </w:rPr>
        <w:drawing>
          <wp:inline distT="0" distB="0" distL="0" distR="0" wp14:anchorId="63A1BC48" wp14:editId="4EC1050D">
            <wp:extent cx="4968671" cy="1158340"/>
            <wp:effectExtent l="0" t="0" r="381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4C64" w:rsidRPr="00C91726">
        <w:br w:type="page"/>
      </w:r>
    </w:p>
    <w:p w14:paraId="67E0E256" w14:textId="77777777" w:rsidR="003C3229" w:rsidRPr="00C91726" w:rsidRDefault="003C3229" w:rsidP="00D44290">
      <w:pPr>
        <w:pStyle w:val="Heading2"/>
        <w:numPr>
          <w:ilvl w:val="0"/>
          <w:numId w:val="13"/>
        </w:numPr>
      </w:pPr>
      <w:r w:rsidRPr="00C91726">
        <w:lastRenderedPageBreak/>
        <w:t>Write a program in C to calculate and print the Electricity bill of a given customer. The customer id and unit consumed by the user should be taken from the keyboard and display the total amount to pay to the customer.</w:t>
      </w:r>
    </w:p>
    <w:p w14:paraId="3957F188" w14:textId="26495F31" w:rsidR="003C3229" w:rsidRPr="00C91726" w:rsidRDefault="00A35B4C" w:rsidP="003C3229">
      <w:pPr>
        <w:pStyle w:val="Heading2"/>
      </w:pPr>
      <w:r>
        <w:t xml:space="preserve">            </w:t>
      </w:r>
      <w:r w:rsidR="003C3229" w:rsidRPr="00C91726">
        <w:t>upto 199------------1.20 200-500-------------1.80</w:t>
      </w:r>
    </w:p>
    <w:p w14:paraId="7DD9C4A5" w14:textId="10BA8228" w:rsidR="003C3229" w:rsidRPr="00C91726" w:rsidRDefault="00A35B4C" w:rsidP="003C3229">
      <w:pPr>
        <w:pStyle w:val="Heading2"/>
      </w:pPr>
      <w:r>
        <w:t xml:space="preserve">            </w:t>
      </w:r>
      <w:r w:rsidR="003C3229" w:rsidRPr="00C91726">
        <w:t xml:space="preserve">Above 500----------2.00 If bill exceeds Rs. 400 </w:t>
      </w:r>
    </w:p>
    <w:p w14:paraId="2659F0C5" w14:textId="53370AB1" w:rsidR="00484C64" w:rsidRPr="00C91726" w:rsidRDefault="00A35B4C" w:rsidP="003C3229">
      <w:pPr>
        <w:pStyle w:val="Heading2"/>
      </w:pPr>
      <w:r>
        <w:t xml:space="preserve">            </w:t>
      </w:r>
      <w:r w:rsidR="003C3229" w:rsidRPr="00C91726">
        <w:t>then a surcharge of 15% will be charged and the minimum bill should be of Rs. 100/-</w:t>
      </w:r>
    </w:p>
    <w:p w14:paraId="19AB4865" w14:textId="77777777" w:rsidR="00D410F4" w:rsidRPr="00C91726" w:rsidRDefault="00D410F4" w:rsidP="00D410F4">
      <w:pPr>
        <w:pStyle w:val="Heading3"/>
        <w:rPr>
          <w:color w:val="auto"/>
        </w:rPr>
      </w:pPr>
      <w:r w:rsidRPr="00C91726">
        <w:rPr>
          <w:color w:val="auto"/>
        </w:rPr>
        <w:t>Language used : C</w:t>
      </w:r>
    </w:p>
    <w:p w14:paraId="5B051B17" w14:textId="77777777" w:rsidR="00D410F4" w:rsidRPr="00C91726" w:rsidRDefault="00D410F4" w:rsidP="00D410F4">
      <w:pPr>
        <w:pStyle w:val="Heading3"/>
        <w:rPr>
          <w:color w:val="auto"/>
          <w:lang w:val="en-IN"/>
        </w:rPr>
      </w:pPr>
      <w:r w:rsidRPr="00C91726">
        <w:rPr>
          <w:color w:val="auto"/>
        </w:rPr>
        <w:t xml:space="preserve">Theory: We have to print </w:t>
      </w:r>
      <w:r w:rsidRPr="00C91726">
        <w:rPr>
          <w:color w:val="auto"/>
          <w:lang w:val="en-GB"/>
        </w:rPr>
        <w:t>THE ELECTRICITY BILL</w:t>
      </w:r>
      <w:r w:rsidRPr="00C91726">
        <w:rPr>
          <w:color w:val="auto"/>
        </w:rPr>
        <w:t xml:space="preserve"> via below condition</w:t>
      </w:r>
    </w:p>
    <w:p w14:paraId="6DED175F" w14:textId="77777777" w:rsidR="00D410F4" w:rsidRPr="00C91726" w:rsidRDefault="00D410F4" w:rsidP="00D410F4">
      <w:pPr>
        <w:pStyle w:val="Heading3"/>
        <w:numPr>
          <w:ilvl w:val="0"/>
          <w:numId w:val="15"/>
        </w:numPr>
        <w:spacing w:before="240" w:after="60" w:line="240" w:lineRule="auto"/>
        <w:rPr>
          <w:color w:val="auto"/>
          <w:lang w:val="en-IN"/>
        </w:rPr>
      </w:pPr>
      <w:r w:rsidRPr="00C91726">
        <w:rPr>
          <w:color w:val="auto"/>
        </w:rPr>
        <w:t xml:space="preserve"> </w:t>
      </w:r>
      <w:r w:rsidRPr="00C91726">
        <w:rPr>
          <w:color w:val="auto"/>
          <w:lang w:val="en-IN"/>
        </w:rPr>
        <w:t>upto 199------------1.20</w:t>
      </w:r>
    </w:p>
    <w:p w14:paraId="3BA6856F" w14:textId="77777777" w:rsidR="00D410F4" w:rsidRPr="00C91726" w:rsidRDefault="00D410F4" w:rsidP="00D410F4">
      <w:pPr>
        <w:pStyle w:val="Heading3"/>
        <w:numPr>
          <w:ilvl w:val="0"/>
          <w:numId w:val="15"/>
        </w:numPr>
        <w:spacing w:before="240" w:after="60" w:line="240" w:lineRule="auto"/>
        <w:rPr>
          <w:color w:val="auto"/>
          <w:lang w:val="en-IN"/>
        </w:rPr>
      </w:pPr>
      <w:r w:rsidRPr="00C91726">
        <w:rPr>
          <w:color w:val="auto"/>
          <w:lang w:val="en-IN"/>
        </w:rPr>
        <w:t>200-500-------------1.80</w:t>
      </w:r>
    </w:p>
    <w:p w14:paraId="7E59B8C7" w14:textId="77777777" w:rsidR="00D410F4" w:rsidRPr="00C91726" w:rsidRDefault="00D410F4" w:rsidP="00D410F4">
      <w:pPr>
        <w:pStyle w:val="Heading3"/>
        <w:numPr>
          <w:ilvl w:val="0"/>
          <w:numId w:val="15"/>
        </w:numPr>
        <w:spacing w:before="240" w:after="60" w:line="240" w:lineRule="auto"/>
        <w:rPr>
          <w:color w:val="auto"/>
          <w:lang w:val="en-IN"/>
        </w:rPr>
      </w:pPr>
      <w:r w:rsidRPr="00C91726">
        <w:rPr>
          <w:color w:val="auto"/>
          <w:lang w:val="en-IN"/>
        </w:rPr>
        <w:t>Above 500----------2.00</w:t>
      </w:r>
    </w:p>
    <w:p w14:paraId="5312B91B" w14:textId="77777777" w:rsidR="00D410F4" w:rsidRPr="00C91726" w:rsidRDefault="00D410F4" w:rsidP="00D410F4">
      <w:pPr>
        <w:pStyle w:val="Heading3"/>
        <w:rPr>
          <w:color w:val="auto"/>
          <w:lang w:val="en-GB"/>
        </w:rPr>
      </w:pPr>
      <w:r w:rsidRPr="00C91726">
        <w:rPr>
          <w:color w:val="auto"/>
          <w:lang w:val="en-GB"/>
        </w:rPr>
        <w:t>If bill exceeds Rs. 400 then a surcharge of 15% will be charged and the minimum bill should be of Rs. 100/-</w:t>
      </w:r>
    </w:p>
    <w:p w14:paraId="105422BE" w14:textId="77777777" w:rsidR="00D410F4" w:rsidRPr="00C91726" w:rsidRDefault="00D410F4" w:rsidP="00D410F4">
      <w:pPr>
        <w:pStyle w:val="Heading2"/>
      </w:pPr>
      <w:r w:rsidRPr="00C91726">
        <w:t>Code:</w:t>
      </w:r>
    </w:p>
    <w:p w14:paraId="06C59603" w14:textId="77777777" w:rsidR="00D410F4" w:rsidRPr="00C91726" w:rsidRDefault="00D410F4" w:rsidP="00D410F4">
      <w:pPr>
        <w:rPr>
          <w:lang w:val="en-GB" w:eastAsia="en-IN"/>
        </w:rPr>
      </w:pPr>
      <w:r w:rsidRPr="00C91726">
        <w:rPr>
          <w:lang w:val="en-GB" w:eastAsia="en-IN"/>
        </w:rPr>
        <w:t>#include &lt;stdio.h&gt;</w:t>
      </w:r>
    </w:p>
    <w:p w14:paraId="6518B366" w14:textId="77777777" w:rsidR="00D410F4" w:rsidRPr="00C91726" w:rsidRDefault="00D410F4" w:rsidP="00D410F4">
      <w:pPr>
        <w:rPr>
          <w:lang w:val="en-GB" w:eastAsia="en-IN"/>
        </w:rPr>
      </w:pPr>
      <w:r w:rsidRPr="00C91726">
        <w:rPr>
          <w:lang w:val="en-GB" w:eastAsia="en-IN"/>
        </w:rPr>
        <w:t>#include &lt;string.h&gt;</w:t>
      </w:r>
    </w:p>
    <w:p w14:paraId="7FA746BD" w14:textId="77777777" w:rsidR="00D410F4" w:rsidRPr="00C91726" w:rsidRDefault="00D410F4" w:rsidP="00D410F4">
      <w:pPr>
        <w:rPr>
          <w:lang w:val="en-GB" w:eastAsia="en-IN"/>
        </w:rPr>
      </w:pPr>
      <w:r w:rsidRPr="00C91726">
        <w:rPr>
          <w:lang w:val="en-GB" w:eastAsia="en-IN"/>
        </w:rPr>
        <w:t>void main()</w:t>
      </w:r>
    </w:p>
    <w:p w14:paraId="0CC2C2A9" w14:textId="247E9AB1" w:rsidR="00D410F4" w:rsidRPr="00C91726" w:rsidRDefault="00D410F4" w:rsidP="00D410F4">
      <w:pPr>
        <w:rPr>
          <w:lang w:val="en-GB" w:eastAsia="en-IN"/>
        </w:rPr>
      </w:pPr>
      <w:r w:rsidRPr="00C91726">
        <w:rPr>
          <w:lang w:val="en-GB" w:eastAsia="en-IN"/>
        </w:rPr>
        <w:t>{</w:t>
      </w:r>
      <w:r w:rsidR="00115638" w:rsidRPr="00C91726">
        <w:rPr>
          <w:lang w:val="en-GB" w:eastAsia="en-IN"/>
        </w:rPr>
        <w:t xml:space="preserve">  </w:t>
      </w:r>
      <w:r w:rsidRPr="00C91726">
        <w:rPr>
          <w:lang w:val="en-GB" w:eastAsia="en-IN"/>
        </w:rPr>
        <w:t>int custid, conu;</w:t>
      </w:r>
    </w:p>
    <w:p w14:paraId="26B27303" w14:textId="77777777" w:rsidR="00D410F4" w:rsidRPr="00C91726" w:rsidRDefault="00D410F4" w:rsidP="00D410F4">
      <w:pPr>
        <w:rPr>
          <w:lang w:val="en-GB" w:eastAsia="en-IN"/>
        </w:rPr>
      </w:pPr>
      <w:r w:rsidRPr="00C91726">
        <w:rPr>
          <w:lang w:val="en-GB" w:eastAsia="en-IN"/>
        </w:rPr>
        <w:t xml:space="preserve">   float chg, surchg=0, gramt,netamt;</w:t>
      </w:r>
    </w:p>
    <w:p w14:paraId="26F2F49C" w14:textId="77777777" w:rsidR="00D410F4" w:rsidRPr="00C91726" w:rsidRDefault="00D410F4" w:rsidP="00D410F4">
      <w:pPr>
        <w:rPr>
          <w:lang w:val="en-GB" w:eastAsia="en-IN"/>
        </w:rPr>
      </w:pPr>
      <w:r w:rsidRPr="00C91726">
        <w:rPr>
          <w:lang w:val="en-GB" w:eastAsia="en-IN"/>
        </w:rPr>
        <w:t xml:space="preserve">   char connm[25];</w:t>
      </w:r>
    </w:p>
    <w:p w14:paraId="519ED931" w14:textId="77777777" w:rsidR="00D410F4" w:rsidRPr="00C91726" w:rsidRDefault="00D410F4" w:rsidP="00D410F4">
      <w:pPr>
        <w:rPr>
          <w:lang w:val="en-GB" w:eastAsia="en-IN"/>
        </w:rPr>
      </w:pPr>
      <w:r w:rsidRPr="00C91726">
        <w:rPr>
          <w:lang w:val="en-GB" w:eastAsia="en-IN"/>
        </w:rPr>
        <w:t xml:space="preserve">   printf("Input Customer ID :");</w:t>
      </w:r>
    </w:p>
    <w:p w14:paraId="55FF0271" w14:textId="77777777" w:rsidR="00D410F4" w:rsidRPr="00C91726" w:rsidRDefault="00D410F4" w:rsidP="00D410F4">
      <w:pPr>
        <w:rPr>
          <w:lang w:val="en-GB" w:eastAsia="en-IN"/>
        </w:rPr>
      </w:pPr>
      <w:r w:rsidRPr="00C91726">
        <w:rPr>
          <w:lang w:val="en-GB" w:eastAsia="en-IN"/>
        </w:rPr>
        <w:t xml:space="preserve">   scanf("%d",&amp;custid);</w:t>
      </w:r>
    </w:p>
    <w:p w14:paraId="330D9A7E" w14:textId="77777777" w:rsidR="00D410F4" w:rsidRPr="00C91726" w:rsidRDefault="00D410F4" w:rsidP="00D410F4">
      <w:pPr>
        <w:rPr>
          <w:lang w:val="en-GB" w:eastAsia="en-IN"/>
        </w:rPr>
      </w:pPr>
      <w:r w:rsidRPr="00C91726">
        <w:rPr>
          <w:lang w:val="en-GB" w:eastAsia="en-IN"/>
        </w:rPr>
        <w:t xml:space="preserve">   printf("Input the name of the customer :");</w:t>
      </w:r>
    </w:p>
    <w:p w14:paraId="2BECADC4" w14:textId="77777777" w:rsidR="00D410F4" w:rsidRPr="00C91726" w:rsidRDefault="00D410F4" w:rsidP="00D410F4">
      <w:pPr>
        <w:rPr>
          <w:lang w:val="en-GB" w:eastAsia="en-IN"/>
        </w:rPr>
      </w:pPr>
      <w:r w:rsidRPr="00C91726">
        <w:rPr>
          <w:lang w:val="en-GB" w:eastAsia="en-IN"/>
        </w:rPr>
        <w:t xml:space="preserve">   scanf("%s",connm);</w:t>
      </w:r>
    </w:p>
    <w:p w14:paraId="31D2F173" w14:textId="77777777" w:rsidR="00D410F4" w:rsidRPr="00C91726" w:rsidRDefault="00D410F4" w:rsidP="00D410F4">
      <w:pPr>
        <w:rPr>
          <w:lang w:val="en-GB" w:eastAsia="en-IN"/>
        </w:rPr>
      </w:pPr>
      <w:r w:rsidRPr="00C91726">
        <w:rPr>
          <w:lang w:val="en-GB" w:eastAsia="en-IN"/>
        </w:rPr>
        <w:t xml:space="preserve">   printf("Input the unit consumed by the customer : ");</w:t>
      </w:r>
    </w:p>
    <w:p w14:paraId="048599EE" w14:textId="77777777" w:rsidR="00D410F4" w:rsidRPr="00C91726" w:rsidRDefault="00D410F4" w:rsidP="00D410F4">
      <w:pPr>
        <w:rPr>
          <w:lang w:val="en-GB" w:eastAsia="en-IN"/>
        </w:rPr>
      </w:pPr>
      <w:r w:rsidRPr="00C91726">
        <w:rPr>
          <w:lang w:val="en-GB" w:eastAsia="en-IN"/>
        </w:rPr>
        <w:t xml:space="preserve">   scanf("%d",&amp;conu);</w:t>
      </w:r>
    </w:p>
    <w:p w14:paraId="146EE813" w14:textId="77777777" w:rsidR="00D410F4" w:rsidRPr="00C91726" w:rsidRDefault="00D410F4" w:rsidP="00D410F4">
      <w:pPr>
        <w:rPr>
          <w:lang w:val="en-GB" w:eastAsia="en-IN"/>
        </w:rPr>
      </w:pPr>
      <w:r w:rsidRPr="00C91726">
        <w:rPr>
          <w:lang w:val="en-GB" w:eastAsia="en-IN"/>
        </w:rPr>
        <w:t xml:space="preserve">   if (conu &lt;200 )</w:t>
      </w:r>
    </w:p>
    <w:p w14:paraId="7DC9E59C" w14:textId="77777777" w:rsidR="00D410F4" w:rsidRPr="00C91726" w:rsidRDefault="00D410F4" w:rsidP="00D410F4">
      <w:pPr>
        <w:rPr>
          <w:lang w:val="en-GB" w:eastAsia="en-IN"/>
        </w:rPr>
      </w:pPr>
      <w:r w:rsidRPr="00C91726">
        <w:rPr>
          <w:lang w:val="en-GB" w:eastAsia="en-IN"/>
        </w:rPr>
        <w:tab/>
        <w:t>chg = 1.20;</w:t>
      </w:r>
    </w:p>
    <w:p w14:paraId="457A812A" w14:textId="77777777" w:rsidR="00D410F4" w:rsidRPr="00C91726" w:rsidRDefault="00D410F4" w:rsidP="00D410F4">
      <w:pPr>
        <w:rPr>
          <w:lang w:val="en-GB" w:eastAsia="en-IN"/>
        </w:rPr>
      </w:pPr>
      <w:r w:rsidRPr="00C91726">
        <w:rPr>
          <w:lang w:val="en-GB" w:eastAsia="en-IN"/>
        </w:rPr>
        <w:t xml:space="preserve">   else</w:t>
      </w:r>
      <w:r w:rsidRPr="00C91726">
        <w:rPr>
          <w:lang w:val="en-GB" w:eastAsia="en-IN"/>
        </w:rPr>
        <w:tab/>
        <w:t>if (conu&gt;=200 &amp;&amp; conu&lt;=500)</w:t>
      </w:r>
    </w:p>
    <w:p w14:paraId="07BA0CE4" w14:textId="77777777" w:rsidR="00D410F4" w:rsidRPr="00C91726" w:rsidRDefault="00D410F4" w:rsidP="00D410F4">
      <w:pPr>
        <w:rPr>
          <w:lang w:val="en-GB" w:eastAsia="en-IN"/>
        </w:rPr>
      </w:pPr>
      <w:r w:rsidRPr="00C91726">
        <w:rPr>
          <w:lang w:val="en-GB" w:eastAsia="en-IN"/>
        </w:rPr>
        <w:lastRenderedPageBreak/>
        <w:tab/>
      </w:r>
      <w:r w:rsidRPr="00C91726">
        <w:rPr>
          <w:lang w:val="en-GB" w:eastAsia="en-IN"/>
        </w:rPr>
        <w:tab/>
        <w:t>chg = 1.50;</w:t>
      </w:r>
    </w:p>
    <w:p w14:paraId="078D3822" w14:textId="77777777" w:rsidR="00D410F4" w:rsidRPr="00C91726" w:rsidRDefault="00D410F4" w:rsidP="00D410F4">
      <w:pPr>
        <w:rPr>
          <w:lang w:val="en-GB" w:eastAsia="en-IN"/>
        </w:rPr>
      </w:pPr>
      <w:r w:rsidRPr="00C91726">
        <w:rPr>
          <w:lang w:val="en-GB" w:eastAsia="en-IN"/>
        </w:rPr>
        <w:tab/>
        <w:t>else if (conu&gt;=400 &amp;&amp; conu&lt;600)</w:t>
      </w:r>
    </w:p>
    <w:p w14:paraId="4FAF37C2" w14:textId="77777777" w:rsidR="00D410F4" w:rsidRPr="00C91726" w:rsidRDefault="00D410F4" w:rsidP="00D410F4">
      <w:pPr>
        <w:rPr>
          <w:lang w:val="en-GB" w:eastAsia="en-IN"/>
        </w:rPr>
      </w:pPr>
      <w:r w:rsidRPr="00C91726">
        <w:rPr>
          <w:lang w:val="en-GB" w:eastAsia="en-IN"/>
        </w:rPr>
        <w:tab/>
      </w:r>
      <w:r w:rsidRPr="00C91726">
        <w:rPr>
          <w:lang w:val="en-GB" w:eastAsia="en-IN"/>
        </w:rPr>
        <w:tab/>
      </w:r>
      <w:r w:rsidRPr="00C91726">
        <w:rPr>
          <w:lang w:val="en-GB" w:eastAsia="en-IN"/>
        </w:rPr>
        <w:tab/>
        <w:t>chg = 1.80;</w:t>
      </w:r>
    </w:p>
    <w:p w14:paraId="0FFAEB4A" w14:textId="77777777" w:rsidR="00D410F4" w:rsidRPr="00C91726" w:rsidRDefault="00D410F4" w:rsidP="00D410F4">
      <w:pPr>
        <w:rPr>
          <w:lang w:val="en-GB" w:eastAsia="en-IN"/>
        </w:rPr>
      </w:pPr>
      <w:r w:rsidRPr="00C91726">
        <w:rPr>
          <w:lang w:val="en-GB" w:eastAsia="en-IN"/>
        </w:rPr>
        <w:tab/>
      </w:r>
      <w:r w:rsidRPr="00C91726">
        <w:rPr>
          <w:lang w:val="en-GB" w:eastAsia="en-IN"/>
        </w:rPr>
        <w:tab/>
        <w:t>else</w:t>
      </w:r>
    </w:p>
    <w:p w14:paraId="2821393F" w14:textId="77777777" w:rsidR="00D410F4" w:rsidRPr="00C91726" w:rsidRDefault="00D410F4" w:rsidP="00D410F4">
      <w:pPr>
        <w:rPr>
          <w:lang w:val="en-GB" w:eastAsia="en-IN"/>
        </w:rPr>
      </w:pPr>
      <w:r w:rsidRPr="00C91726">
        <w:rPr>
          <w:lang w:val="en-GB" w:eastAsia="en-IN"/>
        </w:rPr>
        <w:tab/>
      </w:r>
      <w:r w:rsidRPr="00C91726">
        <w:rPr>
          <w:lang w:val="en-GB" w:eastAsia="en-IN"/>
        </w:rPr>
        <w:tab/>
      </w:r>
      <w:r w:rsidRPr="00C91726">
        <w:rPr>
          <w:lang w:val="en-GB" w:eastAsia="en-IN"/>
        </w:rPr>
        <w:tab/>
        <w:t>chg = 2.00;</w:t>
      </w:r>
    </w:p>
    <w:p w14:paraId="1D9DE4AE" w14:textId="77777777" w:rsidR="00D410F4" w:rsidRPr="00C91726" w:rsidRDefault="00D410F4" w:rsidP="00D410F4">
      <w:pPr>
        <w:rPr>
          <w:lang w:val="en-GB" w:eastAsia="en-IN"/>
        </w:rPr>
      </w:pPr>
      <w:r w:rsidRPr="00C91726">
        <w:rPr>
          <w:lang w:val="en-GB" w:eastAsia="en-IN"/>
        </w:rPr>
        <w:t xml:space="preserve">   gramt = conu*chg;</w:t>
      </w:r>
    </w:p>
    <w:p w14:paraId="4D5AA2EE" w14:textId="77777777" w:rsidR="00D410F4" w:rsidRPr="00C91726" w:rsidRDefault="00D410F4" w:rsidP="00D410F4">
      <w:pPr>
        <w:rPr>
          <w:lang w:val="en-GB" w:eastAsia="en-IN"/>
        </w:rPr>
      </w:pPr>
      <w:r w:rsidRPr="00C91726">
        <w:rPr>
          <w:lang w:val="en-GB" w:eastAsia="en-IN"/>
        </w:rPr>
        <w:t xml:space="preserve">   if (gramt&gt;400)</w:t>
      </w:r>
    </w:p>
    <w:p w14:paraId="29295563" w14:textId="77777777" w:rsidR="00D410F4" w:rsidRPr="00C91726" w:rsidRDefault="00D410F4" w:rsidP="00D410F4">
      <w:pPr>
        <w:rPr>
          <w:lang w:val="en-GB" w:eastAsia="en-IN"/>
        </w:rPr>
      </w:pPr>
      <w:r w:rsidRPr="00C91726">
        <w:rPr>
          <w:lang w:val="en-GB" w:eastAsia="en-IN"/>
        </w:rPr>
        <w:tab/>
        <w:t>surchg = gramt*15/100.0;</w:t>
      </w:r>
    </w:p>
    <w:p w14:paraId="31BD7109" w14:textId="77777777" w:rsidR="00D410F4" w:rsidRPr="00C91726" w:rsidRDefault="00D410F4" w:rsidP="00D410F4">
      <w:pPr>
        <w:rPr>
          <w:lang w:val="en-GB" w:eastAsia="en-IN"/>
        </w:rPr>
      </w:pPr>
      <w:r w:rsidRPr="00C91726">
        <w:rPr>
          <w:lang w:val="en-GB" w:eastAsia="en-IN"/>
        </w:rPr>
        <w:t xml:space="preserve">   netamt = gramt+surchg;</w:t>
      </w:r>
    </w:p>
    <w:p w14:paraId="4BA63757" w14:textId="77777777" w:rsidR="00D410F4" w:rsidRPr="00C91726" w:rsidRDefault="00D410F4" w:rsidP="00D410F4">
      <w:pPr>
        <w:rPr>
          <w:lang w:val="en-GB" w:eastAsia="en-IN"/>
        </w:rPr>
      </w:pPr>
      <w:r w:rsidRPr="00C91726">
        <w:rPr>
          <w:lang w:val="en-GB" w:eastAsia="en-IN"/>
        </w:rPr>
        <w:t xml:space="preserve">   if (netamt  &lt; 100)</w:t>
      </w:r>
    </w:p>
    <w:p w14:paraId="42A5F2FA" w14:textId="77777777" w:rsidR="00D410F4" w:rsidRPr="00C91726" w:rsidRDefault="00D410F4" w:rsidP="00D410F4">
      <w:pPr>
        <w:rPr>
          <w:lang w:val="en-GB" w:eastAsia="en-IN"/>
        </w:rPr>
      </w:pPr>
      <w:r w:rsidRPr="00C91726">
        <w:rPr>
          <w:lang w:val="en-GB" w:eastAsia="en-IN"/>
        </w:rPr>
        <w:tab/>
        <w:t>netamt =100;</w:t>
      </w:r>
    </w:p>
    <w:p w14:paraId="736729A6" w14:textId="77777777" w:rsidR="00D410F4" w:rsidRPr="00C91726" w:rsidRDefault="00D410F4" w:rsidP="00D410F4">
      <w:pPr>
        <w:rPr>
          <w:lang w:val="en-GB" w:eastAsia="en-IN"/>
        </w:rPr>
      </w:pPr>
      <w:r w:rsidRPr="00C91726">
        <w:rPr>
          <w:lang w:val="en-GB" w:eastAsia="en-IN"/>
        </w:rPr>
        <w:t xml:space="preserve">   printf("\nElectricity Bill\n");</w:t>
      </w:r>
    </w:p>
    <w:p w14:paraId="57B5B46C" w14:textId="77777777" w:rsidR="00D410F4" w:rsidRPr="00C91726" w:rsidRDefault="00D410F4" w:rsidP="00D410F4">
      <w:pPr>
        <w:rPr>
          <w:lang w:val="en-GB" w:eastAsia="en-IN"/>
        </w:rPr>
      </w:pPr>
      <w:r w:rsidRPr="00C91726">
        <w:rPr>
          <w:lang w:val="en-GB" w:eastAsia="en-IN"/>
        </w:rPr>
        <w:t xml:space="preserve">   printf("Customer IDNO                       :%d\n",custid);</w:t>
      </w:r>
    </w:p>
    <w:p w14:paraId="70D77B75" w14:textId="77777777" w:rsidR="00D410F4" w:rsidRPr="00C91726" w:rsidRDefault="00D410F4" w:rsidP="00D410F4">
      <w:pPr>
        <w:rPr>
          <w:lang w:val="en-GB" w:eastAsia="en-IN"/>
        </w:rPr>
      </w:pPr>
      <w:r w:rsidRPr="00C91726">
        <w:rPr>
          <w:lang w:val="en-GB" w:eastAsia="en-IN"/>
        </w:rPr>
        <w:t xml:space="preserve">   printf("Customer Name                       :%s\n",connm);</w:t>
      </w:r>
    </w:p>
    <w:p w14:paraId="15A82ABF" w14:textId="77777777" w:rsidR="00D410F4" w:rsidRPr="00C91726" w:rsidRDefault="00D410F4" w:rsidP="00D410F4">
      <w:pPr>
        <w:rPr>
          <w:lang w:val="en-GB" w:eastAsia="en-IN"/>
        </w:rPr>
      </w:pPr>
      <w:r w:rsidRPr="00C91726">
        <w:rPr>
          <w:lang w:val="en-GB" w:eastAsia="en-IN"/>
        </w:rPr>
        <w:t xml:space="preserve">   printf("unit Consumed                       :%d\n",conu);</w:t>
      </w:r>
    </w:p>
    <w:p w14:paraId="6F7CA2F2" w14:textId="77777777" w:rsidR="00D410F4" w:rsidRPr="00C91726" w:rsidRDefault="00D410F4" w:rsidP="00D410F4">
      <w:pPr>
        <w:rPr>
          <w:lang w:val="en-GB" w:eastAsia="en-IN"/>
        </w:rPr>
      </w:pPr>
      <w:r w:rsidRPr="00C91726">
        <w:rPr>
          <w:lang w:val="en-GB" w:eastAsia="en-IN"/>
        </w:rPr>
        <w:t xml:space="preserve">   printf("Amount Charges @Rs. %4.2f  per unit :%8.2f\n",chg,gramt);</w:t>
      </w:r>
    </w:p>
    <w:p w14:paraId="1B841BA5" w14:textId="77777777" w:rsidR="00D410F4" w:rsidRPr="00C91726" w:rsidRDefault="00D410F4" w:rsidP="00D410F4">
      <w:pPr>
        <w:rPr>
          <w:lang w:val="en-GB" w:eastAsia="en-IN"/>
        </w:rPr>
      </w:pPr>
      <w:r w:rsidRPr="00C91726">
        <w:rPr>
          <w:lang w:val="en-GB" w:eastAsia="en-IN"/>
        </w:rPr>
        <w:t xml:space="preserve">   printf("Surchage Amount                     :%8.2f\n",surchg);</w:t>
      </w:r>
    </w:p>
    <w:p w14:paraId="41B9BF47" w14:textId="3F18D095" w:rsidR="00D410F4" w:rsidRPr="00C91726" w:rsidRDefault="00D410F4" w:rsidP="00D410F4">
      <w:pPr>
        <w:rPr>
          <w:lang w:val="en-GB" w:eastAsia="en-IN"/>
        </w:rPr>
      </w:pPr>
      <w:r w:rsidRPr="00C91726">
        <w:rPr>
          <w:lang w:val="en-GB" w:eastAsia="en-IN"/>
        </w:rPr>
        <w:t xml:space="preserve">   printf("Net Amount Paid By the Customer     :%8.2f\n",netamt);</w:t>
      </w:r>
      <w:r w:rsidR="008154C4" w:rsidRPr="00C91726">
        <w:rPr>
          <w:lang w:val="en-GB" w:eastAsia="en-IN"/>
        </w:rPr>
        <w:tab/>
      </w:r>
      <w:r w:rsidRPr="00C91726">
        <w:rPr>
          <w:lang w:val="en-GB" w:eastAsia="en-IN"/>
        </w:rPr>
        <w:t>}</w:t>
      </w:r>
    </w:p>
    <w:p w14:paraId="0DEBD46C" w14:textId="77777777" w:rsidR="00D410F4" w:rsidRPr="00C91726" w:rsidRDefault="00D410F4" w:rsidP="00D410F4">
      <w:pPr>
        <w:pStyle w:val="Heading2"/>
        <w:rPr>
          <w:lang w:val="en-GB" w:eastAsia="en-IN"/>
        </w:rPr>
      </w:pPr>
      <w:r w:rsidRPr="00C91726">
        <w:rPr>
          <w:lang w:val="en-GB" w:eastAsia="en-IN"/>
        </w:rPr>
        <w:t>Output:</w:t>
      </w:r>
    </w:p>
    <w:p w14:paraId="043815F2" w14:textId="7146C58B" w:rsidR="00484C64" w:rsidRPr="00C91726" w:rsidRDefault="008154C4">
      <w:pPr>
        <w:rPr>
          <w:rFonts w:eastAsiaTheme="majorEastAsia" w:cstheme="majorBidi"/>
          <w:b/>
          <w:sz w:val="36"/>
          <w:szCs w:val="26"/>
        </w:rPr>
      </w:pPr>
      <w:r w:rsidRPr="00C91726">
        <w:rPr>
          <w:noProof/>
        </w:rPr>
        <w:drawing>
          <wp:inline distT="0" distB="0" distL="0" distR="0" wp14:anchorId="43154B40" wp14:editId="51523372">
            <wp:extent cx="5543550" cy="242454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b="23330"/>
                    <a:stretch/>
                  </pic:blipFill>
                  <pic:spPr bwMode="auto">
                    <a:xfrm>
                      <a:off x="0" y="0"/>
                      <a:ext cx="5543550" cy="2424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84C64" w:rsidRPr="00C91726">
        <w:br w:type="page"/>
      </w:r>
    </w:p>
    <w:p w14:paraId="699707C7" w14:textId="692D1B3A" w:rsidR="00D2382D" w:rsidRPr="00C91726" w:rsidRDefault="00D2382D" w:rsidP="00D44290">
      <w:pPr>
        <w:pStyle w:val="Heading2"/>
        <w:numPr>
          <w:ilvl w:val="0"/>
          <w:numId w:val="13"/>
        </w:numPr>
      </w:pPr>
      <w:r w:rsidRPr="00C91726">
        <w:lastRenderedPageBreak/>
        <w:t>A library charges a fine for every book returned late. For first 5 days the fine is 50 paisa, for 6-10 days, fine is one rupee and above 10 days, fine is 5 rupees. If you return the book after 30 days your membership will be cancelled. Write a program to accept the number of days the member is late to return the book and display the fine or appropriate message.</w:t>
      </w:r>
    </w:p>
    <w:p w14:paraId="1280744A" w14:textId="77777777" w:rsidR="00CB4D32" w:rsidRPr="00C91726" w:rsidRDefault="00CB4D32" w:rsidP="00CB4D32">
      <w:pPr>
        <w:pStyle w:val="Heading3"/>
        <w:rPr>
          <w:color w:val="auto"/>
        </w:rPr>
      </w:pPr>
      <w:r w:rsidRPr="00C91726">
        <w:rPr>
          <w:color w:val="auto"/>
        </w:rPr>
        <w:t>Language used : C</w:t>
      </w:r>
    </w:p>
    <w:p w14:paraId="738CE752" w14:textId="384CA635" w:rsidR="00CB4D32" w:rsidRPr="00C91726" w:rsidRDefault="00CB4D32" w:rsidP="00CB4D32">
      <w:pPr>
        <w:pStyle w:val="Heading3"/>
        <w:rPr>
          <w:color w:val="auto"/>
          <w:lang w:val="en-GB"/>
        </w:rPr>
      </w:pPr>
      <w:r w:rsidRPr="00C91726">
        <w:rPr>
          <w:color w:val="auto"/>
        </w:rPr>
        <w:t xml:space="preserve">Theory: We have to print </w:t>
      </w:r>
      <w:r w:rsidR="00902397" w:rsidRPr="00C91726">
        <w:rPr>
          <w:color w:val="auto"/>
        </w:rPr>
        <w:t xml:space="preserve">the fine or appropriate message by fine entered by the user </w:t>
      </w:r>
      <w:r w:rsidR="00B942FA" w:rsidRPr="00C91726">
        <w:rPr>
          <w:color w:val="auto"/>
        </w:rPr>
        <w:t>and by using the correct if else con</w:t>
      </w:r>
      <w:r w:rsidR="005B195C" w:rsidRPr="00C91726">
        <w:rPr>
          <w:color w:val="auto"/>
        </w:rPr>
        <w:t>d</w:t>
      </w:r>
      <w:r w:rsidR="00B942FA" w:rsidRPr="00C91726">
        <w:rPr>
          <w:color w:val="auto"/>
        </w:rPr>
        <w:t>ition.</w:t>
      </w:r>
    </w:p>
    <w:p w14:paraId="70F96F8B" w14:textId="77777777" w:rsidR="00B942FA" w:rsidRPr="00C91726" w:rsidRDefault="00CB4D32" w:rsidP="00CB4D32">
      <w:pPr>
        <w:pStyle w:val="Heading2"/>
      </w:pPr>
      <w:r w:rsidRPr="00C91726">
        <w:t>Code:</w:t>
      </w:r>
    </w:p>
    <w:p w14:paraId="4D3CEFA4" w14:textId="77777777" w:rsidR="000249A7" w:rsidRPr="00C91726" w:rsidRDefault="000249A7" w:rsidP="000249A7">
      <w:r w:rsidRPr="00C91726">
        <w:t>#include&lt;stdio.h&gt;</w:t>
      </w:r>
    </w:p>
    <w:p w14:paraId="35C24EF4" w14:textId="77777777" w:rsidR="000249A7" w:rsidRPr="00C91726" w:rsidRDefault="000249A7" w:rsidP="000249A7">
      <w:r w:rsidRPr="00C91726">
        <w:t>#include&lt;conio.h&gt;</w:t>
      </w:r>
    </w:p>
    <w:p w14:paraId="7A5BC173" w14:textId="77777777" w:rsidR="000249A7" w:rsidRPr="00C91726" w:rsidRDefault="000249A7" w:rsidP="000249A7">
      <w:r w:rsidRPr="00C91726">
        <w:t>int main()</w:t>
      </w:r>
    </w:p>
    <w:p w14:paraId="4151DD1A" w14:textId="14760F19" w:rsidR="000249A7" w:rsidRPr="00C91726" w:rsidRDefault="000249A7" w:rsidP="000249A7">
      <w:r w:rsidRPr="00C91726">
        <w:t>{</w:t>
      </w:r>
      <w:r w:rsidR="008B4172" w:rsidRPr="00C91726">
        <w:t xml:space="preserve">   </w:t>
      </w:r>
      <w:r w:rsidRPr="00C91726">
        <w:t>int days;</w:t>
      </w:r>
    </w:p>
    <w:p w14:paraId="7C9C0881" w14:textId="77777777" w:rsidR="000249A7" w:rsidRPr="00C91726" w:rsidRDefault="000249A7" w:rsidP="000249A7">
      <w:r w:rsidRPr="00C91726">
        <w:t xml:space="preserve">    float fine;</w:t>
      </w:r>
    </w:p>
    <w:p w14:paraId="08FF49CF" w14:textId="77777777" w:rsidR="000249A7" w:rsidRPr="00C91726" w:rsidRDefault="000249A7" w:rsidP="000249A7">
      <w:r w:rsidRPr="00C91726">
        <w:t xml:space="preserve">    printf("Enter the number of days: ");</w:t>
      </w:r>
    </w:p>
    <w:p w14:paraId="44BF30F0" w14:textId="77777777" w:rsidR="000249A7" w:rsidRPr="00C91726" w:rsidRDefault="000249A7" w:rsidP="000249A7">
      <w:r w:rsidRPr="00C91726">
        <w:t xml:space="preserve">    scanf("%d", &amp;days);</w:t>
      </w:r>
    </w:p>
    <w:p w14:paraId="75C53D80" w14:textId="77777777" w:rsidR="000249A7" w:rsidRPr="00C91726" w:rsidRDefault="000249A7" w:rsidP="000249A7">
      <w:r w:rsidRPr="00C91726">
        <w:t xml:space="preserve">    if (days &gt; 0 &amp;&amp; days &lt;= 5)</w:t>
      </w:r>
    </w:p>
    <w:p w14:paraId="2AD5614B" w14:textId="77777777" w:rsidR="000249A7" w:rsidRPr="00C91726" w:rsidRDefault="000249A7" w:rsidP="000249A7">
      <w:r w:rsidRPr="00C91726">
        <w:t xml:space="preserve">        fine = 0.50 * days;</w:t>
      </w:r>
    </w:p>
    <w:p w14:paraId="57025595" w14:textId="77777777" w:rsidR="000249A7" w:rsidRPr="00C91726" w:rsidRDefault="000249A7" w:rsidP="000249A7">
      <w:r w:rsidRPr="00C91726">
        <w:t xml:space="preserve">    if (days &gt;= 6 &amp;&amp; days &lt;= 10)</w:t>
      </w:r>
    </w:p>
    <w:p w14:paraId="0F9A1F15" w14:textId="77777777" w:rsidR="000249A7" w:rsidRPr="00C91726" w:rsidRDefault="000249A7" w:rsidP="000249A7">
      <w:r w:rsidRPr="00C91726">
        <w:t xml:space="preserve">        fine = 1 * days;</w:t>
      </w:r>
    </w:p>
    <w:p w14:paraId="26A715F6" w14:textId="77777777" w:rsidR="000249A7" w:rsidRPr="00C91726" w:rsidRDefault="000249A7" w:rsidP="000249A7">
      <w:r w:rsidRPr="00C91726">
        <w:t xml:space="preserve">    if (days &gt; 10)</w:t>
      </w:r>
    </w:p>
    <w:p w14:paraId="73025415" w14:textId="77777777" w:rsidR="000249A7" w:rsidRPr="00C91726" w:rsidRDefault="000249A7" w:rsidP="000249A7">
      <w:r w:rsidRPr="00C91726">
        <w:t xml:space="preserve">        fine = 5 * days;</w:t>
      </w:r>
    </w:p>
    <w:p w14:paraId="3B60A20A" w14:textId="77777777" w:rsidR="000249A7" w:rsidRPr="00C91726" w:rsidRDefault="000249A7" w:rsidP="000249A7">
      <w:r w:rsidRPr="00C91726">
        <w:t xml:space="preserve">    if (days &gt; 30)</w:t>
      </w:r>
    </w:p>
    <w:p w14:paraId="05352F94" w14:textId="77777777" w:rsidR="000249A7" w:rsidRPr="00C91726" w:rsidRDefault="000249A7" w:rsidP="000249A7">
      <w:r w:rsidRPr="00C91726">
        <w:t xml:space="preserve">            printf("Your membership would be canceled.\n");</w:t>
      </w:r>
    </w:p>
    <w:p w14:paraId="646F015A" w14:textId="118036FB" w:rsidR="000249A7" w:rsidRPr="00C91726" w:rsidRDefault="000249A7" w:rsidP="000249A7">
      <w:r w:rsidRPr="00C91726">
        <w:t xml:space="preserve">    printf("You have to pay Rs. %.2f fine.", fine);</w:t>
      </w:r>
    </w:p>
    <w:p w14:paraId="0CA76AD2" w14:textId="77777777" w:rsidR="008B4172" w:rsidRPr="00C91726" w:rsidRDefault="000249A7" w:rsidP="000249A7">
      <w:r w:rsidRPr="00C91726">
        <w:t>return0;}</w:t>
      </w:r>
    </w:p>
    <w:p w14:paraId="0DB9A0CE" w14:textId="77777777" w:rsidR="008B4172" w:rsidRPr="00C91726" w:rsidRDefault="008B4172" w:rsidP="008B4172">
      <w:pPr>
        <w:pStyle w:val="Heading2"/>
        <w:rPr>
          <w:lang w:val="en-GB" w:eastAsia="en-IN"/>
        </w:rPr>
      </w:pPr>
      <w:r w:rsidRPr="00C91726">
        <w:rPr>
          <w:lang w:val="en-GB" w:eastAsia="en-IN"/>
        </w:rPr>
        <w:t>Output:</w:t>
      </w:r>
    </w:p>
    <w:p w14:paraId="70809D85" w14:textId="518B2057" w:rsidR="00D2382D" w:rsidRPr="00C91726" w:rsidRDefault="00F03187" w:rsidP="000249A7">
      <w:r w:rsidRPr="00C91726">
        <w:rPr>
          <w:noProof/>
        </w:rPr>
        <w:drawing>
          <wp:inline distT="0" distB="0" distL="0" distR="0" wp14:anchorId="7692B263" wp14:editId="47071387">
            <wp:extent cx="4239491" cy="808153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56476" cy="81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49A7" w:rsidRPr="00C91726">
        <w:t xml:space="preserve"> </w:t>
      </w:r>
    </w:p>
    <w:p w14:paraId="518312D7" w14:textId="00BBE670" w:rsidR="001831BA" w:rsidRPr="00C91726" w:rsidRDefault="003C3229" w:rsidP="00D44290">
      <w:pPr>
        <w:pStyle w:val="Heading2"/>
        <w:numPr>
          <w:ilvl w:val="0"/>
          <w:numId w:val="13"/>
        </w:numPr>
      </w:pPr>
      <w:r w:rsidRPr="00C91726">
        <w:lastRenderedPageBreak/>
        <w:t xml:space="preserve">Write a program to find the factorial of any number. </w:t>
      </w:r>
    </w:p>
    <w:p w14:paraId="43DFA4C8" w14:textId="36892E15" w:rsidR="00C15647" w:rsidRPr="00C91726" w:rsidRDefault="00C15647" w:rsidP="00C15647">
      <w:pPr>
        <w:pStyle w:val="Heading3"/>
        <w:rPr>
          <w:color w:val="auto"/>
        </w:rPr>
      </w:pPr>
      <w:r w:rsidRPr="00C91726">
        <w:rPr>
          <w:color w:val="auto"/>
        </w:rPr>
        <w:t>Language used : C</w:t>
      </w:r>
    </w:p>
    <w:p w14:paraId="75C16B10" w14:textId="77777777" w:rsidR="00C15647" w:rsidRPr="00C91726" w:rsidRDefault="00C15647" w:rsidP="00C15647">
      <w:pPr>
        <w:pStyle w:val="Heading3"/>
        <w:rPr>
          <w:color w:val="auto"/>
        </w:rPr>
      </w:pPr>
      <w:r w:rsidRPr="00C91726">
        <w:rPr>
          <w:color w:val="auto"/>
        </w:rPr>
        <w:t xml:space="preserve">Theory: We have to print the </w:t>
      </w:r>
      <w:r w:rsidRPr="00C91726">
        <w:rPr>
          <w:color w:val="auto"/>
          <w:lang w:val="en-IN"/>
        </w:rPr>
        <w:t>factorial by one number</w:t>
      </w:r>
      <w:r w:rsidRPr="00C91726">
        <w:rPr>
          <w:color w:val="auto"/>
        </w:rPr>
        <w:t xml:space="preserve"> entered by the user.</w:t>
      </w:r>
    </w:p>
    <w:p w14:paraId="18353FEC" w14:textId="77777777" w:rsidR="00C15647" w:rsidRPr="00C91726" w:rsidRDefault="00C15647" w:rsidP="00C15647">
      <w:pPr>
        <w:pStyle w:val="Heading2"/>
      </w:pPr>
      <w:r w:rsidRPr="00C91726">
        <w:t>Code:</w:t>
      </w:r>
    </w:p>
    <w:p w14:paraId="4DE204FE" w14:textId="77777777" w:rsidR="00C15647" w:rsidRPr="00C91726" w:rsidRDefault="00C15647" w:rsidP="00C15647">
      <w:r w:rsidRPr="00C91726">
        <w:t>#include &lt;stdio.h&gt;</w:t>
      </w:r>
    </w:p>
    <w:p w14:paraId="72E67051" w14:textId="77777777" w:rsidR="00C15647" w:rsidRPr="00C91726" w:rsidRDefault="00C15647" w:rsidP="00C15647">
      <w:r w:rsidRPr="00C91726">
        <w:t>int main()</w:t>
      </w:r>
    </w:p>
    <w:p w14:paraId="0D6FD0C9" w14:textId="77777777" w:rsidR="00C15647" w:rsidRPr="00C91726" w:rsidRDefault="00C15647" w:rsidP="00C15647">
      <w:r w:rsidRPr="00C91726">
        <w:t>{</w:t>
      </w:r>
    </w:p>
    <w:p w14:paraId="15A95E27" w14:textId="77777777" w:rsidR="00C15647" w:rsidRPr="00C91726" w:rsidRDefault="00C15647" w:rsidP="00C15647">
      <w:r w:rsidRPr="00C91726">
        <w:t xml:space="preserve">    int i , num , fact = 1;</w:t>
      </w:r>
    </w:p>
    <w:p w14:paraId="1D8DBB50" w14:textId="77777777" w:rsidR="00C15647" w:rsidRPr="00C91726" w:rsidRDefault="00C15647" w:rsidP="00C15647">
      <w:r w:rsidRPr="00C91726">
        <w:t xml:space="preserve">    printf ("Enter a number to calculate its factorial : ");</w:t>
      </w:r>
    </w:p>
    <w:p w14:paraId="6157A7EE" w14:textId="77777777" w:rsidR="00C15647" w:rsidRPr="00C91726" w:rsidRDefault="00C15647" w:rsidP="00C15647">
      <w:r w:rsidRPr="00C91726">
        <w:t xml:space="preserve">    scanf ("%d", &amp;num);</w:t>
      </w:r>
    </w:p>
    <w:p w14:paraId="7AD23451" w14:textId="77777777" w:rsidR="00C15647" w:rsidRPr="00C91726" w:rsidRDefault="00C15647" w:rsidP="00C15647">
      <w:r w:rsidRPr="00C91726">
        <w:t xml:space="preserve">    if (num&lt;0)</w:t>
      </w:r>
    </w:p>
    <w:p w14:paraId="6D2E05FA" w14:textId="77777777" w:rsidR="00C15647" w:rsidRPr="00C91726" w:rsidRDefault="00C15647" w:rsidP="00C15647">
      <w:r w:rsidRPr="00C91726">
        <w:t xml:space="preserve">        {</w:t>
      </w:r>
    </w:p>
    <w:p w14:paraId="19A84015" w14:textId="77777777" w:rsidR="00C15647" w:rsidRPr="00C91726" w:rsidRDefault="00C15647" w:rsidP="00C15647">
      <w:r w:rsidRPr="00C91726">
        <w:t xml:space="preserve">            printf ("Factorial is not defined for negative numbers.");</w:t>
      </w:r>
    </w:p>
    <w:p w14:paraId="66AF2DA2" w14:textId="77777777" w:rsidR="00C15647" w:rsidRPr="00C91726" w:rsidRDefault="00C15647" w:rsidP="00C15647">
      <w:r w:rsidRPr="00C91726">
        <w:t xml:space="preserve">        }</w:t>
      </w:r>
    </w:p>
    <w:p w14:paraId="69768F0B" w14:textId="77777777" w:rsidR="00C15647" w:rsidRPr="00C91726" w:rsidRDefault="00C15647" w:rsidP="00C15647">
      <w:r w:rsidRPr="00C91726">
        <w:t xml:space="preserve">    else</w:t>
      </w:r>
    </w:p>
    <w:p w14:paraId="045A881E" w14:textId="77777777" w:rsidR="00C15647" w:rsidRPr="00C91726" w:rsidRDefault="00C15647" w:rsidP="00C15647">
      <w:r w:rsidRPr="00C91726">
        <w:t xml:space="preserve">        {</w:t>
      </w:r>
    </w:p>
    <w:p w14:paraId="2024A8B0" w14:textId="77777777" w:rsidR="00C15647" w:rsidRPr="00C91726" w:rsidRDefault="00C15647" w:rsidP="00C15647">
      <w:r w:rsidRPr="00C91726">
        <w:t xml:space="preserve">            for(i=1;i&lt;= num;i++)</w:t>
      </w:r>
    </w:p>
    <w:p w14:paraId="39682DD9" w14:textId="77777777" w:rsidR="00C15647" w:rsidRPr="00C91726" w:rsidRDefault="00C15647" w:rsidP="00C15647">
      <w:r w:rsidRPr="00C91726">
        <w:t xml:space="preserve">                {</w:t>
      </w:r>
    </w:p>
    <w:p w14:paraId="6CB3A35D" w14:textId="77777777" w:rsidR="00C15647" w:rsidRPr="00C91726" w:rsidRDefault="00C15647" w:rsidP="00C15647">
      <w:r w:rsidRPr="00C91726">
        <w:t xml:space="preserve">                    fact = fact * i;</w:t>
      </w:r>
    </w:p>
    <w:p w14:paraId="428F1634" w14:textId="77777777" w:rsidR="00C15647" w:rsidRPr="00C91726" w:rsidRDefault="00C15647" w:rsidP="00C15647">
      <w:r w:rsidRPr="00C91726">
        <w:t xml:space="preserve">                }</w:t>
      </w:r>
    </w:p>
    <w:p w14:paraId="0653A6A1" w14:textId="77777777" w:rsidR="00C15647" w:rsidRPr="00C91726" w:rsidRDefault="00C15647" w:rsidP="00C15647">
      <w:r w:rsidRPr="00C91726">
        <w:t xml:space="preserve">            printf("Factorial of %d = %d", num, fact);</w:t>
      </w:r>
    </w:p>
    <w:p w14:paraId="522C2AE1" w14:textId="77777777" w:rsidR="00C15647" w:rsidRPr="00C91726" w:rsidRDefault="00C15647" w:rsidP="00C15647">
      <w:r w:rsidRPr="00C91726">
        <w:t xml:space="preserve">        }</w:t>
      </w:r>
    </w:p>
    <w:p w14:paraId="0375E304" w14:textId="77777777" w:rsidR="00C15647" w:rsidRPr="00C91726" w:rsidRDefault="00C15647" w:rsidP="00C15647">
      <w:r w:rsidRPr="00C91726">
        <w:t xml:space="preserve">    return 0;</w:t>
      </w:r>
    </w:p>
    <w:p w14:paraId="5C92CBCB" w14:textId="77777777" w:rsidR="00C15647" w:rsidRPr="00C91726" w:rsidRDefault="00C15647" w:rsidP="00C15647">
      <w:r w:rsidRPr="00C91726">
        <w:t>}</w:t>
      </w:r>
    </w:p>
    <w:p w14:paraId="66F6FFA0" w14:textId="47B9B7A4" w:rsidR="001831BA" w:rsidRPr="00C91726" w:rsidRDefault="00C15647" w:rsidP="00C15647">
      <w:pPr>
        <w:pStyle w:val="Heading2"/>
        <w:rPr>
          <w:lang w:val="en-GB" w:eastAsia="en-IN"/>
        </w:rPr>
      </w:pPr>
      <w:r w:rsidRPr="00C91726">
        <w:rPr>
          <w:lang w:val="en-GB" w:eastAsia="en-IN"/>
        </w:rPr>
        <w:t>Output:</w:t>
      </w:r>
    </w:p>
    <w:p w14:paraId="6DFF9CF6" w14:textId="36BB648B" w:rsidR="00EC3BCF" w:rsidRPr="00C91726" w:rsidRDefault="00C87940" w:rsidP="00EC3BCF">
      <w:pPr>
        <w:rPr>
          <w:lang w:val="en-GB" w:eastAsia="en-IN"/>
        </w:rPr>
      </w:pPr>
      <w:r w:rsidRPr="00C91726">
        <w:rPr>
          <w:noProof/>
        </w:rPr>
        <w:lastRenderedPageBreak/>
        <w:drawing>
          <wp:inline distT="0" distB="0" distL="0" distR="0" wp14:anchorId="3A0003EB" wp14:editId="2DA32D4F">
            <wp:extent cx="5943600" cy="16859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6D3C1" w14:textId="4E0CFDB0" w:rsidR="001831BA" w:rsidRPr="00C91726" w:rsidRDefault="003C3229" w:rsidP="00D44290">
      <w:pPr>
        <w:pStyle w:val="Heading2"/>
        <w:numPr>
          <w:ilvl w:val="0"/>
          <w:numId w:val="13"/>
        </w:numPr>
      </w:pPr>
      <w:r w:rsidRPr="00C91726">
        <w:t>WAP to calculate the root of a Quadratic Equation</w:t>
      </w:r>
      <w:r w:rsidR="001831BA" w:rsidRPr="00C91726">
        <w:t>.</w:t>
      </w:r>
    </w:p>
    <w:p w14:paraId="02FC862C" w14:textId="77777777" w:rsidR="00096D60" w:rsidRPr="00C91726" w:rsidRDefault="00096D60" w:rsidP="00096D60">
      <w:pPr>
        <w:pStyle w:val="Heading3"/>
        <w:rPr>
          <w:color w:val="auto"/>
        </w:rPr>
      </w:pPr>
      <w:r w:rsidRPr="00C91726">
        <w:rPr>
          <w:color w:val="auto"/>
        </w:rPr>
        <w:t>Language used : C</w:t>
      </w:r>
    </w:p>
    <w:p w14:paraId="2CB3E84E" w14:textId="77777777" w:rsidR="00096D60" w:rsidRPr="00C91726" w:rsidRDefault="00096D60" w:rsidP="00096D60">
      <w:pPr>
        <w:pStyle w:val="Heading3"/>
        <w:rPr>
          <w:color w:val="auto"/>
        </w:rPr>
      </w:pPr>
      <w:r w:rsidRPr="00C91726">
        <w:rPr>
          <w:color w:val="auto"/>
        </w:rPr>
        <w:t>Theory : : We have to print the root of Quad. Eqn. via three no. entered by the user.</w:t>
      </w:r>
    </w:p>
    <w:p w14:paraId="0CE3B329" w14:textId="77777777" w:rsidR="00096D60" w:rsidRPr="00C91726" w:rsidRDefault="00096D60" w:rsidP="00096D60">
      <w:pPr>
        <w:pStyle w:val="Heading2"/>
      </w:pPr>
      <w:r w:rsidRPr="00C91726">
        <w:t>Code:</w:t>
      </w:r>
    </w:p>
    <w:p w14:paraId="165CE691" w14:textId="77777777" w:rsidR="00096D60" w:rsidRPr="00C91726" w:rsidRDefault="00096D60" w:rsidP="009057CF">
      <w:pPr>
        <w:rPr>
          <w:lang w:val="en-IN"/>
        </w:rPr>
      </w:pPr>
      <w:r w:rsidRPr="00C91726">
        <w:rPr>
          <w:lang w:val="en-IN"/>
        </w:rPr>
        <w:t>#include &lt;stdio.h&gt;</w:t>
      </w:r>
    </w:p>
    <w:p w14:paraId="050604C6" w14:textId="77777777" w:rsidR="00096D60" w:rsidRPr="00C91726" w:rsidRDefault="00096D60" w:rsidP="009057CF">
      <w:pPr>
        <w:rPr>
          <w:lang w:val="en-IN"/>
        </w:rPr>
      </w:pPr>
      <w:r w:rsidRPr="00C91726">
        <w:rPr>
          <w:lang w:val="en-IN"/>
        </w:rPr>
        <w:t>#include &lt;math.h&gt;</w:t>
      </w:r>
    </w:p>
    <w:p w14:paraId="52F1C6F7" w14:textId="77777777" w:rsidR="00096D60" w:rsidRPr="00C91726" w:rsidRDefault="00096D60" w:rsidP="009057CF">
      <w:pPr>
        <w:rPr>
          <w:lang w:val="en-IN"/>
        </w:rPr>
      </w:pPr>
      <w:r w:rsidRPr="00C91726">
        <w:rPr>
          <w:lang w:val="en-IN"/>
        </w:rPr>
        <w:t>int main()</w:t>
      </w:r>
    </w:p>
    <w:p w14:paraId="3FB6A7AE" w14:textId="53080D50" w:rsidR="00096D60" w:rsidRPr="00C91726" w:rsidRDefault="00096D60" w:rsidP="009057CF">
      <w:pPr>
        <w:rPr>
          <w:lang w:val="en-IN"/>
        </w:rPr>
      </w:pPr>
      <w:r w:rsidRPr="00C91726">
        <w:rPr>
          <w:lang w:val="en-IN"/>
        </w:rPr>
        <w:t>{</w:t>
      </w:r>
      <w:r w:rsidR="009057CF" w:rsidRPr="00C91726">
        <w:rPr>
          <w:lang w:val="en-IN"/>
        </w:rPr>
        <w:t xml:space="preserve"> </w:t>
      </w:r>
      <w:r w:rsidRPr="00C91726">
        <w:rPr>
          <w:lang w:val="en-IN"/>
        </w:rPr>
        <w:t xml:space="preserve"> int a, b, c, d;</w:t>
      </w:r>
    </w:p>
    <w:p w14:paraId="4C427C4D" w14:textId="77777777" w:rsidR="009057CF" w:rsidRPr="00C91726" w:rsidRDefault="00096D60" w:rsidP="009057CF">
      <w:pPr>
        <w:rPr>
          <w:lang w:val="en-IN"/>
        </w:rPr>
      </w:pPr>
      <w:r w:rsidRPr="00C91726">
        <w:rPr>
          <w:lang w:val="en-IN"/>
        </w:rPr>
        <w:t xml:space="preserve">  double root1, root2;</w:t>
      </w:r>
    </w:p>
    <w:p w14:paraId="64DDA9D1" w14:textId="0A489DF2" w:rsidR="00096D60" w:rsidRPr="00C91726" w:rsidRDefault="009057CF" w:rsidP="009057CF">
      <w:pPr>
        <w:rPr>
          <w:lang w:val="en-IN"/>
        </w:rPr>
      </w:pPr>
      <w:r w:rsidRPr="00C91726">
        <w:rPr>
          <w:lang w:val="en-IN"/>
        </w:rPr>
        <w:t xml:space="preserve">  </w:t>
      </w:r>
      <w:r w:rsidR="00096D60" w:rsidRPr="00C91726">
        <w:rPr>
          <w:lang w:val="en-IN"/>
        </w:rPr>
        <w:t>printf("Enter a, b and c where a*x*x + b*x + c = 0\n");</w:t>
      </w:r>
    </w:p>
    <w:p w14:paraId="26C893C4" w14:textId="77777777" w:rsidR="00096D60" w:rsidRPr="00C91726" w:rsidRDefault="00096D60" w:rsidP="009057CF">
      <w:pPr>
        <w:rPr>
          <w:lang w:val="en-IN"/>
        </w:rPr>
      </w:pPr>
      <w:r w:rsidRPr="00C91726">
        <w:rPr>
          <w:lang w:val="en-IN"/>
        </w:rPr>
        <w:t xml:space="preserve">  scanf("%d%d%d", &amp;a, &amp;b, &amp;c);</w:t>
      </w:r>
    </w:p>
    <w:p w14:paraId="6F587D36" w14:textId="77777777" w:rsidR="009057CF" w:rsidRPr="00C91726" w:rsidRDefault="009057CF" w:rsidP="009057CF">
      <w:pPr>
        <w:rPr>
          <w:lang w:val="en-IN"/>
        </w:rPr>
      </w:pPr>
      <w:r w:rsidRPr="00C91726">
        <w:rPr>
          <w:lang w:val="en-IN"/>
        </w:rPr>
        <w:t xml:space="preserve">  </w:t>
      </w:r>
      <w:r w:rsidR="00096D60" w:rsidRPr="00C91726">
        <w:rPr>
          <w:lang w:val="en-IN"/>
        </w:rPr>
        <w:t>d = b*b - 4*a*c;</w:t>
      </w:r>
    </w:p>
    <w:p w14:paraId="5FF5E16B" w14:textId="30C88385" w:rsidR="00096D60" w:rsidRPr="00C91726" w:rsidRDefault="009057CF" w:rsidP="009057CF">
      <w:pPr>
        <w:rPr>
          <w:lang w:val="en-IN"/>
        </w:rPr>
      </w:pPr>
      <w:r w:rsidRPr="00C91726">
        <w:rPr>
          <w:lang w:val="en-IN"/>
        </w:rPr>
        <w:t xml:space="preserve"> </w:t>
      </w:r>
      <w:r w:rsidR="00096D60" w:rsidRPr="00C91726">
        <w:rPr>
          <w:lang w:val="en-IN"/>
        </w:rPr>
        <w:t xml:space="preserve"> if (d &lt; 0) { //complex roots</w:t>
      </w:r>
    </w:p>
    <w:p w14:paraId="76D5A879" w14:textId="77777777" w:rsidR="00096D60" w:rsidRPr="00C91726" w:rsidRDefault="00096D60" w:rsidP="009057CF">
      <w:pPr>
        <w:rPr>
          <w:lang w:val="en-IN"/>
        </w:rPr>
      </w:pPr>
      <w:r w:rsidRPr="00C91726">
        <w:rPr>
          <w:lang w:val="en-IN"/>
        </w:rPr>
        <w:t xml:space="preserve">    printf("First root = %.2lf + i%.2lf\n", -b/(double)(2*a), sqrt(-d)/(2*a));</w:t>
      </w:r>
    </w:p>
    <w:p w14:paraId="7DAD2BA8" w14:textId="77777777" w:rsidR="00096D60" w:rsidRPr="00C91726" w:rsidRDefault="00096D60" w:rsidP="009057CF">
      <w:pPr>
        <w:rPr>
          <w:lang w:val="en-IN"/>
        </w:rPr>
      </w:pPr>
      <w:r w:rsidRPr="00C91726">
        <w:rPr>
          <w:lang w:val="en-IN"/>
        </w:rPr>
        <w:t xml:space="preserve">    printf("Second root = %.2lf - i%.2lf\n", -b/(double)(2*a), sqrt(-d)/(2*a));</w:t>
      </w:r>
    </w:p>
    <w:p w14:paraId="7770B60D" w14:textId="77777777" w:rsidR="00096D60" w:rsidRPr="00C91726" w:rsidRDefault="00096D60" w:rsidP="009057CF">
      <w:pPr>
        <w:rPr>
          <w:lang w:val="en-IN"/>
        </w:rPr>
      </w:pPr>
      <w:r w:rsidRPr="00C91726">
        <w:rPr>
          <w:lang w:val="en-IN"/>
        </w:rPr>
        <w:t xml:space="preserve">  }</w:t>
      </w:r>
    </w:p>
    <w:p w14:paraId="3A0511D3" w14:textId="77777777" w:rsidR="00096D60" w:rsidRPr="00C91726" w:rsidRDefault="00096D60" w:rsidP="009057CF">
      <w:pPr>
        <w:rPr>
          <w:lang w:val="en-IN"/>
        </w:rPr>
      </w:pPr>
      <w:r w:rsidRPr="00C91726">
        <w:rPr>
          <w:lang w:val="en-IN"/>
        </w:rPr>
        <w:t xml:space="preserve">  else { //real roots</w:t>
      </w:r>
    </w:p>
    <w:p w14:paraId="6F89A44A" w14:textId="77777777" w:rsidR="00096D60" w:rsidRPr="00C91726" w:rsidRDefault="00096D60" w:rsidP="009057CF">
      <w:pPr>
        <w:rPr>
          <w:lang w:val="en-IN"/>
        </w:rPr>
      </w:pPr>
      <w:r w:rsidRPr="00C91726">
        <w:rPr>
          <w:lang w:val="en-IN"/>
        </w:rPr>
        <w:t xml:space="preserve">    root1 = (-b + sqrt(d))/(2*a);</w:t>
      </w:r>
    </w:p>
    <w:p w14:paraId="12B0E4B5" w14:textId="58D380E4" w:rsidR="00096D60" w:rsidRPr="00C91726" w:rsidRDefault="00096D60" w:rsidP="009057CF">
      <w:pPr>
        <w:rPr>
          <w:lang w:val="en-IN"/>
        </w:rPr>
      </w:pPr>
      <w:r w:rsidRPr="00C91726">
        <w:rPr>
          <w:lang w:val="en-IN"/>
        </w:rPr>
        <w:t xml:space="preserve">    root2 = (-b - sqrt(d))/(2*a);</w:t>
      </w:r>
    </w:p>
    <w:p w14:paraId="2742A38F" w14:textId="77777777" w:rsidR="00096D60" w:rsidRPr="00C91726" w:rsidRDefault="00096D60" w:rsidP="009057CF">
      <w:pPr>
        <w:rPr>
          <w:lang w:val="en-IN"/>
        </w:rPr>
      </w:pPr>
      <w:r w:rsidRPr="00C91726">
        <w:rPr>
          <w:lang w:val="en-IN"/>
        </w:rPr>
        <w:t xml:space="preserve">    printf("First root = %.2lf\n", root1);</w:t>
      </w:r>
    </w:p>
    <w:p w14:paraId="42897A71" w14:textId="77777777" w:rsidR="00096D60" w:rsidRPr="00C91726" w:rsidRDefault="00096D60" w:rsidP="009057CF">
      <w:pPr>
        <w:rPr>
          <w:lang w:val="en-IN"/>
        </w:rPr>
      </w:pPr>
      <w:r w:rsidRPr="00C91726">
        <w:rPr>
          <w:lang w:val="en-IN"/>
        </w:rPr>
        <w:t xml:space="preserve">    printf("Second root = %.2lf\n", root2);</w:t>
      </w:r>
    </w:p>
    <w:p w14:paraId="471E59C9" w14:textId="37F6F624" w:rsidR="00096D60" w:rsidRPr="00C91726" w:rsidRDefault="00096D60" w:rsidP="009057CF">
      <w:pPr>
        <w:rPr>
          <w:lang w:val="en-IN"/>
        </w:rPr>
      </w:pPr>
      <w:r w:rsidRPr="00C91726">
        <w:rPr>
          <w:lang w:val="en-IN"/>
        </w:rPr>
        <w:t xml:space="preserve">  }  return 0;</w:t>
      </w:r>
    </w:p>
    <w:p w14:paraId="72674C35" w14:textId="63CECBAF" w:rsidR="00096D60" w:rsidRPr="00C91726" w:rsidRDefault="00096D60" w:rsidP="009057CF">
      <w:pPr>
        <w:rPr>
          <w:lang w:val="en-IN"/>
        </w:rPr>
      </w:pPr>
      <w:r w:rsidRPr="00C91726">
        <w:rPr>
          <w:lang w:val="en-IN"/>
        </w:rPr>
        <w:lastRenderedPageBreak/>
        <w:t>}</w:t>
      </w:r>
    </w:p>
    <w:p w14:paraId="189C9B32" w14:textId="77777777" w:rsidR="009057CF" w:rsidRPr="00C91726" w:rsidRDefault="00096D60" w:rsidP="0061668E">
      <w:pPr>
        <w:pStyle w:val="Heading2"/>
        <w:rPr>
          <w:lang w:val="en-IN"/>
        </w:rPr>
      </w:pPr>
      <w:r w:rsidRPr="00C91726">
        <w:rPr>
          <w:lang w:val="en-IN"/>
        </w:rPr>
        <w:t>Output:</w:t>
      </w:r>
    </w:p>
    <w:p w14:paraId="304E8169" w14:textId="4AFA7FBE" w:rsidR="001831BA" w:rsidRPr="00C91726" w:rsidRDefault="009057CF" w:rsidP="0061668E">
      <w:pPr>
        <w:pStyle w:val="Heading2"/>
        <w:rPr>
          <w:lang w:val="en-IN"/>
        </w:rPr>
      </w:pPr>
      <w:r w:rsidRPr="00C91726">
        <w:rPr>
          <w:noProof/>
        </w:rPr>
        <w:drawing>
          <wp:inline distT="0" distB="0" distL="0" distR="0" wp14:anchorId="070366CE" wp14:editId="288BAAF4">
            <wp:extent cx="5048250" cy="15716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31BA" w:rsidRPr="00C91726">
        <w:br w:type="page"/>
      </w:r>
    </w:p>
    <w:p w14:paraId="03533592" w14:textId="01F776E5" w:rsidR="001831BA" w:rsidRPr="00C91726" w:rsidRDefault="003F0684" w:rsidP="003F0684">
      <w:pPr>
        <w:pStyle w:val="Heading2"/>
      </w:pPr>
      <w:r w:rsidRPr="00C91726">
        <w:rPr>
          <w:b/>
          <w:bCs/>
        </w:rPr>
        <w:lastRenderedPageBreak/>
        <w:t>20.</w:t>
      </w:r>
      <w:r w:rsidR="001831BA" w:rsidRPr="00C91726">
        <w:rPr>
          <w:b/>
          <w:bCs/>
        </w:rPr>
        <w:t>Write a program to print Fibonacci sequence</w:t>
      </w:r>
      <w:r w:rsidR="00223E61" w:rsidRPr="00C91726">
        <w:rPr>
          <w:b/>
          <w:bCs/>
        </w:rPr>
        <w:t xml:space="preserve"> 0 1 1 2 3 5 8 13…… N terms and prints the sum of sequence</w:t>
      </w:r>
      <w:r w:rsidR="00223E61" w:rsidRPr="00C91726">
        <w:t xml:space="preserve">. </w:t>
      </w:r>
    </w:p>
    <w:p w14:paraId="1112EC08" w14:textId="77777777" w:rsidR="00F934BC" w:rsidRPr="00C91726" w:rsidRDefault="00F934BC" w:rsidP="00F934BC">
      <w:pPr>
        <w:pStyle w:val="Heading3"/>
        <w:rPr>
          <w:color w:val="auto"/>
        </w:rPr>
      </w:pPr>
      <w:r w:rsidRPr="00C91726">
        <w:rPr>
          <w:color w:val="auto"/>
        </w:rPr>
        <w:t>Language used : C</w:t>
      </w:r>
    </w:p>
    <w:p w14:paraId="1DF5B351" w14:textId="77777777" w:rsidR="00F934BC" w:rsidRPr="00C91726" w:rsidRDefault="00F934BC" w:rsidP="00F934BC">
      <w:pPr>
        <w:pStyle w:val="Heading3"/>
        <w:rPr>
          <w:color w:val="auto"/>
        </w:rPr>
      </w:pPr>
      <w:r w:rsidRPr="00C91726">
        <w:rPr>
          <w:color w:val="auto"/>
        </w:rPr>
        <w:t>Theory: We have to print the Fibonacci sequence 0, 1, 1, 2, 3, 5, 8, 13……N terms</w:t>
      </w:r>
      <w:r w:rsidRPr="00C91726">
        <w:rPr>
          <w:color w:val="auto"/>
          <w:lang w:val="en-IN"/>
        </w:rPr>
        <w:t xml:space="preserve"> </w:t>
      </w:r>
      <w:r w:rsidRPr="00C91726">
        <w:rPr>
          <w:color w:val="auto"/>
        </w:rPr>
        <w:t>and prints the sum of sequence</w:t>
      </w:r>
      <w:r w:rsidRPr="00C91726">
        <w:rPr>
          <w:color w:val="auto"/>
          <w:lang w:val="en-IN"/>
        </w:rPr>
        <w:t xml:space="preserve"> by one number</w:t>
      </w:r>
      <w:r w:rsidRPr="00C91726">
        <w:rPr>
          <w:color w:val="auto"/>
        </w:rPr>
        <w:t xml:space="preserve"> entered by the user.</w:t>
      </w:r>
    </w:p>
    <w:p w14:paraId="75ECFE0B" w14:textId="77777777" w:rsidR="00F934BC" w:rsidRPr="00C91726" w:rsidRDefault="00F934BC" w:rsidP="00F934BC">
      <w:pPr>
        <w:pStyle w:val="Heading2"/>
      </w:pPr>
      <w:r w:rsidRPr="00C91726">
        <w:t>Code:</w:t>
      </w:r>
    </w:p>
    <w:p w14:paraId="1FDAE11C" w14:textId="731B55B8" w:rsidR="00F934BC" w:rsidRPr="00C91726" w:rsidRDefault="00F934BC" w:rsidP="00F934BC">
      <w:pPr>
        <w:rPr>
          <w:rFonts w:ascii="Verdana" w:hAnsi="Verdana"/>
          <w:sz w:val="23"/>
          <w:szCs w:val="23"/>
          <w:shd w:val="clear" w:color="auto" w:fill="FFFFFF"/>
        </w:rPr>
      </w:pPr>
      <w:r w:rsidRPr="00C91726">
        <w:rPr>
          <w:rFonts w:ascii="Verdana" w:hAnsi="Verdana"/>
          <w:sz w:val="23"/>
          <w:szCs w:val="23"/>
          <w:shd w:val="clear" w:color="auto" w:fill="FFFFFF"/>
        </w:rPr>
        <w:t>#include &lt;stdio.h&gt;</w:t>
      </w:r>
      <w:r w:rsidRPr="00C91726">
        <w:rPr>
          <w:rFonts w:ascii="Verdana" w:hAnsi="Verdana"/>
          <w:sz w:val="23"/>
          <w:szCs w:val="23"/>
        </w:rPr>
        <w:br/>
      </w:r>
      <w:r w:rsidRPr="00C91726">
        <w:rPr>
          <w:rFonts w:ascii="Verdana" w:hAnsi="Verdana"/>
          <w:sz w:val="23"/>
          <w:szCs w:val="23"/>
          <w:shd w:val="clear" w:color="auto" w:fill="FFFFFF"/>
        </w:rPr>
        <w:t>#include &lt;math.h&gt;</w:t>
      </w:r>
      <w:r w:rsidRPr="00C91726">
        <w:rPr>
          <w:rFonts w:ascii="Verdana" w:hAnsi="Verdana"/>
          <w:sz w:val="23"/>
          <w:szCs w:val="23"/>
        </w:rPr>
        <w:br/>
      </w:r>
      <w:r w:rsidRPr="00C91726">
        <w:rPr>
          <w:rFonts w:ascii="Verdana" w:hAnsi="Verdana"/>
          <w:sz w:val="23"/>
          <w:szCs w:val="23"/>
          <w:shd w:val="clear" w:color="auto" w:fill="FFFFFF"/>
        </w:rPr>
        <w:t>int main()</w:t>
      </w:r>
      <w:r w:rsidRPr="00C91726">
        <w:rPr>
          <w:rFonts w:ascii="Verdana" w:hAnsi="Verdana"/>
          <w:sz w:val="23"/>
          <w:szCs w:val="23"/>
        </w:rPr>
        <w:br/>
      </w:r>
      <w:r w:rsidRPr="00C91726">
        <w:rPr>
          <w:rFonts w:ascii="Verdana" w:hAnsi="Verdana"/>
          <w:sz w:val="23"/>
          <w:szCs w:val="23"/>
          <w:shd w:val="clear" w:color="auto" w:fill="FFFFFF"/>
        </w:rPr>
        <w:t>{</w:t>
      </w:r>
      <w:r w:rsidR="007A6AC6" w:rsidRPr="00C91726">
        <w:rPr>
          <w:rFonts w:ascii="Verdana" w:hAnsi="Verdana"/>
          <w:sz w:val="23"/>
          <w:szCs w:val="23"/>
        </w:rPr>
        <w:t xml:space="preserve">    </w:t>
      </w:r>
      <w:r w:rsidRPr="00C91726">
        <w:rPr>
          <w:rFonts w:ascii="Verdana" w:hAnsi="Verdana"/>
          <w:sz w:val="23"/>
          <w:szCs w:val="23"/>
          <w:shd w:val="clear" w:color="auto" w:fill="FFFFFF"/>
        </w:rPr>
        <w:t>int f1,f2,f3,n,i=2,s=1;</w:t>
      </w:r>
      <w:r w:rsidRPr="00C91726">
        <w:rPr>
          <w:rFonts w:ascii="Verdana" w:hAnsi="Verdana"/>
          <w:sz w:val="23"/>
          <w:szCs w:val="23"/>
        </w:rPr>
        <w:br/>
      </w:r>
      <w:r w:rsidRPr="00C91726">
        <w:rPr>
          <w:rFonts w:ascii="Verdana" w:hAnsi="Verdana"/>
          <w:sz w:val="23"/>
          <w:szCs w:val="23"/>
          <w:shd w:val="clear" w:color="auto" w:fill="FFFFFF"/>
        </w:rPr>
        <w:t>      f1=0;</w:t>
      </w:r>
      <w:r w:rsidRPr="00C91726">
        <w:rPr>
          <w:rFonts w:ascii="Verdana" w:hAnsi="Verdana"/>
          <w:sz w:val="23"/>
          <w:szCs w:val="23"/>
        </w:rPr>
        <w:br/>
      </w:r>
      <w:r w:rsidRPr="00C91726">
        <w:rPr>
          <w:rFonts w:ascii="Verdana" w:hAnsi="Verdana"/>
          <w:sz w:val="23"/>
          <w:szCs w:val="23"/>
          <w:shd w:val="clear" w:color="auto" w:fill="FFFFFF"/>
        </w:rPr>
        <w:t>      f2=1;</w:t>
      </w:r>
      <w:r w:rsidRPr="00C91726">
        <w:rPr>
          <w:rFonts w:ascii="Verdana" w:hAnsi="Verdana"/>
          <w:sz w:val="23"/>
          <w:szCs w:val="23"/>
        </w:rPr>
        <w:br/>
      </w:r>
      <w:r w:rsidRPr="00C91726">
        <w:rPr>
          <w:rFonts w:ascii="Verdana" w:hAnsi="Verdana"/>
          <w:sz w:val="23"/>
          <w:szCs w:val="23"/>
          <w:shd w:val="clear" w:color="auto" w:fill="FFFFFF"/>
        </w:rPr>
        <w:t>      printf("How many terms do you \nwant in Fibonacci series? : ");</w:t>
      </w:r>
      <w:r w:rsidRPr="00C91726">
        <w:rPr>
          <w:rFonts w:ascii="Verdana" w:hAnsi="Verdana"/>
          <w:sz w:val="23"/>
          <w:szCs w:val="23"/>
        </w:rPr>
        <w:br/>
      </w:r>
      <w:r w:rsidRPr="00C91726">
        <w:rPr>
          <w:rFonts w:ascii="Verdana" w:hAnsi="Verdana"/>
          <w:sz w:val="23"/>
          <w:szCs w:val="23"/>
          <w:shd w:val="clear" w:color="auto" w:fill="FFFFFF"/>
        </w:rPr>
        <w:t>      scanf("%d",&amp;n);</w:t>
      </w:r>
      <w:r w:rsidRPr="00C91726">
        <w:rPr>
          <w:rFonts w:ascii="Verdana" w:hAnsi="Verdana"/>
          <w:sz w:val="23"/>
          <w:szCs w:val="23"/>
        </w:rPr>
        <w:br/>
      </w:r>
      <w:r w:rsidRPr="00C91726">
        <w:rPr>
          <w:rFonts w:ascii="Verdana" w:hAnsi="Verdana"/>
          <w:sz w:val="23"/>
          <w:szCs w:val="23"/>
          <w:shd w:val="clear" w:color="auto" w:fill="FFFFFF"/>
        </w:rPr>
        <w:t>      printf("\nFibonacci Series Upto %d Terms:\n\n",n);</w:t>
      </w:r>
      <w:r w:rsidRPr="00C91726">
        <w:rPr>
          <w:rFonts w:ascii="Verdana" w:hAnsi="Verdana"/>
          <w:sz w:val="23"/>
          <w:szCs w:val="23"/>
        </w:rPr>
        <w:br/>
      </w:r>
      <w:r w:rsidRPr="00C91726">
        <w:rPr>
          <w:rFonts w:ascii="Verdana" w:hAnsi="Verdana"/>
          <w:sz w:val="23"/>
          <w:szCs w:val="23"/>
          <w:shd w:val="clear" w:color="auto" w:fill="FFFFFF"/>
        </w:rPr>
        <w:t>      printf("%d, %d",f1,f2);</w:t>
      </w:r>
      <w:r w:rsidRPr="00C91726">
        <w:rPr>
          <w:rFonts w:ascii="Verdana" w:hAnsi="Verdana"/>
          <w:sz w:val="23"/>
          <w:szCs w:val="23"/>
        </w:rPr>
        <w:br/>
      </w:r>
      <w:r w:rsidRPr="00C91726">
        <w:rPr>
          <w:rFonts w:ascii="Verdana" w:hAnsi="Verdana"/>
          <w:sz w:val="23"/>
          <w:szCs w:val="23"/>
          <w:shd w:val="clear" w:color="auto" w:fill="FFFFFF"/>
        </w:rPr>
        <w:t>      while(i&lt;n)</w:t>
      </w:r>
      <w:r w:rsidRPr="00C91726">
        <w:rPr>
          <w:rFonts w:ascii="Verdana" w:hAnsi="Verdana"/>
          <w:sz w:val="23"/>
          <w:szCs w:val="23"/>
        </w:rPr>
        <w:br/>
      </w:r>
      <w:r w:rsidRPr="00C91726">
        <w:rPr>
          <w:rFonts w:ascii="Verdana" w:hAnsi="Verdana"/>
          <w:sz w:val="23"/>
          <w:szCs w:val="23"/>
          <w:shd w:val="clear" w:color="auto" w:fill="FFFFFF"/>
        </w:rPr>
        <w:t>      {</w:t>
      </w:r>
      <w:r w:rsidRPr="00C91726">
        <w:rPr>
          <w:rFonts w:ascii="Verdana" w:hAnsi="Verdana"/>
          <w:sz w:val="23"/>
          <w:szCs w:val="23"/>
        </w:rPr>
        <w:br/>
      </w:r>
      <w:r w:rsidRPr="00C91726">
        <w:rPr>
          <w:rFonts w:ascii="Verdana" w:hAnsi="Verdana"/>
          <w:sz w:val="23"/>
          <w:szCs w:val="23"/>
          <w:shd w:val="clear" w:color="auto" w:fill="FFFFFF"/>
        </w:rPr>
        <w:t>            f3=f1+f2;</w:t>
      </w:r>
      <w:r w:rsidRPr="00C91726">
        <w:rPr>
          <w:rFonts w:ascii="Verdana" w:hAnsi="Verdana"/>
          <w:sz w:val="23"/>
          <w:szCs w:val="23"/>
        </w:rPr>
        <w:br/>
      </w:r>
      <w:r w:rsidRPr="00C91726">
        <w:rPr>
          <w:rFonts w:ascii="Verdana" w:hAnsi="Verdana"/>
          <w:sz w:val="23"/>
          <w:szCs w:val="23"/>
          <w:shd w:val="clear" w:color="auto" w:fill="FFFFFF"/>
        </w:rPr>
        <w:t>            printf(", %d",f3);</w:t>
      </w:r>
      <w:r w:rsidRPr="00C91726">
        <w:rPr>
          <w:rFonts w:ascii="Verdana" w:hAnsi="Verdana"/>
          <w:sz w:val="23"/>
          <w:szCs w:val="23"/>
        </w:rPr>
        <w:br/>
      </w:r>
      <w:r w:rsidRPr="00C91726">
        <w:rPr>
          <w:rFonts w:ascii="Verdana" w:hAnsi="Verdana"/>
          <w:sz w:val="23"/>
          <w:szCs w:val="23"/>
          <w:shd w:val="clear" w:color="auto" w:fill="FFFFFF"/>
        </w:rPr>
        <w:t>            f1=f2;</w:t>
      </w:r>
      <w:r w:rsidRPr="00C91726">
        <w:rPr>
          <w:rFonts w:ascii="Verdana" w:hAnsi="Verdana"/>
          <w:sz w:val="23"/>
          <w:szCs w:val="23"/>
        </w:rPr>
        <w:br/>
      </w:r>
      <w:r w:rsidRPr="00C91726">
        <w:rPr>
          <w:rFonts w:ascii="Verdana" w:hAnsi="Verdana"/>
          <w:sz w:val="23"/>
          <w:szCs w:val="23"/>
          <w:shd w:val="clear" w:color="auto" w:fill="FFFFFF"/>
        </w:rPr>
        <w:t>            f2=f3;</w:t>
      </w:r>
      <w:r w:rsidRPr="00C91726">
        <w:rPr>
          <w:rFonts w:ascii="Verdana" w:hAnsi="Verdana"/>
          <w:sz w:val="23"/>
          <w:szCs w:val="23"/>
        </w:rPr>
        <w:br/>
      </w:r>
      <w:r w:rsidRPr="00C91726">
        <w:rPr>
          <w:rFonts w:ascii="Verdana" w:hAnsi="Verdana"/>
          <w:sz w:val="23"/>
          <w:szCs w:val="23"/>
          <w:shd w:val="clear" w:color="auto" w:fill="FFFFFF"/>
        </w:rPr>
        <w:t>            s=s+f3;</w:t>
      </w:r>
      <w:r w:rsidRPr="00C91726">
        <w:rPr>
          <w:rFonts w:ascii="Verdana" w:hAnsi="Verdana"/>
          <w:sz w:val="23"/>
          <w:szCs w:val="23"/>
        </w:rPr>
        <w:br/>
      </w:r>
      <w:r w:rsidRPr="00C91726">
        <w:rPr>
          <w:rFonts w:ascii="Verdana" w:hAnsi="Verdana"/>
          <w:sz w:val="23"/>
          <w:szCs w:val="23"/>
          <w:shd w:val="clear" w:color="auto" w:fill="FFFFFF"/>
        </w:rPr>
        <w:t>            i++;</w:t>
      </w:r>
      <w:r w:rsidRPr="00C91726">
        <w:rPr>
          <w:rFonts w:ascii="Verdana" w:hAnsi="Verdana"/>
          <w:sz w:val="23"/>
          <w:szCs w:val="23"/>
        </w:rPr>
        <w:br/>
      </w:r>
      <w:r w:rsidRPr="00C91726">
        <w:rPr>
          <w:rFonts w:ascii="Verdana" w:hAnsi="Verdana"/>
          <w:sz w:val="23"/>
          <w:szCs w:val="23"/>
          <w:shd w:val="clear" w:color="auto" w:fill="FFFFFF"/>
        </w:rPr>
        <w:t>      }</w:t>
      </w:r>
      <w:r w:rsidRPr="00C91726">
        <w:rPr>
          <w:rFonts w:ascii="Verdana" w:hAnsi="Verdana"/>
          <w:sz w:val="23"/>
          <w:szCs w:val="23"/>
        </w:rPr>
        <w:br/>
      </w:r>
      <w:r w:rsidRPr="00C91726">
        <w:rPr>
          <w:rFonts w:ascii="Verdana" w:hAnsi="Verdana"/>
          <w:sz w:val="23"/>
          <w:szCs w:val="23"/>
          <w:shd w:val="clear" w:color="auto" w:fill="FFFFFF"/>
        </w:rPr>
        <w:t>      printf("\n\nSum of Fibonacci Series : %d",s);</w:t>
      </w:r>
      <w:r w:rsidRPr="00C91726">
        <w:rPr>
          <w:rFonts w:ascii="Verdana" w:hAnsi="Verdana"/>
          <w:sz w:val="23"/>
          <w:szCs w:val="23"/>
        </w:rPr>
        <w:br/>
      </w:r>
      <w:r w:rsidRPr="00C91726">
        <w:rPr>
          <w:rFonts w:ascii="Verdana" w:hAnsi="Verdana"/>
          <w:sz w:val="23"/>
          <w:szCs w:val="23"/>
          <w:shd w:val="clear" w:color="auto" w:fill="FFFFFF"/>
        </w:rPr>
        <w:t>      return 0;</w:t>
      </w:r>
      <w:r w:rsidRPr="00C91726">
        <w:rPr>
          <w:rFonts w:ascii="Verdana" w:hAnsi="Verdana"/>
          <w:sz w:val="23"/>
          <w:szCs w:val="23"/>
        </w:rPr>
        <w:br/>
      </w:r>
      <w:r w:rsidRPr="00C91726">
        <w:rPr>
          <w:rFonts w:ascii="Verdana" w:hAnsi="Verdana"/>
          <w:sz w:val="23"/>
          <w:szCs w:val="23"/>
          <w:shd w:val="clear" w:color="auto" w:fill="FFFFFF"/>
        </w:rPr>
        <w:t>}</w:t>
      </w:r>
    </w:p>
    <w:p w14:paraId="2AFAC56A" w14:textId="77777777" w:rsidR="00F934BC" w:rsidRPr="00C91726" w:rsidRDefault="00F934BC" w:rsidP="00F934BC">
      <w:pPr>
        <w:pStyle w:val="Heading2"/>
        <w:rPr>
          <w:lang w:val="en-GB" w:eastAsia="en-IN"/>
        </w:rPr>
      </w:pPr>
      <w:r w:rsidRPr="00C91726">
        <w:rPr>
          <w:lang w:val="en-GB" w:eastAsia="en-IN"/>
        </w:rPr>
        <w:t>Output:</w:t>
      </w:r>
    </w:p>
    <w:p w14:paraId="48DA3794" w14:textId="73989665" w:rsidR="00C7662D" w:rsidRPr="00C91726" w:rsidRDefault="005E46A7">
      <w:pPr>
        <w:rPr>
          <w:rFonts w:eastAsiaTheme="majorEastAsia" w:cstheme="majorBidi"/>
          <w:b/>
          <w:sz w:val="36"/>
          <w:szCs w:val="26"/>
        </w:rPr>
      </w:pPr>
      <w:r w:rsidRPr="00C91726">
        <w:rPr>
          <w:noProof/>
        </w:rPr>
        <w:drawing>
          <wp:inline distT="0" distB="0" distL="0" distR="0" wp14:anchorId="2CBF6185" wp14:editId="7CC66CAE">
            <wp:extent cx="4949935" cy="1413059"/>
            <wp:effectExtent l="0" t="0" r="317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b="14249"/>
                    <a:stretch/>
                  </pic:blipFill>
                  <pic:spPr bwMode="auto">
                    <a:xfrm>
                      <a:off x="0" y="0"/>
                      <a:ext cx="4991672" cy="1424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831BA" w:rsidRPr="00C91726">
        <w:br w:type="page"/>
      </w:r>
    </w:p>
    <w:p w14:paraId="0D172838" w14:textId="18F90E3A" w:rsidR="00E6375D" w:rsidRPr="00C91726" w:rsidRDefault="003F0684" w:rsidP="003F0684">
      <w:pPr>
        <w:pStyle w:val="Heading2"/>
      </w:pPr>
      <w:r w:rsidRPr="00C91726">
        <w:rPr>
          <w:b/>
          <w:bCs/>
        </w:rPr>
        <w:lastRenderedPageBreak/>
        <w:t>21.</w:t>
      </w:r>
      <w:r w:rsidR="00C7662D" w:rsidRPr="00C91726">
        <w:rPr>
          <w:b/>
          <w:bCs/>
        </w:rPr>
        <w:t>Write a program in C to accept an integer numbers and find sum of digits</w:t>
      </w:r>
      <w:r w:rsidR="00C7662D" w:rsidRPr="00C91726">
        <w:t>.</w:t>
      </w:r>
    </w:p>
    <w:p w14:paraId="78300EBD" w14:textId="77777777" w:rsidR="00E6375D" w:rsidRPr="00C91726" w:rsidRDefault="00E6375D" w:rsidP="00E6375D">
      <w:pPr>
        <w:rPr>
          <w:szCs w:val="28"/>
        </w:rPr>
      </w:pPr>
      <w:r w:rsidRPr="00C91726">
        <w:rPr>
          <w:szCs w:val="28"/>
        </w:rPr>
        <w:t xml:space="preserve">Language used: </w:t>
      </w:r>
      <w:r w:rsidRPr="00C91726">
        <w:rPr>
          <w:bCs/>
          <w:szCs w:val="28"/>
        </w:rPr>
        <w:t>C</w:t>
      </w:r>
    </w:p>
    <w:p w14:paraId="66B2705A" w14:textId="77777777" w:rsidR="00E6375D" w:rsidRPr="00C91726" w:rsidRDefault="00E6375D" w:rsidP="00E6375D">
      <w:pPr>
        <w:rPr>
          <w:szCs w:val="28"/>
        </w:rPr>
      </w:pPr>
      <w:r w:rsidRPr="00C91726">
        <w:rPr>
          <w:szCs w:val="28"/>
        </w:rPr>
        <w:t xml:space="preserve">Theory: </w:t>
      </w:r>
      <w:r w:rsidRPr="00C91726">
        <w:rPr>
          <w:bCs/>
          <w:szCs w:val="28"/>
        </w:rPr>
        <w:t>user is required to enter the number. When we divide a number by 10, it will leave a remainder as its last digit, then after taking the remainder from the quotient above is the second digit and so on; in this way we take the concept of loops to calculate the sum of digits of a number</w:t>
      </w:r>
      <w:r w:rsidRPr="00C91726">
        <w:rPr>
          <w:szCs w:val="28"/>
        </w:rPr>
        <w:t>.</w:t>
      </w:r>
    </w:p>
    <w:p w14:paraId="0AC524CD" w14:textId="6B21744E" w:rsidR="00C7662D" w:rsidRPr="00C91726" w:rsidRDefault="00C7662D" w:rsidP="00E6375D">
      <w:pPr>
        <w:pStyle w:val="Heading2"/>
      </w:pPr>
      <w:r w:rsidRPr="00C91726">
        <w:t xml:space="preserve"> </w:t>
      </w:r>
    </w:p>
    <w:p w14:paraId="32223AB3" w14:textId="3032152F" w:rsidR="00272AFE" w:rsidRPr="00C91726" w:rsidRDefault="00D972F8" w:rsidP="00D972F8">
      <w:pPr>
        <w:pStyle w:val="Heading2"/>
        <w:rPr>
          <w:b/>
          <w:bCs/>
          <w:sz w:val="28"/>
          <w:szCs w:val="22"/>
          <w:u w:val="single"/>
        </w:rPr>
      </w:pPr>
      <w:r w:rsidRPr="00C91726">
        <w:rPr>
          <w:b/>
          <w:bCs/>
          <w:sz w:val="28"/>
          <w:szCs w:val="22"/>
          <w:u w:val="single"/>
        </w:rPr>
        <w:t>CODE</w:t>
      </w:r>
    </w:p>
    <w:p w14:paraId="6E2CA0E7" w14:textId="77777777" w:rsidR="00D972F8" w:rsidRPr="00C91726" w:rsidRDefault="00D972F8" w:rsidP="00D972F8">
      <w:r w:rsidRPr="00C91726">
        <w:t>#include &lt;stdio.h&gt;</w:t>
      </w:r>
    </w:p>
    <w:p w14:paraId="4125C0BE" w14:textId="77777777" w:rsidR="00D972F8" w:rsidRPr="00C91726" w:rsidRDefault="00D972F8" w:rsidP="00D972F8">
      <w:r w:rsidRPr="00C91726">
        <w:t>int main()</w:t>
      </w:r>
    </w:p>
    <w:p w14:paraId="6060188E" w14:textId="77777777" w:rsidR="00D972F8" w:rsidRPr="00C91726" w:rsidRDefault="00D972F8" w:rsidP="00D972F8">
      <w:r w:rsidRPr="00C91726">
        <w:t>{</w:t>
      </w:r>
    </w:p>
    <w:p w14:paraId="619AF020" w14:textId="77777777" w:rsidR="00D972F8" w:rsidRPr="00C91726" w:rsidRDefault="00D972F8" w:rsidP="00D972F8">
      <w:r w:rsidRPr="00C91726">
        <w:t xml:space="preserve">   int n, t, sum = 0, remainder;</w:t>
      </w:r>
    </w:p>
    <w:p w14:paraId="0FFAF516" w14:textId="77777777" w:rsidR="00D972F8" w:rsidRPr="000E75E3" w:rsidRDefault="00D972F8" w:rsidP="00D972F8">
      <w:pPr>
        <w:rPr>
          <w:lang w:val="de-DE"/>
        </w:rPr>
      </w:pPr>
      <w:r w:rsidRPr="00C91726">
        <w:t xml:space="preserve">   </w:t>
      </w:r>
      <w:r w:rsidRPr="000E75E3">
        <w:rPr>
          <w:lang w:val="de-DE"/>
        </w:rPr>
        <w:t>printf("Enter an integer\n");</w:t>
      </w:r>
    </w:p>
    <w:p w14:paraId="29991154" w14:textId="77777777" w:rsidR="00D972F8" w:rsidRPr="000E75E3" w:rsidRDefault="00D972F8" w:rsidP="00D972F8">
      <w:pPr>
        <w:rPr>
          <w:lang w:val="de-DE"/>
        </w:rPr>
      </w:pPr>
      <w:r w:rsidRPr="000E75E3">
        <w:rPr>
          <w:lang w:val="de-DE"/>
        </w:rPr>
        <w:t xml:space="preserve">   scanf("%d", &amp;n);</w:t>
      </w:r>
    </w:p>
    <w:p w14:paraId="703A902A" w14:textId="77777777" w:rsidR="00D972F8" w:rsidRPr="000E75E3" w:rsidRDefault="00D972F8" w:rsidP="00D972F8">
      <w:pPr>
        <w:rPr>
          <w:lang w:val="de-DE"/>
        </w:rPr>
      </w:pPr>
      <w:r w:rsidRPr="000E75E3">
        <w:rPr>
          <w:lang w:val="de-DE"/>
        </w:rPr>
        <w:t xml:space="preserve">   t = n;</w:t>
      </w:r>
    </w:p>
    <w:p w14:paraId="11B9947F" w14:textId="77777777" w:rsidR="00D972F8" w:rsidRPr="000E75E3" w:rsidRDefault="00D972F8" w:rsidP="00D972F8">
      <w:pPr>
        <w:rPr>
          <w:lang w:val="de-DE"/>
        </w:rPr>
      </w:pPr>
      <w:r w:rsidRPr="000E75E3">
        <w:rPr>
          <w:lang w:val="de-DE"/>
        </w:rPr>
        <w:t xml:space="preserve">   while (t != 0)</w:t>
      </w:r>
    </w:p>
    <w:p w14:paraId="17827BB8" w14:textId="77777777" w:rsidR="00D972F8" w:rsidRPr="000E75E3" w:rsidRDefault="00D972F8" w:rsidP="00D972F8">
      <w:pPr>
        <w:rPr>
          <w:lang w:val="de-DE"/>
        </w:rPr>
      </w:pPr>
      <w:r w:rsidRPr="000E75E3">
        <w:rPr>
          <w:lang w:val="de-DE"/>
        </w:rPr>
        <w:t xml:space="preserve">   {</w:t>
      </w:r>
    </w:p>
    <w:p w14:paraId="03D10270" w14:textId="77777777" w:rsidR="00D972F8" w:rsidRPr="00C91726" w:rsidRDefault="00D972F8" w:rsidP="00D972F8">
      <w:r w:rsidRPr="000E75E3">
        <w:rPr>
          <w:lang w:val="de-DE"/>
        </w:rPr>
        <w:t xml:space="preserve">      </w:t>
      </w:r>
      <w:r w:rsidRPr="00C91726">
        <w:t>remainder = t % 10;</w:t>
      </w:r>
    </w:p>
    <w:p w14:paraId="045725D5" w14:textId="77777777" w:rsidR="00D972F8" w:rsidRPr="00C91726" w:rsidRDefault="00D972F8" w:rsidP="00D972F8">
      <w:r w:rsidRPr="00C91726">
        <w:t xml:space="preserve">      sum = sum + remainder;</w:t>
      </w:r>
    </w:p>
    <w:p w14:paraId="1E531720" w14:textId="77777777" w:rsidR="00D972F8" w:rsidRPr="00C91726" w:rsidRDefault="00D972F8" w:rsidP="00D972F8">
      <w:r w:rsidRPr="00C91726">
        <w:t xml:space="preserve">      t = t / 10;</w:t>
      </w:r>
    </w:p>
    <w:p w14:paraId="74AAE9AF" w14:textId="77777777" w:rsidR="00D972F8" w:rsidRPr="00C91726" w:rsidRDefault="00D972F8" w:rsidP="00D972F8">
      <w:r w:rsidRPr="00C91726">
        <w:t xml:space="preserve">   }</w:t>
      </w:r>
    </w:p>
    <w:p w14:paraId="5BD3CE37" w14:textId="77777777" w:rsidR="00D972F8" w:rsidRPr="00C91726" w:rsidRDefault="00D972F8" w:rsidP="00D972F8">
      <w:r w:rsidRPr="00C91726">
        <w:t xml:space="preserve">   printf("Sum of digits of %d = %d\n", n, sum);</w:t>
      </w:r>
    </w:p>
    <w:p w14:paraId="679B06B2" w14:textId="77777777" w:rsidR="00D972F8" w:rsidRPr="00C91726" w:rsidRDefault="00D972F8" w:rsidP="00D972F8">
      <w:r w:rsidRPr="00C91726">
        <w:t xml:space="preserve">   return 0;</w:t>
      </w:r>
    </w:p>
    <w:p w14:paraId="7BA83272" w14:textId="0C637FD9" w:rsidR="00D972F8" w:rsidRPr="00C91726" w:rsidRDefault="00D972F8" w:rsidP="00D972F8">
      <w:r w:rsidRPr="00C91726">
        <w:t>}</w:t>
      </w:r>
    </w:p>
    <w:p w14:paraId="7892406E" w14:textId="2EDDD7CB" w:rsidR="00D972F8" w:rsidRPr="00C91726" w:rsidRDefault="00A35B4C" w:rsidP="00D972F8">
      <w:pPr>
        <w:rPr>
          <w:u w:val="single"/>
        </w:rPr>
      </w:pPr>
      <w:r>
        <w:rPr>
          <w:u w:val="single"/>
        </w:rPr>
        <w:t>OUTPUT:-</w:t>
      </w:r>
    </w:p>
    <w:p w14:paraId="602C5E27" w14:textId="34B12234" w:rsidR="00D972F8" w:rsidRPr="00C91726" w:rsidRDefault="00A35B4C" w:rsidP="00D972F8">
      <w:pPr>
        <w:rPr>
          <w:u w:val="single"/>
        </w:rPr>
      </w:pPr>
      <w:r>
        <w:rPr>
          <w:u w:val="single"/>
        </w:rPr>
        <w:t xml:space="preserve">                      </w:t>
      </w:r>
      <w:r w:rsidRPr="00C91726">
        <w:rPr>
          <w:noProof/>
        </w:rPr>
        <w:drawing>
          <wp:inline distT="0" distB="0" distL="0" distR="0" wp14:anchorId="505F3872" wp14:editId="70053C29">
            <wp:extent cx="4672125" cy="84563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7487" cy="86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BF56D" w14:textId="69E605C6" w:rsidR="00D972F8" w:rsidRPr="00C91726" w:rsidRDefault="00D972F8" w:rsidP="00D972F8"/>
    <w:p w14:paraId="53E8AF06" w14:textId="77777777" w:rsidR="00E6375D" w:rsidRPr="00C91726" w:rsidRDefault="00E6375D" w:rsidP="00E6375D">
      <w:pPr>
        <w:pStyle w:val="Heading2"/>
        <w:rPr>
          <w:b/>
          <w:bCs/>
        </w:rPr>
      </w:pPr>
      <w:r w:rsidRPr="00C91726">
        <w:rPr>
          <w:b/>
          <w:bCs/>
        </w:rPr>
        <w:lastRenderedPageBreak/>
        <w:t>22.</w:t>
      </w:r>
      <w:r w:rsidR="003C3229" w:rsidRPr="00C91726">
        <w:rPr>
          <w:b/>
          <w:bCs/>
        </w:rPr>
        <w:t>Write a program in C to accept an integer numbers and find reverse of this number and check this number for palindrome</w:t>
      </w:r>
    </w:p>
    <w:p w14:paraId="5B7C026A" w14:textId="77777777" w:rsidR="003F0684" w:rsidRPr="00C91726" w:rsidRDefault="003F0684" w:rsidP="003F0684">
      <w:pPr>
        <w:pStyle w:val="Heading2"/>
        <w:rPr>
          <w:rFonts w:cstheme="minorHAnsi"/>
          <w:b/>
          <w:sz w:val="28"/>
          <w:szCs w:val="28"/>
          <w:shd w:val="clear" w:color="auto" w:fill="FAF9F8"/>
        </w:rPr>
      </w:pPr>
      <w:r w:rsidRPr="00C91726">
        <w:rPr>
          <w:rFonts w:cstheme="minorHAnsi"/>
          <w:b/>
          <w:sz w:val="28"/>
          <w:szCs w:val="28"/>
          <w:shd w:val="clear" w:color="auto" w:fill="FAF9F8"/>
        </w:rPr>
        <w:t xml:space="preserve">Language used: </w:t>
      </w:r>
      <w:r w:rsidRPr="00C91726">
        <w:rPr>
          <w:rFonts w:cstheme="minorHAnsi"/>
          <w:bCs/>
          <w:sz w:val="28"/>
          <w:szCs w:val="28"/>
          <w:shd w:val="clear" w:color="auto" w:fill="FAF9F8"/>
        </w:rPr>
        <w:t>C</w:t>
      </w:r>
    </w:p>
    <w:p w14:paraId="70C197F1" w14:textId="52DCED8A" w:rsidR="003F0684" w:rsidRPr="00C91726" w:rsidRDefault="003F0684" w:rsidP="003F0684">
      <w:pPr>
        <w:rPr>
          <w:sz w:val="24"/>
          <w:szCs w:val="24"/>
        </w:rPr>
      </w:pPr>
      <w:r w:rsidRPr="00C91726">
        <w:rPr>
          <w:szCs w:val="28"/>
        </w:rPr>
        <w:t>Theory</w:t>
      </w:r>
      <w:r w:rsidRPr="00C91726">
        <w:rPr>
          <w:sz w:val="24"/>
          <w:szCs w:val="24"/>
        </w:rPr>
        <w:t xml:space="preserve">: </w:t>
      </w:r>
      <w:r w:rsidRPr="00C91726">
        <w:rPr>
          <w:bCs/>
          <w:sz w:val="24"/>
          <w:szCs w:val="24"/>
        </w:rPr>
        <w:t>C Programming Operators, C if...else Statement, C while Loop is used.</w:t>
      </w:r>
    </w:p>
    <w:p w14:paraId="789C460E" w14:textId="208F62FB" w:rsidR="003C3229" w:rsidRPr="00C91726" w:rsidRDefault="003C3229" w:rsidP="00E6375D">
      <w:pPr>
        <w:pStyle w:val="Heading2"/>
      </w:pPr>
      <w:r w:rsidRPr="00C91726">
        <w:t xml:space="preserve"> </w:t>
      </w:r>
    </w:p>
    <w:p w14:paraId="394B28BF" w14:textId="1517EDCB" w:rsidR="00D972F8" w:rsidRPr="00C91726" w:rsidRDefault="00D972F8" w:rsidP="00D972F8">
      <w:pPr>
        <w:rPr>
          <w:u w:val="single"/>
        </w:rPr>
      </w:pPr>
      <w:r w:rsidRPr="00C91726">
        <w:rPr>
          <w:u w:val="single"/>
        </w:rPr>
        <w:t>CODE:</w:t>
      </w:r>
    </w:p>
    <w:p w14:paraId="6AB12FD2" w14:textId="77777777" w:rsidR="00D972F8" w:rsidRPr="00C91726" w:rsidRDefault="00D972F8" w:rsidP="00D972F8">
      <w:r w:rsidRPr="00C91726">
        <w:t>#include &lt;stdio.h&gt;</w:t>
      </w:r>
    </w:p>
    <w:p w14:paraId="2A8468F4" w14:textId="77777777" w:rsidR="00D972F8" w:rsidRPr="00C91726" w:rsidRDefault="00D972F8" w:rsidP="00D972F8">
      <w:r w:rsidRPr="00C91726">
        <w:t>void main()</w:t>
      </w:r>
    </w:p>
    <w:p w14:paraId="34BB2512" w14:textId="77777777" w:rsidR="00D972F8" w:rsidRPr="00C91726" w:rsidRDefault="00D972F8" w:rsidP="00D972F8">
      <w:r w:rsidRPr="00C91726">
        <w:t>{</w:t>
      </w:r>
    </w:p>
    <w:p w14:paraId="0A89E182" w14:textId="77777777" w:rsidR="00D972F8" w:rsidRPr="00C91726" w:rsidRDefault="00D972F8" w:rsidP="00D972F8">
      <w:r w:rsidRPr="00C91726">
        <w:t xml:space="preserve">    int num, temp, remainder, reverse = 0;</w:t>
      </w:r>
    </w:p>
    <w:p w14:paraId="669CF404" w14:textId="77777777" w:rsidR="00D972F8" w:rsidRPr="00C91726" w:rsidRDefault="00D972F8" w:rsidP="00D972F8"/>
    <w:p w14:paraId="2E4A3BB5" w14:textId="77777777" w:rsidR="00D972F8" w:rsidRPr="00C91726" w:rsidRDefault="00D972F8" w:rsidP="00D972F8">
      <w:r w:rsidRPr="00C91726">
        <w:t xml:space="preserve">    printf("Enter an integer number \n");</w:t>
      </w:r>
    </w:p>
    <w:p w14:paraId="70E16B10" w14:textId="77777777" w:rsidR="00D972F8" w:rsidRPr="00C91726" w:rsidRDefault="00D972F8" w:rsidP="00D972F8">
      <w:r w:rsidRPr="00C91726">
        <w:t xml:space="preserve">    scanf("%d", &amp;num);</w:t>
      </w:r>
    </w:p>
    <w:p w14:paraId="12D53CA0" w14:textId="77777777" w:rsidR="00D972F8" w:rsidRPr="00C91726" w:rsidRDefault="00D972F8" w:rsidP="00D972F8">
      <w:r w:rsidRPr="00C91726">
        <w:t xml:space="preserve">    /*  original number is stored at temp */</w:t>
      </w:r>
    </w:p>
    <w:p w14:paraId="19838AB0" w14:textId="77777777" w:rsidR="00D972F8" w:rsidRPr="00C91726" w:rsidRDefault="00D972F8" w:rsidP="00D972F8">
      <w:r w:rsidRPr="00C91726">
        <w:t xml:space="preserve">    temp = num;</w:t>
      </w:r>
    </w:p>
    <w:p w14:paraId="666C3D21" w14:textId="77777777" w:rsidR="00D972F8" w:rsidRPr="00C91726" w:rsidRDefault="00D972F8" w:rsidP="00D972F8">
      <w:r w:rsidRPr="00C91726">
        <w:t xml:space="preserve">    while (num &gt; 0)</w:t>
      </w:r>
    </w:p>
    <w:p w14:paraId="617207DB" w14:textId="77777777" w:rsidR="00D972F8" w:rsidRPr="00C91726" w:rsidRDefault="00D972F8" w:rsidP="00D972F8">
      <w:r w:rsidRPr="00C91726">
        <w:t xml:space="preserve">    {</w:t>
      </w:r>
    </w:p>
    <w:p w14:paraId="6EA459D6" w14:textId="77777777" w:rsidR="00D972F8" w:rsidRPr="00C91726" w:rsidRDefault="00D972F8" w:rsidP="00D972F8">
      <w:r w:rsidRPr="00C91726">
        <w:t xml:space="preserve">        remainder = num % 10;</w:t>
      </w:r>
    </w:p>
    <w:p w14:paraId="32175B8E" w14:textId="77777777" w:rsidR="00D972F8" w:rsidRPr="00C91726" w:rsidRDefault="00D972F8" w:rsidP="00D972F8">
      <w:r w:rsidRPr="00C91726">
        <w:t xml:space="preserve">        reverse = reverse * 10 + remainder;</w:t>
      </w:r>
    </w:p>
    <w:p w14:paraId="45203752" w14:textId="77777777" w:rsidR="00D972F8" w:rsidRPr="00C91726" w:rsidRDefault="00D972F8" w:rsidP="00D972F8">
      <w:r w:rsidRPr="00C91726">
        <w:t xml:space="preserve">        num /= 10;</w:t>
      </w:r>
    </w:p>
    <w:p w14:paraId="7FF70B5E" w14:textId="77777777" w:rsidR="00D972F8" w:rsidRPr="00C91726" w:rsidRDefault="00D972F8" w:rsidP="00D972F8">
      <w:r w:rsidRPr="00C91726">
        <w:t xml:space="preserve">    }</w:t>
      </w:r>
    </w:p>
    <w:p w14:paraId="437C1966" w14:textId="77777777" w:rsidR="00D972F8" w:rsidRPr="00C91726" w:rsidRDefault="00D972F8" w:rsidP="00D972F8">
      <w:r w:rsidRPr="00C91726">
        <w:t xml:space="preserve">    printf("Given number is = %d\n", temp);</w:t>
      </w:r>
    </w:p>
    <w:p w14:paraId="0AE72876" w14:textId="77777777" w:rsidR="00D972F8" w:rsidRPr="00C91726" w:rsidRDefault="00D972F8" w:rsidP="00D972F8">
      <w:r w:rsidRPr="00C91726">
        <w:t xml:space="preserve">    printf("Its reverse is  = %d\n", reverse);</w:t>
      </w:r>
    </w:p>
    <w:p w14:paraId="6107F881" w14:textId="77777777" w:rsidR="00D972F8" w:rsidRPr="00C91726" w:rsidRDefault="00D972F8" w:rsidP="00D972F8">
      <w:r w:rsidRPr="00C91726">
        <w:t xml:space="preserve">    if (temp == reverse)</w:t>
      </w:r>
    </w:p>
    <w:p w14:paraId="09D54B34" w14:textId="77777777" w:rsidR="00D972F8" w:rsidRPr="00C91726" w:rsidRDefault="00D972F8" w:rsidP="00D972F8">
      <w:r w:rsidRPr="00C91726">
        <w:t xml:space="preserve">        printf("Number is a palindrome \n");</w:t>
      </w:r>
    </w:p>
    <w:p w14:paraId="56B2B14D" w14:textId="77777777" w:rsidR="00D972F8" w:rsidRPr="00C91726" w:rsidRDefault="00D972F8" w:rsidP="00D972F8">
      <w:r w:rsidRPr="00C91726">
        <w:t xml:space="preserve">    else</w:t>
      </w:r>
    </w:p>
    <w:p w14:paraId="2048C5A5" w14:textId="77777777" w:rsidR="00D972F8" w:rsidRPr="00C91726" w:rsidRDefault="00D972F8" w:rsidP="00D972F8">
      <w:r w:rsidRPr="00C91726">
        <w:t xml:space="preserve">        printf("Number is not a palindrome \n");</w:t>
      </w:r>
    </w:p>
    <w:p w14:paraId="636780A2" w14:textId="520A4808" w:rsidR="00D972F8" w:rsidRPr="00C91726" w:rsidRDefault="00D972F8" w:rsidP="00D972F8">
      <w:r w:rsidRPr="00C91726">
        <w:t>}</w:t>
      </w:r>
    </w:p>
    <w:p w14:paraId="59B27995" w14:textId="77777777" w:rsidR="003F0684" w:rsidRPr="00C91726" w:rsidRDefault="003F0684" w:rsidP="00D972F8">
      <w:pPr>
        <w:rPr>
          <w:u w:val="single"/>
        </w:rPr>
      </w:pPr>
    </w:p>
    <w:p w14:paraId="29D22D9A" w14:textId="77777777" w:rsidR="003F0684" w:rsidRPr="00C91726" w:rsidRDefault="003F0684" w:rsidP="00D972F8">
      <w:pPr>
        <w:rPr>
          <w:u w:val="single"/>
        </w:rPr>
      </w:pPr>
    </w:p>
    <w:p w14:paraId="5FDB27BE" w14:textId="77777777" w:rsidR="003F0684" w:rsidRPr="00C91726" w:rsidRDefault="003F0684" w:rsidP="00D972F8">
      <w:pPr>
        <w:rPr>
          <w:u w:val="single"/>
        </w:rPr>
      </w:pPr>
    </w:p>
    <w:p w14:paraId="6F7A3917" w14:textId="7F2C4189" w:rsidR="00D972F8" w:rsidRPr="00C91726" w:rsidRDefault="00D972F8" w:rsidP="00D972F8">
      <w:pPr>
        <w:rPr>
          <w:u w:val="single"/>
        </w:rPr>
      </w:pPr>
      <w:r w:rsidRPr="00C91726">
        <w:rPr>
          <w:u w:val="single"/>
        </w:rPr>
        <w:t>OUTPUT:</w:t>
      </w:r>
    </w:p>
    <w:p w14:paraId="265CD183" w14:textId="4B9A9353" w:rsidR="00D972F8" w:rsidRPr="00C91726" w:rsidRDefault="00D972F8" w:rsidP="00D972F8">
      <w:pPr>
        <w:rPr>
          <w:u w:val="single"/>
        </w:rPr>
      </w:pPr>
      <w:r w:rsidRPr="00C91726">
        <w:rPr>
          <w:noProof/>
          <w:u w:val="single"/>
        </w:rPr>
        <w:drawing>
          <wp:inline distT="0" distB="0" distL="0" distR="0" wp14:anchorId="7A523EEC" wp14:editId="02041389">
            <wp:extent cx="6064281" cy="1706880"/>
            <wp:effectExtent l="0" t="0" r="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320" cy="17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2B498" w14:textId="5CA6CBBC" w:rsidR="003F0684" w:rsidRPr="00C91726" w:rsidRDefault="003F0684" w:rsidP="00D972F8">
      <w:pPr>
        <w:rPr>
          <w:u w:val="single"/>
        </w:rPr>
      </w:pPr>
    </w:p>
    <w:p w14:paraId="05E2E50F" w14:textId="6C7A2A4B" w:rsidR="003F0684" w:rsidRPr="00C91726" w:rsidRDefault="003F0684" w:rsidP="00D972F8">
      <w:pPr>
        <w:rPr>
          <w:u w:val="single"/>
        </w:rPr>
      </w:pPr>
    </w:p>
    <w:p w14:paraId="25B561C7" w14:textId="3A74E3BD" w:rsidR="003F0684" w:rsidRPr="00C91726" w:rsidRDefault="003F0684" w:rsidP="00D972F8">
      <w:pPr>
        <w:rPr>
          <w:u w:val="single"/>
        </w:rPr>
      </w:pPr>
    </w:p>
    <w:p w14:paraId="31519856" w14:textId="224DEA72" w:rsidR="003F0684" w:rsidRPr="00C91726" w:rsidRDefault="003F0684" w:rsidP="00D972F8">
      <w:pPr>
        <w:rPr>
          <w:u w:val="single"/>
        </w:rPr>
      </w:pPr>
    </w:p>
    <w:p w14:paraId="2227CAAB" w14:textId="6B96BEE3" w:rsidR="003F0684" w:rsidRPr="00C91726" w:rsidRDefault="003F0684" w:rsidP="00D972F8">
      <w:pPr>
        <w:rPr>
          <w:u w:val="single"/>
        </w:rPr>
      </w:pPr>
    </w:p>
    <w:p w14:paraId="1125F038" w14:textId="777D6197" w:rsidR="003F0684" w:rsidRPr="00C91726" w:rsidRDefault="003F0684" w:rsidP="00D972F8">
      <w:pPr>
        <w:rPr>
          <w:u w:val="single"/>
        </w:rPr>
      </w:pPr>
    </w:p>
    <w:p w14:paraId="2015E87A" w14:textId="0384454C" w:rsidR="003F0684" w:rsidRPr="00C91726" w:rsidRDefault="003F0684" w:rsidP="00D972F8">
      <w:pPr>
        <w:rPr>
          <w:u w:val="single"/>
        </w:rPr>
      </w:pPr>
    </w:p>
    <w:p w14:paraId="04633833" w14:textId="6D6FA9DB" w:rsidR="003F0684" w:rsidRPr="00C91726" w:rsidRDefault="003F0684" w:rsidP="00D972F8">
      <w:pPr>
        <w:rPr>
          <w:u w:val="single"/>
        </w:rPr>
      </w:pPr>
    </w:p>
    <w:p w14:paraId="6FD432A3" w14:textId="3AA78FA0" w:rsidR="003F0684" w:rsidRPr="00C91726" w:rsidRDefault="003F0684" w:rsidP="00D972F8">
      <w:pPr>
        <w:rPr>
          <w:u w:val="single"/>
        </w:rPr>
      </w:pPr>
    </w:p>
    <w:p w14:paraId="493DC311" w14:textId="61714A20" w:rsidR="003F0684" w:rsidRPr="00C91726" w:rsidRDefault="003F0684" w:rsidP="00D972F8">
      <w:pPr>
        <w:rPr>
          <w:u w:val="single"/>
        </w:rPr>
      </w:pPr>
    </w:p>
    <w:p w14:paraId="52359D7E" w14:textId="6DE7CBE1" w:rsidR="003F0684" w:rsidRPr="00C91726" w:rsidRDefault="003F0684" w:rsidP="00D972F8">
      <w:pPr>
        <w:rPr>
          <w:u w:val="single"/>
        </w:rPr>
      </w:pPr>
    </w:p>
    <w:p w14:paraId="70856029" w14:textId="47C6F49D" w:rsidR="003F0684" w:rsidRPr="00C91726" w:rsidRDefault="003F0684" w:rsidP="00D972F8">
      <w:pPr>
        <w:rPr>
          <w:u w:val="single"/>
        </w:rPr>
      </w:pPr>
    </w:p>
    <w:p w14:paraId="36A2FE48" w14:textId="2601E26E" w:rsidR="003F0684" w:rsidRPr="00C91726" w:rsidRDefault="003F0684" w:rsidP="00D972F8">
      <w:pPr>
        <w:rPr>
          <w:u w:val="single"/>
        </w:rPr>
      </w:pPr>
    </w:p>
    <w:p w14:paraId="31585A5F" w14:textId="258FC222" w:rsidR="003F0684" w:rsidRPr="00C91726" w:rsidRDefault="003F0684" w:rsidP="00D972F8">
      <w:pPr>
        <w:rPr>
          <w:u w:val="single"/>
        </w:rPr>
      </w:pPr>
    </w:p>
    <w:p w14:paraId="1B77523C" w14:textId="14B7B5D8" w:rsidR="003F0684" w:rsidRPr="00C91726" w:rsidRDefault="003F0684" w:rsidP="003F0684">
      <w:pPr>
        <w:pStyle w:val="Heading2"/>
        <w:rPr>
          <w:b/>
          <w:bCs/>
        </w:rPr>
      </w:pPr>
      <w:r w:rsidRPr="00C91726">
        <w:rPr>
          <w:b/>
          <w:bCs/>
        </w:rPr>
        <w:t xml:space="preserve">23.Write a program in C to accept an integer numbers and to check a number Armstrong or not </w:t>
      </w:r>
    </w:p>
    <w:p w14:paraId="48AD1B0C" w14:textId="77777777" w:rsidR="003F0684" w:rsidRPr="00C91726" w:rsidRDefault="003F0684" w:rsidP="003F0684">
      <w:pPr>
        <w:pStyle w:val="Heading2"/>
      </w:pPr>
      <w:r w:rsidRPr="00C91726">
        <w:rPr>
          <w:b/>
          <w:bCs/>
        </w:rPr>
        <w:t>Language used:</w:t>
      </w:r>
      <w:r w:rsidRPr="00C91726">
        <w:t xml:space="preserve"> C</w:t>
      </w:r>
    </w:p>
    <w:p w14:paraId="7FBCAECB" w14:textId="33F37B58" w:rsidR="003F0684" w:rsidRPr="00C91726" w:rsidRDefault="003F0684" w:rsidP="003F0684">
      <w:pPr>
        <w:pStyle w:val="Heading2"/>
      </w:pPr>
      <w:r w:rsidRPr="00C91726">
        <w:rPr>
          <w:b/>
          <w:bCs/>
        </w:rPr>
        <w:t>Theory:</w:t>
      </w:r>
      <w:r w:rsidRPr="00C91726">
        <w:t xml:space="preserve"> Armstrong is the number in which the sum of cubes  of the digits of a number is  equal to the number itself</w:t>
      </w:r>
    </w:p>
    <w:p w14:paraId="281668B8" w14:textId="4C7A0272" w:rsidR="00D972F8" w:rsidRPr="00C91726" w:rsidRDefault="00D972F8" w:rsidP="003F0684">
      <w:pPr>
        <w:pStyle w:val="Heading2"/>
        <w:rPr>
          <w:b/>
          <w:bCs/>
        </w:rPr>
      </w:pPr>
      <w:r w:rsidRPr="00C91726">
        <w:rPr>
          <w:b/>
          <w:bCs/>
          <w:u w:val="single"/>
        </w:rPr>
        <w:t>CODE:</w:t>
      </w:r>
    </w:p>
    <w:p w14:paraId="1AFA37C3" w14:textId="77777777" w:rsidR="00D972F8" w:rsidRPr="00C91726" w:rsidRDefault="00D972F8" w:rsidP="00D972F8">
      <w:r w:rsidRPr="00C91726">
        <w:t>#include &lt;stdio.h&gt;</w:t>
      </w:r>
    </w:p>
    <w:p w14:paraId="0C39F1BC" w14:textId="77777777" w:rsidR="00D972F8" w:rsidRPr="00C91726" w:rsidRDefault="00D972F8" w:rsidP="00D972F8">
      <w:r w:rsidRPr="00C91726">
        <w:lastRenderedPageBreak/>
        <w:t>int main()</w:t>
      </w:r>
    </w:p>
    <w:p w14:paraId="25FB6E20" w14:textId="77777777" w:rsidR="00D972F8" w:rsidRPr="00C91726" w:rsidRDefault="00D972F8" w:rsidP="00D972F8">
      <w:r w:rsidRPr="00C91726">
        <w:t>{</w:t>
      </w:r>
    </w:p>
    <w:p w14:paraId="39BC7746" w14:textId="77777777" w:rsidR="00D972F8" w:rsidRPr="00C91726" w:rsidRDefault="00D972F8" w:rsidP="00D972F8">
      <w:r w:rsidRPr="00C91726">
        <w:t xml:space="preserve">    int num, originalNum, remainder, result = 0;</w:t>
      </w:r>
    </w:p>
    <w:p w14:paraId="0E38945F" w14:textId="77777777" w:rsidR="00D972F8" w:rsidRPr="00C91726" w:rsidRDefault="00D972F8" w:rsidP="00D972F8">
      <w:r w:rsidRPr="00C91726">
        <w:t xml:space="preserve">    printf("Enter a three-digit number: ");</w:t>
      </w:r>
    </w:p>
    <w:p w14:paraId="2BA0AF1E" w14:textId="77777777" w:rsidR="00D972F8" w:rsidRPr="00C91726" w:rsidRDefault="00D972F8" w:rsidP="00D972F8">
      <w:r w:rsidRPr="00C91726">
        <w:t xml:space="preserve">    scanf("%d", &amp;num);</w:t>
      </w:r>
    </w:p>
    <w:p w14:paraId="4E6AEAFD" w14:textId="77777777" w:rsidR="00D972F8" w:rsidRPr="00C91726" w:rsidRDefault="00D972F8" w:rsidP="00D972F8">
      <w:r w:rsidRPr="00C91726">
        <w:t xml:space="preserve">    originalNum = num;</w:t>
      </w:r>
    </w:p>
    <w:p w14:paraId="76C5C49F" w14:textId="77777777" w:rsidR="00D972F8" w:rsidRPr="00C91726" w:rsidRDefault="00D972F8" w:rsidP="00D972F8">
      <w:r w:rsidRPr="00C91726">
        <w:t xml:space="preserve">    while (originalNum != 0)</w:t>
      </w:r>
    </w:p>
    <w:p w14:paraId="1C150A5D" w14:textId="77777777" w:rsidR="00D972F8" w:rsidRPr="00C91726" w:rsidRDefault="00D972F8" w:rsidP="00D972F8">
      <w:r w:rsidRPr="00C91726">
        <w:t xml:space="preserve">    {</w:t>
      </w:r>
    </w:p>
    <w:p w14:paraId="6E3B5C56" w14:textId="77777777" w:rsidR="00D972F8" w:rsidRPr="00C91726" w:rsidRDefault="00D972F8" w:rsidP="00D972F8">
      <w:r w:rsidRPr="00C91726">
        <w:t xml:space="preserve">       // remainder contains the last digit</w:t>
      </w:r>
    </w:p>
    <w:p w14:paraId="7652452D" w14:textId="77777777" w:rsidR="00D972F8" w:rsidRPr="00C91726" w:rsidRDefault="00D972F8" w:rsidP="00D972F8">
      <w:r w:rsidRPr="00C91726">
        <w:t xml:space="preserve">        remainder = originalNum % 10;</w:t>
      </w:r>
    </w:p>
    <w:p w14:paraId="4D34CBF4" w14:textId="77777777" w:rsidR="00D972F8" w:rsidRPr="00C91726" w:rsidRDefault="00D972F8" w:rsidP="00D972F8">
      <w:r w:rsidRPr="00C91726">
        <w:t xml:space="preserve">       result += remainder * remainder * remainder;</w:t>
      </w:r>
    </w:p>
    <w:p w14:paraId="7D812C2C" w14:textId="77777777" w:rsidR="00D972F8" w:rsidRPr="00C91726" w:rsidRDefault="00D972F8" w:rsidP="00D972F8">
      <w:r w:rsidRPr="00C91726">
        <w:t xml:space="preserve">       // removing last digit from the orignal number</w:t>
      </w:r>
    </w:p>
    <w:p w14:paraId="5F88A0B3" w14:textId="77777777" w:rsidR="00D972F8" w:rsidRPr="00C91726" w:rsidRDefault="00D972F8" w:rsidP="00D972F8">
      <w:r w:rsidRPr="00C91726">
        <w:t xml:space="preserve">       originalNum /= 10;</w:t>
      </w:r>
    </w:p>
    <w:p w14:paraId="1789D1AA" w14:textId="77777777" w:rsidR="00D972F8" w:rsidRPr="00C91726" w:rsidRDefault="00D972F8" w:rsidP="00D972F8">
      <w:r w:rsidRPr="00C91726">
        <w:t xml:space="preserve">    }</w:t>
      </w:r>
    </w:p>
    <w:p w14:paraId="1D3D2A0C" w14:textId="77777777" w:rsidR="00D972F8" w:rsidRPr="00C91726" w:rsidRDefault="00D972F8" w:rsidP="00D972F8">
      <w:r w:rsidRPr="00C91726">
        <w:t xml:space="preserve">    if (result == num)</w:t>
      </w:r>
    </w:p>
    <w:p w14:paraId="4E82C62E" w14:textId="77777777" w:rsidR="00D972F8" w:rsidRPr="00C91726" w:rsidRDefault="00D972F8" w:rsidP="00D972F8">
      <w:r w:rsidRPr="00C91726">
        <w:t xml:space="preserve">        printf("%d is an Armstrong number.", num);</w:t>
      </w:r>
    </w:p>
    <w:p w14:paraId="09F9B8EB" w14:textId="77777777" w:rsidR="00D972F8" w:rsidRPr="00C91726" w:rsidRDefault="00D972F8" w:rsidP="00D972F8">
      <w:r w:rsidRPr="00C91726">
        <w:t xml:space="preserve">    else</w:t>
      </w:r>
    </w:p>
    <w:p w14:paraId="4C37B98E" w14:textId="77777777" w:rsidR="00D972F8" w:rsidRPr="00C91726" w:rsidRDefault="00D972F8" w:rsidP="00D972F8">
      <w:r w:rsidRPr="00C91726">
        <w:t xml:space="preserve">        printf("%d is not an Armstrong number.", num);</w:t>
      </w:r>
    </w:p>
    <w:p w14:paraId="10D6608B" w14:textId="77777777" w:rsidR="00D972F8" w:rsidRPr="00C91726" w:rsidRDefault="00D972F8" w:rsidP="00D972F8">
      <w:r w:rsidRPr="00C91726">
        <w:t xml:space="preserve">    return 0;</w:t>
      </w:r>
    </w:p>
    <w:p w14:paraId="6A36F35C" w14:textId="0F61B8B3" w:rsidR="00D972F8" w:rsidRPr="00C91726" w:rsidRDefault="00D972F8" w:rsidP="00D972F8">
      <w:r w:rsidRPr="00C91726">
        <w:t>}</w:t>
      </w:r>
    </w:p>
    <w:p w14:paraId="32F75F1B" w14:textId="57084B80" w:rsidR="00D972F8" w:rsidRPr="00C91726" w:rsidRDefault="00D972F8" w:rsidP="00D972F8"/>
    <w:p w14:paraId="74454C48" w14:textId="2E56C1B9" w:rsidR="00D972F8" w:rsidRPr="00C91726" w:rsidRDefault="00D972F8" w:rsidP="00D972F8">
      <w:pPr>
        <w:rPr>
          <w:u w:val="single"/>
        </w:rPr>
      </w:pPr>
      <w:r w:rsidRPr="00C91726">
        <w:rPr>
          <w:u w:val="single"/>
        </w:rPr>
        <w:t>OUTPUT:</w:t>
      </w:r>
    </w:p>
    <w:p w14:paraId="33FA5C27" w14:textId="1B6FFA07" w:rsidR="003F0684" w:rsidRPr="00A35B4C" w:rsidRDefault="00D972F8" w:rsidP="00A35B4C">
      <w:pPr>
        <w:rPr>
          <w:u w:val="single"/>
        </w:rPr>
      </w:pPr>
      <w:r w:rsidRPr="00C91726">
        <w:rPr>
          <w:noProof/>
          <w:u w:val="single"/>
        </w:rPr>
        <w:drawing>
          <wp:inline distT="0" distB="0" distL="0" distR="0" wp14:anchorId="28475B2E" wp14:editId="5378DEFA">
            <wp:extent cx="6089057" cy="586740"/>
            <wp:effectExtent l="0" t="0" r="6985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3221" cy="58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1726">
        <w:rPr>
          <w:noProof/>
          <w:u w:val="single"/>
        </w:rPr>
        <w:drawing>
          <wp:inline distT="0" distB="0" distL="0" distR="0" wp14:anchorId="4FA192F9" wp14:editId="4DA86685">
            <wp:extent cx="6080415" cy="716280"/>
            <wp:effectExtent l="0" t="0" r="0" b="762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239" cy="71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D151A" w14:textId="486F5AAA" w:rsidR="003F0684" w:rsidRPr="00C91726" w:rsidRDefault="003F0684" w:rsidP="003F0684"/>
    <w:p w14:paraId="72F60BE3" w14:textId="77777777" w:rsidR="003F0684" w:rsidRPr="00C91726" w:rsidRDefault="003F0684" w:rsidP="003F0684"/>
    <w:p w14:paraId="6BA41F6D" w14:textId="77777777" w:rsidR="003F0684" w:rsidRPr="00C91726" w:rsidRDefault="003F0684" w:rsidP="003C3229">
      <w:pPr>
        <w:pStyle w:val="Heading2"/>
      </w:pPr>
    </w:p>
    <w:p w14:paraId="798B54F9" w14:textId="690746B7" w:rsidR="003C3229" w:rsidRPr="00C91726" w:rsidRDefault="006D2144" w:rsidP="003C3229">
      <w:pPr>
        <w:pStyle w:val="Heading2"/>
        <w:rPr>
          <w:b/>
          <w:bCs/>
        </w:rPr>
      </w:pPr>
      <w:r w:rsidRPr="00C91726">
        <w:rPr>
          <w:b/>
          <w:bCs/>
        </w:rPr>
        <w:t>24.</w:t>
      </w:r>
      <w:r w:rsidR="003C3229" w:rsidRPr="00C91726">
        <w:rPr>
          <w:b/>
          <w:bCs/>
        </w:rPr>
        <w:t xml:space="preserve">Write a program in C to accept an integer numbers and to check a number is Perfect or not </w:t>
      </w:r>
    </w:p>
    <w:p w14:paraId="090D789C" w14:textId="77777777" w:rsidR="006D2144" w:rsidRPr="00C91726" w:rsidRDefault="006D2144" w:rsidP="006D2144">
      <w:r w:rsidRPr="00C91726">
        <w:t xml:space="preserve">Language used: </w:t>
      </w:r>
      <w:r w:rsidRPr="00C91726">
        <w:rPr>
          <w:bCs/>
        </w:rPr>
        <w:t>C</w:t>
      </w:r>
    </w:p>
    <w:p w14:paraId="5730DAD5" w14:textId="64D8C014" w:rsidR="006D2144" w:rsidRPr="00C91726" w:rsidRDefault="006D2144" w:rsidP="006D2144">
      <w:r w:rsidRPr="00C91726">
        <w:t xml:space="preserve">Theory: </w:t>
      </w:r>
      <w:r w:rsidRPr="00C91726">
        <w:rPr>
          <w:bCs/>
        </w:rPr>
        <w:t>perfect number is the number in which the sum of its positive divisors is equal to itself.</w:t>
      </w:r>
    </w:p>
    <w:p w14:paraId="3D480AA4" w14:textId="3233D88B" w:rsidR="00D972F8" w:rsidRPr="00C91726" w:rsidRDefault="00D972F8" w:rsidP="00D972F8">
      <w:pPr>
        <w:rPr>
          <w:u w:val="single"/>
        </w:rPr>
      </w:pPr>
      <w:r w:rsidRPr="00C91726">
        <w:rPr>
          <w:u w:val="single"/>
        </w:rPr>
        <w:t>CODE:</w:t>
      </w:r>
    </w:p>
    <w:p w14:paraId="7F8BE0B1" w14:textId="77777777" w:rsidR="007414D8" w:rsidRPr="00C91726" w:rsidRDefault="007414D8" w:rsidP="007414D8">
      <w:r w:rsidRPr="00C91726">
        <w:t>#include &lt;stdio.h&gt;</w:t>
      </w:r>
    </w:p>
    <w:p w14:paraId="3437EEE5" w14:textId="77777777" w:rsidR="007414D8" w:rsidRPr="00C91726" w:rsidRDefault="007414D8" w:rsidP="007414D8">
      <w:r w:rsidRPr="00C91726">
        <w:t>int main()</w:t>
      </w:r>
    </w:p>
    <w:p w14:paraId="60D4A620" w14:textId="77777777" w:rsidR="007414D8" w:rsidRPr="00C91726" w:rsidRDefault="007414D8" w:rsidP="007414D8">
      <w:r w:rsidRPr="00C91726">
        <w:t>{</w:t>
      </w:r>
    </w:p>
    <w:p w14:paraId="58F5F8C8" w14:textId="77777777" w:rsidR="007414D8" w:rsidRPr="00C91726" w:rsidRDefault="007414D8" w:rsidP="007414D8">
      <w:r w:rsidRPr="00C91726">
        <w:t xml:space="preserve">    int i, num, sum = 0;</w:t>
      </w:r>
    </w:p>
    <w:p w14:paraId="6F5604B8" w14:textId="77777777" w:rsidR="007414D8" w:rsidRPr="00C91726" w:rsidRDefault="007414D8" w:rsidP="007414D8">
      <w:r w:rsidRPr="00C91726">
        <w:t xml:space="preserve">    /* Input a number from user */</w:t>
      </w:r>
    </w:p>
    <w:p w14:paraId="51FFEE8B" w14:textId="77777777" w:rsidR="007414D8" w:rsidRPr="00C91726" w:rsidRDefault="007414D8" w:rsidP="007414D8">
      <w:r w:rsidRPr="00C91726">
        <w:t xml:space="preserve">    printf("Enter any number to check perfect number: ");</w:t>
      </w:r>
    </w:p>
    <w:p w14:paraId="626F3352" w14:textId="77777777" w:rsidR="007414D8" w:rsidRPr="00C91726" w:rsidRDefault="007414D8" w:rsidP="007414D8">
      <w:r w:rsidRPr="00C91726">
        <w:t xml:space="preserve">    scanf("%d", &amp;num);</w:t>
      </w:r>
    </w:p>
    <w:p w14:paraId="5F10AF0C" w14:textId="77777777" w:rsidR="007414D8" w:rsidRPr="00C91726" w:rsidRDefault="007414D8" w:rsidP="007414D8">
      <w:r w:rsidRPr="00C91726">
        <w:t xml:space="preserve">    /* Calculate sum of all proper divisors */</w:t>
      </w:r>
    </w:p>
    <w:p w14:paraId="1E184C88" w14:textId="77777777" w:rsidR="007414D8" w:rsidRPr="00C91726" w:rsidRDefault="007414D8" w:rsidP="007414D8">
      <w:r w:rsidRPr="00C91726">
        <w:t xml:space="preserve">    for(i = 1; i &lt;= num / 2; i++)</w:t>
      </w:r>
    </w:p>
    <w:p w14:paraId="253CC9D6" w14:textId="77777777" w:rsidR="007414D8" w:rsidRPr="00C91726" w:rsidRDefault="007414D8" w:rsidP="007414D8">
      <w:r w:rsidRPr="00C91726">
        <w:t xml:space="preserve">    {</w:t>
      </w:r>
    </w:p>
    <w:p w14:paraId="2817D4B6" w14:textId="77777777" w:rsidR="007414D8" w:rsidRPr="00C91726" w:rsidRDefault="007414D8" w:rsidP="007414D8">
      <w:r w:rsidRPr="00C91726">
        <w:t xml:space="preserve">        /* If i is a divisor of num */</w:t>
      </w:r>
    </w:p>
    <w:p w14:paraId="354805E9" w14:textId="77777777" w:rsidR="007414D8" w:rsidRPr="00C91726" w:rsidRDefault="007414D8" w:rsidP="007414D8">
      <w:r w:rsidRPr="00C91726">
        <w:t xml:space="preserve">        if(num%i == 0)</w:t>
      </w:r>
    </w:p>
    <w:p w14:paraId="2717938A" w14:textId="77777777" w:rsidR="007414D8" w:rsidRPr="00C91726" w:rsidRDefault="007414D8" w:rsidP="007414D8">
      <w:r w:rsidRPr="00C91726">
        <w:t xml:space="preserve">        {</w:t>
      </w:r>
    </w:p>
    <w:p w14:paraId="4E83CB15" w14:textId="77777777" w:rsidR="007414D8" w:rsidRPr="00C91726" w:rsidRDefault="007414D8" w:rsidP="007414D8">
      <w:r w:rsidRPr="00C91726">
        <w:t xml:space="preserve">            sum += i;</w:t>
      </w:r>
    </w:p>
    <w:p w14:paraId="3112B614" w14:textId="77777777" w:rsidR="007414D8" w:rsidRPr="00C91726" w:rsidRDefault="007414D8" w:rsidP="007414D8">
      <w:r w:rsidRPr="00C91726">
        <w:t xml:space="preserve">        }</w:t>
      </w:r>
    </w:p>
    <w:p w14:paraId="35DFE1C0" w14:textId="77777777" w:rsidR="007414D8" w:rsidRPr="00C91726" w:rsidRDefault="007414D8" w:rsidP="007414D8">
      <w:r w:rsidRPr="00C91726">
        <w:t xml:space="preserve">    }</w:t>
      </w:r>
    </w:p>
    <w:p w14:paraId="68E45D56" w14:textId="77777777" w:rsidR="007414D8" w:rsidRPr="00C91726" w:rsidRDefault="007414D8" w:rsidP="007414D8">
      <w:r w:rsidRPr="00C91726">
        <w:t xml:space="preserve">   /* Check whether the sum of proper divisors is equal to num */</w:t>
      </w:r>
    </w:p>
    <w:p w14:paraId="1BDD9D3D" w14:textId="77777777" w:rsidR="007414D8" w:rsidRPr="00C91726" w:rsidRDefault="007414D8" w:rsidP="007414D8">
      <w:r w:rsidRPr="00C91726">
        <w:t xml:space="preserve">    if(sum == num)</w:t>
      </w:r>
    </w:p>
    <w:p w14:paraId="1FE5DD57" w14:textId="77777777" w:rsidR="007414D8" w:rsidRPr="00C91726" w:rsidRDefault="007414D8" w:rsidP="007414D8">
      <w:r w:rsidRPr="00C91726">
        <w:t xml:space="preserve">    {</w:t>
      </w:r>
    </w:p>
    <w:p w14:paraId="50692494" w14:textId="77777777" w:rsidR="007414D8" w:rsidRPr="00C91726" w:rsidRDefault="007414D8" w:rsidP="007414D8">
      <w:r w:rsidRPr="00C91726">
        <w:t xml:space="preserve">        printf("%d is PERFECT NUMBER", num);</w:t>
      </w:r>
    </w:p>
    <w:p w14:paraId="6CAD10AA" w14:textId="77777777" w:rsidR="007414D8" w:rsidRPr="00C91726" w:rsidRDefault="007414D8" w:rsidP="007414D8">
      <w:r w:rsidRPr="00C91726">
        <w:t xml:space="preserve">    }</w:t>
      </w:r>
    </w:p>
    <w:p w14:paraId="46652DDD" w14:textId="77777777" w:rsidR="007414D8" w:rsidRPr="00C91726" w:rsidRDefault="007414D8" w:rsidP="007414D8">
      <w:r w:rsidRPr="00C91726">
        <w:t xml:space="preserve">    else</w:t>
      </w:r>
    </w:p>
    <w:p w14:paraId="329D448A" w14:textId="77777777" w:rsidR="007414D8" w:rsidRPr="00C91726" w:rsidRDefault="007414D8" w:rsidP="007414D8">
      <w:r w:rsidRPr="00C91726">
        <w:t xml:space="preserve">    {</w:t>
      </w:r>
    </w:p>
    <w:p w14:paraId="565B2006" w14:textId="77777777" w:rsidR="007414D8" w:rsidRPr="00C91726" w:rsidRDefault="007414D8" w:rsidP="007414D8">
      <w:r w:rsidRPr="00C91726">
        <w:t xml:space="preserve">        printf("%d is NOT PERFECT NUMBER", num);</w:t>
      </w:r>
    </w:p>
    <w:p w14:paraId="00E8615F" w14:textId="77777777" w:rsidR="007414D8" w:rsidRPr="00C91726" w:rsidRDefault="007414D8" w:rsidP="007414D8">
      <w:r w:rsidRPr="00C91726">
        <w:lastRenderedPageBreak/>
        <w:t xml:space="preserve">    }</w:t>
      </w:r>
    </w:p>
    <w:p w14:paraId="6DEC2F28" w14:textId="77777777" w:rsidR="007414D8" w:rsidRPr="00C91726" w:rsidRDefault="007414D8" w:rsidP="007414D8">
      <w:r w:rsidRPr="00C91726">
        <w:t xml:space="preserve">    return 0;</w:t>
      </w:r>
    </w:p>
    <w:p w14:paraId="0A070DFD" w14:textId="0137B2F7" w:rsidR="00D972F8" w:rsidRPr="00C91726" w:rsidRDefault="007414D8" w:rsidP="007414D8">
      <w:r w:rsidRPr="00C91726">
        <w:t>}</w:t>
      </w:r>
    </w:p>
    <w:p w14:paraId="50D96660" w14:textId="3F395701" w:rsidR="007414D8" w:rsidRPr="00C91726" w:rsidRDefault="007414D8" w:rsidP="007414D8"/>
    <w:p w14:paraId="10939886" w14:textId="77777777" w:rsidR="007414D8" w:rsidRPr="00C91726" w:rsidRDefault="007414D8" w:rsidP="007414D8">
      <w:pPr>
        <w:rPr>
          <w:u w:val="single"/>
        </w:rPr>
      </w:pPr>
    </w:p>
    <w:p w14:paraId="15CB9669" w14:textId="65052E1D" w:rsidR="007414D8" w:rsidRPr="00C91726" w:rsidRDefault="007414D8" w:rsidP="007414D8">
      <w:pPr>
        <w:rPr>
          <w:u w:val="single"/>
        </w:rPr>
      </w:pPr>
      <w:r w:rsidRPr="00C91726">
        <w:rPr>
          <w:u w:val="single"/>
        </w:rPr>
        <w:t>OUTPUT</w:t>
      </w:r>
    </w:p>
    <w:p w14:paraId="12C6EE4C" w14:textId="77777777" w:rsidR="007414D8" w:rsidRPr="00C91726" w:rsidRDefault="007414D8" w:rsidP="007414D8">
      <w:pPr>
        <w:rPr>
          <w:u w:val="single"/>
        </w:rPr>
      </w:pPr>
    </w:p>
    <w:p w14:paraId="319A1C6F" w14:textId="3828E30C" w:rsidR="00C91726" w:rsidRDefault="007414D8" w:rsidP="00A35B4C">
      <w:pPr>
        <w:rPr>
          <w:u w:val="single"/>
        </w:rPr>
      </w:pPr>
      <w:r w:rsidRPr="00C91726">
        <w:rPr>
          <w:noProof/>
          <w:u w:val="single"/>
        </w:rPr>
        <w:drawing>
          <wp:inline distT="0" distB="0" distL="0" distR="0" wp14:anchorId="0D5FF8FC" wp14:editId="2C88094F">
            <wp:extent cx="6539865" cy="1497724"/>
            <wp:effectExtent l="0" t="0" r="0" b="762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9868" cy="151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B1123" w14:textId="3EED3405" w:rsidR="00A35B4C" w:rsidRDefault="00A35B4C" w:rsidP="00A35B4C">
      <w:pPr>
        <w:rPr>
          <w:u w:val="single"/>
        </w:rPr>
      </w:pPr>
    </w:p>
    <w:p w14:paraId="2CF18886" w14:textId="490F34F3" w:rsidR="00A35B4C" w:rsidRDefault="00A35B4C" w:rsidP="00A35B4C">
      <w:pPr>
        <w:rPr>
          <w:u w:val="single"/>
        </w:rPr>
      </w:pPr>
    </w:p>
    <w:p w14:paraId="676F37ED" w14:textId="30C15D49" w:rsidR="00A35B4C" w:rsidRDefault="00A35B4C" w:rsidP="00A35B4C">
      <w:pPr>
        <w:rPr>
          <w:u w:val="single"/>
        </w:rPr>
      </w:pPr>
    </w:p>
    <w:p w14:paraId="3E8FCBA0" w14:textId="7663AAF4" w:rsidR="006D2144" w:rsidRDefault="006D2144" w:rsidP="003C3229">
      <w:pPr>
        <w:pStyle w:val="Heading2"/>
        <w:rPr>
          <w:b/>
          <w:bCs/>
        </w:rPr>
      </w:pPr>
      <w:r w:rsidRPr="00C91726">
        <w:rPr>
          <w:b/>
          <w:bCs/>
        </w:rPr>
        <w:t>25.Write a program to find the sum of following series: S = 2+4+6+8+……………N terms</w:t>
      </w:r>
    </w:p>
    <w:p w14:paraId="0307D320" w14:textId="77777777" w:rsidR="00C91726" w:rsidRPr="00C91726" w:rsidRDefault="00C91726" w:rsidP="00C91726">
      <w:pPr>
        <w:rPr>
          <w:szCs w:val="28"/>
        </w:rPr>
      </w:pPr>
      <w:r w:rsidRPr="00C91726">
        <w:rPr>
          <w:szCs w:val="28"/>
        </w:rPr>
        <w:t xml:space="preserve">Language used- </w:t>
      </w:r>
      <w:r w:rsidRPr="00C91726">
        <w:rPr>
          <w:bCs/>
          <w:szCs w:val="28"/>
        </w:rPr>
        <w:t>C</w:t>
      </w:r>
    </w:p>
    <w:p w14:paraId="68A25889" w14:textId="5E3B1949" w:rsidR="00C91726" w:rsidRPr="00C91726" w:rsidRDefault="00C91726" w:rsidP="00C91726">
      <w:r w:rsidRPr="00C91726">
        <w:rPr>
          <w:szCs w:val="28"/>
        </w:rPr>
        <w:t xml:space="preserve">Theory- </w:t>
      </w:r>
      <w:r w:rsidRPr="00C91726">
        <w:rPr>
          <w:bCs/>
          <w:szCs w:val="28"/>
        </w:rPr>
        <w:t>the concept of loops will be used here. Everytime when the loop executes the value of k increases by 2 and the total sum is stored in sum variable</w:t>
      </w:r>
    </w:p>
    <w:p w14:paraId="4B4A2469" w14:textId="77777777" w:rsidR="00C91726" w:rsidRDefault="00C91726" w:rsidP="007414D8"/>
    <w:p w14:paraId="5D213975" w14:textId="3657399E" w:rsidR="007414D8" w:rsidRPr="00C91726" w:rsidRDefault="007414D8" w:rsidP="007414D8">
      <w:r w:rsidRPr="00C91726">
        <w:t>CODE:</w:t>
      </w:r>
    </w:p>
    <w:p w14:paraId="4900E151" w14:textId="77777777" w:rsidR="009A5CE7" w:rsidRPr="00C91726" w:rsidRDefault="009A5CE7" w:rsidP="009A5CE7">
      <w:r w:rsidRPr="00C91726">
        <w:t>#include&lt;stdio.h&gt;</w:t>
      </w:r>
    </w:p>
    <w:p w14:paraId="41D0C355" w14:textId="77777777" w:rsidR="009A5CE7" w:rsidRPr="00C91726" w:rsidRDefault="009A5CE7" w:rsidP="009A5CE7">
      <w:r w:rsidRPr="00C91726">
        <w:t xml:space="preserve"> int main()</w:t>
      </w:r>
    </w:p>
    <w:p w14:paraId="00E264BB" w14:textId="77777777" w:rsidR="009A5CE7" w:rsidRPr="00C91726" w:rsidRDefault="009A5CE7" w:rsidP="009A5CE7">
      <w:r w:rsidRPr="00C91726">
        <w:t xml:space="preserve"> {</w:t>
      </w:r>
    </w:p>
    <w:p w14:paraId="083F0D0A" w14:textId="77777777" w:rsidR="009A5CE7" w:rsidRPr="00C91726" w:rsidRDefault="009A5CE7" w:rsidP="009A5CE7">
      <w:r w:rsidRPr="00C91726">
        <w:t xml:space="preserve">  int sum=0,k=2,n,i;</w:t>
      </w:r>
    </w:p>
    <w:p w14:paraId="75E3E776" w14:textId="77777777" w:rsidR="009A5CE7" w:rsidRPr="00C91726" w:rsidRDefault="009A5CE7" w:rsidP="009A5CE7">
      <w:r w:rsidRPr="00C91726">
        <w:t xml:space="preserve">  printf("Enter the value of n ");</w:t>
      </w:r>
    </w:p>
    <w:p w14:paraId="4333935D" w14:textId="77777777" w:rsidR="009A5CE7" w:rsidRPr="00C91726" w:rsidRDefault="009A5CE7" w:rsidP="009A5CE7">
      <w:r w:rsidRPr="00C91726">
        <w:t xml:space="preserve">  scanf("%d",&amp;n);</w:t>
      </w:r>
    </w:p>
    <w:p w14:paraId="2CA931D3" w14:textId="77777777" w:rsidR="009A5CE7" w:rsidRPr="00C91726" w:rsidRDefault="009A5CE7" w:rsidP="009A5CE7">
      <w:r w:rsidRPr="00C91726">
        <w:t xml:space="preserve">  printf("Series: ");</w:t>
      </w:r>
    </w:p>
    <w:p w14:paraId="71E939BA" w14:textId="77777777" w:rsidR="009A5CE7" w:rsidRPr="00C91726" w:rsidRDefault="009A5CE7" w:rsidP="009A5CE7">
      <w:r w:rsidRPr="00C91726">
        <w:t xml:space="preserve">  for(i=1; i&lt;=n; i++)</w:t>
      </w:r>
    </w:p>
    <w:p w14:paraId="1B5878C1" w14:textId="77777777" w:rsidR="009A5CE7" w:rsidRPr="000E75E3" w:rsidRDefault="009A5CE7" w:rsidP="009A5CE7">
      <w:pPr>
        <w:rPr>
          <w:lang w:val="de-DE"/>
        </w:rPr>
      </w:pPr>
      <w:r w:rsidRPr="00C91726">
        <w:lastRenderedPageBreak/>
        <w:t xml:space="preserve">   </w:t>
      </w:r>
      <w:r w:rsidRPr="000E75E3">
        <w:rPr>
          <w:lang w:val="de-DE"/>
        </w:rPr>
        <w:t>{</w:t>
      </w:r>
    </w:p>
    <w:p w14:paraId="2C1D320C" w14:textId="77777777" w:rsidR="009A5CE7" w:rsidRPr="000E75E3" w:rsidRDefault="009A5CE7" w:rsidP="009A5CE7">
      <w:pPr>
        <w:rPr>
          <w:lang w:val="de-DE"/>
        </w:rPr>
      </w:pPr>
      <w:r w:rsidRPr="000E75E3">
        <w:rPr>
          <w:lang w:val="de-DE"/>
        </w:rPr>
        <w:t xml:space="preserve">    printf("%d ",k);</w:t>
      </w:r>
    </w:p>
    <w:p w14:paraId="7715B718" w14:textId="77777777" w:rsidR="009A5CE7" w:rsidRPr="000E75E3" w:rsidRDefault="009A5CE7" w:rsidP="009A5CE7">
      <w:pPr>
        <w:rPr>
          <w:lang w:val="de-DE"/>
        </w:rPr>
      </w:pPr>
      <w:r w:rsidRPr="000E75E3">
        <w:rPr>
          <w:lang w:val="de-DE"/>
        </w:rPr>
        <w:t xml:space="preserve">    sum= sum+k;</w:t>
      </w:r>
    </w:p>
    <w:p w14:paraId="171E1187" w14:textId="77777777" w:rsidR="009A5CE7" w:rsidRPr="000E75E3" w:rsidRDefault="009A5CE7" w:rsidP="009A5CE7">
      <w:pPr>
        <w:rPr>
          <w:lang w:val="de-DE"/>
        </w:rPr>
      </w:pPr>
      <w:r w:rsidRPr="000E75E3">
        <w:rPr>
          <w:lang w:val="de-DE"/>
        </w:rPr>
        <w:t xml:space="preserve">    k=k+2;</w:t>
      </w:r>
    </w:p>
    <w:p w14:paraId="77931A9E" w14:textId="77777777" w:rsidR="009A5CE7" w:rsidRPr="00C91726" w:rsidRDefault="009A5CE7" w:rsidP="009A5CE7">
      <w:r w:rsidRPr="000E75E3">
        <w:rPr>
          <w:lang w:val="de-DE"/>
        </w:rPr>
        <w:t xml:space="preserve">   </w:t>
      </w:r>
      <w:r w:rsidRPr="00C91726">
        <w:t>}</w:t>
      </w:r>
    </w:p>
    <w:p w14:paraId="6171108A" w14:textId="77777777" w:rsidR="009A5CE7" w:rsidRPr="00C91726" w:rsidRDefault="009A5CE7" w:rsidP="009A5CE7">
      <w:r w:rsidRPr="00C91726">
        <w:t xml:space="preserve">    printf("\nSum: %d ",sum);</w:t>
      </w:r>
    </w:p>
    <w:p w14:paraId="499462C3" w14:textId="77777777" w:rsidR="009A5CE7" w:rsidRPr="00C91726" w:rsidRDefault="009A5CE7" w:rsidP="009A5CE7">
      <w:r w:rsidRPr="00C91726">
        <w:t xml:space="preserve">    return 0;</w:t>
      </w:r>
    </w:p>
    <w:p w14:paraId="65FF1C2A" w14:textId="27A304A3" w:rsidR="007414D8" w:rsidRPr="00C91726" w:rsidRDefault="009A5CE7" w:rsidP="009A5CE7">
      <w:r w:rsidRPr="00C91726">
        <w:t xml:space="preserve"> }</w:t>
      </w:r>
    </w:p>
    <w:p w14:paraId="4C5A119B" w14:textId="77777777" w:rsidR="009A5CE7" w:rsidRPr="00C91726" w:rsidRDefault="009A5CE7" w:rsidP="009A5CE7"/>
    <w:p w14:paraId="33F598AA" w14:textId="730B193B" w:rsidR="009A5CE7" w:rsidRPr="00C91726" w:rsidRDefault="009A5CE7" w:rsidP="009A5CE7">
      <w:r w:rsidRPr="00C91726">
        <w:t>OUTPUT:</w:t>
      </w:r>
    </w:p>
    <w:p w14:paraId="0BD3EB97" w14:textId="49B3C541" w:rsidR="009A5CE7" w:rsidRPr="00C91726" w:rsidRDefault="009A5CE7" w:rsidP="009A5CE7">
      <w:r w:rsidRPr="00C91726">
        <w:rPr>
          <w:noProof/>
        </w:rPr>
        <w:drawing>
          <wp:inline distT="0" distB="0" distL="0" distR="0" wp14:anchorId="10A339D7" wp14:editId="6233B246">
            <wp:extent cx="6030028" cy="838200"/>
            <wp:effectExtent l="0" t="0" r="889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5170" cy="85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22C1E" w14:textId="77777777" w:rsidR="007414D8" w:rsidRPr="00C91726" w:rsidRDefault="007414D8" w:rsidP="007414D8"/>
    <w:p w14:paraId="6CB03DF6" w14:textId="4DC024B5" w:rsidR="003C3229" w:rsidRPr="00C91726" w:rsidRDefault="00C91726" w:rsidP="003C3229">
      <w:pPr>
        <w:pStyle w:val="Heading2"/>
        <w:rPr>
          <w:b/>
          <w:bCs/>
        </w:rPr>
      </w:pPr>
      <w:r w:rsidRPr="00C91726">
        <w:rPr>
          <w:b/>
          <w:bCs/>
        </w:rPr>
        <w:t>26.</w:t>
      </w:r>
      <w:r w:rsidR="003C3229" w:rsidRPr="00C91726">
        <w:rPr>
          <w:b/>
          <w:bCs/>
        </w:rPr>
        <w:t xml:space="preserve">Write a program to check a number whether it is prime number or not. </w:t>
      </w:r>
    </w:p>
    <w:p w14:paraId="361E9EC0" w14:textId="77777777" w:rsidR="00C91726" w:rsidRPr="00C91726" w:rsidRDefault="00C91726" w:rsidP="00C91726">
      <w:pPr>
        <w:rPr>
          <w:szCs w:val="28"/>
        </w:rPr>
      </w:pPr>
      <w:r w:rsidRPr="00C91726">
        <w:rPr>
          <w:szCs w:val="28"/>
        </w:rPr>
        <w:t>Language used: C</w:t>
      </w:r>
    </w:p>
    <w:p w14:paraId="4FBCF002" w14:textId="77777777" w:rsidR="00C91726" w:rsidRPr="00C91726" w:rsidRDefault="00C91726" w:rsidP="00C91726">
      <w:pPr>
        <w:rPr>
          <w:b/>
          <w:bCs/>
          <w:szCs w:val="28"/>
        </w:rPr>
      </w:pPr>
      <w:r w:rsidRPr="00C91726">
        <w:rPr>
          <w:szCs w:val="28"/>
        </w:rPr>
        <w:t xml:space="preserve">Theory: </w:t>
      </w:r>
      <w:r w:rsidRPr="00C91726">
        <w:rPr>
          <w:bCs/>
          <w:szCs w:val="28"/>
        </w:rPr>
        <w:t>first we will check if the number is 1 or not,  if it is 1 then it is neither prime nor composite; else we will check if it is divisible by terms other than 1 and itself then it is prime otherwise not.</w:t>
      </w:r>
    </w:p>
    <w:p w14:paraId="2B7F4157" w14:textId="77777777" w:rsidR="00C91726" w:rsidRDefault="00C91726" w:rsidP="009A5CE7"/>
    <w:p w14:paraId="4196E0E5" w14:textId="5F4D172F" w:rsidR="009A5CE7" w:rsidRPr="00C91726" w:rsidRDefault="009A5CE7" w:rsidP="009A5CE7">
      <w:r w:rsidRPr="00C91726">
        <w:t>CODE:</w:t>
      </w:r>
    </w:p>
    <w:p w14:paraId="3CC3427D" w14:textId="77777777" w:rsidR="009A5CE7" w:rsidRPr="00C91726" w:rsidRDefault="009A5CE7" w:rsidP="009A5CE7">
      <w:r w:rsidRPr="00C91726">
        <w:t>#include&lt;stdio.h&gt;</w:t>
      </w:r>
    </w:p>
    <w:p w14:paraId="29DA7E64" w14:textId="77777777" w:rsidR="009A5CE7" w:rsidRPr="00C91726" w:rsidRDefault="009A5CE7" w:rsidP="009A5CE7">
      <w:r w:rsidRPr="00C91726">
        <w:t xml:space="preserve"> int main()</w:t>
      </w:r>
    </w:p>
    <w:p w14:paraId="3E2F9905" w14:textId="77777777" w:rsidR="009A5CE7" w:rsidRPr="00C91726" w:rsidRDefault="009A5CE7" w:rsidP="009A5CE7">
      <w:r w:rsidRPr="00C91726">
        <w:t xml:space="preserve"> {</w:t>
      </w:r>
    </w:p>
    <w:p w14:paraId="430E34BA" w14:textId="77777777" w:rsidR="009A5CE7" w:rsidRPr="00C91726" w:rsidRDefault="009A5CE7" w:rsidP="009A5CE7">
      <w:r w:rsidRPr="00C91726">
        <w:t xml:space="preserve">   int n,i,a,c;</w:t>
      </w:r>
    </w:p>
    <w:p w14:paraId="13098A3B" w14:textId="77777777" w:rsidR="009A5CE7" w:rsidRPr="00C91726" w:rsidRDefault="009A5CE7" w:rsidP="009A5CE7">
      <w:r w:rsidRPr="00C91726">
        <w:t xml:space="preserve">   printf("Enter the number:  ");</w:t>
      </w:r>
    </w:p>
    <w:p w14:paraId="7008B7EC" w14:textId="77777777" w:rsidR="009A5CE7" w:rsidRPr="00C91726" w:rsidRDefault="009A5CE7" w:rsidP="009A5CE7">
      <w:r w:rsidRPr="00C91726">
        <w:t xml:space="preserve">   scanf("%d",&amp;n);</w:t>
      </w:r>
    </w:p>
    <w:p w14:paraId="1984C54F" w14:textId="77777777" w:rsidR="009A5CE7" w:rsidRPr="00C91726" w:rsidRDefault="009A5CE7" w:rsidP="009A5CE7">
      <w:r w:rsidRPr="00C91726">
        <w:t xml:space="preserve">   if (n==1)</w:t>
      </w:r>
    </w:p>
    <w:p w14:paraId="159222D2" w14:textId="77777777" w:rsidR="009A5CE7" w:rsidRPr="00C91726" w:rsidRDefault="009A5CE7" w:rsidP="009A5CE7">
      <w:r w:rsidRPr="00C91726">
        <w:t xml:space="preserve">   {</w:t>
      </w:r>
    </w:p>
    <w:p w14:paraId="224E91D5" w14:textId="77777777" w:rsidR="009A5CE7" w:rsidRPr="00C91726" w:rsidRDefault="009A5CE7" w:rsidP="009A5CE7">
      <w:r w:rsidRPr="00C91726">
        <w:t xml:space="preserve">    printf("The number is neither prime nor composite");</w:t>
      </w:r>
    </w:p>
    <w:p w14:paraId="3B3D4D0E" w14:textId="77777777" w:rsidR="009A5CE7" w:rsidRPr="00C91726" w:rsidRDefault="009A5CE7" w:rsidP="009A5CE7">
      <w:r w:rsidRPr="00C91726">
        <w:lastRenderedPageBreak/>
        <w:t xml:space="preserve">   }</w:t>
      </w:r>
    </w:p>
    <w:p w14:paraId="39C1E029" w14:textId="77777777" w:rsidR="009A5CE7" w:rsidRPr="00C91726" w:rsidRDefault="009A5CE7" w:rsidP="009A5CE7">
      <w:r w:rsidRPr="00C91726">
        <w:t xml:space="preserve">    else</w:t>
      </w:r>
    </w:p>
    <w:p w14:paraId="5DC16912" w14:textId="77777777" w:rsidR="009A5CE7" w:rsidRPr="00C91726" w:rsidRDefault="009A5CE7" w:rsidP="009A5CE7">
      <w:r w:rsidRPr="00C91726">
        <w:t xml:space="preserve">    {</w:t>
      </w:r>
    </w:p>
    <w:p w14:paraId="5FE8D21F" w14:textId="77777777" w:rsidR="009A5CE7" w:rsidRPr="00C91726" w:rsidRDefault="009A5CE7" w:rsidP="009A5CE7">
      <w:r w:rsidRPr="00C91726">
        <w:t xml:space="preserve">     for(i=2; i&lt; (n-1) ; ++i)</w:t>
      </w:r>
    </w:p>
    <w:p w14:paraId="01D1CF66" w14:textId="77777777" w:rsidR="009A5CE7" w:rsidRPr="00C91726" w:rsidRDefault="009A5CE7" w:rsidP="009A5CE7">
      <w:r w:rsidRPr="00C91726">
        <w:t xml:space="preserve">     {</w:t>
      </w:r>
    </w:p>
    <w:p w14:paraId="690E3140" w14:textId="77777777" w:rsidR="009A5CE7" w:rsidRPr="00C91726" w:rsidRDefault="009A5CE7" w:rsidP="009A5CE7">
      <w:r w:rsidRPr="00C91726">
        <w:t xml:space="preserve">      a= n%i;</w:t>
      </w:r>
    </w:p>
    <w:p w14:paraId="6084631B" w14:textId="77777777" w:rsidR="009A5CE7" w:rsidRPr="00C91726" w:rsidRDefault="009A5CE7" w:rsidP="009A5CE7">
      <w:r w:rsidRPr="00C91726">
        <w:t xml:space="preserve">      if (a==0)</w:t>
      </w:r>
    </w:p>
    <w:p w14:paraId="51DAE124" w14:textId="77777777" w:rsidR="009A5CE7" w:rsidRPr="00C91726" w:rsidRDefault="009A5CE7" w:rsidP="009A5CE7">
      <w:r w:rsidRPr="00C91726">
        <w:t xml:space="preserve">      {</w:t>
      </w:r>
    </w:p>
    <w:p w14:paraId="54FC1637" w14:textId="77777777" w:rsidR="009A5CE7" w:rsidRPr="00C91726" w:rsidRDefault="009A5CE7" w:rsidP="009A5CE7">
      <w:r w:rsidRPr="00C91726">
        <w:t xml:space="preserve">        c=0;</w:t>
      </w:r>
    </w:p>
    <w:p w14:paraId="65ED2AA6" w14:textId="77777777" w:rsidR="009A5CE7" w:rsidRPr="00C91726" w:rsidRDefault="009A5CE7" w:rsidP="009A5CE7">
      <w:r w:rsidRPr="00C91726">
        <w:t xml:space="preserve">        break;</w:t>
      </w:r>
    </w:p>
    <w:p w14:paraId="568A0702" w14:textId="77777777" w:rsidR="009A5CE7" w:rsidRPr="00C91726" w:rsidRDefault="009A5CE7" w:rsidP="009A5CE7">
      <w:r w:rsidRPr="00C91726">
        <w:t xml:space="preserve">       }</w:t>
      </w:r>
    </w:p>
    <w:p w14:paraId="083BB65D" w14:textId="77777777" w:rsidR="009A5CE7" w:rsidRPr="00C91726" w:rsidRDefault="009A5CE7" w:rsidP="009A5CE7">
      <w:r w:rsidRPr="00C91726">
        <w:t xml:space="preserve">       else</w:t>
      </w:r>
    </w:p>
    <w:p w14:paraId="75CFD111" w14:textId="77777777" w:rsidR="009A5CE7" w:rsidRPr="00C91726" w:rsidRDefault="009A5CE7" w:rsidP="009A5CE7">
      <w:r w:rsidRPr="00C91726">
        <w:t xml:space="preserve">       {</w:t>
      </w:r>
    </w:p>
    <w:p w14:paraId="40947DB9" w14:textId="77777777" w:rsidR="009A5CE7" w:rsidRPr="00C91726" w:rsidRDefault="009A5CE7" w:rsidP="009A5CE7">
      <w:r w:rsidRPr="00C91726">
        <w:t xml:space="preserve">        c=2;</w:t>
      </w:r>
    </w:p>
    <w:p w14:paraId="1BA8087D" w14:textId="77777777" w:rsidR="009A5CE7" w:rsidRPr="00C91726" w:rsidRDefault="009A5CE7" w:rsidP="009A5CE7">
      <w:r w:rsidRPr="00C91726">
        <w:t xml:space="preserve">       }</w:t>
      </w:r>
    </w:p>
    <w:p w14:paraId="185A5491" w14:textId="77777777" w:rsidR="009A5CE7" w:rsidRPr="00C91726" w:rsidRDefault="009A5CE7" w:rsidP="009A5CE7">
      <w:r w:rsidRPr="00C91726">
        <w:t xml:space="preserve">     }</w:t>
      </w:r>
    </w:p>
    <w:p w14:paraId="5C6AF825" w14:textId="77777777" w:rsidR="009A5CE7" w:rsidRPr="00C91726" w:rsidRDefault="009A5CE7" w:rsidP="009A5CE7">
      <w:r w:rsidRPr="00C91726">
        <w:t xml:space="preserve">   if(c==0)</w:t>
      </w:r>
    </w:p>
    <w:p w14:paraId="0EBE897F" w14:textId="77777777" w:rsidR="009A5CE7" w:rsidRPr="00C91726" w:rsidRDefault="009A5CE7" w:rsidP="009A5CE7">
      <w:r w:rsidRPr="00C91726">
        <w:t xml:space="preserve">   {</w:t>
      </w:r>
    </w:p>
    <w:p w14:paraId="3EAD8FC0" w14:textId="77777777" w:rsidR="009A5CE7" w:rsidRPr="00C91726" w:rsidRDefault="009A5CE7" w:rsidP="009A5CE7">
      <w:r w:rsidRPr="00C91726">
        <w:t xml:space="preserve">   printf("\nThe number is composite");</w:t>
      </w:r>
    </w:p>
    <w:p w14:paraId="23707E96" w14:textId="77777777" w:rsidR="009A5CE7" w:rsidRPr="00C91726" w:rsidRDefault="009A5CE7" w:rsidP="009A5CE7">
      <w:r w:rsidRPr="00C91726">
        <w:t xml:space="preserve">   }</w:t>
      </w:r>
    </w:p>
    <w:p w14:paraId="2DB4FF0F" w14:textId="77777777" w:rsidR="009A5CE7" w:rsidRPr="00C91726" w:rsidRDefault="009A5CE7" w:rsidP="009A5CE7">
      <w:r w:rsidRPr="00C91726">
        <w:t xml:space="preserve">   else</w:t>
      </w:r>
    </w:p>
    <w:p w14:paraId="13A9AFA1" w14:textId="77777777" w:rsidR="009A5CE7" w:rsidRPr="00C91726" w:rsidRDefault="009A5CE7" w:rsidP="009A5CE7">
      <w:r w:rsidRPr="00C91726">
        <w:t xml:space="preserve">   {</w:t>
      </w:r>
    </w:p>
    <w:p w14:paraId="6FC36A68" w14:textId="77777777" w:rsidR="009A5CE7" w:rsidRPr="00C91726" w:rsidRDefault="009A5CE7" w:rsidP="009A5CE7">
      <w:r w:rsidRPr="00C91726">
        <w:t xml:space="preserve">     printf("The number is prime");</w:t>
      </w:r>
    </w:p>
    <w:p w14:paraId="36D61D74" w14:textId="77777777" w:rsidR="009A5CE7" w:rsidRPr="00C91726" w:rsidRDefault="009A5CE7" w:rsidP="009A5CE7">
      <w:r w:rsidRPr="00C91726">
        <w:t xml:space="preserve">   }</w:t>
      </w:r>
    </w:p>
    <w:p w14:paraId="4F34C6C7" w14:textId="77777777" w:rsidR="009A5CE7" w:rsidRPr="00C91726" w:rsidRDefault="009A5CE7" w:rsidP="009A5CE7"/>
    <w:p w14:paraId="36BA9FC1" w14:textId="77777777" w:rsidR="009A5CE7" w:rsidRPr="00C91726" w:rsidRDefault="009A5CE7" w:rsidP="009A5CE7">
      <w:r w:rsidRPr="00C91726">
        <w:t xml:space="preserve">   }</w:t>
      </w:r>
    </w:p>
    <w:p w14:paraId="308F7253" w14:textId="77777777" w:rsidR="009A5CE7" w:rsidRPr="00C91726" w:rsidRDefault="009A5CE7" w:rsidP="009A5CE7">
      <w:r w:rsidRPr="00C91726">
        <w:t xml:space="preserve">    return 0;</w:t>
      </w:r>
    </w:p>
    <w:p w14:paraId="08EA7260" w14:textId="499E4D79" w:rsidR="009A5CE7" w:rsidRPr="00C91726" w:rsidRDefault="009A5CE7" w:rsidP="009A5CE7">
      <w:r w:rsidRPr="00C91726">
        <w:t xml:space="preserve"> }</w:t>
      </w:r>
    </w:p>
    <w:p w14:paraId="590EEB21" w14:textId="2C5F3877" w:rsidR="009A5CE7" w:rsidRPr="00C91726" w:rsidRDefault="009A5CE7" w:rsidP="009A5CE7"/>
    <w:p w14:paraId="5C060126" w14:textId="7295AF64" w:rsidR="009A5CE7" w:rsidRPr="00C91726" w:rsidRDefault="009A5CE7" w:rsidP="009A5CE7">
      <w:r w:rsidRPr="00C91726">
        <w:lastRenderedPageBreak/>
        <w:t>OUTPUT:</w:t>
      </w:r>
    </w:p>
    <w:p w14:paraId="737682CA" w14:textId="24847C24" w:rsidR="009A5CE7" w:rsidRPr="00C91726" w:rsidRDefault="009A5CE7" w:rsidP="009A5CE7"/>
    <w:p w14:paraId="33583AE3" w14:textId="194F2339" w:rsidR="00C91726" w:rsidRPr="00C91726" w:rsidRDefault="009A5CE7" w:rsidP="00C91726">
      <w:r w:rsidRPr="00C91726">
        <w:rPr>
          <w:noProof/>
        </w:rPr>
        <w:drawing>
          <wp:inline distT="0" distB="0" distL="0" distR="0" wp14:anchorId="5FFB6F63" wp14:editId="7A11D617">
            <wp:extent cx="5613400" cy="1876096"/>
            <wp:effectExtent l="0" t="0" r="635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897" cy="189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606DF" w14:textId="7444F56A" w:rsidR="003C3229" w:rsidRPr="00C91726" w:rsidRDefault="00C91726" w:rsidP="003C3229">
      <w:pPr>
        <w:pStyle w:val="Heading2"/>
        <w:rPr>
          <w:b/>
          <w:bCs/>
        </w:rPr>
      </w:pPr>
      <w:r w:rsidRPr="00C91726">
        <w:rPr>
          <w:b/>
          <w:bCs/>
        </w:rPr>
        <w:t>27.</w:t>
      </w:r>
      <w:r w:rsidR="003C3229" w:rsidRPr="00C91726">
        <w:rPr>
          <w:b/>
          <w:bCs/>
        </w:rPr>
        <w:t xml:space="preserve">Write a program to find the sum of following series: </w:t>
      </w:r>
    </w:p>
    <w:p w14:paraId="59826044" w14:textId="1487E6C9" w:rsidR="003C3229" w:rsidRDefault="003C3229" w:rsidP="003C3229">
      <w:pPr>
        <w:pStyle w:val="Heading2"/>
      </w:pPr>
      <w:r w:rsidRPr="00C91726">
        <w:rPr>
          <w:b/>
          <w:bCs/>
        </w:rPr>
        <w:t>1 – 1/2 + 1/3 – 1/4 + 1/5 - …… up to n terms</w:t>
      </w:r>
      <w:r w:rsidRPr="00C91726">
        <w:t xml:space="preserve">. </w:t>
      </w:r>
    </w:p>
    <w:p w14:paraId="1C8123D0" w14:textId="77777777" w:rsidR="00C91726" w:rsidRPr="00C91726" w:rsidRDefault="00C91726" w:rsidP="00C91726">
      <w:r w:rsidRPr="00C91726">
        <w:t>Language used: C</w:t>
      </w:r>
    </w:p>
    <w:p w14:paraId="3CAD697D" w14:textId="536D82A1" w:rsidR="00C91726" w:rsidRDefault="00C91726" w:rsidP="00C91726">
      <w:pPr>
        <w:rPr>
          <w:b/>
          <w:bCs/>
        </w:rPr>
      </w:pPr>
      <w:r w:rsidRPr="00C91726">
        <w:t xml:space="preserve">Theory: </w:t>
      </w:r>
      <w:r w:rsidRPr="00C91726">
        <w:rPr>
          <w:bCs/>
        </w:rPr>
        <w:t>user is supposed to enter the value of n, we will use the concept of loops to print this series</w:t>
      </w:r>
    </w:p>
    <w:p w14:paraId="2B394603" w14:textId="77777777" w:rsidR="00C91726" w:rsidRPr="00C91726" w:rsidRDefault="00C91726" w:rsidP="00C91726">
      <w:pPr>
        <w:rPr>
          <w:b/>
          <w:bCs/>
        </w:rPr>
      </w:pPr>
    </w:p>
    <w:p w14:paraId="01DC96B7" w14:textId="6744F770" w:rsidR="009A5CE7" w:rsidRPr="00C91726" w:rsidRDefault="009A5CE7" w:rsidP="009A5CE7">
      <w:r w:rsidRPr="00C91726">
        <w:t>CODE:</w:t>
      </w:r>
    </w:p>
    <w:p w14:paraId="4039181B" w14:textId="77777777" w:rsidR="009A5CE7" w:rsidRPr="00C91726" w:rsidRDefault="009A5CE7" w:rsidP="009A5CE7">
      <w:r w:rsidRPr="00C91726">
        <w:t>#include&lt;stdio.h&gt;</w:t>
      </w:r>
    </w:p>
    <w:p w14:paraId="695EA2DA" w14:textId="77777777" w:rsidR="009A5CE7" w:rsidRPr="00C91726" w:rsidRDefault="009A5CE7" w:rsidP="009A5CE7">
      <w:r w:rsidRPr="00C91726">
        <w:t>#include&lt;math.h&gt;</w:t>
      </w:r>
    </w:p>
    <w:p w14:paraId="6E9A8206" w14:textId="77777777" w:rsidR="009A5CE7" w:rsidRPr="00C91726" w:rsidRDefault="009A5CE7" w:rsidP="009A5CE7">
      <w:r w:rsidRPr="00C91726">
        <w:t>int main(void)</w:t>
      </w:r>
    </w:p>
    <w:p w14:paraId="387B118C" w14:textId="77777777" w:rsidR="009A5CE7" w:rsidRPr="00C91726" w:rsidRDefault="009A5CE7" w:rsidP="009A5CE7">
      <w:r w:rsidRPr="00C91726">
        <w:t>{</w:t>
      </w:r>
    </w:p>
    <w:p w14:paraId="645CFAF4" w14:textId="77777777" w:rsidR="009A5CE7" w:rsidRPr="00C91726" w:rsidRDefault="009A5CE7" w:rsidP="009A5CE7">
      <w:r w:rsidRPr="00C91726">
        <w:t xml:space="preserve">    int n,i;</w:t>
      </w:r>
    </w:p>
    <w:p w14:paraId="5E144D56" w14:textId="77777777" w:rsidR="009A5CE7" w:rsidRPr="00C91726" w:rsidRDefault="009A5CE7" w:rsidP="009A5CE7">
      <w:r w:rsidRPr="00C91726">
        <w:t xml:space="preserve">    float sum=0;</w:t>
      </w:r>
    </w:p>
    <w:p w14:paraId="4BE7CF42" w14:textId="77777777" w:rsidR="009A5CE7" w:rsidRPr="00C91726" w:rsidRDefault="009A5CE7" w:rsidP="009A5CE7">
      <w:r w:rsidRPr="00C91726">
        <w:t xml:space="preserve">    printf("Enter the number of terms ");</w:t>
      </w:r>
    </w:p>
    <w:p w14:paraId="1706E9DA" w14:textId="77777777" w:rsidR="009A5CE7" w:rsidRPr="00C91726" w:rsidRDefault="009A5CE7" w:rsidP="009A5CE7">
      <w:r w:rsidRPr="00C91726">
        <w:t xml:space="preserve">    scanf("%d",&amp;n);</w:t>
      </w:r>
    </w:p>
    <w:p w14:paraId="7F45FF9F" w14:textId="77777777" w:rsidR="009A5CE7" w:rsidRPr="00C91726" w:rsidRDefault="009A5CE7" w:rsidP="009A5CE7">
      <w:r w:rsidRPr="00C91726">
        <w:t xml:space="preserve">    for(i=1; i&lt;=n; ++i) {</w:t>
      </w:r>
    </w:p>
    <w:p w14:paraId="3B6C7624" w14:textId="77777777" w:rsidR="009A5CE7" w:rsidRPr="00C91726" w:rsidRDefault="009A5CE7" w:rsidP="009A5CE7">
      <w:r w:rsidRPr="00C91726">
        <w:t xml:space="preserve">        sum= sum+ (pow(-1,i+1))/i;}</w:t>
      </w:r>
    </w:p>
    <w:p w14:paraId="4AFD14D3" w14:textId="77777777" w:rsidR="009A5CE7" w:rsidRPr="00C91726" w:rsidRDefault="009A5CE7" w:rsidP="009A5CE7">
      <w:r w:rsidRPr="00C91726">
        <w:t xml:space="preserve">    printf("%f",sum);</w:t>
      </w:r>
    </w:p>
    <w:p w14:paraId="5BD5817E" w14:textId="398A1432" w:rsidR="009A5CE7" w:rsidRPr="00C91726" w:rsidRDefault="009A5CE7" w:rsidP="009A5CE7">
      <w:r w:rsidRPr="00C91726">
        <w:t>}</w:t>
      </w:r>
    </w:p>
    <w:p w14:paraId="01358E4C" w14:textId="7EA09BB3" w:rsidR="009A5CE7" w:rsidRPr="00C91726" w:rsidRDefault="009A5CE7" w:rsidP="009A5CE7"/>
    <w:p w14:paraId="728214AB" w14:textId="035FC60E" w:rsidR="009A5CE7" w:rsidRPr="00C91726" w:rsidRDefault="009A5CE7" w:rsidP="009A5CE7"/>
    <w:p w14:paraId="0C3DCA26" w14:textId="3F640907" w:rsidR="009A5CE7" w:rsidRPr="00C91726" w:rsidRDefault="009A5CE7" w:rsidP="009A5CE7">
      <w:pPr>
        <w:rPr>
          <w:sz w:val="32"/>
          <w:szCs w:val="24"/>
        </w:rPr>
      </w:pPr>
      <w:r w:rsidRPr="00C91726">
        <w:rPr>
          <w:sz w:val="32"/>
          <w:szCs w:val="24"/>
        </w:rPr>
        <w:lastRenderedPageBreak/>
        <w:t>OUTPUT:</w:t>
      </w:r>
    </w:p>
    <w:p w14:paraId="7BBB3771" w14:textId="584AEB73" w:rsidR="009A5CE7" w:rsidRPr="00C91726" w:rsidRDefault="009A5CE7" w:rsidP="009A5CE7"/>
    <w:p w14:paraId="4D378F4A" w14:textId="59450401" w:rsidR="009A5CE7" w:rsidRPr="00C91726" w:rsidRDefault="009A5CE7" w:rsidP="009A5CE7">
      <w:r w:rsidRPr="00C91726">
        <w:rPr>
          <w:noProof/>
        </w:rPr>
        <w:drawing>
          <wp:inline distT="0" distB="0" distL="0" distR="0" wp14:anchorId="47B77ADF" wp14:editId="2DD1905B">
            <wp:extent cx="5180330" cy="975360"/>
            <wp:effectExtent l="0" t="0" r="127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010" cy="99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BA466" w14:textId="77777777" w:rsidR="00C91726" w:rsidRDefault="00C91726" w:rsidP="003C3229">
      <w:pPr>
        <w:pStyle w:val="Heading2"/>
      </w:pPr>
    </w:p>
    <w:p w14:paraId="79B406F0" w14:textId="7C4C6EED" w:rsidR="003C3229" w:rsidRPr="00C91726" w:rsidRDefault="00C91726" w:rsidP="003C3229">
      <w:pPr>
        <w:pStyle w:val="Heading2"/>
        <w:rPr>
          <w:b/>
          <w:bCs/>
        </w:rPr>
      </w:pPr>
      <w:r w:rsidRPr="00C91726">
        <w:rPr>
          <w:b/>
          <w:bCs/>
        </w:rPr>
        <w:t>28.</w:t>
      </w:r>
      <w:r w:rsidR="003C3229" w:rsidRPr="00C91726">
        <w:rPr>
          <w:b/>
          <w:bCs/>
        </w:rPr>
        <w:t xml:space="preserve">Write a program to find the sum of following series: </w:t>
      </w:r>
    </w:p>
    <w:p w14:paraId="0A7B1728" w14:textId="5472D1B7" w:rsidR="003C3229" w:rsidRDefault="003C3229" w:rsidP="003C3229">
      <w:pPr>
        <w:pStyle w:val="Heading2"/>
        <w:rPr>
          <w:b/>
          <w:bCs/>
        </w:rPr>
      </w:pPr>
      <w:r w:rsidRPr="00C91726">
        <w:rPr>
          <w:b/>
          <w:bCs/>
        </w:rPr>
        <w:t xml:space="preserve">1! + 2! + 3! + 4! + ….. + n! </w:t>
      </w:r>
    </w:p>
    <w:p w14:paraId="77DBDC91" w14:textId="77777777" w:rsidR="00C91726" w:rsidRPr="00C91726" w:rsidRDefault="00C91726" w:rsidP="00C91726">
      <w:r w:rsidRPr="00C91726">
        <w:t>Language used: C</w:t>
      </w:r>
    </w:p>
    <w:p w14:paraId="48A99439" w14:textId="77777777" w:rsidR="00C91726" w:rsidRDefault="00C91726" w:rsidP="00C91726">
      <w:pPr>
        <w:rPr>
          <w:b/>
          <w:bCs/>
        </w:rPr>
      </w:pPr>
      <w:r w:rsidRPr="00C91726">
        <w:t xml:space="preserve">Theory: </w:t>
      </w:r>
      <w:r w:rsidRPr="00C91726">
        <w:rPr>
          <w:bCs/>
        </w:rPr>
        <w:t>user is supposed to enter the value of n, we will use the concept of loops to print this series</w:t>
      </w:r>
    </w:p>
    <w:p w14:paraId="46497091" w14:textId="77777777" w:rsidR="00C91726" w:rsidRPr="00C91726" w:rsidRDefault="00C91726" w:rsidP="00C91726"/>
    <w:p w14:paraId="25F87105" w14:textId="7B64EEA7" w:rsidR="00230551" w:rsidRPr="00C91726" w:rsidRDefault="00230551" w:rsidP="00230551">
      <w:r w:rsidRPr="00C91726">
        <w:t>CODE:</w:t>
      </w:r>
    </w:p>
    <w:p w14:paraId="6AB6341F" w14:textId="3EC55E08" w:rsidR="00230551" w:rsidRPr="00C91726" w:rsidRDefault="00230551" w:rsidP="00230551">
      <w:r w:rsidRPr="00C91726">
        <w:t>#include &lt;stdio.h&gt;</w:t>
      </w:r>
    </w:p>
    <w:p w14:paraId="6AFA77EE" w14:textId="77777777" w:rsidR="00230551" w:rsidRPr="00C91726" w:rsidRDefault="00230551" w:rsidP="00230551">
      <w:r w:rsidRPr="00C91726">
        <w:t>void main()</w:t>
      </w:r>
    </w:p>
    <w:p w14:paraId="25D7CA2B" w14:textId="77777777" w:rsidR="00230551" w:rsidRPr="00C91726" w:rsidRDefault="00230551" w:rsidP="00230551">
      <w:r w:rsidRPr="00C91726">
        <w:t>{</w:t>
      </w:r>
    </w:p>
    <w:p w14:paraId="62738BE4" w14:textId="77777777" w:rsidR="00230551" w:rsidRPr="00C91726" w:rsidRDefault="00230551" w:rsidP="00230551">
      <w:r w:rsidRPr="00C91726">
        <w:t xml:space="preserve">    int n,f,i,j,sum=0;</w:t>
      </w:r>
    </w:p>
    <w:p w14:paraId="05CA937B" w14:textId="77777777" w:rsidR="00230551" w:rsidRPr="00C91726" w:rsidRDefault="00230551" w:rsidP="00230551">
      <w:r w:rsidRPr="00C91726">
        <w:t xml:space="preserve">    printf("Enter the Number of terms: ");</w:t>
      </w:r>
    </w:p>
    <w:p w14:paraId="47888D81" w14:textId="77777777" w:rsidR="00230551" w:rsidRPr="00C91726" w:rsidRDefault="00230551" w:rsidP="00230551">
      <w:r w:rsidRPr="00C91726">
        <w:t xml:space="preserve">    scanf("%d",&amp;n);</w:t>
      </w:r>
    </w:p>
    <w:p w14:paraId="5CA97410" w14:textId="77777777" w:rsidR="00230551" w:rsidRPr="00C91726" w:rsidRDefault="00230551" w:rsidP="00230551">
      <w:r w:rsidRPr="00C91726">
        <w:t xml:space="preserve">    for(i=1;i&lt;=n;i++)</w:t>
      </w:r>
    </w:p>
    <w:p w14:paraId="6BD680B9" w14:textId="77777777" w:rsidR="00230551" w:rsidRPr="00C91726" w:rsidRDefault="00230551" w:rsidP="00230551">
      <w:r w:rsidRPr="00C91726">
        <w:t xml:space="preserve">    {</w:t>
      </w:r>
    </w:p>
    <w:p w14:paraId="1F151D2A" w14:textId="77777777" w:rsidR="00230551" w:rsidRPr="00C91726" w:rsidRDefault="00230551" w:rsidP="00230551">
      <w:r w:rsidRPr="00C91726">
        <w:t xml:space="preserve">        f = 1;</w:t>
      </w:r>
    </w:p>
    <w:p w14:paraId="080C93BA" w14:textId="77777777" w:rsidR="00230551" w:rsidRPr="00C91726" w:rsidRDefault="00230551" w:rsidP="00230551">
      <w:r w:rsidRPr="00C91726">
        <w:t xml:space="preserve">        for(j=i; j&gt;0; j--)</w:t>
      </w:r>
    </w:p>
    <w:p w14:paraId="658BF446" w14:textId="77777777" w:rsidR="00230551" w:rsidRPr="00C91726" w:rsidRDefault="00230551" w:rsidP="00230551">
      <w:r w:rsidRPr="00C91726">
        <w:t xml:space="preserve">        {</w:t>
      </w:r>
    </w:p>
    <w:p w14:paraId="452719FD" w14:textId="77777777" w:rsidR="00230551" w:rsidRPr="00C91726" w:rsidRDefault="00230551" w:rsidP="00230551">
      <w:r w:rsidRPr="00C91726">
        <w:t xml:space="preserve">          f = f*j;</w:t>
      </w:r>
    </w:p>
    <w:p w14:paraId="081CE2B8" w14:textId="77777777" w:rsidR="00230551" w:rsidRPr="00C91726" w:rsidRDefault="00230551" w:rsidP="00230551">
      <w:r w:rsidRPr="00C91726">
        <w:t xml:space="preserve">        }</w:t>
      </w:r>
    </w:p>
    <w:p w14:paraId="57325E38" w14:textId="77777777" w:rsidR="00230551" w:rsidRPr="00C91726" w:rsidRDefault="00230551" w:rsidP="00230551">
      <w:r w:rsidRPr="00C91726">
        <w:t xml:space="preserve">        sum = sum + f;</w:t>
      </w:r>
    </w:p>
    <w:p w14:paraId="42557F15" w14:textId="77777777" w:rsidR="00230551" w:rsidRPr="00C91726" w:rsidRDefault="00230551" w:rsidP="00230551">
      <w:r w:rsidRPr="00C91726">
        <w:t xml:space="preserve">    }</w:t>
      </w:r>
    </w:p>
    <w:p w14:paraId="64F92251" w14:textId="77777777" w:rsidR="00230551" w:rsidRPr="00C91726" w:rsidRDefault="00230551" w:rsidP="00230551">
      <w:r w:rsidRPr="00C91726">
        <w:t xml:space="preserve">    printf("The sum of factorials upto %d terms is %d", n,sum);</w:t>
      </w:r>
    </w:p>
    <w:p w14:paraId="6A2467AA" w14:textId="7BC9E705" w:rsidR="00230551" w:rsidRPr="00C91726" w:rsidRDefault="00230551" w:rsidP="00230551">
      <w:r w:rsidRPr="00C91726">
        <w:lastRenderedPageBreak/>
        <w:t>}</w:t>
      </w:r>
    </w:p>
    <w:p w14:paraId="0BB0B417" w14:textId="14F980D8" w:rsidR="00230551" w:rsidRPr="00C91726" w:rsidRDefault="00230551" w:rsidP="00230551"/>
    <w:p w14:paraId="42D09192" w14:textId="0EB069E7" w:rsidR="00230551" w:rsidRPr="00C91726" w:rsidRDefault="00230551" w:rsidP="00230551">
      <w:r w:rsidRPr="00C91726">
        <w:t>OUTPUT:</w:t>
      </w:r>
    </w:p>
    <w:p w14:paraId="20DB84B5" w14:textId="3D71144B" w:rsidR="00230551" w:rsidRPr="00C91726" w:rsidRDefault="00230551" w:rsidP="00230551">
      <w:r w:rsidRPr="00C91726">
        <w:rPr>
          <w:noProof/>
        </w:rPr>
        <w:drawing>
          <wp:inline distT="0" distB="0" distL="0" distR="0" wp14:anchorId="36244A4D" wp14:editId="56B649FB">
            <wp:extent cx="5596704" cy="487680"/>
            <wp:effectExtent l="0" t="0" r="4445" b="762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836" cy="48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417A6" w14:textId="0AA3174A" w:rsidR="003C3229" w:rsidRPr="00C91726" w:rsidRDefault="00C91726" w:rsidP="003C3229">
      <w:pPr>
        <w:pStyle w:val="Heading2"/>
        <w:rPr>
          <w:b/>
          <w:bCs/>
        </w:rPr>
      </w:pPr>
      <w:r w:rsidRPr="00C91726">
        <w:rPr>
          <w:b/>
          <w:bCs/>
        </w:rPr>
        <w:t>29.</w:t>
      </w:r>
      <w:r w:rsidR="003C3229" w:rsidRPr="00C91726">
        <w:rPr>
          <w:b/>
          <w:bCs/>
        </w:rPr>
        <w:t xml:space="preserve">Write a program to find the sum of following series: </w:t>
      </w:r>
    </w:p>
    <w:p w14:paraId="22865359" w14:textId="2A5C03E3" w:rsidR="00DF6C7C" w:rsidRDefault="003C3229" w:rsidP="00DF6C7C">
      <w:pPr>
        <w:rPr>
          <w:rFonts w:cstheme="minorHAnsi"/>
          <w:szCs w:val="28"/>
          <w:shd w:val="clear" w:color="auto" w:fill="FAF9F8"/>
        </w:rPr>
      </w:pPr>
      <w:r w:rsidRPr="00C91726">
        <w:rPr>
          <w:bCs/>
        </w:rPr>
        <w:t xml:space="preserve">S = </w:t>
      </w:r>
      <w:r w:rsidR="00DF6C7C" w:rsidRPr="00C91726">
        <w:rPr>
          <w:rFonts w:cstheme="minorHAnsi"/>
          <w:bCs/>
          <w:szCs w:val="28"/>
          <w:shd w:val="clear" w:color="auto" w:fill="FAF9F8"/>
        </w:rPr>
        <w:t>-1</w:t>
      </w:r>
      <w:r w:rsidR="00DF6C7C" w:rsidRPr="00C91726">
        <w:rPr>
          <w:rFonts w:cstheme="minorHAnsi"/>
          <w:bCs/>
          <w:szCs w:val="28"/>
          <w:shd w:val="clear" w:color="auto" w:fill="FAF9F8"/>
          <w:vertAlign w:val="superscript"/>
        </w:rPr>
        <w:t>3</w:t>
      </w:r>
      <w:r w:rsidR="00DF6C7C" w:rsidRPr="00C91726">
        <w:rPr>
          <w:rFonts w:cstheme="minorHAnsi"/>
          <w:bCs/>
          <w:szCs w:val="28"/>
          <w:shd w:val="clear" w:color="auto" w:fill="FAF9F8"/>
        </w:rPr>
        <w:t>+ 3</w:t>
      </w:r>
      <w:r w:rsidR="00DF6C7C" w:rsidRPr="00C91726">
        <w:rPr>
          <w:rFonts w:cstheme="minorHAnsi"/>
          <w:bCs/>
          <w:szCs w:val="28"/>
          <w:shd w:val="clear" w:color="auto" w:fill="FAF9F8"/>
          <w:vertAlign w:val="superscript"/>
        </w:rPr>
        <w:t>3</w:t>
      </w:r>
      <w:r w:rsidR="00DF6C7C" w:rsidRPr="00C91726">
        <w:rPr>
          <w:rFonts w:cstheme="minorHAnsi"/>
          <w:bCs/>
          <w:szCs w:val="28"/>
          <w:shd w:val="clear" w:color="auto" w:fill="FAF9F8"/>
        </w:rPr>
        <w:t>-5</w:t>
      </w:r>
      <w:r w:rsidR="00DF6C7C" w:rsidRPr="00C91726">
        <w:rPr>
          <w:rFonts w:cstheme="minorHAnsi"/>
          <w:bCs/>
          <w:szCs w:val="28"/>
          <w:shd w:val="clear" w:color="auto" w:fill="FAF9F8"/>
          <w:vertAlign w:val="superscript"/>
        </w:rPr>
        <w:t>3</w:t>
      </w:r>
      <w:r w:rsidR="00DF6C7C" w:rsidRPr="00C91726">
        <w:rPr>
          <w:rFonts w:cstheme="minorHAnsi"/>
          <w:bCs/>
          <w:szCs w:val="28"/>
          <w:shd w:val="clear" w:color="auto" w:fill="FAF9F8"/>
        </w:rPr>
        <w:t>+ 7</w:t>
      </w:r>
      <w:r w:rsidR="00DF6C7C" w:rsidRPr="00C91726">
        <w:rPr>
          <w:rFonts w:cstheme="minorHAnsi"/>
          <w:bCs/>
          <w:szCs w:val="28"/>
          <w:shd w:val="clear" w:color="auto" w:fill="FAF9F8"/>
          <w:vertAlign w:val="superscript"/>
        </w:rPr>
        <w:t>3</w:t>
      </w:r>
      <w:r w:rsidR="00DF6C7C" w:rsidRPr="00C91726">
        <w:rPr>
          <w:rFonts w:cstheme="minorHAnsi"/>
          <w:bCs/>
          <w:szCs w:val="28"/>
          <w:shd w:val="clear" w:color="auto" w:fill="FAF9F8"/>
        </w:rPr>
        <w:t>–9</w:t>
      </w:r>
      <w:r w:rsidR="00DF6C7C" w:rsidRPr="00C91726">
        <w:rPr>
          <w:rFonts w:cstheme="minorHAnsi"/>
          <w:bCs/>
          <w:szCs w:val="28"/>
          <w:shd w:val="clear" w:color="auto" w:fill="FAF9F8"/>
          <w:vertAlign w:val="superscript"/>
        </w:rPr>
        <w:t>3</w:t>
      </w:r>
      <w:r w:rsidR="00DF6C7C" w:rsidRPr="00C91726">
        <w:rPr>
          <w:rFonts w:cstheme="minorHAnsi"/>
          <w:bCs/>
          <w:szCs w:val="28"/>
          <w:shd w:val="clear" w:color="auto" w:fill="FAF9F8"/>
        </w:rPr>
        <w:t>+ 11</w:t>
      </w:r>
      <w:r w:rsidR="00DF6C7C" w:rsidRPr="00C91726">
        <w:rPr>
          <w:rFonts w:cstheme="minorHAnsi"/>
          <w:bCs/>
          <w:szCs w:val="28"/>
          <w:shd w:val="clear" w:color="auto" w:fill="FAF9F8"/>
          <w:vertAlign w:val="superscript"/>
        </w:rPr>
        <w:t>3</w:t>
      </w:r>
      <w:r w:rsidR="00DF6C7C" w:rsidRPr="00C91726">
        <w:rPr>
          <w:rFonts w:cstheme="minorHAnsi"/>
          <w:bCs/>
          <w:szCs w:val="28"/>
          <w:shd w:val="clear" w:color="auto" w:fill="FAF9F8"/>
        </w:rPr>
        <w:t>-........N terms</w:t>
      </w:r>
      <w:r w:rsidR="00DF6C7C" w:rsidRPr="00C91726">
        <w:rPr>
          <w:rFonts w:cstheme="minorHAnsi"/>
          <w:szCs w:val="28"/>
          <w:shd w:val="clear" w:color="auto" w:fill="FAF9F8"/>
        </w:rPr>
        <w:t>.</w:t>
      </w:r>
    </w:p>
    <w:p w14:paraId="04ADB13E" w14:textId="77777777" w:rsidR="00442996" w:rsidRPr="00442996" w:rsidRDefault="00442996" w:rsidP="00442996">
      <w:pPr>
        <w:rPr>
          <w:rFonts w:cstheme="minorHAnsi"/>
          <w:szCs w:val="28"/>
          <w:shd w:val="clear" w:color="auto" w:fill="FAF9F8"/>
        </w:rPr>
      </w:pPr>
      <w:r w:rsidRPr="00442996">
        <w:rPr>
          <w:rFonts w:cstheme="minorHAnsi"/>
          <w:szCs w:val="28"/>
          <w:shd w:val="clear" w:color="auto" w:fill="FAF9F8"/>
        </w:rPr>
        <w:t>Language used: C</w:t>
      </w:r>
    </w:p>
    <w:p w14:paraId="16754E73" w14:textId="77777777" w:rsidR="00442996" w:rsidRDefault="00442996" w:rsidP="00442996">
      <w:pPr>
        <w:rPr>
          <w:rFonts w:cstheme="minorHAnsi"/>
          <w:szCs w:val="28"/>
          <w:shd w:val="clear" w:color="auto" w:fill="FAF9F8"/>
        </w:rPr>
      </w:pPr>
      <w:r w:rsidRPr="00442996">
        <w:rPr>
          <w:rFonts w:cstheme="minorHAnsi"/>
          <w:szCs w:val="28"/>
          <w:shd w:val="clear" w:color="auto" w:fill="FAF9F8"/>
        </w:rPr>
        <w:t xml:space="preserve">Theory: </w:t>
      </w:r>
      <w:r w:rsidRPr="00442996">
        <w:rPr>
          <w:rFonts w:cstheme="minorHAnsi"/>
          <w:bCs/>
          <w:szCs w:val="28"/>
          <w:shd w:val="clear" w:color="auto" w:fill="FAF9F8"/>
        </w:rPr>
        <w:t>we will use the concept of loops here to find the sum of following series.</w:t>
      </w:r>
    </w:p>
    <w:p w14:paraId="270DED97" w14:textId="77777777" w:rsidR="00442996" w:rsidRPr="00C91726" w:rsidRDefault="00442996" w:rsidP="00DF6C7C">
      <w:pPr>
        <w:rPr>
          <w:rFonts w:eastAsiaTheme="minorHAnsi" w:cstheme="minorHAnsi"/>
          <w:b/>
          <w:szCs w:val="28"/>
          <w:shd w:val="clear" w:color="auto" w:fill="FAF9F8"/>
        </w:rPr>
      </w:pPr>
    </w:p>
    <w:p w14:paraId="1B6194B9" w14:textId="16383D53" w:rsidR="00230551" w:rsidRPr="00C91726" w:rsidRDefault="00DF6C7C" w:rsidP="00DF6C7C">
      <w:pPr>
        <w:pStyle w:val="Heading2"/>
      </w:pPr>
      <w:r w:rsidRPr="00C91726">
        <w:t>CODE:</w:t>
      </w:r>
    </w:p>
    <w:p w14:paraId="7E4C3A83" w14:textId="77777777" w:rsidR="00DF6C7C" w:rsidRPr="00C91726" w:rsidRDefault="00DF6C7C" w:rsidP="00DF6C7C">
      <w:r w:rsidRPr="00C91726">
        <w:t>#include&lt;stdio.h&gt;</w:t>
      </w:r>
    </w:p>
    <w:p w14:paraId="4D6DC268" w14:textId="77777777" w:rsidR="00DF6C7C" w:rsidRPr="00C91726" w:rsidRDefault="00DF6C7C" w:rsidP="00DF6C7C">
      <w:r w:rsidRPr="00C91726">
        <w:t>#include&lt;math.h&gt;</w:t>
      </w:r>
    </w:p>
    <w:p w14:paraId="06C7E248" w14:textId="77777777" w:rsidR="00DF6C7C" w:rsidRPr="00C91726" w:rsidRDefault="00DF6C7C" w:rsidP="00DF6C7C">
      <w:r w:rsidRPr="00C91726">
        <w:t>int main(void)</w:t>
      </w:r>
    </w:p>
    <w:p w14:paraId="3D40971C" w14:textId="77777777" w:rsidR="00DF6C7C" w:rsidRPr="00C91726" w:rsidRDefault="00DF6C7C" w:rsidP="00DF6C7C">
      <w:r w:rsidRPr="00C91726">
        <w:t>{</w:t>
      </w:r>
    </w:p>
    <w:p w14:paraId="71F1D46D" w14:textId="77777777" w:rsidR="00DF6C7C" w:rsidRPr="00C91726" w:rsidRDefault="00DF6C7C" w:rsidP="00DF6C7C">
      <w:r w:rsidRPr="00C91726">
        <w:t xml:space="preserve">    int n,i,k=1;</w:t>
      </w:r>
    </w:p>
    <w:p w14:paraId="656F4FD5" w14:textId="77777777" w:rsidR="00DF6C7C" w:rsidRPr="00C91726" w:rsidRDefault="00DF6C7C" w:rsidP="00DF6C7C">
      <w:r w:rsidRPr="00C91726">
        <w:t xml:space="preserve">    float sum=0;</w:t>
      </w:r>
    </w:p>
    <w:p w14:paraId="7A56907E" w14:textId="77777777" w:rsidR="00DF6C7C" w:rsidRPr="00C91726" w:rsidRDefault="00DF6C7C" w:rsidP="00DF6C7C">
      <w:r w:rsidRPr="00C91726">
        <w:t xml:space="preserve">    printf("Enter the number of terms");</w:t>
      </w:r>
    </w:p>
    <w:p w14:paraId="65F2241D" w14:textId="77777777" w:rsidR="00DF6C7C" w:rsidRPr="00C91726" w:rsidRDefault="00DF6C7C" w:rsidP="00DF6C7C">
      <w:r w:rsidRPr="00C91726">
        <w:t xml:space="preserve">    scanf("%d",&amp;n);</w:t>
      </w:r>
    </w:p>
    <w:p w14:paraId="15604D92" w14:textId="77777777" w:rsidR="00DF6C7C" w:rsidRPr="00C91726" w:rsidRDefault="00DF6C7C" w:rsidP="00DF6C7C"/>
    <w:p w14:paraId="2A8C9622" w14:textId="77777777" w:rsidR="00DF6C7C" w:rsidRPr="00C91726" w:rsidRDefault="00DF6C7C" w:rsidP="00DF6C7C">
      <w:r w:rsidRPr="00C91726">
        <w:t xml:space="preserve">    for(i=1; i&lt;=n; i++)</w:t>
      </w:r>
    </w:p>
    <w:p w14:paraId="6E6863C0" w14:textId="77777777" w:rsidR="00DF6C7C" w:rsidRPr="00C91726" w:rsidRDefault="00DF6C7C" w:rsidP="00DF6C7C">
      <w:r w:rsidRPr="00C91726">
        <w:t xml:space="preserve">       {</w:t>
      </w:r>
    </w:p>
    <w:p w14:paraId="35C7AEF1" w14:textId="77777777" w:rsidR="00DF6C7C" w:rsidRPr="00C91726" w:rsidRDefault="00DF6C7C" w:rsidP="00DF6C7C">
      <w:r w:rsidRPr="00C91726">
        <w:t xml:space="preserve">        sum= sum + (pow(-1,i)* pow(k,3));</w:t>
      </w:r>
    </w:p>
    <w:p w14:paraId="488F267F" w14:textId="77777777" w:rsidR="00DF6C7C" w:rsidRPr="00C91726" w:rsidRDefault="00DF6C7C" w:rsidP="00DF6C7C">
      <w:r w:rsidRPr="00C91726">
        <w:t xml:space="preserve">        k=k+2;</w:t>
      </w:r>
    </w:p>
    <w:p w14:paraId="36C4B2E6" w14:textId="77777777" w:rsidR="00DF6C7C" w:rsidRPr="00C91726" w:rsidRDefault="00DF6C7C" w:rsidP="00DF6C7C">
      <w:r w:rsidRPr="00C91726">
        <w:t xml:space="preserve">       }</w:t>
      </w:r>
    </w:p>
    <w:p w14:paraId="330FF673" w14:textId="77777777" w:rsidR="00DF6C7C" w:rsidRPr="00C91726" w:rsidRDefault="00DF6C7C" w:rsidP="00DF6C7C">
      <w:r w:rsidRPr="00C91726">
        <w:t xml:space="preserve">    printf("%f",sum);</w:t>
      </w:r>
    </w:p>
    <w:p w14:paraId="166EC7BD" w14:textId="40CD3981" w:rsidR="00DF6C7C" w:rsidRPr="00C91726" w:rsidRDefault="00DF6C7C" w:rsidP="00DF6C7C">
      <w:r w:rsidRPr="00C91726">
        <w:t>}</w:t>
      </w:r>
    </w:p>
    <w:p w14:paraId="1C23EF52" w14:textId="13766F9F" w:rsidR="00DF6C7C" w:rsidRPr="00C91726" w:rsidRDefault="00DF6C7C" w:rsidP="00DF6C7C">
      <w:r w:rsidRPr="00C91726">
        <w:t>OUTPUT:</w:t>
      </w:r>
    </w:p>
    <w:p w14:paraId="41A4D48B" w14:textId="5CFE8014" w:rsidR="00DF6C7C" w:rsidRPr="00C91726" w:rsidRDefault="00DF6C7C" w:rsidP="00DF6C7C">
      <w:r w:rsidRPr="00C91726">
        <w:rPr>
          <w:noProof/>
        </w:rPr>
        <w:lastRenderedPageBreak/>
        <w:drawing>
          <wp:inline distT="0" distB="0" distL="0" distR="0" wp14:anchorId="2A845775" wp14:editId="2EBA7A45">
            <wp:extent cx="5335084" cy="662940"/>
            <wp:effectExtent l="0" t="0" r="0" b="381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3941" cy="66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A3CAC" w14:textId="476669B3" w:rsidR="00442996" w:rsidRDefault="00442996" w:rsidP="003C3229">
      <w:pPr>
        <w:pStyle w:val="Heading2"/>
      </w:pPr>
    </w:p>
    <w:p w14:paraId="3EF1E25A" w14:textId="77777777" w:rsidR="00442996" w:rsidRPr="00442996" w:rsidRDefault="00442996" w:rsidP="00442996"/>
    <w:p w14:paraId="3CD9F9EB" w14:textId="346AB18C" w:rsidR="003C3229" w:rsidRPr="00442996" w:rsidRDefault="00442996" w:rsidP="003C3229">
      <w:pPr>
        <w:pStyle w:val="Heading2"/>
        <w:rPr>
          <w:b/>
          <w:bCs/>
          <w:sz w:val="32"/>
          <w:szCs w:val="24"/>
        </w:rPr>
      </w:pPr>
      <w:r w:rsidRPr="00442996">
        <w:rPr>
          <w:b/>
          <w:bCs/>
          <w:sz w:val="32"/>
          <w:szCs w:val="24"/>
        </w:rPr>
        <w:t>30.</w:t>
      </w:r>
      <w:r w:rsidR="003C3229" w:rsidRPr="00442996">
        <w:rPr>
          <w:b/>
          <w:bCs/>
          <w:sz w:val="32"/>
          <w:szCs w:val="24"/>
        </w:rPr>
        <w:t xml:space="preserve">Write a program to find the sum of following series: </w:t>
      </w:r>
    </w:p>
    <w:p w14:paraId="11558983" w14:textId="0220090F" w:rsidR="003C3229" w:rsidRDefault="003C3229" w:rsidP="003C3229">
      <w:pPr>
        <w:pStyle w:val="Heading2"/>
        <w:rPr>
          <w:b/>
          <w:bCs/>
          <w:sz w:val="32"/>
          <w:szCs w:val="24"/>
        </w:rPr>
      </w:pPr>
      <w:r w:rsidRPr="00442996">
        <w:rPr>
          <w:b/>
          <w:bCs/>
          <w:sz w:val="32"/>
          <w:szCs w:val="24"/>
        </w:rPr>
        <w:t xml:space="preserve">S = 1/1! + 2/2! + 3/3! + ………….. 7 terms. </w:t>
      </w:r>
    </w:p>
    <w:p w14:paraId="49F90D7B" w14:textId="77777777" w:rsidR="00442996" w:rsidRPr="00442996" w:rsidRDefault="00442996" w:rsidP="00442996">
      <w:pPr>
        <w:rPr>
          <w:rFonts w:cstheme="minorHAnsi"/>
          <w:szCs w:val="28"/>
          <w:shd w:val="clear" w:color="auto" w:fill="FAF9F8"/>
        </w:rPr>
      </w:pPr>
      <w:r w:rsidRPr="00442996">
        <w:rPr>
          <w:rFonts w:cstheme="minorHAnsi"/>
          <w:szCs w:val="28"/>
          <w:shd w:val="clear" w:color="auto" w:fill="FAF9F8"/>
        </w:rPr>
        <w:t>Language used: C</w:t>
      </w:r>
    </w:p>
    <w:p w14:paraId="22084185" w14:textId="7286FDD9" w:rsidR="00442996" w:rsidRPr="00442996" w:rsidRDefault="00442996" w:rsidP="00442996">
      <w:r w:rsidRPr="00442996">
        <w:rPr>
          <w:rFonts w:cstheme="minorHAnsi"/>
          <w:szCs w:val="28"/>
          <w:shd w:val="clear" w:color="auto" w:fill="FAF9F8"/>
        </w:rPr>
        <w:t xml:space="preserve">Theory: </w:t>
      </w:r>
      <w:r w:rsidRPr="00442996">
        <w:rPr>
          <w:rFonts w:cstheme="minorHAnsi"/>
          <w:bCs/>
          <w:szCs w:val="28"/>
          <w:shd w:val="clear" w:color="auto" w:fill="FAF9F8"/>
        </w:rPr>
        <w:t>we will use the concept of loops here to find the sum of following series</w:t>
      </w:r>
    </w:p>
    <w:p w14:paraId="13746885" w14:textId="77777777" w:rsidR="00442996" w:rsidRDefault="00442996" w:rsidP="00DF6C7C"/>
    <w:p w14:paraId="50D02630" w14:textId="3FC569B0" w:rsidR="00DF6C7C" w:rsidRPr="00C91726" w:rsidRDefault="00DF6C7C" w:rsidP="00DF6C7C">
      <w:r w:rsidRPr="00C91726">
        <w:t>CODE:</w:t>
      </w:r>
    </w:p>
    <w:p w14:paraId="3C72C03A" w14:textId="77777777" w:rsidR="00DF6C7C" w:rsidRPr="00C91726" w:rsidRDefault="00DF6C7C" w:rsidP="00DF6C7C">
      <w:r w:rsidRPr="00C91726">
        <w:t>#include&lt;stdio.h&gt;</w:t>
      </w:r>
    </w:p>
    <w:p w14:paraId="19453B67" w14:textId="77777777" w:rsidR="00DF6C7C" w:rsidRPr="00C91726" w:rsidRDefault="00DF6C7C" w:rsidP="00DF6C7C">
      <w:r w:rsidRPr="00C91726">
        <w:t>int main()</w:t>
      </w:r>
    </w:p>
    <w:p w14:paraId="10049917" w14:textId="77777777" w:rsidR="00DF6C7C" w:rsidRPr="00C91726" w:rsidRDefault="00DF6C7C" w:rsidP="00DF6C7C">
      <w:r w:rsidRPr="00C91726">
        <w:t>{</w:t>
      </w:r>
    </w:p>
    <w:p w14:paraId="1B71C373" w14:textId="77777777" w:rsidR="00DF6C7C" w:rsidRPr="00C91726" w:rsidRDefault="00DF6C7C" w:rsidP="00DF6C7C">
      <w:r w:rsidRPr="00C91726">
        <w:t xml:space="preserve">    int i,j;</w:t>
      </w:r>
    </w:p>
    <w:p w14:paraId="7663E02D" w14:textId="77777777" w:rsidR="00DF6C7C" w:rsidRPr="00C91726" w:rsidRDefault="00DF6C7C" w:rsidP="00DF6C7C">
      <w:r w:rsidRPr="00C91726">
        <w:t xml:space="preserve">    float fact, sum=0.0 ;</w:t>
      </w:r>
    </w:p>
    <w:p w14:paraId="709C1089" w14:textId="77777777" w:rsidR="00DF6C7C" w:rsidRPr="00C91726" w:rsidRDefault="00DF6C7C" w:rsidP="00DF6C7C">
      <w:r w:rsidRPr="00C91726">
        <w:t xml:space="preserve">    printf("sum of following series: S = 1/1! + 2/2! + 3/3! + upto. 7 terms \n");</w:t>
      </w:r>
    </w:p>
    <w:p w14:paraId="2E335114" w14:textId="77777777" w:rsidR="00DF6C7C" w:rsidRPr="00C91726" w:rsidRDefault="00DF6C7C" w:rsidP="00DF6C7C">
      <w:r w:rsidRPr="00C91726">
        <w:t xml:space="preserve">   for (i=1; i&lt;=7; i++)</w:t>
      </w:r>
    </w:p>
    <w:p w14:paraId="01BA491B" w14:textId="77777777" w:rsidR="00DF6C7C" w:rsidRPr="00C91726" w:rsidRDefault="00DF6C7C" w:rsidP="00DF6C7C">
      <w:r w:rsidRPr="00C91726">
        <w:t xml:space="preserve">   {</w:t>
      </w:r>
    </w:p>
    <w:p w14:paraId="6293464E" w14:textId="77777777" w:rsidR="00DF6C7C" w:rsidRPr="00C91726" w:rsidRDefault="00DF6C7C" w:rsidP="00DF6C7C">
      <w:r w:rsidRPr="00C91726">
        <w:t xml:space="preserve">     fact=1;</w:t>
      </w:r>
    </w:p>
    <w:p w14:paraId="46FD12B4" w14:textId="77777777" w:rsidR="00DF6C7C" w:rsidRPr="00C91726" w:rsidRDefault="00DF6C7C" w:rsidP="00DF6C7C">
      <w:r w:rsidRPr="00C91726">
        <w:t xml:space="preserve">     for(j=1;j&lt;=i;j++)</w:t>
      </w:r>
    </w:p>
    <w:p w14:paraId="75C3513D" w14:textId="77777777" w:rsidR="00DF6C7C" w:rsidRPr="00C91726" w:rsidRDefault="00DF6C7C" w:rsidP="00DF6C7C">
      <w:r w:rsidRPr="00C91726">
        <w:t xml:space="preserve">      {</w:t>
      </w:r>
    </w:p>
    <w:p w14:paraId="611086CC" w14:textId="77777777" w:rsidR="00DF6C7C" w:rsidRPr="00C91726" w:rsidRDefault="00DF6C7C" w:rsidP="00DF6C7C">
      <w:r w:rsidRPr="00C91726">
        <w:t xml:space="preserve">        fact= (fact*j);</w:t>
      </w:r>
    </w:p>
    <w:p w14:paraId="521020D7" w14:textId="77777777" w:rsidR="00DF6C7C" w:rsidRPr="00C91726" w:rsidRDefault="00DF6C7C" w:rsidP="00DF6C7C">
      <w:r w:rsidRPr="00C91726">
        <w:t xml:space="preserve">      }</w:t>
      </w:r>
    </w:p>
    <w:p w14:paraId="4FC8C50D" w14:textId="77777777" w:rsidR="00DF6C7C" w:rsidRPr="00C91726" w:rsidRDefault="00DF6C7C" w:rsidP="00DF6C7C">
      <w:r w:rsidRPr="00C91726">
        <w:t xml:space="preserve">    sum= sum+ (i/fact);</w:t>
      </w:r>
    </w:p>
    <w:p w14:paraId="643C619B" w14:textId="77777777" w:rsidR="00DF6C7C" w:rsidRPr="00C91726" w:rsidRDefault="00DF6C7C" w:rsidP="00DF6C7C">
      <w:r w:rsidRPr="00C91726">
        <w:t xml:space="preserve">   }</w:t>
      </w:r>
    </w:p>
    <w:p w14:paraId="7B7967FF" w14:textId="77777777" w:rsidR="00DF6C7C" w:rsidRPr="00C91726" w:rsidRDefault="00DF6C7C" w:rsidP="00DF6C7C">
      <w:r w:rsidRPr="00C91726">
        <w:t xml:space="preserve">    printf("Sum of series= %f",sum);</w:t>
      </w:r>
    </w:p>
    <w:p w14:paraId="4703E6C5" w14:textId="1F31EF22" w:rsidR="00DF6C7C" w:rsidRPr="00C91726" w:rsidRDefault="00DF6C7C" w:rsidP="00DF6C7C">
      <w:r w:rsidRPr="00C91726">
        <w:t>}</w:t>
      </w:r>
    </w:p>
    <w:p w14:paraId="798F37BB" w14:textId="77777777" w:rsidR="00DF6C7C" w:rsidRPr="00C91726" w:rsidRDefault="00DF6C7C" w:rsidP="00DF6C7C"/>
    <w:p w14:paraId="59AFBA06" w14:textId="0659F5AD" w:rsidR="00DF6C7C" w:rsidRPr="00C91726" w:rsidRDefault="00DF6C7C" w:rsidP="00DF6C7C">
      <w:r w:rsidRPr="00C91726">
        <w:t>OUTPUT</w:t>
      </w:r>
    </w:p>
    <w:p w14:paraId="4432A153" w14:textId="6BF73959" w:rsidR="00DF6C7C" w:rsidRPr="00C91726" w:rsidRDefault="00DF6C7C" w:rsidP="00DF6C7C">
      <w:r w:rsidRPr="00C91726">
        <w:rPr>
          <w:noProof/>
        </w:rPr>
        <w:drawing>
          <wp:inline distT="0" distB="0" distL="0" distR="0" wp14:anchorId="06600638" wp14:editId="12BCB50F">
            <wp:extent cx="6174105" cy="96012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827" cy="96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6A7E9" w14:textId="77777777" w:rsidR="00442996" w:rsidRDefault="00442996" w:rsidP="003C3229">
      <w:pPr>
        <w:pStyle w:val="Heading2"/>
      </w:pPr>
    </w:p>
    <w:p w14:paraId="1989119A" w14:textId="746ADDF5" w:rsidR="003C3229" w:rsidRDefault="00442996" w:rsidP="003C3229">
      <w:pPr>
        <w:pStyle w:val="Heading2"/>
        <w:rPr>
          <w:b/>
          <w:bCs/>
        </w:rPr>
      </w:pPr>
      <w:r w:rsidRPr="00442996">
        <w:rPr>
          <w:b/>
          <w:bCs/>
        </w:rPr>
        <w:t>31.</w:t>
      </w:r>
      <w:r w:rsidR="003C3229" w:rsidRPr="00442996">
        <w:rPr>
          <w:b/>
          <w:bCs/>
        </w:rPr>
        <w:t xml:space="preserve">Write a program to convert binary number to decimal number. </w:t>
      </w:r>
    </w:p>
    <w:p w14:paraId="66912700" w14:textId="77777777" w:rsidR="00442996" w:rsidRPr="00442996" w:rsidRDefault="00442996" w:rsidP="00442996">
      <w:r w:rsidRPr="00442996">
        <w:t>Language used: C</w:t>
      </w:r>
    </w:p>
    <w:p w14:paraId="42D2041A" w14:textId="69921FBC" w:rsidR="00442996" w:rsidRPr="00442996" w:rsidRDefault="00442996" w:rsidP="00442996">
      <w:r w:rsidRPr="00442996">
        <w:t xml:space="preserve">Theory: </w:t>
      </w:r>
      <w:r w:rsidRPr="00442996">
        <w:rPr>
          <w:bCs/>
        </w:rPr>
        <w:t>user is supposed to enter the value of binary number, then dividing by 10 and taking remainder gives the values of digits of binary number and then multiplying by 2 power n gives the value of decimal number</w:t>
      </w:r>
      <w:r>
        <w:t>.</w:t>
      </w:r>
    </w:p>
    <w:p w14:paraId="7B34936D" w14:textId="77777777" w:rsidR="00442996" w:rsidRDefault="00442996" w:rsidP="00DF6C7C"/>
    <w:p w14:paraId="3D2C9C0D" w14:textId="25D86F5A" w:rsidR="00DF6C7C" w:rsidRPr="00C91726" w:rsidRDefault="00DF6C7C" w:rsidP="00DF6C7C">
      <w:r w:rsidRPr="00C91726">
        <w:t>CODE:</w:t>
      </w:r>
    </w:p>
    <w:p w14:paraId="53A29861" w14:textId="77777777" w:rsidR="00DF6C7C" w:rsidRPr="00C91726" w:rsidRDefault="00DF6C7C" w:rsidP="00DF6C7C">
      <w:r w:rsidRPr="00C91726">
        <w:t>#include&lt;stdio.h&gt;</w:t>
      </w:r>
    </w:p>
    <w:p w14:paraId="1FBCA472" w14:textId="77777777" w:rsidR="00DF6C7C" w:rsidRPr="00C91726" w:rsidRDefault="00DF6C7C" w:rsidP="00DF6C7C">
      <w:r w:rsidRPr="00C91726">
        <w:t>#include&lt;math.h&gt;</w:t>
      </w:r>
    </w:p>
    <w:p w14:paraId="22FD6FC6" w14:textId="77777777" w:rsidR="00DF6C7C" w:rsidRPr="00C91726" w:rsidRDefault="00DF6C7C" w:rsidP="00DF6C7C">
      <w:r w:rsidRPr="00C91726">
        <w:t>int main(void)</w:t>
      </w:r>
    </w:p>
    <w:p w14:paraId="6FB5C7E8" w14:textId="77777777" w:rsidR="00DF6C7C" w:rsidRPr="00C91726" w:rsidRDefault="00DF6C7C" w:rsidP="00DF6C7C">
      <w:r w:rsidRPr="00C91726">
        <w:t>{</w:t>
      </w:r>
    </w:p>
    <w:p w14:paraId="2BC30C57" w14:textId="77777777" w:rsidR="00DF6C7C" w:rsidRPr="00C91726" w:rsidRDefault="00DF6C7C" w:rsidP="00DF6C7C">
      <w:r w:rsidRPr="00C91726">
        <w:t xml:space="preserve">    int n,b,i,deci=0;</w:t>
      </w:r>
    </w:p>
    <w:p w14:paraId="74BD1F39" w14:textId="77777777" w:rsidR="00DF6C7C" w:rsidRPr="00C91726" w:rsidRDefault="00DF6C7C" w:rsidP="00DF6C7C">
      <w:r w:rsidRPr="00C91726">
        <w:t xml:space="preserve">    printf("Enter the binary number ");</w:t>
      </w:r>
    </w:p>
    <w:p w14:paraId="1663C1B3" w14:textId="77777777" w:rsidR="00DF6C7C" w:rsidRPr="00C91726" w:rsidRDefault="00DF6C7C" w:rsidP="00DF6C7C">
      <w:r w:rsidRPr="00C91726">
        <w:t xml:space="preserve">    scanf("%d",&amp;n);</w:t>
      </w:r>
    </w:p>
    <w:p w14:paraId="0C0AAA66" w14:textId="77777777" w:rsidR="00DF6C7C" w:rsidRPr="00C91726" w:rsidRDefault="00DF6C7C" w:rsidP="00DF6C7C"/>
    <w:p w14:paraId="1037D1A4" w14:textId="77777777" w:rsidR="00DF6C7C" w:rsidRPr="00C91726" w:rsidRDefault="00DF6C7C" w:rsidP="00DF6C7C">
      <w:r w:rsidRPr="00C91726">
        <w:t xml:space="preserve">    for(i=0; n&gt;0; ++i)</w:t>
      </w:r>
    </w:p>
    <w:p w14:paraId="4872381A" w14:textId="77777777" w:rsidR="00DF6C7C" w:rsidRPr="00C91726" w:rsidRDefault="00DF6C7C" w:rsidP="00DF6C7C">
      <w:r w:rsidRPr="00C91726">
        <w:t xml:space="preserve">    {</w:t>
      </w:r>
    </w:p>
    <w:p w14:paraId="60DF07C6" w14:textId="77777777" w:rsidR="00DF6C7C" w:rsidRPr="00C91726" w:rsidRDefault="00DF6C7C" w:rsidP="00DF6C7C">
      <w:r w:rsidRPr="00C91726">
        <w:t xml:space="preserve">     b= n%10;</w:t>
      </w:r>
    </w:p>
    <w:p w14:paraId="673A17F6" w14:textId="77777777" w:rsidR="00DF6C7C" w:rsidRPr="00C91726" w:rsidRDefault="00DF6C7C" w:rsidP="00DF6C7C">
      <w:r w:rsidRPr="00C91726">
        <w:t xml:space="preserve">     deci= deci + b*pow(2,i);</w:t>
      </w:r>
    </w:p>
    <w:p w14:paraId="3AB61AD3" w14:textId="77777777" w:rsidR="00DF6C7C" w:rsidRPr="00C91726" w:rsidRDefault="00DF6C7C" w:rsidP="00DF6C7C">
      <w:r w:rsidRPr="00C91726">
        <w:t xml:space="preserve">     n= n/10;</w:t>
      </w:r>
    </w:p>
    <w:p w14:paraId="772FDE0D" w14:textId="77777777" w:rsidR="00DF6C7C" w:rsidRPr="00C91726" w:rsidRDefault="00DF6C7C" w:rsidP="00DF6C7C">
      <w:r w:rsidRPr="00C91726">
        <w:t xml:space="preserve">    }</w:t>
      </w:r>
    </w:p>
    <w:p w14:paraId="02668AEB" w14:textId="77777777" w:rsidR="00DF6C7C" w:rsidRPr="00C91726" w:rsidRDefault="00DF6C7C" w:rsidP="00DF6C7C">
      <w:r w:rsidRPr="00C91726">
        <w:t xml:space="preserve">    printf("decimal equivalent= %d",deci);</w:t>
      </w:r>
    </w:p>
    <w:p w14:paraId="1D238E77" w14:textId="23AD3E68" w:rsidR="00DF6C7C" w:rsidRPr="00C91726" w:rsidRDefault="00DF6C7C" w:rsidP="00DF6C7C">
      <w:r w:rsidRPr="00C91726">
        <w:t>}</w:t>
      </w:r>
    </w:p>
    <w:p w14:paraId="483FE151" w14:textId="30722236" w:rsidR="00DF6C7C" w:rsidRPr="00C91726" w:rsidRDefault="00DF6C7C" w:rsidP="00DF6C7C">
      <w:r w:rsidRPr="00C91726">
        <w:t>OUTPUT:</w:t>
      </w:r>
    </w:p>
    <w:p w14:paraId="2597367A" w14:textId="3A9C1297" w:rsidR="00DF6C7C" w:rsidRPr="00C91726" w:rsidRDefault="007D6519" w:rsidP="00DF6C7C">
      <w:r w:rsidRPr="00C91726">
        <w:rPr>
          <w:noProof/>
        </w:rPr>
        <w:lastRenderedPageBreak/>
        <w:drawing>
          <wp:inline distT="0" distB="0" distL="0" distR="0" wp14:anchorId="1081FD94" wp14:editId="672B3E03">
            <wp:extent cx="4404360" cy="69342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767" cy="69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AC8C6" w14:textId="77777777" w:rsidR="00442996" w:rsidRDefault="00442996" w:rsidP="003C3229">
      <w:pPr>
        <w:pStyle w:val="Heading2"/>
      </w:pPr>
    </w:p>
    <w:p w14:paraId="3A74FE76" w14:textId="3330BBA4" w:rsidR="003C3229" w:rsidRPr="00442996" w:rsidRDefault="00442996" w:rsidP="003C3229">
      <w:pPr>
        <w:pStyle w:val="Heading2"/>
        <w:rPr>
          <w:b/>
          <w:bCs/>
        </w:rPr>
      </w:pPr>
      <w:r w:rsidRPr="00442996">
        <w:rPr>
          <w:b/>
          <w:bCs/>
        </w:rPr>
        <w:t>32.</w:t>
      </w:r>
      <w:r w:rsidR="003C3229" w:rsidRPr="00442996">
        <w:rPr>
          <w:b/>
          <w:bCs/>
        </w:rPr>
        <w:t xml:space="preserve">Write a program to find the sum of following series: </w:t>
      </w:r>
    </w:p>
    <w:p w14:paraId="3552D394" w14:textId="6F9B506D" w:rsidR="003C3229" w:rsidRDefault="003C3229" w:rsidP="003C3229">
      <w:pPr>
        <w:pStyle w:val="Heading2"/>
        <w:rPr>
          <w:b/>
          <w:bCs/>
        </w:rPr>
      </w:pPr>
      <w:r w:rsidRPr="00442996">
        <w:rPr>
          <w:b/>
          <w:bCs/>
        </w:rPr>
        <w:t>S = 1</w:t>
      </w:r>
      <w:r w:rsidRPr="00442996">
        <w:rPr>
          <w:b/>
          <w:bCs/>
          <w:vertAlign w:val="superscript"/>
        </w:rPr>
        <w:t>4</w:t>
      </w:r>
      <w:r w:rsidRPr="00442996">
        <w:rPr>
          <w:b/>
          <w:bCs/>
        </w:rPr>
        <w:t xml:space="preserve"> + 3</w:t>
      </w:r>
      <w:r w:rsidRPr="00442996">
        <w:rPr>
          <w:b/>
          <w:bCs/>
          <w:vertAlign w:val="superscript"/>
        </w:rPr>
        <w:t>4</w:t>
      </w:r>
      <w:r w:rsidRPr="00442996">
        <w:rPr>
          <w:b/>
          <w:bCs/>
        </w:rPr>
        <w:t xml:space="preserve"> + 5</w:t>
      </w:r>
      <w:r w:rsidRPr="00442996">
        <w:rPr>
          <w:b/>
          <w:bCs/>
          <w:vertAlign w:val="superscript"/>
        </w:rPr>
        <w:t xml:space="preserve">4 </w:t>
      </w:r>
      <w:r w:rsidRPr="00442996">
        <w:rPr>
          <w:b/>
          <w:bCs/>
        </w:rPr>
        <w:t xml:space="preserve"> + 7</w:t>
      </w:r>
      <w:r w:rsidRPr="00442996">
        <w:rPr>
          <w:b/>
          <w:bCs/>
          <w:vertAlign w:val="superscript"/>
        </w:rPr>
        <w:t>4</w:t>
      </w:r>
      <w:r w:rsidRPr="00442996">
        <w:rPr>
          <w:b/>
          <w:bCs/>
        </w:rPr>
        <w:t xml:space="preserve"> + …………….. 100 terms </w:t>
      </w:r>
    </w:p>
    <w:p w14:paraId="0A77E771" w14:textId="77777777" w:rsidR="00442996" w:rsidRPr="00442996" w:rsidRDefault="00442996" w:rsidP="00442996">
      <w:pPr>
        <w:rPr>
          <w:szCs w:val="28"/>
        </w:rPr>
      </w:pPr>
      <w:r w:rsidRPr="00442996">
        <w:rPr>
          <w:szCs w:val="28"/>
        </w:rPr>
        <w:t>Language used- C</w:t>
      </w:r>
    </w:p>
    <w:p w14:paraId="34F694B8" w14:textId="77777777" w:rsidR="00442996" w:rsidRPr="00442996" w:rsidRDefault="00442996" w:rsidP="00442996">
      <w:pPr>
        <w:rPr>
          <w:b/>
          <w:bCs/>
          <w:szCs w:val="28"/>
        </w:rPr>
      </w:pPr>
      <w:r w:rsidRPr="00442996">
        <w:rPr>
          <w:szCs w:val="28"/>
        </w:rPr>
        <w:t xml:space="preserve">Theory: </w:t>
      </w:r>
      <w:r w:rsidRPr="00442996">
        <w:rPr>
          <w:bCs/>
          <w:szCs w:val="28"/>
        </w:rPr>
        <w:t>the concept of loops will be used here. Everytime when it executes the value of terms changes by 2 and the sum is stored in the sum variable with the forth power of k.</w:t>
      </w:r>
    </w:p>
    <w:p w14:paraId="34695B3C" w14:textId="77777777" w:rsidR="00442996" w:rsidRPr="00442996" w:rsidRDefault="00442996" w:rsidP="00442996"/>
    <w:p w14:paraId="1BC3FB12" w14:textId="0CC50770" w:rsidR="007D6519" w:rsidRPr="00C91726" w:rsidRDefault="007D6519" w:rsidP="007D6519">
      <w:r w:rsidRPr="00C91726">
        <w:t>CODE:</w:t>
      </w:r>
    </w:p>
    <w:p w14:paraId="1B43EF61" w14:textId="77777777" w:rsidR="007D6519" w:rsidRPr="00C91726" w:rsidRDefault="007D6519" w:rsidP="007D6519">
      <w:r w:rsidRPr="00C91726">
        <w:t>#include&lt;stdio.h&gt;</w:t>
      </w:r>
    </w:p>
    <w:p w14:paraId="18431350" w14:textId="77777777" w:rsidR="007D6519" w:rsidRPr="00C91726" w:rsidRDefault="007D6519" w:rsidP="007D6519">
      <w:r w:rsidRPr="00C91726">
        <w:t>#include&lt;math.h&gt;</w:t>
      </w:r>
    </w:p>
    <w:p w14:paraId="6048AAF1" w14:textId="77777777" w:rsidR="007D6519" w:rsidRPr="00C91726" w:rsidRDefault="007D6519" w:rsidP="007D6519">
      <w:r w:rsidRPr="00C91726">
        <w:t>int main()</w:t>
      </w:r>
    </w:p>
    <w:p w14:paraId="5ED2D94F" w14:textId="77777777" w:rsidR="007D6519" w:rsidRPr="00C91726" w:rsidRDefault="007D6519" w:rsidP="007D6519">
      <w:r w:rsidRPr="00C91726">
        <w:t>{</w:t>
      </w:r>
    </w:p>
    <w:p w14:paraId="59E78BE8" w14:textId="77777777" w:rsidR="007D6519" w:rsidRPr="00C91726" w:rsidRDefault="007D6519" w:rsidP="007D6519">
      <w:r w:rsidRPr="00C91726">
        <w:t xml:space="preserve"> int k=1,i;</w:t>
      </w:r>
    </w:p>
    <w:p w14:paraId="22EF25D0" w14:textId="77777777" w:rsidR="007D6519" w:rsidRPr="00C91726" w:rsidRDefault="007D6519" w:rsidP="007D6519">
      <w:r w:rsidRPr="00C91726">
        <w:t xml:space="preserve"> unsigned long int sum=0;</w:t>
      </w:r>
    </w:p>
    <w:p w14:paraId="4B8A70EE" w14:textId="77777777" w:rsidR="007D6519" w:rsidRPr="00C91726" w:rsidRDefault="007D6519" w:rsidP="007D6519">
      <w:r w:rsidRPr="00C91726">
        <w:t xml:space="preserve"> printf("Series: ");</w:t>
      </w:r>
    </w:p>
    <w:p w14:paraId="191B4889" w14:textId="77777777" w:rsidR="007D6519" w:rsidRPr="00C91726" w:rsidRDefault="007D6519" w:rsidP="007D6519">
      <w:r w:rsidRPr="00C91726">
        <w:t xml:space="preserve"> for(i=1;i&lt;=100; i++)</w:t>
      </w:r>
    </w:p>
    <w:p w14:paraId="46BA5CBA" w14:textId="77777777" w:rsidR="007D6519" w:rsidRPr="00C91726" w:rsidRDefault="007D6519" w:rsidP="007D6519">
      <w:r w:rsidRPr="00C91726">
        <w:t xml:space="preserve"> {</w:t>
      </w:r>
    </w:p>
    <w:p w14:paraId="768424CF" w14:textId="77777777" w:rsidR="007D6519" w:rsidRPr="00C91726" w:rsidRDefault="007D6519" w:rsidP="007D6519">
      <w:r w:rsidRPr="00C91726">
        <w:t xml:space="preserve">  printf(",%d",k);</w:t>
      </w:r>
    </w:p>
    <w:p w14:paraId="4684FFDA" w14:textId="77777777" w:rsidR="007D6519" w:rsidRPr="00C91726" w:rsidRDefault="007D6519" w:rsidP="007D6519">
      <w:r w:rsidRPr="00C91726">
        <w:t xml:space="preserve">  sum= sum+ pow(k,4);</w:t>
      </w:r>
    </w:p>
    <w:p w14:paraId="77582256" w14:textId="77777777" w:rsidR="007D6519" w:rsidRPr="00C91726" w:rsidRDefault="007D6519" w:rsidP="007D6519">
      <w:r w:rsidRPr="00C91726">
        <w:t xml:space="preserve">  k=k+2;</w:t>
      </w:r>
    </w:p>
    <w:p w14:paraId="0B2A3CC6" w14:textId="77777777" w:rsidR="007D6519" w:rsidRPr="00C91726" w:rsidRDefault="007D6519" w:rsidP="007D6519">
      <w:r w:rsidRPr="00C91726">
        <w:t xml:space="preserve"> }</w:t>
      </w:r>
    </w:p>
    <w:p w14:paraId="6E6A3166" w14:textId="77777777" w:rsidR="007D6519" w:rsidRPr="00C91726" w:rsidRDefault="007D6519" w:rsidP="007D6519">
      <w:r w:rsidRPr="00C91726">
        <w:t xml:space="preserve">  printf("\nSum of 4th power of series: %d ",sum);</w:t>
      </w:r>
    </w:p>
    <w:p w14:paraId="7AF5FC1B" w14:textId="77777777" w:rsidR="007D6519" w:rsidRPr="00C91726" w:rsidRDefault="007D6519" w:rsidP="007D6519">
      <w:r w:rsidRPr="00C91726">
        <w:t xml:space="preserve">  return 0;</w:t>
      </w:r>
    </w:p>
    <w:p w14:paraId="7DBB1A7E" w14:textId="1EC024AC" w:rsidR="007D6519" w:rsidRPr="00C91726" w:rsidRDefault="007D6519" w:rsidP="007D6519">
      <w:r w:rsidRPr="00C91726">
        <w:t>}</w:t>
      </w:r>
    </w:p>
    <w:p w14:paraId="04997F7D" w14:textId="77777777" w:rsidR="00A35B4C" w:rsidRDefault="00A35B4C" w:rsidP="007D6519"/>
    <w:p w14:paraId="2B87D0B3" w14:textId="0C0706B8" w:rsidR="007D6519" w:rsidRPr="00C91726" w:rsidRDefault="007D6519" w:rsidP="007D6519">
      <w:r w:rsidRPr="00C91726">
        <w:t>OUTPUT:</w:t>
      </w:r>
    </w:p>
    <w:p w14:paraId="25F9E535" w14:textId="77777777" w:rsidR="00442996" w:rsidRDefault="00442996" w:rsidP="007D6519"/>
    <w:p w14:paraId="2E1A2009" w14:textId="7B953407" w:rsidR="007D6519" w:rsidRPr="00C91726" w:rsidRDefault="007D6519" w:rsidP="007D6519">
      <w:r w:rsidRPr="00C91726">
        <w:lastRenderedPageBreak/>
        <w:t>Series: 1,3,5,7,9,11,13,15,17,19,21,23,25,27,29,31,33,35,37,39,41,43,45,47,49,51,53,55,57,59,61,63,65,67,69,71,73,75,77,79,81,83,85,87,89,91,93,95,97,99,101,103,105,107,109,111,113,115,117,119,121,123,125,127,129,131,133,135,137,139,141,143,145,147,149,151,153,155,157,159,161,163,165,167,169,171,173,175,177,179,181,183,185,187,189,191,193,195,197,199</w:t>
      </w:r>
    </w:p>
    <w:p w14:paraId="790A792C" w14:textId="4EE86B0F" w:rsidR="00442996" w:rsidRDefault="007D6519" w:rsidP="00A35B4C">
      <w:r w:rsidRPr="00C91726">
        <w:t>Sum of 4th power of series: 1932562308</w:t>
      </w:r>
      <w:r w:rsidR="00811C3F">
        <w:t xml:space="preserve">     </w:t>
      </w:r>
    </w:p>
    <w:p w14:paraId="62875C41" w14:textId="77777777" w:rsidR="00442996" w:rsidRPr="00442996" w:rsidRDefault="00442996" w:rsidP="00442996"/>
    <w:p w14:paraId="458B9F05" w14:textId="50988FA7" w:rsidR="003C3229" w:rsidRPr="00442996" w:rsidRDefault="00442996" w:rsidP="003C3229">
      <w:pPr>
        <w:pStyle w:val="Heading2"/>
        <w:rPr>
          <w:b/>
          <w:bCs/>
        </w:rPr>
      </w:pPr>
      <w:r w:rsidRPr="00442996">
        <w:rPr>
          <w:b/>
          <w:bCs/>
        </w:rPr>
        <w:t>33.</w:t>
      </w:r>
      <w:r w:rsidR="003C3229" w:rsidRPr="00442996">
        <w:rPr>
          <w:b/>
          <w:bCs/>
        </w:rPr>
        <w:t xml:space="preserve">Write a program in C to print the following pattern: </w:t>
      </w:r>
    </w:p>
    <w:p w14:paraId="18605CE2" w14:textId="77777777" w:rsidR="003C3229" w:rsidRPr="00442996" w:rsidRDefault="003C3229" w:rsidP="003C3229">
      <w:pPr>
        <w:pStyle w:val="Heading2"/>
        <w:rPr>
          <w:b/>
          <w:bCs/>
        </w:rPr>
      </w:pPr>
      <w:r w:rsidRPr="00442996">
        <w:rPr>
          <w:b/>
          <w:bCs/>
        </w:rPr>
        <w:t>*</w:t>
      </w:r>
      <w:r w:rsidRPr="00442996">
        <w:rPr>
          <w:b/>
          <w:bCs/>
        </w:rPr>
        <w:tab/>
        <w:t>*</w:t>
      </w:r>
      <w:r w:rsidRPr="00442996">
        <w:rPr>
          <w:b/>
          <w:bCs/>
        </w:rPr>
        <w:tab/>
        <w:t>*</w:t>
      </w:r>
    </w:p>
    <w:p w14:paraId="43D80A51" w14:textId="77777777" w:rsidR="003C3229" w:rsidRPr="00442996" w:rsidRDefault="003C3229" w:rsidP="003C3229">
      <w:pPr>
        <w:pStyle w:val="Heading2"/>
        <w:rPr>
          <w:b/>
          <w:bCs/>
        </w:rPr>
      </w:pPr>
      <w:r w:rsidRPr="00442996">
        <w:rPr>
          <w:b/>
          <w:bCs/>
        </w:rPr>
        <w:t>*</w:t>
      </w:r>
      <w:r w:rsidRPr="00442996">
        <w:rPr>
          <w:b/>
          <w:bCs/>
        </w:rPr>
        <w:tab/>
        <w:t>*</w:t>
      </w:r>
      <w:r w:rsidRPr="00442996">
        <w:rPr>
          <w:b/>
          <w:bCs/>
        </w:rPr>
        <w:tab/>
        <w:t>*</w:t>
      </w:r>
    </w:p>
    <w:p w14:paraId="52109274" w14:textId="07CBD0E3" w:rsidR="003C3229" w:rsidRDefault="003C3229" w:rsidP="003C3229">
      <w:pPr>
        <w:pStyle w:val="Heading2"/>
      </w:pPr>
      <w:r w:rsidRPr="00442996">
        <w:rPr>
          <w:b/>
          <w:bCs/>
        </w:rPr>
        <w:t>*</w:t>
      </w:r>
      <w:r w:rsidRPr="00442996">
        <w:rPr>
          <w:b/>
          <w:bCs/>
        </w:rPr>
        <w:tab/>
        <w:t>*</w:t>
      </w:r>
      <w:r w:rsidRPr="00442996">
        <w:rPr>
          <w:b/>
          <w:bCs/>
        </w:rPr>
        <w:tab/>
        <w:t>*</w:t>
      </w:r>
      <w:r w:rsidRPr="00C91726">
        <w:t xml:space="preserve"> </w:t>
      </w:r>
    </w:p>
    <w:p w14:paraId="7917D7EA" w14:textId="77777777" w:rsidR="00442996" w:rsidRPr="00442996" w:rsidRDefault="00442996" w:rsidP="00442996">
      <w:pPr>
        <w:rPr>
          <w:rFonts w:cstheme="minorHAnsi"/>
          <w:szCs w:val="28"/>
          <w:shd w:val="clear" w:color="auto" w:fill="FAF9F8"/>
        </w:rPr>
      </w:pPr>
      <w:r w:rsidRPr="00442996">
        <w:rPr>
          <w:rFonts w:cstheme="minorHAnsi"/>
          <w:szCs w:val="28"/>
          <w:shd w:val="clear" w:color="auto" w:fill="FAF9F8"/>
        </w:rPr>
        <w:t>Language used: C</w:t>
      </w:r>
    </w:p>
    <w:p w14:paraId="22C316A2" w14:textId="75EA4FF0" w:rsidR="00442996" w:rsidRPr="00442996" w:rsidRDefault="00442996" w:rsidP="00442996">
      <w:pPr>
        <w:rPr>
          <w:rFonts w:cstheme="minorHAnsi"/>
          <w:szCs w:val="28"/>
          <w:shd w:val="clear" w:color="auto" w:fill="FAF9F8"/>
        </w:rPr>
      </w:pPr>
      <w:r w:rsidRPr="00442996">
        <w:rPr>
          <w:rFonts w:cstheme="minorHAnsi"/>
          <w:szCs w:val="28"/>
          <w:shd w:val="clear" w:color="auto" w:fill="FAF9F8"/>
        </w:rPr>
        <w:t xml:space="preserve">Theory: </w:t>
      </w:r>
      <w:r w:rsidRPr="00442996">
        <w:rPr>
          <w:rFonts w:cstheme="minorHAnsi"/>
          <w:bCs/>
          <w:szCs w:val="28"/>
          <w:shd w:val="clear" w:color="auto" w:fill="FAF9F8"/>
        </w:rPr>
        <w:t xml:space="preserve">the concept of nested loops will be applied here in terms </w:t>
      </w:r>
      <w:r>
        <w:rPr>
          <w:rFonts w:cstheme="minorHAnsi"/>
          <w:bCs/>
          <w:szCs w:val="28"/>
          <w:shd w:val="clear" w:color="auto" w:fill="FAF9F8"/>
        </w:rPr>
        <w:t>o</w:t>
      </w:r>
      <w:r w:rsidRPr="00442996">
        <w:rPr>
          <w:rFonts w:cstheme="minorHAnsi"/>
          <w:bCs/>
          <w:szCs w:val="28"/>
          <w:shd w:val="clear" w:color="auto" w:fill="FAF9F8"/>
        </w:rPr>
        <w:t xml:space="preserve">f </w:t>
      </w:r>
      <w:r>
        <w:rPr>
          <w:rFonts w:cstheme="minorHAnsi"/>
          <w:bCs/>
          <w:szCs w:val="28"/>
          <w:shd w:val="clear" w:color="auto" w:fill="FAF9F8"/>
        </w:rPr>
        <w:t>i</w:t>
      </w:r>
      <w:r w:rsidRPr="00442996">
        <w:rPr>
          <w:rFonts w:cstheme="minorHAnsi"/>
          <w:bCs/>
          <w:szCs w:val="28"/>
          <w:shd w:val="clear" w:color="auto" w:fill="FAF9F8"/>
        </w:rPr>
        <w:t xml:space="preserve"> and j.</w:t>
      </w:r>
    </w:p>
    <w:p w14:paraId="3119586D" w14:textId="77777777" w:rsidR="00442996" w:rsidRPr="00442996" w:rsidRDefault="00442996" w:rsidP="00442996"/>
    <w:p w14:paraId="75B0E0FB" w14:textId="1DB3EF74" w:rsidR="007D6519" w:rsidRPr="00C91726" w:rsidRDefault="007D6519" w:rsidP="007D6519"/>
    <w:p w14:paraId="1AF5E8C5" w14:textId="53169FFC" w:rsidR="007D6519" w:rsidRPr="00C91726" w:rsidRDefault="007D6519" w:rsidP="007D6519">
      <w:r w:rsidRPr="00C91726">
        <w:t>CODE:</w:t>
      </w:r>
    </w:p>
    <w:p w14:paraId="35F36C06" w14:textId="77777777" w:rsidR="007D6519" w:rsidRPr="00C91726" w:rsidRDefault="007D6519" w:rsidP="007D6519">
      <w:r w:rsidRPr="00C91726">
        <w:t>#include&lt;stdio.h&gt;</w:t>
      </w:r>
    </w:p>
    <w:p w14:paraId="5683F9D9" w14:textId="77777777" w:rsidR="007D6519" w:rsidRPr="00C91726" w:rsidRDefault="007D6519" w:rsidP="007D6519">
      <w:r w:rsidRPr="00C91726">
        <w:t xml:space="preserve">int main(void) </w:t>
      </w:r>
    </w:p>
    <w:p w14:paraId="2014CFA1" w14:textId="77777777" w:rsidR="007D6519" w:rsidRPr="00C91726" w:rsidRDefault="007D6519" w:rsidP="007D6519">
      <w:r w:rsidRPr="00C91726">
        <w:t>{</w:t>
      </w:r>
    </w:p>
    <w:p w14:paraId="596E0623" w14:textId="77777777" w:rsidR="007D6519" w:rsidRPr="00C91726" w:rsidRDefault="007D6519" w:rsidP="007D6519">
      <w:r w:rsidRPr="00C91726">
        <w:t xml:space="preserve">    int i,j;</w:t>
      </w:r>
    </w:p>
    <w:p w14:paraId="6CEE64D3" w14:textId="77777777" w:rsidR="007D6519" w:rsidRPr="00C91726" w:rsidRDefault="007D6519" w:rsidP="007D6519">
      <w:r w:rsidRPr="00C91726">
        <w:t xml:space="preserve">    for(i=1;i&lt;=3;++i) {</w:t>
      </w:r>
    </w:p>
    <w:p w14:paraId="109ED303" w14:textId="77777777" w:rsidR="007D6519" w:rsidRPr="00C91726" w:rsidRDefault="007D6519" w:rsidP="007D6519">
      <w:r w:rsidRPr="00C91726">
        <w:t xml:space="preserve">        for(j=1;j&lt;4;++j) {</w:t>
      </w:r>
    </w:p>
    <w:p w14:paraId="3811E458" w14:textId="77777777" w:rsidR="007D6519" w:rsidRPr="00C91726" w:rsidRDefault="007D6519" w:rsidP="007D6519">
      <w:r w:rsidRPr="00C91726">
        <w:t xml:space="preserve">            printf("*\t");</w:t>
      </w:r>
    </w:p>
    <w:p w14:paraId="2171DE09" w14:textId="77777777" w:rsidR="007D6519" w:rsidRPr="00C91726" w:rsidRDefault="007D6519" w:rsidP="007D6519">
      <w:r w:rsidRPr="00C91726">
        <w:t xml:space="preserve">        }</w:t>
      </w:r>
    </w:p>
    <w:p w14:paraId="285FBF7C" w14:textId="77777777" w:rsidR="007D6519" w:rsidRPr="00C91726" w:rsidRDefault="007D6519" w:rsidP="007D6519">
      <w:r w:rsidRPr="00C91726">
        <w:t xml:space="preserve">        printf("\n");</w:t>
      </w:r>
    </w:p>
    <w:p w14:paraId="7C41C512" w14:textId="77777777" w:rsidR="007D6519" w:rsidRPr="00C91726" w:rsidRDefault="007D6519" w:rsidP="007D6519">
      <w:r w:rsidRPr="00C91726">
        <w:t xml:space="preserve">    }</w:t>
      </w:r>
    </w:p>
    <w:p w14:paraId="26045E37" w14:textId="5BCB33E0" w:rsidR="007D6519" w:rsidRPr="00C91726" w:rsidRDefault="007D6519" w:rsidP="007D6519">
      <w:r w:rsidRPr="00C91726">
        <w:t>}</w:t>
      </w:r>
    </w:p>
    <w:p w14:paraId="1D91FA3C" w14:textId="0439A2D2" w:rsidR="007D6519" w:rsidRPr="00C91726" w:rsidRDefault="007D6519" w:rsidP="007D6519"/>
    <w:p w14:paraId="32280FA8" w14:textId="0B1E4202" w:rsidR="007D6519" w:rsidRPr="00C91726" w:rsidRDefault="007D6519" w:rsidP="007D6519">
      <w:r w:rsidRPr="00C91726">
        <w:t>OUTPUT:</w:t>
      </w:r>
    </w:p>
    <w:p w14:paraId="22D6F423" w14:textId="64A1195B" w:rsidR="007D6519" w:rsidRPr="00C91726" w:rsidRDefault="00C021AD" w:rsidP="007D6519">
      <w:r w:rsidRPr="00C91726">
        <w:rPr>
          <w:noProof/>
        </w:rPr>
        <w:lastRenderedPageBreak/>
        <w:drawing>
          <wp:inline distT="0" distB="0" distL="0" distR="0" wp14:anchorId="32C745E6" wp14:editId="290FF7C5">
            <wp:extent cx="3163181" cy="11811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294" cy="118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69B44" w14:textId="77777777" w:rsidR="00C021AD" w:rsidRPr="00C91726" w:rsidRDefault="00C021AD" w:rsidP="007D6519"/>
    <w:p w14:paraId="60CF3B7D" w14:textId="5F96B7CB" w:rsidR="003C3229" w:rsidRPr="00442996" w:rsidRDefault="00442996" w:rsidP="003C3229">
      <w:pPr>
        <w:pStyle w:val="Heading2"/>
        <w:rPr>
          <w:b/>
          <w:bCs/>
        </w:rPr>
      </w:pPr>
      <w:r w:rsidRPr="00442996">
        <w:rPr>
          <w:b/>
          <w:bCs/>
        </w:rPr>
        <w:t>34.</w:t>
      </w:r>
      <w:r w:rsidR="003C3229" w:rsidRPr="00442996">
        <w:rPr>
          <w:b/>
          <w:bCs/>
        </w:rPr>
        <w:t xml:space="preserve">Write a program in C to print the following pattern: </w:t>
      </w:r>
    </w:p>
    <w:p w14:paraId="092A11F7" w14:textId="77777777" w:rsidR="003C3229" w:rsidRPr="00442996" w:rsidRDefault="003C3229" w:rsidP="003C3229">
      <w:pPr>
        <w:pStyle w:val="Heading2"/>
        <w:rPr>
          <w:b/>
          <w:bCs/>
        </w:rPr>
      </w:pPr>
      <w:r w:rsidRPr="00442996">
        <w:rPr>
          <w:b/>
          <w:bCs/>
        </w:rPr>
        <w:t>1</w:t>
      </w:r>
      <w:r w:rsidRPr="00442996">
        <w:rPr>
          <w:b/>
          <w:bCs/>
        </w:rPr>
        <w:tab/>
        <w:t>2</w:t>
      </w:r>
      <w:r w:rsidRPr="00442996">
        <w:rPr>
          <w:b/>
          <w:bCs/>
        </w:rPr>
        <w:tab/>
        <w:t>3</w:t>
      </w:r>
    </w:p>
    <w:p w14:paraId="2DFFE542" w14:textId="77777777" w:rsidR="003C3229" w:rsidRPr="00442996" w:rsidRDefault="003C3229" w:rsidP="003C3229">
      <w:pPr>
        <w:pStyle w:val="Heading2"/>
        <w:rPr>
          <w:b/>
          <w:bCs/>
        </w:rPr>
      </w:pPr>
      <w:r w:rsidRPr="00442996">
        <w:rPr>
          <w:b/>
          <w:bCs/>
        </w:rPr>
        <w:t>1</w:t>
      </w:r>
      <w:r w:rsidRPr="00442996">
        <w:rPr>
          <w:b/>
          <w:bCs/>
        </w:rPr>
        <w:tab/>
        <w:t>2</w:t>
      </w:r>
      <w:r w:rsidRPr="00442996">
        <w:rPr>
          <w:b/>
          <w:bCs/>
        </w:rPr>
        <w:tab/>
        <w:t>3</w:t>
      </w:r>
    </w:p>
    <w:p w14:paraId="4D0AD51D" w14:textId="3415C395" w:rsidR="003C3229" w:rsidRDefault="003C3229" w:rsidP="003C3229">
      <w:pPr>
        <w:pStyle w:val="Heading2"/>
        <w:rPr>
          <w:b/>
          <w:bCs/>
        </w:rPr>
      </w:pPr>
      <w:r w:rsidRPr="00442996">
        <w:rPr>
          <w:b/>
          <w:bCs/>
        </w:rPr>
        <w:t>1</w:t>
      </w:r>
      <w:r w:rsidRPr="00442996">
        <w:rPr>
          <w:b/>
          <w:bCs/>
        </w:rPr>
        <w:tab/>
        <w:t>2</w:t>
      </w:r>
      <w:r w:rsidRPr="00442996">
        <w:rPr>
          <w:b/>
          <w:bCs/>
        </w:rPr>
        <w:tab/>
        <w:t xml:space="preserve">3 </w:t>
      </w:r>
    </w:p>
    <w:p w14:paraId="2D2D767F" w14:textId="77777777" w:rsidR="00633BE7" w:rsidRPr="00633BE7" w:rsidRDefault="00633BE7" w:rsidP="00633BE7">
      <w:pPr>
        <w:rPr>
          <w:rFonts w:ascii="Calibri" w:eastAsia="Calibri" w:hAnsi="Calibri" w:cs="Calibri"/>
          <w:b/>
          <w:szCs w:val="28"/>
          <w:shd w:val="clear" w:color="auto" w:fill="FAF9F8"/>
        </w:rPr>
      </w:pPr>
      <w:r w:rsidRPr="00633BE7">
        <w:rPr>
          <w:rFonts w:ascii="Calibri" w:eastAsia="Calibri" w:hAnsi="Calibri" w:cs="Calibri"/>
          <w:szCs w:val="28"/>
          <w:shd w:val="clear" w:color="auto" w:fill="FAF9F8"/>
        </w:rPr>
        <w:t>Language used: C</w:t>
      </w:r>
    </w:p>
    <w:p w14:paraId="4427A2C1" w14:textId="77777777" w:rsidR="00633BE7" w:rsidRPr="00633BE7" w:rsidRDefault="00633BE7" w:rsidP="00633BE7">
      <w:pPr>
        <w:rPr>
          <w:rFonts w:ascii="Calibri" w:eastAsia="Calibri" w:hAnsi="Calibri" w:cs="Calibri"/>
          <w:b/>
          <w:szCs w:val="28"/>
          <w:shd w:val="clear" w:color="auto" w:fill="FAF9F8"/>
        </w:rPr>
      </w:pPr>
      <w:r w:rsidRPr="00633BE7">
        <w:rPr>
          <w:rFonts w:ascii="Calibri" w:eastAsia="Calibri" w:hAnsi="Calibri" w:cs="Calibri"/>
          <w:szCs w:val="28"/>
          <w:shd w:val="clear" w:color="auto" w:fill="FAF9F8"/>
        </w:rPr>
        <w:t>Theory: the concept of nested loops will be used here in terms of I and j. in this it is clear that the value of I and j will be equal.</w:t>
      </w:r>
    </w:p>
    <w:p w14:paraId="41FD06FE" w14:textId="77777777" w:rsidR="00442996" w:rsidRPr="00442996" w:rsidRDefault="00442996" w:rsidP="00442996"/>
    <w:p w14:paraId="43C4C502" w14:textId="1231AE66" w:rsidR="00C021AD" w:rsidRPr="00C91726" w:rsidRDefault="00C021AD" w:rsidP="00C021AD">
      <w:r w:rsidRPr="00C91726">
        <w:t>CODE:</w:t>
      </w:r>
    </w:p>
    <w:p w14:paraId="435A468A" w14:textId="77777777" w:rsidR="00C021AD" w:rsidRPr="00C91726" w:rsidRDefault="00C021AD" w:rsidP="00C021AD">
      <w:r w:rsidRPr="00C91726">
        <w:t>#include&lt;stdio.h&gt;</w:t>
      </w:r>
    </w:p>
    <w:p w14:paraId="7950FE49" w14:textId="77777777" w:rsidR="00C021AD" w:rsidRPr="00C91726" w:rsidRDefault="00C021AD" w:rsidP="00C021AD">
      <w:r w:rsidRPr="00C91726">
        <w:t>int main(void) {</w:t>
      </w:r>
    </w:p>
    <w:p w14:paraId="333834C6" w14:textId="77777777" w:rsidR="00C021AD" w:rsidRPr="00C91726" w:rsidRDefault="00C021AD" w:rsidP="00C021AD">
      <w:r w:rsidRPr="00C91726">
        <w:t xml:space="preserve">    int i,j;</w:t>
      </w:r>
    </w:p>
    <w:p w14:paraId="0E4D6C52" w14:textId="77777777" w:rsidR="00C021AD" w:rsidRPr="00C91726" w:rsidRDefault="00C021AD" w:rsidP="00C021AD">
      <w:r w:rsidRPr="00C91726">
        <w:t xml:space="preserve">    for(i=1;i&lt;=3;++i) {</w:t>
      </w:r>
    </w:p>
    <w:p w14:paraId="4B4137D7" w14:textId="77777777" w:rsidR="00C021AD" w:rsidRPr="00C91726" w:rsidRDefault="00C021AD" w:rsidP="00C021AD">
      <w:r w:rsidRPr="00C91726">
        <w:t xml:space="preserve">        for(j=1;j&lt;4;++j) {</w:t>
      </w:r>
    </w:p>
    <w:p w14:paraId="200819D6" w14:textId="77777777" w:rsidR="00C021AD" w:rsidRPr="00C91726" w:rsidRDefault="00C021AD" w:rsidP="00C021AD">
      <w:r w:rsidRPr="00C91726">
        <w:t xml:space="preserve">            printf("%d\t",j);</w:t>
      </w:r>
    </w:p>
    <w:p w14:paraId="71D3DB57" w14:textId="77777777" w:rsidR="00C021AD" w:rsidRPr="00C91726" w:rsidRDefault="00C021AD" w:rsidP="00C021AD">
      <w:r w:rsidRPr="00C91726">
        <w:t xml:space="preserve">        }</w:t>
      </w:r>
    </w:p>
    <w:p w14:paraId="67928613" w14:textId="77777777" w:rsidR="00C021AD" w:rsidRPr="00C91726" w:rsidRDefault="00C021AD" w:rsidP="00C021AD">
      <w:r w:rsidRPr="00C91726">
        <w:t xml:space="preserve">        printf("\n");</w:t>
      </w:r>
    </w:p>
    <w:p w14:paraId="7B2E6F46" w14:textId="77777777" w:rsidR="00C021AD" w:rsidRPr="00C91726" w:rsidRDefault="00C021AD" w:rsidP="00C021AD">
      <w:r w:rsidRPr="00C91726">
        <w:t xml:space="preserve">    }</w:t>
      </w:r>
    </w:p>
    <w:p w14:paraId="16FC2772" w14:textId="3FC906D8" w:rsidR="00C021AD" w:rsidRPr="00C91726" w:rsidRDefault="00C021AD" w:rsidP="00C021AD">
      <w:r w:rsidRPr="00C91726">
        <w:t>}</w:t>
      </w:r>
    </w:p>
    <w:p w14:paraId="5FA753C1" w14:textId="77777777" w:rsidR="00C021AD" w:rsidRPr="00C91726" w:rsidRDefault="00C021AD" w:rsidP="00C021AD"/>
    <w:p w14:paraId="1E1856A6" w14:textId="7930C94C" w:rsidR="00C021AD" w:rsidRPr="00C91726" w:rsidRDefault="00C021AD" w:rsidP="00C021AD">
      <w:r w:rsidRPr="00C91726">
        <w:t>OUTPUT:</w:t>
      </w:r>
    </w:p>
    <w:p w14:paraId="36A5295E" w14:textId="4092ECA7" w:rsidR="00C021AD" w:rsidRPr="00C91726" w:rsidRDefault="00C021AD" w:rsidP="00C021AD">
      <w:r w:rsidRPr="00C91726">
        <w:rPr>
          <w:noProof/>
        </w:rPr>
        <w:drawing>
          <wp:inline distT="0" distB="0" distL="0" distR="0" wp14:anchorId="5F8D9277" wp14:editId="2A6DB838">
            <wp:extent cx="2925986" cy="1196340"/>
            <wp:effectExtent l="0" t="0" r="8255" b="381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578" cy="121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F9CCC" w14:textId="77777777" w:rsidR="00C021AD" w:rsidRPr="00C91726" w:rsidRDefault="00C021AD" w:rsidP="00C021AD"/>
    <w:p w14:paraId="6B4BEF62" w14:textId="77777777" w:rsidR="00C021AD" w:rsidRPr="00C91726" w:rsidRDefault="00C021AD" w:rsidP="003C3229">
      <w:pPr>
        <w:pStyle w:val="Heading2"/>
      </w:pPr>
    </w:p>
    <w:p w14:paraId="339EA5F5" w14:textId="514659F0" w:rsidR="003C3229" w:rsidRPr="00633BE7" w:rsidRDefault="00633BE7" w:rsidP="003C3229">
      <w:pPr>
        <w:pStyle w:val="Heading2"/>
        <w:rPr>
          <w:b/>
          <w:bCs/>
        </w:rPr>
      </w:pPr>
      <w:r w:rsidRPr="00633BE7">
        <w:rPr>
          <w:b/>
          <w:bCs/>
        </w:rPr>
        <w:t>35.</w:t>
      </w:r>
      <w:r w:rsidR="003C3229" w:rsidRPr="00633BE7">
        <w:rPr>
          <w:b/>
          <w:bCs/>
        </w:rPr>
        <w:t xml:space="preserve">Write a program in C to print the following pattern: </w:t>
      </w:r>
    </w:p>
    <w:p w14:paraId="68517B79" w14:textId="77777777" w:rsidR="003C3229" w:rsidRPr="00633BE7" w:rsidRDefault="003C3229" w:rsidP="003C3229">
      <w:pPr>
        <w:pStyle w:val="Heading2"/>
        <w:rPr>
          <w:b/>
          <w:bCs/>
        </w:rPr>
      </w:pPr>
      <w:r w:rsidRPr="00633BE7">
        <w:rPr>
          <w:b/>
          <w:bCs/>
        </w:rPr>
        <w:t>1</w:t>
      </w:r>
      <w:r w:rsidRPr="00633BE7">
        <w:rPr>
          <w:b/>
          <w:bCs/>
        </w:rPr>
        <w:tab/>
        <w:t>1</w:t>
      </w:r>
      <w:r w:rsidRPr="00633BE7">
        <w:rPr>
          <w:b/>
          <w:bCs/>
        </w:rPr>
        <w:tab/>
        <w:t>1</w:t>
      </w:r>
    </w:p>
    <w:p w14:paraId="18FAB823" w14:textId="77777777" w:rsidR="003C3229" w:rsidRPr="00633BE7" w:rsidRDefault="003C3229" w:rsidP="003C3229">
      <w:pPr>
        <w:pStyle w:val="Heading2"/>
        <w:rPr>
          <w:b/>
          <w:bCs/>
        </w:rPr>
      </w:pPr>
      <w:r w:rsidRPr="00633BE7">
        <w:rPr>
          <w:b/>
          <w:bCs/>
        </w:rPr>
        <w:t>2</w:t>
      </w:r>
      <w:r w:rsidRPr="00633BE7">
        <w:rPr>
          <w:b/>
          <w:bCs/>
        </w:rPr>
        <w:tab/>
        <w:t>2</w:t>
      </w:r>
      <w:r w:rsidRPr="00633BE7">
        <w:rPr>
          <w:b/>
          <w:bCs/>
        </w:rPr>
        <w:tab/>
        <w:t>2</w:t>
      </w:r>
    </w:p>
    <w:p w14:paraId="6576CEC2" w14:textId="12F52B6D" w:rsidR="003C3229" w:rsidRDefault="003C3229" w:rsidP="003C3229">
      <w:pPr>
        <w:pStyle w:val="Heading2"/>
        <w:rPr>
          <w:b/>
          <w:bCs/>
        </w:rPr>
      </w:pPr>
      <w:r w:rsidRPr="00633BE7">
        <w:rPr>
          <w:b/>
          <w:bCs/>
        </w:rPr>
        <w:t>3</w:t>
      </w:r>
      <w:r w:rsidRPr="00633BE7">
        <w:rPr>
          <w:b/>
          <w:bCs/>
        </w:rPr>
        <w:tab/>
        <w:t>3</w:t>
      </w:r>
      <w:r w:rsidRPr="00633BE7">
        <w:rPr>
          <w:b/>
          <w:bCs/>
        </w:rPr>
        <w:tab/>
        <w:t xml:space="preserve">3 </w:t>
      </w:r>
    </w:p>
    <w:p w14:paraId="0661BDFC" w14:textId="77777777" w:rsidR="00633BE7" w:rsidRPr="00633BE7" w:rsidRDefault="00633BE7" w:rsidP="00633BE7">
      <w:pPr>
        <w:rPr>
          <w:rFonts w:cstheme="minorHAnsi"/>
          <w:szCs w:val="28"/>
          <w:shd w:val="clear" w:color="auto" w:fill="FAF9F8"/>
        </w:rPr>
      </w:pPr>
      <w:r w:rsidRPr="00633BE7">
        <w:rPr>
          <w:rFonts w:cstheme="minorHAnsi"/>
          <w:szCs w:val="28"/>
          <w:shd w:val="clear" w:color="auto" w:fill="FAF9F8"/>
        </w:rPr>
        <w:t>Language used: C</w:t>
      </w:r>
    </w:p>
    <w:p w14:paraId="6EC21EBF" w14:textId="77777777" w:rsidR="00633BE7" w:rsidRDefault="00633BE7" w:rsidP="00633BE7">
      <w:pPr>
        <w:rPr>
          <w:rFonts w:cstheme="minorHAnsi"/>
          <w:szCs w:val="28"/>
          <w:shd w:val="clear" w:color="auto" w:fill="FAF9F8"/>
        </w:rPr>
      </w:pPr>
      <w:r w:rsidRPr="00633BE7">
        <w:rPr>
          <w:rFonts w:cstheme="minorHAnsi"/>
          <w:szCs w:val="28"/>
          <w:shd w:val="clear" w:color="auto" w:fill="FAF9F8"/>
        </w:rPr>
        <w:t xml:space="preserve">Theory: </w:t>
      </w:r>
      <w:r w:rsidRPr="00633BE7">
        <w:rPr>
          <w:rFonts w:cstheme="minorHAnsi"/>
          <w:bCs/>
          <w:szCs w:val="28"/>
          <w:shd w:val="clear" w:color="auto" w:fill="FAF9F8"/>
        </w:rPr>
        <w:t>nested loops will be used here. The value of I is printed here if we take I as outer loop</w:t>
      </w:r>
      <w:r>
        <w:rPr>
          <w:rFonts w:cstheme="minorHAnsi"/>
          <w:szCs w:val="28"/>
          <w:shd w:val="clear" w:color="auto" w:fill="FAF9F8"/>
        </w:rPr>
        <w:t>.</w:t>
      </w:r>
    </w:p>
    <w:p w14:paraId="628FA2E7" w14:textId="77777777" w:rsidR="00633BE7" w:rsidRPr="00633BE7" w:rsidRDefault="00633BE7" w:rsidP="00633BE7"/>
    <w:p w14:paraId="30CAF7AE" w14:textId="57EE1676" w:rsidR="00C021AD" w:rsidRPr="00C91726" w:rsidRDefault="00C021AD" w:rsidP="00C021AD">
      <w:r w:rsidRPr="00C91726">
        <w:t>CODE:</w:t>
      </w:r>
    </w:p>
    <w:p w14:paraId="3979C1D3" w14:textId="77777777" w:rsidR="00C021AD" w:rsidRPr="00C91726" w:rsidRDefault="00C021AD" w:rsidP="00C021AD">
      <w:r w:rsidRPr="00C91726">
        <w:t>#include&lt;stdio.h&gt;</w:t>
      </w:r>
    </w:p>
    <w:p w14:paraId="0F0D7DAB" w14:textId="77777777" w:rsidR="00C021AD" w:rsidRPr="00C91726" w:rsidRDefault="00C021AD" w:rsidP="00C021AD">
      <w:r w:rsidRPr="00C91726">
        <w:t xml:space="preserve">int main(void) </w:t>
      </w:r>
    </w:p>
    <w:p w14:paraId="139ABD93" w14:textId="77777777" w:rsidR="00C021AD" w:rsidRPr="00C91726" w:rsidRDefault="00C021AD" w:rsidP="00C021AD">
      <w:r w:rsidRPr="00C91726">
        <w:t>{</w:t>
      </w:r>
    </w:p>
    <w:p w14:paraId="32676993" w14:textId="77777777" w:rsidR="00C021AD" w:rsidRPr="00C91726" w:rsidRDefault="00C021AD" w:rsidP="00C021AD">
      <w:r w:rsidRPr="00C91726">
        <w:t xml:space="preserve">    int i,j;</w:t>
      </w:r>
    </w:p>
    <w:p w14:paraId="4449F695" w14:textId="77777777" w:rsidR="00C021AD" w:rsidRPr="00C91726" w:rsidRDefault="00C021AD" w:rsidP="00C021AD">
      <w:r w:rsidRPr="00C91726">
        <w:t xml:space="preserve">    for(i=1;i&lt;=3;++i) </w:t>
      </w:r>
    </w:p>
    <w:p w14:paraId="64858539" w14:textId="77777777" w:rsidR="00C021AD" w:rsidRPr="00C91726" w:rsidRDefault="00C021AD" w:rsidP="00C021AD">
      <w:r w:rsidRPr="00C91726">
        <w:t xml:space="preserve">    {</w:t>
      </w:r>
    </w:p>
    <w:p w14:paraId="7154C667" w14:textId="77777777" w:rsidR="00C021AD" w:rsidRPr="00C91726" w:rsidRDefault="00C021AD" w:rsidP="00C021AD">
      <w:r w:rsidRPr="00C91726">
        <w:t xml:space="preserve">        for(j=1;j&lt;4;++j) </w:t>
      </w:r>
    </w:p>
    <w:p w14:paraId="5C4C506E" w14:textId="77777777" w:rsidR="00C021AD" w:rsidRPr="00C91726" w:rsidRDefault="00C021AD" w:rsidP="00C021AD">
      <w:r w:rsidRPr="00C91726">
        <w:t xml:space="preserve">        {</w:t>
      </w:r>
    </w:p>
    <w:p w14:paraId="76B68544" w14:textId="77777777" w:rsidR="00C021AD" w:rsidRPr="00C91726" w:rsidRDefault="00C021AD" w:rsidP="00C021AD">
      <w:r w:rsidRPr="00C91726">
        <w:t xml:space="preserve">            printf("%d\t",i);</w:t>
      </w:r>
    </w:p>
    <w:p w14:paraId="532384D4" w14:textId="77777777" w:rsidR="00C021AD" w:rsidRPr="00C91726" w:rsidRDefault="00C021AD" w:rsidP="00C021AD">
      <w:r w:rsidRPr="00C91726">
        <w:t xml:space="preserve">        }</w:t>
      </w:r>
    </w:p>
    <w:p w14:paraId="14AB8E10" w14:textId="77777777" w:rsidR="00C021AD" w:rsidRPr="00C91726" w:rsidRDefault="00C021AD" w:rsidP="00C021AD">
      <w:r w:rsidRPr="00C91726">
        <w:t xml:space="preserve">        printf("\n");</w:t>
      </w:r>
    </w:p>
    <w:p w14:paraId="1475B583" w14:textId="77777777" w:rsidR="00C021AD" w:rsidRPr="00C91726" w:rsidRDefault="00C021AD" w:rsidP="00C021AD">
      <w:r w:rsidRPr="00C91726">
        <w:t xml:space="preserve">    }</w:t>
      </w:r>
    </w:p>
    <w:p w14:paraId="63E08F2C" w14:textId="43AF24E7" w:rsidR="00C021AD" w:rsidRPr="00C91726" w:rsidRDefault="00C021AD" w:rsidP="00C021AD">
      <w:r w:rsidRPr="00C91726">
        <w:t>}</w:t>
      </w:r>
    </w:p>
    <w:p w14:paraId="312778E1" w14:textId="52551ABE" w:rsidR="00C021AD" w:rsidRPr="00C91726" w:rsidRDefault="00C021AD" w:rsidP="00C021AD"/>
    <w:p w14:paraId="25EFBE0C" w14:textId="21D24B84" w:rsidR="00C021AD" w:rsidRPr="00C91726" w:rsidRDefault="00C021AD" w:rsidP="00C021AD">
      <w:r w:rsidRPr="00C91726">
        <w:t>OUTPUT:</w:t>
      </w:r>
    </w:p>
    <w:p w14:paraId="1BA7CDD6" w14:textId="307844ED" w:rsidR="00C021AD" w:rsidRPr="00C91726" w:rsidRDefault="00C021AD" w:rsidP="00C021AD">
      <w:r w:rsidRPr="00C91726">
        <w:rPr>
          <w:noProof/>
        </w:rPr>
        <w:drawing>
          <wp:inline distT="0" distB="0" distL="0" distR="0" wp14:anchorId="10F8F445" wp14:editId="2CED4394">
            <wp:extent cx="2596471" cy="1005840"/>
            <wp:effectExtent l="0" t="0" r="0" b="381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793" cy="101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24FC5" w14:textId="77777777" w:rsidR="00C021AD" w:rsidRPr="00C91726" w:rsidRDefault="00C021AD" w:rsidP="00C021AD"/>
    <w:p w14:paraId="19E6E396" w14:textId="752DE15A" w:rsidR="003C3229" w:rsidRPr="00633BE7" w:rsidRDefault="00633BE7" w:rsidP="003C3229">
      <w:pPr>
        <w:pStyle w:val="Heading2"/>
        <w:rPr>
          <w:b/>
          <w:bCs/>
        </w:rPr>
      </w:pPr>
      <w:r w:rsidRPr="00633BE7">
        <w:rPr>
          <w:b/>
          <w:bCs/>
        </w:rPr>
        <w:lastRenderedPageBreak/>
        <w:t>36.</w:t>
      </w:r>
      <w:r w:rsidR="003C3229" w:rsidRPr="00633BE7">
        <w:rPr>
          <w:b/>
          <w:bCs/>
        </w:rPr>
        <w:t xml:space="preserve">Write a program in C to print the following pattern: </w:t>
      </w:r>
    </w:p>
    <w:p w14:paraId="49B5B5AD" w14:textId="77777777" w:rsidR="003C3229" w:rsidRPr="00633BE7" w:rsidRDefault="003C3229" w:rsidP="003C3229">
      <w:pPr>
        <w:pStyle w:val="Heading2"/>
        <w:rPr>
          <w:b/>
          <w:bCs/>
        </w:rPr>
      </w:pPr>
      <w:r w:rsidRPr="00633BE7">
        <w:rPr>
          <w:b/>
          <w:bCs/>
        </w:rPr>
        <w:t>3</w:t>
      </w:r>
      <w:r w:rsidRPr="00633BE7">
        <w:rPr>
          <w:b/>
          <w:bCs/>
        </w:rPr>
        <w:tab/>
        <w:t>2</w:t>
      </w:r>
      <w:r w:rsidRPr="00633BE7">
        <w:rPr>
          <w:b/>
          <w:bCs/>
        </w:rPr>
        <w:tab/>
        <w:t>1</w:t>
      </w:r>
    </w:p>
    <w:p w14:paraId="5B0792ED" w14:textId="77777777" w:rsidR="003C3229" w:rsidRPr="00633BE7" w:rsidRDefault="003C3229" w:rsidP="003C3229">
      <w:pPr>
        <w:pStyle w:val="Heading2"/>
        <w:rPr>
          <w:b/>
          <w:bCs/>
        </w:rPr>
      </w:pPr>
      <w:r w:rsidRPr="00633BE7">
        <w:rPr>
          <w:b/>
          <w:bCs/>
        </w:rPr>
        <w:t>3</w:t>
      </w:r>
      <w:r w:rsidRPr="00633BE7">
        <w:rPr>
          <w:b/>
          <w:bCs/>
        </w:rPr>
        <w:tab/>
        <w:t>2</w:t>
      </w:r>
      <w:r w:rsidRPr="00633BE7">
        <w:rPr>
          <w:b/>
          <w:bCs/>
        </w:rPr>
        <w:tab/>
        <w:t>1</w:t>
      </w:r>
    </w:p>
    <w:p w14:paraId="4C9C6936" w14:textId="7C2B1D92" w:rsidR="003C3229" w:rsidRDefault="003C3229" w:rsidP="003C3229">
      <w:pPr>
        <w:pStyle w:val="Heading2"/>
        <w:rPr>
          <w:b/>
          <w:bCs/>
        </w:rPr>
      </w:pPr>
      <w:r w:rsidRPr="00633BE7">
        <w:rPr>
          <w:b/>
          <w:bCs/>
        </w:rPr>
        <w:t>3</w:t>
      </w:r>
      <w:r w:rsidRPr="00633BE7">
        <w:rPr>
          <w:b/>
          <w:bCs/>
        </w:rPr>
        <w:tab/>
        <w:t>2</w:t>
      </w:r>
      <w:r w:rsidRPr="00633BE7">
        <w:rPr>
          <w:b/>
          <w:bCs/>
        </w:rPr>
        <w:tab/>
        <w:t xml:space="preserve">1 </w:t>
      </w:r>
    </w:p>
    <w:p w14:paraId="4BBED615" w14:textId="77777777" w:rsidR="00633BE7" w:rsidRPr="00633BE7" w:rsidRDefault="00633BE7" w:rsidP="00633BE7">
      <w:pPr>
        <w:rPr>
          <w:rFonts w:cstheme="minorHAnsi"/>
          <w:szCs w:val="28"/>
          <w:shd w:val="clear" w:color="auto" w:fill="FAF9F8"/>
        </w:rPr>
      </w:pPr>
      <w:r w:rsidRPr="00633BE7">
        <w:rPr>
          <w:rFonts w:cstheme="minorHAnsi"/>
          <w:szCs w:val="28"/>
          <w:shd w:val="clear" w:color="auto" w:fill="FAF9F8"/>
        </w:rPr>
        <w:t>Language used: C</w:t>
      </w:r>
    </w:p>
    <w:p w14:paraId="7327D3DE" w14:textId="77777777" w:rsidR="00633BE7" w:rsidRPr="00633BE7" w:rsidRDefault="00633BE7" w:rsidP="00633BE7">
      <w:pPr>
        <w:rPr>
          <w:rFonts w:cstheme="minorHAnsi"/>
          <w:szCs w:val="28"/>
          <w:shd w:val="clear" w:color="auto" w:fill="FAF9F8"/>
        </w:rPr>
      </w:pPr>
      <w:r w:rsidRPr="00633BE7">
        <w:rPr>
          <w:rFonts w:cstheme="minorHAnsi"/>
          <w:szCs w:val="28"/>
          <w:shd w:val="clear" w:color="auto" w:fill="FAF9F8"/>
        </w:rPr>
        <w:t xml:space="preserve">Theory: </w:t>
      </w:r>
      <w:r w:rsidRPr="00633BE7">
        <w:rPr>
          <w:rFonts w:cstheme="minorHAnsi"/>
          <w:bCs/>
          <w:szCs w:val="28"/>
          <w:shd w:val="clear" w:color="auto" w:fill="FAF9F8"/>
        </w:rPr>
        <w:t>the concept of nested loops will be used here, if we take outer loops in terms of I and inner in j then the value of j is printed.</w:t>
      </w:r>
    </w:p>
    <w:p w14:paraId="1D1A6F30" w14:textId="77777777" w:rsidR="00633BE7" w:rsidRPr="00633BE7" w:rsidRDefault="00633BE7" w:rsidP="00633BE7"/>
    <w:p w14:paraId="129AAC2E" w14:textId="52CC20C6" w:rsidR="00C021AD" w:rsidRPr="00633BE7" w:rsidRDefault="00C021AD" w:rsidP="00C021AD"/>
    <w:p w14:paraId="7C123161" w14:textId="2FD2F7CC" w:rsidR="00C021AD" w:rsidRPr="00C91726" w:rsidRDefault="00C021AD" w:rsidP="00C021AD">
      <w:r w:rsidRPr="00C91726">
        <w:t>CODE:</w:t>
      </w:r>
    </w:p>
    <w:p w14:paraId="068BD2D1" w14:textId="77777777" w:rsidR="00C021AD" w:rsidRPr="00C91726" w:rsidRDefault="00C021AD" w:rsidP="00C021AD">
      <w:r w:rsidRPr="00C91726">
        <w:t>#include&lt;stdio.h&gt;</w:t>
      </w:r>
    </w:p>
    <w:p w14:paraId="3D234D87" w14:textId="77777777" w:rsidR="00C021AD" w:rsidRPr="00C91726" w:rsidRDefault="00C021AD" w:rsidP="00C021AD">
      <w:r w:rsidRPr="00C91726">
        <w:t xml:space="preserve">int main(void) </w:t>
      </w:r>
    </w:p>
    <w:p w14:paraId="0E621754" w14:textId="77777777" w:rsidR="00C021AD" w:rsidRPr="00C91726" w:rsidRDefault="00C021AD" w:rsidP="00C021AD">
      <w:r w:rsidRPr="00C91726">
        <w:t>{</w:t>
      </w:r>
    </w:p>
    <w:p w14:paraId="6425987A" w14:textId="77777777" w:rsidR="00C021AD" w:rsidRPr="00C91726" w:rsidRDefault="00C021AD" w:rsidP="00C021AD">
      <w:r w:rsidRPr="00C91726">
        <w:t xml:space="preserve">    int i,j;</w:t>
      </w:r>
    </w:p>
    <w:p w14:paraId="11576B8C" w14:textId="77777777" w:rsidR="00C021AD" w:rsidRPr="00C91726" w:rsidRDefault="00C021AD" w:rsidP="00C021AD">
      <w:r w:rsidRPr="00C91726">
        <w:t xml:space="preserve">    for(i=1;i&lt;4;++i) </w:t>
      </w:r>
    </w:p>
    <w:p w14:paraId="61C58A90" w14:textId="77777777" w:rsidR="00C021AD" w:rsidRPr="00C91726" w:rsidRDefault="00C021AD" w:rsidP="00C021AD">
      <w:r w:rsidRPr="00C91726">
        <w:t xml:space="preserve">   {</w:t>
      </w:r>
    </w:p>
    <w:p w14:paraId="726192B2" w14:textId="77777777" w:rsidR="00C021AD" w:rsidRPr="00C91726" w:rsidRDefault="00C021AD" w:rsidP="00C021AD">
      <w:r w:rsidRPr="00C91726">
        <w:t xml:space="preserve">        for(j=3;j&gt;0;--j) </w:t>
      </w:r>
    </w:p>
    <w:p w14:paraId="2445B572" w14:textId="77777777" w:rsidR="00C021AD" w:rsidRPr="00C91726" w:rsidRDefault="00C021AD" w:rsidP="00C021AD">
      <w:r w:rsidRPr="00C91726">
        <w:t xml:space="preserve">        {</w:t>
      </w:r>
    </w:p>
    <w:p w14:paraId="214E96C8" w14:textId="77777777" w:rsidR="00C021AD" w:rsidRPr="00C91726" w:rsidRDefault="00C021AD" w:rsidP="00C021AD">
      <w:r w:rsidRPr="00C91726">
        <w:t xml:space="preserve">            printf("%d\t",j);</w:t>
      </w:r>
    </w:p>
    <w:p w14:paraId="5EFB2B41" w14:textId="77777777" w:rsidR="00C021AD" w:rsidRPr="00C91726" w:rsidRDefault="00C021AD" w:rsidP="00C021AD">
      <w:r w:rsidRPr="00C91726">
        <w:t xml:space="preserve">        }</w:t>
      </w:r>
    </w:p>
    <w:p w14:paraId="64B74A15" w14:textId="77777777" w:rsidR="00C021AD" w:rsidRPr="00C91726" w:rsidRDefault="00C021AD" w:rsidP="00C021AD">
      <w:r w:rsidRPr="00C91726">
        <w:t xml:space="preserve">        printf("\n");</w:t>
      </w:r>
    </w:p>
    <w:p w14:paraId="66A1EFED" w14:textId="77777777" w:rsidR="00C021AD" w:rsidRPr="00C91726" w:rsidRDefault="00C021AD" w:rsidP="00C021AD">
      <w:r w:rsidRPr="00C91726">
        <w:t xml:space="preserve">    }</w:t>
      </w:r>
    </w:p>
    <w:p w14:paraId="4B79078E" w14:textId="220200FE" w:rsidR="00C021AD" w:rsidRPr="00C91726" w:rsidRDefault="00C021AD" w:rsidP="00C021AD">
      <w:r w:rsidRPr="00C91726">
        <w:t>}</w:t>
      </w:r>
    </w:p>
    <w:p w14:paraId="41ECDA3A" w14:textId="367CC7A0" w:rsidR="00C021AD" w:rsidRPr="00C91726" w:rsidRDefault="00C021AD" w:rsidP="00C021AD"/>
    <w:p w14:paraId="6C0315D2" w14:textId="0EBB226F" w:rsidR="00C021AD" w:rsidRPr="00C91726" w:rsidRDefault="00C021AD" w:rsidP="00C021AD">
      <w:r w:rsidRPr="00C91726">
        <w:t>OUTPUT:</w:t>
      </w:r>
    </w:p>
    <w:p w14:paraId="3C24A95B" w14:textId="43B85B3C" w:rsidR="00C021AD" w:rsidRPr="00C91726" w:rsidRDefault="00C021AD" w:rsidP="00C021AD">
      <w:r w:rsidRPr="00C91726">
        <w:rPr>
          <w:noProof/>
        </w:rPr>
        <w:drawing>
          <wp:inline distT="0" distB="0" distL="0" distR="0" wp14:anchorId="1290E12B" wp14:editId="7F79D6E8">
            <wp:extent cx="3086658" cy="131826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231" cy="132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D11AA" w14:textId="7765BAFA" w:rsidR="003C3229" w:rsidRPr="00633BE7" w:rsidRDefault="00633BE7" w:rsidP="003C3229">
      <w:pPr>
        <w:pStyle w:val="Heading2"/>
        <w:rPr>
          <w:b/>
          <w:bCs/>
        </w:rPr>
      </w:pPr>
      <w:r w:rsidRPr="00633BE7">
        <w:rPr>
          <w:b/>
          <w:bCs/>
        </w:rPr>
        <w:lastRenderedPageBreak/>
        <w:t>37.</w:t>
      </w:r>
      <w:r w:rsidR="003C3229" w:rsidRPr="00633BE7">
        <w:rPr>
          <w:b/>
          <w:bCs/>
        </w:rPr>
        <w:t xml:space="preserve">Write a program in C to print the following pattern: </w:t>
      </w:r>
    </w:p>
    <w:p w14:paraId="041B6075" w14:textId="77777777" w:rsidR="003C3229" w:rsidRPr="00633BE7" w:rsidRDefault="003C3229" w:rsidP="003C3229">
      <w:pPr>
        <w:pStyle w:val="Heading2"/>
        <w:rPr>
          <w:b/>
          <w:bCs/>
        </w:rPr>
      </w:pPr>
      <w:r w:rsidRPr="00633BE7">
        <w:rPr>
          <w:b/>
          <w:bCs/>
        </w:rPr>
        <w:t>3</w:t>
      </w:r>
      <w:r w:rsidRPr="00633BE7">
        <w:rPr>
          <w:b/>
          <w:bCs/>
        </w:rPr>
        <w:tab/>
        <w:t>3</w:t>
      </w:r>
      <w:r w:rsidRPr="00633BE7">
        <w:rPr>
          <w:b/>
          <w:bCs/>
        </w:rPr>
        <w:tab/>
        <w:t>3</w:t>
      </w:r>
    </w:p>
    <w:p w14:paraId="295016BD" w14:textId="77777777" w:rsidR="003C3229" w:rsidRPr="00633BE7" w:rsidRDefault="003C3229" w:rsidP="003C3229">
      <w:pPr>
        <w:pStyle w:val="Heading2"/>
        <w:rPr>
          <w:b/>
          <w:bCs/>
        </w:rPr>
      </w:pPr>
      <w:r w:rsidRPr="00633BE7">
        <w:rPr>
          <w:b/>
          <w:bCs/>
        </w:rPr>
        <w:t>2</w:t>
      </w:r>
      <w:r w:rsidRPr="00633BE7">
        <w:rPr>
          <w:b/>
          <w:bCs/>
        </w:rPr>
        <w:tab/>
        <w:t>2</w:t>
      </w:r>
      <w:r w:rsidRPr="00633BE7">
        <w:rPr>
          <w:b/>
          <w:bCs/>
        </w:rPr>
        <w:tab/>
        <w:t>2</w:t>
      </w:r>
    </w:p>
    <w:p w14:paraId="008506EA" w14:textId="14C30641" w:rsidR="003C3229" w:rsidRDefault="003C3229" w:rsidP="003C3229">
      <w:pPr>
        <w:pStyle w:val="Heading2"/>
        <w:rPr>
          <w:b/>
          <w:bCs/>
        </w:rPr>
      </w:pPr>
      <w:r w:rsidRPr="00633BE7">
        <w:rPr>
          <w:b/>
          <w:bCs/>
        </w:rPr>
        <w:t>1</w:t>
      </w:r>
      <w:r w:rsidRPr="00633BE7">
        <w:rPr>
          <w:b/>
          <w:bCs/>
        </w:rPr>
        <w:tab/>
        <w:t>1</w:t>
      </w:r>
      <w:r w:rsidRPr="00633BE7">
        <w:rPr>
          <w:b/>
          <w:bCs/>
        </w:rPr>
        <w:tab/>
        <w:t xml:space="preserve">1 </w:t>
      </w:r>
    </w:p>
    <w:p w14:paraId="09F28260" w14:textId="77777777" w:rsidR="00633BE7" w:rsidRPr="00633BE7" w:rsidRDefault="00633BE7" w:rsidP="00633BE7">
      <w:pPr>
        <w:rPr>
          <w:rFonts w:cstheme="minorHAnsi"/>
          <w:szCs w:val="28"/>
          <w:shd w:val="clear" w:color="auto" w:fill="FAF9F8"/>
        </w:rPr>
      </w:pPr>
      <w:r w:rsidRPr="00633BE7">
        <w:rPr>
          <w:rFonts w:cstheme="minorHAnsi"/>
          <w:szCs w:val="28"/>
          <w:shd w:val="clear" w:color="auto" w:fill="FAF9F8"/>
        </w:rPr>
        <w:t>Language used: C</w:t>
      </w:r>
    </w:p>
    <w:p w14:paraId="378054FF" w14:textId="77777777" w:rsidR="00633BE7" w:rsidRPr="00633BE7" w:rsidRDefault="00633BE7" w:rsidP="00633BE7">
      <w:pPr>
        <w:rPr>
          <w:rFonts w:cstheme="minorHAnsi"/>
          <w:b/>
          <w:bCs/>
          <w:szCs w:val="28"/>
          <w:shd w:val="clear" w:color="auto" w:fill="FAF9F8"/>
        </w:rPr>
      </w:pPr>
      <w:r w:rsidRPr="00633BE7">
        <w:rPr>
          <w:rFonts w:cstheme="minorHAnsi"/>
          <w:szCs w:val="28"/>
          <w:shd w:val="clear" w:color="auto" w:fill="FAF9F8"/>
        </w:rPr>
        <w:t xml:space="preserve">Theory: </w:t>
      </w:r>
      <w:r w:rsidRPr="00633BE7">
        <w:rPr>
          <w:rFonts w:cstheme="minorHAnsi"/>
          <w:bCs/>
          <w:szCs w:val="28"/>
          <w:shd w:val="clear" w:color="auto" w:fill="FAF9F8"/>
        </w:rPr>
        <w:t>the concept of nested loops will be used here, if we take outer loops in terms of I and inner in j then the value of i is printed starting I with 3.</w:t>
      </w:r>
    </w:p>
    <w:p w14:paraId="18D3A1CA" w14:textId="77777777" w:rsidR="00633BE7" w:rsidRPr="00633BE7" w:rsidRDefault="00633BE7" w:rsidP="00633BE7"/>
    <w:p w14:paraId="4732B59E" w14:textId="7BE875EC" w:rsidR="00C021AD" w:rsidRPr="00C91726" w:rsidRDefault="00BD3685" w:rsidP="00C021AD">
      <w:r w:rsidRPr="00C91726">
        <w:t>CODE:</w:t>
      </w:r>
    </w:p>
    <w:p w14:paraId="5E461842" w14:textId="77777777" w:rsidR="00BD3685" w:rsidRPr="00C91726" w:rsidRDefault="00BD3685" w:rsidP="00BD3685">
      <w:r w:rsidRPr="00C91726">
        <w:t>#include&lt;stdio.h&gt;</w:t>
      </w:r>
    </w:p>
    <w:p w14:paraId="421D8F37" w14:textId="77777777" w:rsidR="00BD3685" w:rsidRPr="00C91726" w:rsidRDefault="00BD3685" w:rsidP="00BD3685">
      <w:r w:rsidRPr="00C91726">
        <w:t xml:space="preserve">int main(void) </w:t>
      </w:r>
    </w:p>
    <w:p w14:paraId="030C18C3" w14:textId="77777777" w:rsidR="00BD3685" w:rsidRPr="00C91726" w:rsidRDefault="00BD3685" w:rsidP="00BD3685">
      <w:r w:rsidRPr="00C91726">
        <w:t>{</w:t>
      </w:r>
    </w:p>
    <w:p w14:paraId="021E93E9" w14:textId="77777777" w:rsidR="00BD3685" w:rsidRPr="00C91726" w:rsidRDefault="00BD3685" w:rsidP="00BD3685">
      <w:r w:rsidRPr="00C91726">
        <w:t xml:space="preserve">  int i,j;</w:t>
      </w:r>
    </w:p>
    <w:p w14:paraId="6A1D056C" w14:textId="77777777" w:rsidR="00BD3685" w:rsidRPr="00C91726" w:rsidRDefault="00BD3685" w:rsidP="00BD3685">
      <w:r w:rsidRPr="00C91726">
        <w:t xml:space="preserve">    for(i=3;i&gt;0;--i) </w:t>
      </w:r>
    </w:p>
    <w:p w14:paraId="7665DE69" w14:textId="77777777" w:rsidR="00BD3685" w:rsidRPr="00C91726" w:rsidRDefault="00BD3685" w:rsidP="00BD3685">
      <w:r w:rsidRPr="00C91726">
        <w:t xml:space="preserve">    {</w:t>
      </w:r>
    </w:p>
    <w:p w14:paraId="3D126711" w14:textId="77777777" w:rsidR="00BD3685" w:rsidRPr="00C91726" w:rsidRDefault="00BD3685" w:rsidP="00BD3685">
      <w:r w:rsidRPr="00C91726">
        <w:t xml:space="preserve">         for(j=3;j&gt;0;--j) </w:t>
      </w:r>
    </w:p>
    <w:p w14:paraId="0608DA03" w14:textId="77777777" w:rsidR="00BD3685" w:rsidRPr="00C91726" w:rsidRDefault="00BD3685" w:rsidP="00BD3685">
      <w:r w:rsidRPr="00C91726">
        <w:t xml:space="preserve">        {</w:t>
      </w:r>
    </w:p>
    <w:p w14:paraId="1CA0489C" w14:textId="77777777" w:rsidR="00BD3685" w:rsidRPr="00C91726" w:rsidRDefault="00BD3685" w:rsidP="00BD3685">
      <w:r w:rsidRPr="00C91726">
        <w:t xml:space="preserve">            printf("%d\t",i);</w:t>
      </w:r>
    </w:p>
    <w:p w14:paraId="4C0E3FE5" w14:textId="77777777" w:rsidR="00BD3685" w:rsidRPr="00C91726" w:rsidRDefault="00BD3685" w:rsidP="00BD3685">
      <w:r w:rsidRPr="00C91726">
        <w:t xml:space="preserve">        }</w:t>
      </w:r>
    </w:p>
    <w:p w14:paraId="59B60902" w14:textId="77777777" w:rsidR="00BD3685" w:rsidRPr="00C91726" w:rsidRDefault="00BD3685" w:rsidP="00BD3685">
      <w:r w:rsidRPr="00C91726">
        <w:t xml:space="preserve">        printf("\n");</w:t>
      </w:r>
    </w:p>
    <w:p w14:paraId="3784833E" w14:textId="77777777" w:rsidR="00BD3685" w:rsidRPr="00C91726" w:rsidRDefault="00BD3685" w:rsidP="00BD3685">
      <w:r w:rsidRPr="00C91726">
        <w:t xml:space="preserve">    }</w:t>
      </w:r>
    </w:p>
    <w:p w14:paraId="2000E5C2" w14:textId="6550C42B" w:rsidR="00BD3685" w:rsidRPr="00C91726" w:rsidRDefault="00BD3685" w:rsidP="00BD3685">
      <w:r w:rsidRPr="00C91726">
        <w:t>}</w:t>
      </w:r>
    </w:p>
    <w:p w14:paraId="66829D94" w14:textId="3BE42F8D" w:rsidR="00BD3685" w:rsidRPr="00C91726" w:rsidRDefault="00BD3685" w:rsidP="00BD3685"/>
    <w:p w14:paraId="3C010692" w14:textId="72DC7AC8" w:rsidR="00BD3685" w:rsidRPr="00C91726" w:rsidRDefault="00BD3685" w:rsidP="00BD3685">
      <w:r w:rsidRPr="00C91726">
        <w:t>OUTPUT:</w:t>
      </w:r>
    </w:p>
    <w:p w14:paraId="0F5F47F1" w14:textId="5356C21F" w:rsidR="00BD3685" w:rsidRPr="00C91726" w:rsidRDefault="00BD3685" w:rsidP="00BD3685">
      <w:r w:rsidRPr="00C91726">
        <w:rPr>
          <w:noProof/>
        </w:rPr>
        <w:drawing>
          <wp:inline distT="0" distB="0" distL="0" distR="0" wp14:anchorId="183959FE" wp14:editId="5CCD843B">
            <wp:extent cx="3396189" cy="1005840"/>
            <wp:effectExtent l="0" t="0" r="0" b="381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174" cy="100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1EE50" w14:textId="2350FDCB" w:rsidR="00BD3685" w:rsidRPr="00C91726" w:rsidRDefault="00BD3685" w:rsidP="00BD3685"/>
    <w:p w14:paraId="7525078B" w14:textId="77777777" w:rsidR="00BD3685" w:rsidRPr="00C91726" w:rsidRDefault="00BD3685" w:rsidP="00BD3685"/>
    <w:p w14:paraId="0A66DF9B" w14:textId="450E6C19" w:rsidR="003C3229" w:rsidRPr="00633BE7" w:rsidRDefault="00633BE7" w:rsidP="003C3229">
      <w:pPr>
        <w:pStyle w:val="Heading2"/>
        <w:rPr>
          <w:b/>
          <w:bCs/>
        </w:rPr>
      </w:pPr>
      <w:r w:rsidRPr="00633BE7">
        <w:rPr>
          <w:b/>
          <w:bCs/>
        </w:rPr>
        <w:lastRenderedPageBreak/>
        <w:t>38.</w:t>
      </w:r>
      <w:r w:rsidR="003C3229" w:rsidRPr="00633BE7">
        <w:rPr>
          <w:b/>
          <w:bCs/>
        </w:rPr>
        <w:t xml:space="preserve">Write a program in C to print the following pattern: </w:t>
      </w:r>
    </w:p>
    <w:p w14:paraId="279CF150" w14:textId="77777777" w:rsidR="003C3229" w:rsidRPr="00633BE7" w:rsidRDefault="003C3229" w:rsidP="003C3229">
      <w:pPr>
        <w:pStyle w:val="Heading2"/>
        <w:rPr>
          <w:b/>
          <w:bCs/>
        </w:rPr>
      </w:pPr>
      <w:r w:rsidRPr="00633BE7">
        <w:rPr>
          <w:b/>
          <w:bCs/>
        </w:rPr>
        <w:t>*</w:t>
      </w:r>
    </w:p>
    <w:p w14:paraId="4AE24B4A" w14:textId="77777777" w:rsidR="003C3229" w:rsidRPr="00633BE7" w:rsidRDefault="003C3229" w:rsidP="003C3229">
      <w:pPr>
        <w:pStyle w:val="Heading2"/>
        <w:rPr>
          <w:b/>
          <w:bCs/>
        </w:rPr>
      </w:pPr>
      <w:r w:rsidRPr="00633BE7">
        <w:rPr>
          <w:b/>
          <w:bCs/>
        </w:rPr>
        <w:t>*</w:t>
      </w:r>
      <w:r w:rsidRPr="00633BE7">
        <w:rPr>
          <w:b/>
          <w:bCs/>
        </w:rPr>
        <w:tab/>
        <w:t>*</w:t>
      </w:r>
    </w:p>
    <w:p w14:paraId="666F2112" w14:textId="5555C45C" w:rsidR="003C3229" w:rsidRDefault="003C3229" w:rsidP="003C3229">
      <w:pPr>
        <w:pStyle w:val="Heading2"/>
        <w:rPr>
          <w:b/>
          <w:bCs/>
        </w:rPr>
      </w:pPr>
      <w:r w:rsidRPr="00633BE7">
        <w:rPr>
          <w:b/>
          <w:bCs/>
        </w:rPr>
        <w:t>*</w:t>
      </w:r>
      <w:r w:rsidRPr="00633BE7">
        <w:rPr>
          <w:b/>
          <w:bCs/>
        </w:rPr>
        <w:tab/>
        <w:t>*</w:t>
      </w:r>
      <w:r w:rsidRPr="00633BE7">
        <w:rPr>
          <w:b/>
          <w:bCs/>
        </w:rPr>
        <w:tab/>
        <w:t xml:space="preserve">* </w:t>
      </w:r>
    </w:p>
    <w:p w14:paraId="79B58C55" w14:textId="77777777" w:rsidR="00633BE7" w:rsidRPr="00633BE7" w:rsidRDefault="00633BE7" w:rsidP="00633BE7">
      <w:pPr>
        <w:rPr>
          <w:rFonts w:cstheme="minorHAnsi"/>
          <w:szCs w:val="28"/>
          <w:shd w:val="clear" w:color="auto" w:fill="FAF9F8"/>
        </w:rPr>
      </w:pPr>
      <w:r w:rsidRPr="00633BE7">
        <w:rPr>
          <w:rFonts w:cstheme="minorHAnsi"/>
          <w:szCs w:val="28"/>
          <w:shd w:val="clear" w:color="auto" w:fill="FAF9F8"/>
        </w:rPr>
        <w:t>Language used: C</w:t>
      </w:r>
    </w:p>
    <w:p w14:paraId="44D58766" w14:textId="77777777" w:rsidR="00633BE7" w:rsidRPr="00633BE7" w:rsidRDefault="00633BE7" w:rsidP="00633BE7">
      <w:pPr>
        <w:rPr>
          <w:rFonts w:cstheme="minorHAnsi"/>
          <w:b/>
          <w:bCs/>
          <w:szCs w:val="28"/>
          <w:shd w:val="clear" w:color="auto" w:fill="FAF9F8"/>
        </w:rPr>
      </w:pPr>
      <w:r w:rsidRPr="00633BE7">
        <w:rPr>
          <w:rFonts w:cstheme="minorHAnsi"/>
          <w:szCs w:val="28"/>
          <w:shd w:val="clear" w:color="auto" w:fill="FAF9F8"/>
        </w:rPr>
        <w:t xml:space="preserve">Theory: </w:t>
      </w:r>
      <w:r w:rsidRPr="00633BE7">
        <w:rPr>
          <w:rFonts w:cstheme="minorHAnsi"/>
          <w:bCs/>
          <w:szCs w:val="28"/>
          <w:shd w:val="clear" w:color="auto" w:fill="FAF9F8"/>
        </w:rPr>
        <w:t>the concept of nested loops will be used here, if we take outer loops in terms of I and inner in j but the j will be compared to I because the * is to be printed I times.</w:t>
      </w:r>
    </w:p>
    <w:p w14:paraId="565AEFFC" w14:textId="77777777" w:rsidR="00633BE7" w:rsidRPr="00633BE7" w:rsidRDefault="00633BE7" w:rsidP="00633BE7"/>
    <w:p w14:paraId="581DCBCD" w14:textId="4F7380F6" w:rsidR="00BD3685" w:rsidRPr="00C91726" w:rsidRDefault="00BD3685" w:rsidP="00BD3685">
      <w:r w:rsidRPr="00C91726">
        <w:t>CODE:</w:t>
      </w:r>
    </w:p>
    <w:p w14:paraId="604FAD80" w14:textId="77777777" w:rsidR="00BD3685" w:rsidRPr="00C91726" w:rsidRDefault="00BD3685" w:rsidP="00BD3685">
      <w:r w:rsidRPr="00C91726">
        <w:t>#include&lt;stdio.h&gt;</w:t>
      </w:r>
    </w:p>
    <w:p w14:paraId="6BBFFC9C" w14:textId="77777777" w:rsidR="00BD3685" w:rsidRPr="00C91726" w:rsidRDefault="00BD3685" w:rsidP="00BD3685">
      <w:r w:rsidRPr="00C91726">
        <w:t xml:space="preserve">int main(void) </w:t>
      </w:r>
    </w:p>
    <w:p w14:paraId="3F4AE934" w14:textId="77777777" w:rsidR="00BD3685" w:rsidRPr="00C91726" w:rsidRDefault="00BD3685" w:rsidP="00BD3685">
      <w:r w:rsidRPr="00C91726">
        <w:t>{</w:t>
      </w:r>
    </w:p>
    <w:p w14:paraId="37E14589" w14:textId="77777777" w:rsidR="00BD3685" w:rsidRPr="00C91726" w:rsidRDefault="00BD3685" w:rsidP="00BD3685">
      <w:r w:rsidRPr="00C91726">
        <w:t xml:space="preserve">    int i,j;</w:t>
      </w:r>
    </w:p>
    <w:p w14:paraId="583563D9" w14:textId="77777777" w:rsidR="00BD3685" w:rsidRPr="00C91726" w:rsidRDefault="00BD3685" w:rsidP="00BD3685">
      <w:r w:rsidRPr="00C91726">
        <w:t xml:space="preserve">    for(i=1;i&lt;=3;++i) </w:t>
      </w:r>
    </w:p>
    <w:p w14:paraId="134455D3" w14:textId="77777777" w:rsidR="00BD3685" w:rsidRPr="00C91726" w:rsidRDefault="00BD3685" w:rsidP="00BD3685">
      <w:r w:rsidRPr="00C91726">
        <w:t xml:space="preserve">   {</w:t>
      </w:r>
    </w:p>
    <w:p w14:paraId="3F9D38E6" w14:textId="77777777" w:rsidR="00BD3685" w:rsidRPr="00C91726" w:rsidRDefault="00BD3685" w:rsidP="00BD3685">
      <w:r w:rsidRPr="00C91726">
        <w:t xml:space="preserve">        for(j=1;j&lt;=i;++j) </w:t>
      </w:r>
    </w:p>
    <w:p w14:paraId="0D9CA0B5" w14:textId="77777777" w:rsidR="00BD3685" w:rsidRPr="00C91726" w:rsidRDefault="00BD3685" w:rsidP="00BD3685">
      <w:r w:rsidRPr="00C91726">
        <w:t xml:space="preserve">        {</w:t>
      </w:r>
    </w:p>
    <w:p w14:paraId="4CCDE85D" w14:textId="77777777" w:rsidR="00BD3685" w:rsidRPr="00C91726" w:rsidRDefault="00BD3685" w:rsidP="00BD3685">
      <w:r w:rsidRPr="00C91726">
        <w:t xml:space="preserve">            printf("*\t");</w:t>
      </w:r>
    </w:p>
    <w:p w14:paraId="125822DC" w14:textId="77777777" w:rsidR="00BD3685" w:rsidRPr="00C91726" w:rsidRDefault="00BD3685" w:rsidP="00BD3685">
      <w:r w:rsidRPr="00C91726">
        <w:t xml:space="preserve">        }</w:t>
      </w:r>
    </w:p>
    <w:p w14:paraId="5A3E1B0D" w14:textId="77777777" w:rsidR="00BD3685" w:rsidRPr="00C91726" w:rsidRDefault="00BD3685" w:rsidP="00BD3685">
      <w:r w:rsidRPr="00C91726">
        <w:t xml:space="preserve">        printf("\n");</w:t>
      </w:r>
    </w:p>
    <w:p w14:paraId="1BA0A65B" w14:textId="77777777" w:rsidR="00BD3685" w:rsidRPr="00C91726" w:rsidRDefault="00BD3685" w:rsidP="00BD3685">
      <w:r w:rsidRPr="00C91726">
        <w:t xml:space="preserve">    }</w:t>
      </w:r>
    </w:p>
    <w:p w14:paraId="2AA15F36" w14:textId="01D39132" w:rsidR="00BD3685" w:rsidRPr="00C91726" w:rsidRDefault="00BD3685" w:rsidP="00BD3685">
      <w:r w:rsidRPr="00C91726">
        <w:t>}</w:t>
      </w:r>
    </w:p>
    <w:p w14:paraId="2C75E2B0" w14:textId="41864445" w:rsidR="00BD3685" w:rsidRPr="00C91726" w:rsidRDefault="00BD3685" w:rsidP="00BD3685"/>
    <w:p w14:paraId="56F5DCBD" w14:textId="41395815" w:rsidR="00BD3685" w:rsidRPr="00C91726" w:rsidRDefault="00BD3685" w:rsidP="00BD3685">
      <w:r w:rsidRPr="00C91726">
        <w:t>OUTPUT:</w:t>
      </w:r>
    </w:p>
    <w:p w14:paraId="4FF4F85E" w14:textId="1DB368C8" w:rsidR="00BD3685" w:rsidRPr="00C91726" w:rsidRDefault="00BD3685" w:rsidP="00BD3685">
      <w:r w:rsidRPr="00C91726">
        <w:rPr>
          <w:noProof/>
        </w:rPr>
        <w:drawing>
          <wp:inline distT="0" distB="0" distL="0" distR="0" wp14:anchorId="06C79362" wp14:editId="54CD2548">
            <wp:extent cx="3039265" cy="1203960"/>
            <wp:effectExtent l="0" t="0" r="889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81" cy="121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98054" w14:textId="77777777" w:rsidR="00BD3685" w:rsidRPr="00C91726" w:rsidRDefault="00BD3685" w:rsidP="00BD3685"/>
    <w:p w14:paraId="5054A720" w14:textId="37B1F188" w:rsidR="003C3229" w:rsidRPr="00633BE7" w:rsidRDefault="00633BE7" w:rsidP="003C3229">
      <w:pPr>
        <w:pStyle w:val="Heading2"/>
        <w:rPr>
          <w:b/>
          <w:bCs/>
        </w:rPr>
      </w:pPr>
      <w:r w:rsidRPr="00633BE7">
        <w:rPr>
          <w:b/>
          <w:bCs/>
        </w:rPr>
        <w:lastRenderedPageBreak/>
        <w:t>39.</w:t>
      </w:r>
      <w:r w:rsidR="003C3229" w:rsidRPr="00633BE7">
        <w:rPr>
          <w:b/>
          <w:bCs/>
        </w:rPr>
        <w:t xml:space="preserve">Write a program in C to print the following pattern: </w:t>
      </w:r>
    </w:p>
    <w:p w14:paraId="5A9C4C91" w14:textId="77777777" w:rsidR="003C3229" w:rsidRPr="00633BE7" w:rsidRDefault="003C3229" w:rsidP="003C3229">
      <w:pPr>
        <w:pStyle w:val="Heading2"/>
        <w:rPr>
          <w:b/>
          <w:bCs/>
        </w:rPr>
      </w:pPr>
      <w:r w:rsidRPr="00633BE7">
        <w:rPr>
          <w:b/>
          <w:bCs/>
        </w:rPr>
        <w:t>1</w:t>
      </w:r>
    </w:p>
    <w:p w14:paraId="39323DA1" w14:textId="6E1FD989" w:rsidR="003C3229" w:rsidRPr="00633BE7" w:rsidRDefault="00BD3685" w:rsidP="003C3229">
      <w:pPr>
        <w:pStyle w:val="Heading2"/>
        <w:rPr>
          <w:b/>
          <w:bCs/>
        </w:rPr>
      </w:pPr>
      <w:r w:rsidRPr="00633BE7">
        <w:rPr>
          <w:b/>
          <w:bCs/>
        </w:rPr>
        <w:t>1       2</w:t>
      </w:r>
    </w:p>
    <w:p w14:paraId="577312FE" w14:textId="408BC27A" w:rsidR="003C3229" w:rsidRDefault="003C3229" w:rsidP="003C3229">
      <w:pPr>
        <w:pStyle w:val="Heading2"/>
        <w:rPr>
          <w:b/>
          <w:bCs/>
        </w:rPr>
      </w:pPr>
      <w:r w:rsidRPr="00633BE7">
        <w:rPr>
          <w:b/>
          <w:bCs/>
        </w:rPr>
        <w:t>1</w:t>
      </w:r>
      <w:r w:rsidRPr="00633BE7">
        <w:rPr>
          <w:b/>
          <w:bCs/>
        </w:rPr>
        <w:tab/>
        <w:t>2</w:t>
      </w:r>
      <w:r w:rsidRPr="00633BE7">
        <w:rPr>
          <w:b/>
          <w:bCs/>
        </w:rPr>
        <w:tab/>
        <w:t xml:space="preserve">3 </w:t>
      </w:r>
    </w:p>
    <w:p w14:paraId="2D3E6FC2" w14:textId="77777777" w:rsidR="00633BE7" w:rsidRPr="00633BE7" w:rsidRDefault="00633BE7" w:rsidP="00633BE7">
      <w:pPr>
        <w:rPr>
          <w:rFonts w:cstheme="minorHAnsi"/>
          <w:szCs w:val="28"/>
          <w:shd w:val="clear" w:color="auto" w:fill="FAF9F8"/>
        </w:rPr>
      </w:pPr>
      <w:r w:rsidRPr="00633BE7">
        <w:rPr>
          <w:rFonts w:cstheme="minorHAnsi"/>
          <w:szCs w:val="28"/>
          <w:shd w:val="clear" w:color="auto" w:fill="FAF9F8"/>
        </w:rPr>
        <w:t>Language used: C</w:t>
      </w:r>
    </w:p>
    <w:p w14:paraId="4F523D38" w14:textId="77777777" w:rsidR="00633BE7" w:rsidRPr="00633BE7" w:rsidRDefault="00633BE7" w:rsidP="00633BE7">
      <w:pPr>
        <w:rPr>
          <w:rFonts w:cstheme="minorHAnsi"/>
          <w:b/>
          <w:bCs/>
          <w:szCs w:val="28"/>
          <w:shd w:val="clear" w:color="auto" w:fill="FAF9F8"/>
        </w:rPr>
      </w:pPr>
      <w:r w:rsidRPr="00633BE7">
        <w:rPr>
          <w:rFonts w:cstheme="minorHAnsi"/>
          <w:szCs w:val="28"/>
          <w:shd w:val="clear" w:color="auto" w:fill="FAF9F8"/>
        </w:rPr>
        <w:t>Theory</w:t>
      </w:r>
      <w:r w:rsidRPr="00633BE7">
        <w:rPr>
          <w:rFonts w:cstheme="minorHAnsi"/>
          <w:bCs/>
          <w:szCs w:val="28"/>
          <w:shd w:val="clear" w:color="auto" w:fill="FAF9F8"/>
        </w:rPr>
        <w:t>: the concept of nested loops will be used here, if we take outer loops in terms of I and inner in j but the j will be compared to I. and the numbers  are to be printed j times.</w:t>
      </w:r>
    </w:p>
    <w:p w14:paraId="4CB09484" w14:textId="77777777" w:rsidR="00633BE7" w:rsidRPr="00633BE7" w:rsidRDefault="00633BE7" w:rsidP="00633BE7"/>
    <w:p w14:paraId="226C1B37" w14:textId="276835AA" w:rsidR="00BD3685" w:rsidRPr="00C91726" w:rsidRDefault="00BD3685" w:rsidP="00BD3685">
      <w:r w:rsidRPr="00C91726">
        <w:t>CODE:</w:t>
      </w:r>
    </w:p>
    <w:p w14:paraId="3F13B485" w14:textId="77777777" w:rsidR="00BD3685" w:rsidRPr="00C91726" w:rsidRDefault="00BD3685" w:rsidP="00BD3685">
      <w:r w:rsidRPr="00C91726">
        <w:t>#include&lt;stdio.h&gt;</w:t>
      </w:r>
    </w:p>
    <w:p w14:paraId="72012F99" w14:textId="77777777" w:rsidR="00BD3685" w:rsidRPr="00C91726" w:rsidRDefault="00BD3685" w:rsidP="00BD3685">
      <w:r w:rsidRPr="00C91726">
        <w:t xml:space="preserve">int main(void) </w:t>
      </w:r>
    </w:p>
    <w:p w14:paraId="328C0641" w14:textId="77777777" w:rsidR="00BD3685" w:rsidRPr="00C91726" w:rsidRDefault="00BD3685" w:rsidP="00BD3685">
      <w:r w:rsidRPr="00C91726">
        <w:t>{</w:t>
      </w:r>
    </w:p>
    <w:p w14:paraId="40D8C740" w14:textId="77777777" w:rsidR="00BD3685" w:rsidRPr="00C91726" w:rsidRDefault="00BD3685" w:rsidP="00BD3685">
      <w:r w:rsidRPr="00C91726">
        <w:t xml:space="preserve">   int i,j;</w:t>
      </w:r>
    </w:p>
    <w:p w14:paraId="5760C1B5" w14:textId="77777777" w:rsidR="00BD3685" w:rsidRPr="00C91726" w:rsidRDefault="00BD3685" w:rsidP="00BD3685">
      <w:r w:rsidRPr="00C91726">
        <w:t xml:space="preserve">    for(i=1;i&lt;=3;++i) </w:t>
      </w:r>
    </w:p>
    <w:p w14:paraId="35F42654" w14:textId="77777777" w:rsidR="00BD3685" w:rsidRPr="00C91726" w:rsidRDefault="00BD3685" w:rsidP="00BD3685">
      <w:r w:rsidRPr="00C91726">
        <w:t xml:space="preserve">   {</w:t>
      </w:r>
    </w:p>
    <w:p w14:paraId="726F3BBB" w14:textId="77777777" w:rsidR="00BD3685" w:rsidRPr="00C91726" w:rsidRDefault="00BD3685" w:rsidP="00BD3685">
      <w:r w:rsidRPr="00C91726">
        <w:t xml:space="preserve">        for(j=1;j&lt;=i;++j) </w:t>
      </w:r>
    </w:p>
    <w:p w14:paraId="30535F42" w14:textId="77777777" w:rsidR="00BD3685" w:rsidRPr="00C91726" w:rsidRDefault="00BD3685" w:rsidP="00BD3685">
      <w:r w:rsidRPr="00C91726">
        <w:t xml:space="preserve">        {</w:t>
      </w:r>
    </w:p>
    <w:p w14:paraId="097A373A" w14:textId="77777777" w:rsidR="00BD3685" w:rsidRPr="00C91726" w:rsidRDefault="00BD3685" w:rsidP="00BD3685">
      <w:r w:rsidRPr="00C91726">
        <w:t xml:space="preserve">            printf("%d\t",j);</w:t>
      </w:r>
    </w:p>
    <w:p w14:paraId="30A57427" w14:textId="77777777" w:rsidR="00BD3685" w:rsidRPr="00C91726" w:rsidRDefault="00BD3685" w:rsidP="00BD3685">
      <w:r w:rsidRPr="00C91726">
        <w:t xml:space="preserve">        }</w:t>
      </w:r>
    </w:p>
    <w:p w14:paraId="5665CBF7" w14:textId="77777777" w:rsidR="00BD3685" w:rsidRPr="00C91726" w:rsidRDefault="00BD3685" w:rsidP="00BD3685">
      <w:r w:rsidRPr="00C91726">
        <w:t xml:space="preserve">        printf("\n");</w:t>
      </w:r>
    </w:p>
    <w:p w14:paraId="1A4EADBB" w14:textId="77777777" w:rsidR="00BD3685" w:rsidRPr="00C91726" w:rsidRDefault="00BD3685" w:rsidP="00BD3685">
      <w:r w:rsidRPr="00C91726">
        <w:t xml:space="preserve">    }</w:t>
      </w:r>
    </w:p>
    <w:p w14:paraId="63DF7A38" w14:textId="570FFE78" w:rsidR="00BD3685" w:rsidRPr="00C91726" w:rsidRDefault="00BD3685" w:rsidP="00BD3685">
      <w:r w:rsidRPr="00C91726">
        <w:t>}</w:t>
      </w:r>
    </w:p>
    <w:p w14:paraId="1BA218E3" w14:textId="34A18765" w:rsidR="00BD3685" w:rsidRPr="00C91726" w:rsidRDefault="00BD3685" w:rsidP="00BD3685"/>
    <w:p w14:paraId="33D3F9BF" w14:textId="72DA2F39" w:rsidR="00BD3685" w:rsidRPr="00C91726" w:rsidRDefault="00BD3685" w:rsidP="00BD3685">
      <w:r w:rsidRPr="00C91726">
        <w:t>OUTPUT:</w:t>
      </w:r>
    </w:p>
    <w:p w14:paraId="37529571" w14:textId="750F8FE9" w:rsidR="00BD3685" w:rsidRPr="00C91726" w:rsidRDefault="00BD3685" w:rsidP="00BD3685">
      <w:r w:rsidRPr="00C91726">
        <w:rPr>
          <w:noProof/>
        </w:rPr>
        <w:drawing>
          <wp:inline distT="0" distB="0" distL="0" distR="0" wp14:anchorId="7110C62B" wp14:editId="1A30356C">
            <wp:extent cx="2880360" cy="1234440"/>
            <wp:effectExtent l="0" t="0" r="0" b="381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628" cy="123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7B61" w14:textId="61DEBD9C" w:rsidR="003C3229" w:rsidRPr="00633BE7" w:rsidRDefault="00633BE7" w:rsidP="003C3229">
      <w:pPr>
        <w:pStyle w:val="Heading2"/>
        <w:rPr>
          <w:b/>
          <w:bCs/>
        </w:rPr>
      </w:pPr>
      <w:r w:rsidRPr="00633BE7">
        <w:rPr>
          <w:b/>
          <w:bCs/>
        </w:rPr>
        <w:t>40.</w:t>
      </w:r>
      <w:r w:rsidR="003C3229" w:rsidRPr="00633BE7">
        <w:rPr>
          <w:b/>
          <w:bCs/>
        </w:rPr>
        <w:t xml:space="preserve">Write a program in C to print the following pattern: </w:t>
      </w:r>
    </w:p>
    <w:p w14:paraId="180621AA" w14:textId="77777777" w:rsidR="003C3229" w:rsidRPr="00633BE7" w:rsidRDefault="003C3229" w:rsidP="003C3229">
      <w:pPr>
        <w:pStyle w:val="Heading2"/>
        <w:rPr>
          <w:b/>
          <w:bCs/>
        </w:rPr>
      </w:pPr>
      <w:r w:rsidRPr="00633BE7">
        <w:rPr>
          <w:b/>
          <w:bCs/>
        </w:rPr>
        <w:lastRenderedPageBreak/>
        <w:t>1</w:t>
      </w:r>
    </w:p>
    <w:p w14:paraId="3E46401D" w14:textId="77777777" w:rsidR="003C3229" w:rsidRPr="00633BE7" w:rsidRDefault="003C3229" w:rsidP="003C3229">
      <w:pPr>
        <w:pStyle w:val="Heading2"/>
        <w:rPr>
          <w:b/>
          <w:bCs/>
        </w:rPr>
      </w:pPr>
      <w:r w:rsidRPr="00633BE7">
        <w:rPr>
          <w:b/>
          <w:bCs/>
        </w:rPr>
        <w:t>2</w:t>
      </w:r>
      <w:r w:rsidRPr="00633BE7">
        <w:rPr>
          <w:b/>
          <w:bCs/>
        </w:rPr>
        <w:tab/>
        <w:t>2</w:t>
      </w:r>
    </w:p>
    <w:p w14:paraId="28166BB5" w14:textId="391D02FB" w:rsidR="003C3229" w:rsidRDefault="003C3229" w:rsidP="003C3229">
      <w:pPr>
        <w:pStyle w:val="Heading2"/>
        <w:rPr>
          <w:b/>
          <w:bCs/>
        </w:rPr>
      </w:pPr>
      <w:r w:rsidRPr="00633BE7">
        <w:rPr>
          <w:b/>
          <w:bCs/>
        </w:rPr>
        <w:t>3</w:t>
      </w:r>
      <w:r w:rsidRPr="00633BE7">
        <w:rPr>
          <w:b/>
          <w:bCs/>
        </w:rPr>
        <w:tab/>
        <w:t>3</w:t>
      </w:r>
      <w:r w:rsidRPr="00633BE7">
        <w:rPr>
          <w:b/>
          <w:bCs/>
        </w:rPr>
        <w:tab/>
        <w:t xml:space="preserve">3 </w:t>
      </w:r>
    </w:p>
    <w:p w14:paraId="3A3518A0" w14:textId="77777777" w:rsidR="00633BE7" w:rsidRPr="00633BE7" w:rsidRDefault="00633BE7" w:rsidP="00633BE7">
      <w:pPr>
        <w:rPr>
          <w:rFonts w:cstheme="minorHAnsi"/>
          <w:szCs w:val="28"/>
          <w:shd w:val="clear" w:color="auto" w:fill="FAF9F8"/>
        </w:rPr>
      </w:pPr>
      <w:r w:rsidRPr="00633BE7">
        <w:rPr>
          <w:rFonts w:cstheme="minorHAnsi"/>
          <w:szCs w:val="28"/>
          <w:shd w:val="clear" w:color="auto" w:fill="FAF9F8"/>
        </w:rPr>
        <w:t>Language used: C</w:t>
      </w:r>
    </w:p>
    <w:p w14:paraId="21FE8DFD" w14:textId="74CC6E13" w:rsidR="00633BE7" w:rsidRDefault="00633BE7" w:rsidP="00633BE7">
      <w:pPr>
        <w:rPr>
          <w:rFonts w:cstheme="minorHAnsi"/>
          <w:b/>
          <w:bCs/>
          <w:szCs w:val="28"/>
          <w:shd w:val="clear" w:color="auto" w:fill="FAF9F8"/>
        </w:rPr>
      </w:pPr>
      <w:r w:rsidRPr="00633BE7">
        <w:rPr>
          <w:rFonts w:cstheme="minorHAnsi"/>
          <w:szCs w:val="28"/>
          <w:shd w:val="clear" w:color="auto" w:fill="FAF9F8"/>
        </w:rPr>
        <w:t xml:space="preserve">Theory: </w:t>
      </w:r>
      <w:r w:rsidRPr="00633BE7">
        <w:rPr>
          <w:rFonts w:cstheme="minorHAnsi"/>
          <w:bCs/>
          <w:szCs w:val="28"/>
          <w:shd w:val="clear" w:color="auto" w:fill="FAF9F8"/>
        </w:rPr>
        <w:t>the concept of nested loops will be used here, if we take outer loops in terms of I and inner in j but the j will be compared to I. and the numbers  are to be printed i times.</w:t>
      </w:r>
    </w:p>
    <w:p w14:paraId="61A7D326" w14:textId="77777777" w:rsidR="00355B53" w:rsidRPr="00633BE7" w:rsidRDefault="00355B53" w:rsidP="00633BE7">
      <w:pPr>
        <w:rPr>
          <w:rFonts w:cstheme="minorHAnsi"/>
          <w:b/>
          <w:bCs/>
          <w:szCs w:val="28"/>
          <w:shd w:val="clear" w:color="auto" w:fill="FAF9F8"/>
        </w:rPr>
      </w:pPr>
    </w:p>
    <w:p w14:paraId="4A7EAE7D" w14:textId="20CBAB51" w:rsidR="00BD3685" w:rsidRPr="00C91726" w:rsidRDefault="00BD3685" w:rsidP="00BD3685">
      <w:r w:rsidRPr="00C91726">
        <w:t>CODE:</w:t>
      </w:r>
    </w:p>
    <w:p w14:paraId="3C5E7506" w14:textId="77777777" w:rsidR="00BD3685" w:rsidRPr="00C91726" w:rsidRDefault="00BD3685" w:rsidP="00BD3685">
      <w:r w:rsidRPr="00C91726">
        <w:t>#include&lt;stdio.h&gt;</w:t>
      </w:r>
    </w:p>
    <w:p w14:paraId="0EBC3422" w14:textId="77777777" w:rsidR="00BD3685" w:rsidRPr="00C91726" w:rsidRDefault="00BD3685" w:rsidP="00BD3685">
      <w:r w:rsidRPr="00C91726">
        <w:t xml:space="preserve">int main(void) </w:t>
      </w:r>
    </w:p>
    <w:p w14:paraId="6528C4BB" w14:textId="77777777" w:rsidR="00BD3685" w:rsidRPr="00C91726" w:rsidRDefault="00BD3685" w:rsidP="00BD3685">
      <w:r w:rsidRPr="00C91726">
        <w:t>{</w:t>
      </w:r>
    </w:p>
    <w:p w14:paraId="6810259A" w14:textId="77777777" w:rsidR="00BD3685" w:rsidRPr="00C91726" w:rsidRDefault="00BD3685" w:rsidP="00BD3685">
      <w:r w:rsidRPr="00C91726">
        <w:t xml:space="preserve">    int i,j;</w:t>
      </w:r>
    </w:p>
    <w:p w14:paraId="4E7F85D2" w14:textId="77777777" w:rsidR="00BD3685" w:rsidRPr="00C91726" w:rsidRDefault="00BD3685" w:rsidP="00BD3685">
      <w:r w:rsidRPr="00C91726">
        <w:t xml:space="preserve">    for(i=1;i&lt;=3;++i) </w:t>
      </w:r>
    </w:p>
    <w:p w14:paraId="0D3DB351" w14:textId="77777777" w:rsidR="00BD3685" w:rsidRPr="00C91726" w:rsidRDefault="00BD3685" w:rsidP="00BD3685">
      <w:r w:rsidRPr="00C91726">
        <w:t xml:space="preserve">   {</w:t>
      </w:r>
    </w:p>
    <w:p w14:paraId="1314DEBB" w14:textId="77777777" w:rsidR="00BD3685" w:rsidRPr="00C91726" w:rsidRDefault="00BD3685" w:rsidP="00BD3685">
      <w:r w:rsidRPr="00C91726">
        <w:t xml:space="preserve">        for(j=1;j&lt;=i;++j) </w:t>
      </w:r>
    </w:p>
    <w:p w14:paraId="22B1572B" w14:textId="77777777" w:rsidR="00BD3685" w:rsidRPr="00C91726" w:rsidRDefault="00BD3685" w:rsidP="00BD3685">
      <w:r w:rsidRPr="00C91726">
        <w:t xml:space="preserve">        {</w:t>
      </w:r>
    </w:p>
    <w:p w14:paraId="0869DF0C" w14:textId="77777777" w:rsidR="00BD3685" w:rsidRPr="00C91726" w:rsidRDefault="00BD3685" w:rsidP="00BD3685">
      <w:r w:rsidRPr="00C91726">
        <w:t xml:space="preserve">            printf("%d\t",i);</w:t>
      </w:r>
    </w:p>
    <w:p w14:paraId="609E7B57" w14:textId="77777777" w:rsidR="00BD3685" w:rsidRPr="00C91726" w:rsidRDefault="00BD3685" w:rsidP="00BD3685">
      <w:r w:rsidRPr="00C91726">
        <w:t xml:space="preserve">        }</w:t>
      </w:r>
    </w:p>
    <w:p w14:paraId="3AEEAA59" w14:textId="77777777" w:rsidR="00BD3685" w:rsidRPr="00C91726" w:rsidRDefault="00BD3685" w:rsidP="00BD3685">
      <w:r w:rsidRPr="00C91726">
        <w:t xml:space="preserve">        printf("\n");</w:t>
      </w:r>
    </w:p>
    <w:p w14:paraId="7109E7D4" w14:textId="77777777" w:rsidR="00BD3685" w:rsidRPr="00C91726" w:rsidRDefault="00BD3685" w:rsidP="00BD3685">
      <w:r w:rsidRPr="00C91726">
        <w:t xml:space="preserve">    }</w:t>
      </w:r>
    </w:p>
    <w:p w14:paraId="4F243FF4" w14:textId="074D1883" w:rsidR="00BD3685" w:rsidRPr="00C91726" w:rsidRDefault="00BD3685" w:rsidP="00BD3685">
      <w:r w:rsidRPr="00C91726">
        <w:t>}</w:t>
      </w:r>
    </w:p>
    <w:p w14:paraId="103166A7" w14:textId="254F40C3" w:rsidR="00BD3685" w:rsidRPr="00C91726" w:rsidRDefault="00BD3685" w:rsidP="00BD3685"/>
    <w:p w14:paraId="7A0BAB62" w14:textId="3BA2EF8B" w:rsidR="00BD3685" w:rsidRPr="00C91726" w:rsidRDefault="00BD3685" w:rsidP="00BD3685">
      <w:r w:rsidRPr="00C91726">
        <w:t>OUTPUT:</w:t>
      </w:r>
    </w:p>
    <w:p w14:paraId="123E2D62" w14:textId="5406A2AF" w:rsidR="00BD3685" w:rsidRPr="00C91726" w:rsidRDefault="00BD3685" w:rsidP="00BD3685">
      <w:r w:rsidRPr="00C91726">
        <w:rPr>
          <w:noProof/>
        </w:rPr>
        <w:drawing>
          <wp:inline distT="0" distB="0" distL="0" distR="0" wp14:anchorId="1D9BF475" wp14:editId="14E6B696">
            <wp:extent cx="4086225" cy="1257300"/>
            <wp:effectExtent l="0" t="0" r="952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592" cy="125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ECA0E" w14:textId="6FE1B3F7" w:rsidR="003C3229" w:rsidRPr="00355B53" w:rsidRDefault="00355B53" w:rsidP="003C3229">
      <w:pPr>
        <w:pStyle w:val="Heading2"/>
        <w:rPr>
          <w:b/>
          <w:bCs/>
        </w:rPr>
      </w:pPr>
      <w:r w:rsidRPr="00355B53">
        <w:rPr>
          <w:b/>
          <w:bCs/>
        </w:rPr>
        <w:t>41.</w:t>
      </w:r>
      <w:r w:rsidR="003C3229" w:rsidRPr="00355B53">
        <w:rPr>
          <w:b/>
          <w:bCs/>
        </w:rPr>
        <w:t xml:space="preserve">Write a program in C to print the following pattern: </w:t>
      </w:r>
    </w:p>
    <w:p w14:paraId="410A69FB" w14:textId="77777777" w:rsidR="003C3229" w:rsidRPr="00355B53" w:rsidRDefault="003C3229" w:rsidP="003C3229">
      <w:pPr>
        <w:pStyle w:val="Heading2"/>
        <w:rPr>
          <w:b/>
          <w:bCs/>
        </w:rPr>
      </w:pPr>
      <w:r w:rsidRPr="00355B53">
        <w:rPr>
          <w:b/>
          <w:bCs/>
        </w:rPr>
        <w:t>3</w:t>
      </w:r>
    </w:p>
    <w:p w14:paraId="4790956E" w14:textId="77777777" w:rsidR="003C3229" w:rsidRPr="00355B53" w:rsidRDefault="003C3229" w:rsidP="003C3229">
      <w:pPr>
        <w:pStyle w:val="Heading2"/>
        <w:rPr>
          <w:b/>
          <w:bCs/>
        </w:rPr>
      </w:pPr>
      <w:r w:rsidRPr="00355B53">
        <w:rPr>
          <w:b/>
          <w:bCs/>
        </w:rPr>
        <w:lastRenderedPageBreak/>
        <w:t>3</w:t>
      </w:r>
      <w:r w:rsidRPr="00355B53">
        <w:rPr>
          <w:b/>
          <w:bCs/>
        </w:rPr>
        <w:tab/>
        <w:t>2</w:t>
      </w:r>
    </w:p>
    <w:p w14:paraId="10C16F3C" w14:textId="40C1FEDF" w:rsidR="003C3229" w:rsidRDefault="003C3229" w:rsidP="003C3229">
      <w:pPr>
        <w:pStyle w:val="Heading2"/>
        <w:rPr>
          <w:b/>
          <w:bCs/>
        </w:rPr>
      </w:pPr>
      <w:r w:rsidRPr="00355B53">
        <w:rPr>
          <w:b/>
          <w:bCs/>
        </w:rPr>
        <w:t>3</w:t>
      </w:r>
      <w:r w:rsidRPr="00355B53">
        <w:rPr>
          <w:b/>
          <w:bCs/>
        </w:rPr>
        <w:tab/>
        <w:t>2</w:t>
      </w:r>
      <w:r w:rsidRPr="00355B53">
        <w:rPr>
          <w:b/>
          <w:bCs/>
        </w:rPr>
        <w:tab/>
        <w:t xml:space="preserve">1 </w:t>
      </w:r>
    </w:p>
    <w:p w14:paraId="29FC528F" w14:textId="77777777" w:rsidR="00355B53" w:rsidRPr="00355B53" w:rsidRDefault="00355B53" w:rsidP="00355B53">
      <w:pPr>
        <w:rPr>
          <w:rFonts w:cstheme="minorHAnsi"/>
          <w:szCs w:val="28"/>
          <w:shd w:val="clear" w:color="auto" w:fill="FAF9F8"/>
        </w:rPr>
      </w:pPr>
      <w:r w:rsidRPr="00355B53">
        <w:rPr>
          <w:rFonts w:cstheme="minorHAnsi"/>
          <w:szCs w:val="28"/>
          <w:shd w:val="clear" w:color="auto" w:fill="FAF9F8"/>
        </w:rPr>
        <w:t>Language used: C</w:t>
      </w:r>
    </w:p>
    <w:p w14:paraId="4FF806D9" w14:textId="77777777" w:rsidR="00355B53" w:rsidRDefault="00355B53" w:rsidP="00355B53">
      <w:pPr>
        <w:rPr>
          <w:rFonts w:cstheme="minorHAnsi"/>
          <w:szCs w:val="28"/>
          <w:shd w:val="clear" w:color="auto" w:fill="FAF9F8"/>
        </w:rPr>
      </w:pPr>
      <w:r w:rsidRPr="00355B53">
        <w:rPr>
          <w:rFonts w:cstheme="minorHAnsi"/>
          <w:szCs w:val="28"/>
          <w:shd w:val="clear" w:color="auto" w:fill="FAF9F8"/>
        </w:rPr>
        <w:t>Theory</w:t>
      </w:r>
      <w:r w:rsidRPr="00355B53">
        <w:rPr>
          <w:rFonts w:cstheme="minorHAnsi"/>
          <w:bCs/>
          <w:szCs w:val="28"/>
          <w:shd w:val="clear" w:color="auto" w:fill="FAF9F8"/>
        </w:rPr>
        <w:t>: the concept of nested loops will be used here, if we take outer loops in terms of I and inner in j but the j will be compared to I. but the value of I and j will start form 3 and the value of j will be printed.</w:t>
      </w:r>
    </w:p>
    <w:p w14:paraId="6D5B7977" w14:textId="77777777" w:rsidR="00355B53" w:rsidRPr="00355B53" w:rsidRDefault="00355B53" w:rsidP="00355B53"/>
    <w:p w14:paraId="7397F65F" w14:textId="2BF58BF5" w:rsidR="00BD3685" w:rsidRPr="00C91726" w:rsidRDefault="00BD3685" w:rsidP="00BD3685">
      <w:r w:rsidRPr="00C91726">
        <w:t>CODE:</w:t>
      </w:r>
    </w:p>
    <w:p w14:paraId="16E230FF" w14:textId="77777777" w:rsidR="001048FB" w:rsidRPr="00C91726" w:rsidRDefault="001048FB" w:rsidP="001048FB">
      <w:r w:rsidRPr="00C91726">
        <w:t>#include&lt;stdio.h&gt;</w:t>
      </w:r>
    </w:p>
    <w:p w14:paraId="7E7E5BAF" w14:textId="77777777" w:rsidR="001048FB" w:rsidRPr="00C91726" w:rsidRDefault="001048FB" w:rsidP="001048FB">
      <w:r w:rsidRPr="00C91726">
        <w:t xml:space="preserve">int main(void) </w:t>
      </w:r>
    </w:p>
    <w:p w14:paraId="5090397E" w14:textId="77777777" w:rsidR="001048FB" w:rsidRPr="00C91726" w:rsidRDefault="001048FB" w:rsidP="001048FB">
      <w:r w:rsidRPr="00C91726">
        <w:t>{</w:t>
      </w:r>
    </w:p>
    <w:p w14:paraId="47FA666C" w14:textId="77777777" w:rsidR="001048FB" w:rsidRPr="00C91726" w:rsidRDefault="001048FB" w:rsidP="001048FB">
      <w:r w:rsidRPr="00C91726">
        <w:t xml:space="preserve">    int i,j;</w:t>
      </w:r>
    </w:p>
    <w:p w14:paraId="6C381A4B" w14:textId="77777777" w:rsidR="001048FB" w:rsidRPr="00C91726" w:rsidRDefault="001048FB" w:rsidP="001048FB">
      <w:r w:rsidRPr="00C91726">
        <w:t xml:space="preserve">    for(i=3;i&gt;=1;i--) </w:t>
      </w:r>
    </w:p>
    <w:p w14:paraId="3F55A003" w14:textId="77777777" w:rsidR="001048FB" w:rsidRPr="00C91726" w:rsidRDefault="001048FB" w:rsidP="001048FB">
      <w:r w:rsidRPr="00C91726">
        <w:t xml:space="preserve">   {</w:t>
      </w:r>
    </w:p>
    <w:p w14:paraId="52E87B2A" w14:textId="77777777" w:rsidR="001048FB" w:rsidRPr="00C91726" w:rsidRDefault="001048FB" w:rsidP="001048FB">
      <w:r w:rsidRPr="00C91726">
        <w:t xml:space="preserve">        for(j=3;j&gt;=i;j--) </w:t>
      </w:r>
    </w:p>
    <w:p w14:paraId="3BC9DF90" w14:textId="77777777" w:rsidR="001048FB" w:rsidRPr="00C91726" w:rsidRDefault="001048FB" w:rsidP="001048FB">
      <w:r w:rsidRPr="00C91726">
        <w:t xml:space="preserve">        {</w:t>
      </w:r>
    </w:p>
    <w:p w14:paraId="4A9260F7" w14:textId="77777777" w:rsidR="001048FB" w:rsidRPr="00C91726" w:rsidRDefault="001048FB" w:rsidP="001048FB">
      <w:r w:rsidRPr="00C91726">
        <w:t xml:space="preserve">            printf("%d\t",j);</w:t>
      </w:r>
    </w:p>
    <w:p w14:paraId="6C9ED2C6" w14:textId="77777777" w:rsidR="001048FB" w:rsidRPr="00C91726" w:rsidRDefault="001048FB" w:rsidP="001048FB">
      <w:r w:rsidRPr="00C91726">
        <w:t xml:space="preserve">        }</w:t>
      </w:r>
    </w:p>
    <w:p w14:paraId="2408D71D" w14:textId="77777777" w:rsidR="001048FB" w:rsidRPr="00C91726" w:rsidRDefault="001048FB" w:rsidP="001048FB">
      <w:r w:rsidRPr="00C91726">
        <w:t xml:space="preserve">        printf("\n");</w:t>
      </w:r>
    </w:p>
    <w:p w14:paraId="02313DA5" w14:textId="77777777" w:rsidR="001048FB" w:rsidRPr="00C91726" w:rsidRDefault="001048FB" w:rsidP="001048FB">
      <w:r w:rsidRPr="00C91726">
        <w:t xml:space="preserve">    }</w:t>
      </w:r>
    </w:p>
    <w:p w14:paraId="0606EFED" w14:textId="19875037" w:rsidR="00BD3685" w:rsidRPr="00C91726" w:rsidRDefault="001048FB" w:rsidP="001048FB">
      <w:r w:rsidRPr="00C91726">
        <w:t>}</w:t>
      </w:r>
    </w:p>
    <w:p w14:paraId="771D0AE5" w14:textId="3037E6E2" w:rsidR="001048FB" w:rsidRPr="00C91726" w:rsidRDefault="001048FB" w:rsidP="001048FB"/>
    <w:p w14:paraId="6BA130F5" w14:textId="01D258E8" w:rsidR="001048FB" w:rsidRPr="00C91726" w:rsidRDefault="001048FB" w:rsidP="001048FB">
      <w:r w:rsidRPr="00C91726">
        <w:t>OUTPUT:</w:t>
      </w:r>
    </w:p>
    <w:p w14:paraId="7DA96484" w14:textId="25DB91AD" w:rsidR="001048FB" w:rsidRPr="00C91726" w:rsidRDefault="001048FB" w:rsidP="001048FB">
      <w:r w:rsidRPr="00C91726">
        <w:rPr>
          <w:noProof/>
        </w:rPr>
        <w:drawing>
          <wp:inline distT="0" distB="0" distL="0" distR="0" wp14:anchorId="73705424" wp14:editId="1EF3CC6B">
            <wp:extent cx="3566920" cy="944880"/>
            <wp:effectExtent l="0" t="0" r="0" b="762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18" cy="95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51534" w14:textId="185506B7" w:rsidR="003C3229" w:rsidRPr="00355B53" w:rsidRDefault="00355B53" w:rsidP="003C3229">
      <w:pPr>
        <w:pStyle w:val="Heading2"/>
        <w:rPr>
          <w:b/>
          <w:bCs/>
        </w:rPr>
      </w:pPr>
      <w:r w:rsidRPr="00355B53">
        <w:rPr>
          <w:b/>
          <w:bCs/>
        </w:rPr>
        <w:t>42.</w:t>
      </w:r>
      <w:r w:rsidR="003C3229" w:rsidRPr="00355B53">
        <w:rPr>
          <w:b/>
          <w:bCs/>
        </w:rPr>
        <w:t xml:space="preserve">Write a program in C to print the following pattern: </w:t>
      </w:r>
    </w:p>
    <w:p w14:paraId="749B65DF" w14:textId="77777777" w:rsidR="003C3229" w:rsidRPr="00355B53" w:rsidRDefault="003C3229" w:rsidP="003C3229">
      <w:pPr>
        <w:pStyle w:val="Heading2"/>
        <w:rPr>
          <w:b/>
          <w:bCs/>
        </w:rPr>
      </w:pPr>
      <w:r w:rsidRPr="00355B53">
        <w:rPr>
          <w:b/>
          <w:bCs/>
        </w:rPr>
        <w:t>3</w:t>
      </w:r>
    </w:p>
    <w:p w14:paraId="08A01121" w14:textId="77777777" w:rsidR="003C3229" w:rsidRPr="00355B53" w:rsidRDefault="003C3229" w:rsidP="003C3229">
      <w:pPr>
        <w:pStyle w:val="Heading2"/>
        <w:rPr>
          <w:b/>
          <w:bCs/>
        </w:rPr>
      </w:pPr>
      <w:r w:rsidRPr="00355B53">
        <w:rPr>
          <w:b/>
          <w:bCs/>
        </w:rPr>
        <w:t>2</w:t>
      </w:r>
      <w:r w:rsidRPr="00355B53">
        <w:rPr>
          <w:b/>
          <w:bCs/>
        </w:rPr>
        <w:tab/>
        <w:t>2</w:t>
      </w:r>
    </w:p>
    <w:p w14:paraId="7FBDCEDD" w14:textId="09F5E83C" w:rsidR="003C3229" w:rsidRPr="00355B53" w:rsidRDefault="003C3229" w:rsidP="003C3229">
      <w:pPr>
        <w:pStyle w:val="Heading2"/>
        <w:rPr>
          <w:b/>
          <w:bCs/>
        </w:rPr>
      </w:pPr>
      <w:r w:rsidRPr="00355B53">
        <w:rPr>
          <w:b/>
          <w:bCs/>
        </w:rPr>
        <w:t>1</w:t>
      </w:r>
      <w:r w:rsidRPr="00355B53">
        <w:rPr>
          <w:b/>
          <w:bCs/>
        </w:rPr>
        <w:tab/>
        <w:t>1</w:t>
      </w:r>
      <w:r w:rsidRPr="00355B53">
        <w:rPr>
          <w:b/>
          <w:bCs/>
        </w:rPr>
        <w:tab/>
        <w:t xml:space="preserve">1 </w:t>
      </w:r>
    </w:p>
    <w:p w14:paraId="0594A330" w14:textId="77777777" w:rsidR="00355B53" w:rsidRPr="00355B53" w:rsidRDefault="00355B53" w:rsidP="00355B53">
      <w:pPr>
        <w:rPr>
          <w:rFonts w:cstheme="minorHAnsi"/>
          <w:szCs w:val="28"/>
          <w:shd w:val="clear" w:color="auto" w:fill="FAF9F8"/>
        </w:rPr>
      </w:pPr>
      <w:r w:rsidRPr="00355B53">
        <w:rPr>
          <w:rFonts w:cstheme="minorHAnsi"/>
          <w:szCs w:val="28"/>
          <w:shd w:val="clear" w:color="auto" w:fill="FAF9F8"/>
        </w:rPr>
        <w:lastRenderedPageBreak/>
        <w:t>Language used: C</w:t>
      </w:r>
    </w:p>
    <w:p w14:paraId="39DB0496" w14:textId="324515FF" w:rsidR="001048FB" w:rsidRPr="00C91726" w:rsidRDefault="00355B53" w:rsidP="00355B53">
      <w:r w:rsidRPr="00355B53">
        <w:rPr>
          <w:rFonts w:cstheme="minorHAnsi"/>
          <w:szCs w:val="28"/>
          <w:shd w:val="clear" w:color="auto" w:fill="FAF9F8"/>
        </w:rPr>
        <w:t>Theory</w:t>
      </w:r>
      <w:r w:rsidRPr="00355B53">
        <w:rPr>
          <w:rFonts w:cstheme="minorHAnsi"/>
          <w:bCs/>
          <w:szCs w:val="28"/>
          <w:shd w:val="clear" w:color="auto" w:fill="FAF9F8"/>
        </w:rPr>
        <w:t>: the concept of nested loops will be used here, if we take outer loops in terms of I and inner in j but the j will be compared to I. but the value of I and j will start form 3 and the value of i will be printed</w:t>
      </w:r>
    </w:p>
    <w:p w14:paraId="4F98C896" w14:textId="77777777" w:rsidR="00355B53" w:rsidRDefault="00355B53" w:rsidP="001048FB"/>
    <w:p w14:paraId="518D6853" w14:textId="44A6D727" w:rsidR="001048FB" w:rsidRPr="00C91726" w:rsidRDefault="001048FB" w:rsidP="001048FB">
      <w:r w:rsidRPr="00C91726">
        <w:t>CODE:</w:t>
      </w:r>
    </w:p>
    <w:p w14:paraId="2D3274C9" w14:textId="77777777" w:rsidR="001048FB" w:rsidRPr="00C91726" w:rsidRDefault="001048FB" w:rsidP="001048FB">
      <w:r w:rsidRPr="00C91726">
        <w:t>#include&lt;stdio.h&gt;</w:t>
      </w:r>
    </w:p>
    <w:p w14:paraId="03B700D7" w14:textId="77777777" w:rsidR="001048FB" w:rsidRPr="00C91726" w:rsidRDefault="001048FB" w:rsidP="001048FB">
      <w:r w:rsidRPr="00C91726">
        <w:t xml:space="preserve">int main(void) </w:t>
      </w:r>
    </w:p>
    <w:p w14:paraId="1EA7E5F7" w14:textId="77777777" w:rsidR="001048FB" w:rsidRPr="00C91726" w:rsidRDefault="001048FB" w:rsidP="001048FB">
      <w:r w:rsidRPr="00C91726">
        <w:t>{</w:t>
      </w:r>
    </w:p>
    <w:p w14:paraId="2A2DEE80" w14:textId="77777777" w:rsidR="001048FB" w:rsidRPr="00C91726" w:rsidRDefault="001048FB" w:rsidP="001048FB">
      <w:r w:rsidRPr="00C91726">
        <w:t xml:space="preserve">    int i,j;</w:t>
      </w:r>
    </w:p>
    <w:p w14:paraId="3F238010" w14:textId="77777777" w:rsidR="001048FB" w:rsidRPr="00C91726" w:rsidRDefault="001048FB" w:rsidP="001048FB">
      <w:r w:rsidRPr="00C91726">
        <w:t xml:space="preserve">    for(i=3;i&gt;=1;i--) </w:t>
      </w:r>
    </w:p>
    <w:p w14:paraId="4FF4BE4D" w14:textId="77777777" w:rsidR="001048FB" w:rsidRPr="00C91726" w:rsidRDefault="001048FB" w:rsidP="001048FB">
      <w:r w:rsidRPr="00C91726">
        <w:t xml:space="preserve">    {</w:t>
      </w:r>
    </w:p>
    <w:p w14:paraId="7B357DAA" w14:textId="77777777" w:rsidR="001048FB" w:rsidRPr="00C91726" w:rsidRDefault="001048FB" w:rsidP="001048FB">
      <w:r w:rsidRPr="00C91726">
        <w:t xml:space="preserve">        for(j=3;j&gt;=i;j--) </w:t>
      </w:r>
    </w:p>
    <w:p w14:paraId="4E22DFF6" w14:textId="77777777" w:rsidR="001048FB" w:rsidRPr="00C91726" w:rsidRDefault="001048FB" w:rsidP="001048FB">
      <w:r w:rsidRPr="00C91726">
        <w:t xml:space="preserve">        {</w:t>
      </w:r>
    </w:p>
    <w:p w14:paraId="2AF6CE4A" w14:textId="77777777" w:rsidR="001048FB" w:rsidRPr="00C91726" w:rsidRDefault="001048FB" w:rsidP="001048FB">
      <w:r w:rsidRPr="00C91726">
        <w:t xml:space="preserve">            printf("%d\t",i);</w:t>
      </w:r>
    </w:p>
    <w:p w14:paraId="5954B244" w14:textId="77777777" w:rsidR="001048FB" w:rsidRPr="00C91726" w:rsidRDefault="001048FB" w:rsidP="001048FB">
      <w:r w:rsidRPr="00C91726">
        <w:t xml:space="preserve">        }</w:t>
      </w:r>
    </w:p>
    <w:p w14:paraId="2147BC30" w14:textId="77777777" w:rsidR="001048FB" w:rsidRPr="00C91726" w:rsidRDefault="001048FB" w:rsidP="001048FB">
      <w:r w:rsidRPr="00C91726">
        <w:t xml:space="preserve">        printf("\n");</w:t>
      </w:r>
    </w:p>
    <w:p w14:paraId="580B3CFA" w14:textId="77777777" w:rsidR="001048FB" w:rsidRPr="00C91726" w:rsidRDefault="001048FB" w:rsidP="001048FB">
      <w:r w:rsidRPr="00C91726">
        <w:t xml:space="preserve">    }</w:t>
      </w:r>
    </w:p>
    <w:p w14:paraId="593337A4" w14:textId="24994F00" w:rsidR="001048FB" w:rsidRPr="00C91726" w:rsidRDefault="001048FB" w:rsidP="001048FB">
      <w:r w:rsidRPr="00C91726">
        <w:t>}</w:t>
      </w:r>
    </w:p>
    <w:p w14:paraId="287870D1" w14:textId="2F8CD626" w:rsidR="001048FB" w:rsidRPr="00C91726" w:rsidRDefault="001048FB" w:rsidP="001048FB"/>
    <w:p w14:paraId="49002993" w14:textId="6F691BB9" w:rsidR="001048FB" w:rsidRPr="00C91726" w:rsidRDefault="001048FB" w:rsidP="001048FB">
      <w:r w:rsidRPr="00C91726">
        <w:t>OUTPUT:</w:t>
      </w:r>
    </w:p>
    <w:p w14:paraId="2E597245" w14:textId="38818C12" w:rsidR="001048FB" w:rsidRPr="00C91726" w:rsidRDefault="001048FB" w:rsidP="001048FB"/>
    <w:p w14:paraId="5CE7618F" w14:textId="31EC79FC" w:rsidR="001048FB" w:rsidRPr="00C91726" w:rsidRDefault="001048FB" w:rsidP="001048FB">
      <w:r w:rsidRPr="00C91726">
        <w:rPr>
          <w:noProof/>
        </w:rPr>
        <w:drawing>
          <wp:inline distT="0" distB="0" distL="0" distR="0" wp14:anchorId="58108B0B" wp14:editId="0920F718">
            <wp:extent cx="3400425" cy="1211580"/>
            <wp:effectExtent l="0" t="0" r="9525" b="762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618" cy="121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5F71C" w14:textId="14AFBB70" w:rsidR="003C3229" w:rsidRPr="00355B53" w:rsidRDefault="00355B53" w:rsidP="003C3229">
      <w:pPr>
        <w:pStyle w:val="Heading2"/>
        <w:rPr>
          <w:b/>
          <w:bCs/>
        </w:rPr>
      </w:pPr>
      <w:r w:rsidRPr="00355B53">
        <w:rPr>
          <w:b/>
          <w:bCs/>
        </w:rPr>
        <w:t>43.</w:t>
      </w:r>
      <w:r w:rsidR="003C3229" w:rsidRPr="00355B53">
        <w:rPr>
          <w:b/>
          <w:bCs/>
        </w:rPr>
        <w:t xml:space="preserve">Write a program in C to print the following pattern: </w:t>
      </w:r>
    </w:p>
    <w:p w14:paraId="72D5CCB4" w14:textId="77777777" w:rsidR="003C3229" w:rsidRPr="00355B53" w:rsidRDefault="003C3229" w:rsidP="00C021AD">
      <w:pPr>
        <w:pStyle w:val="Heading2"/>
        <w:jc w:val="center"/>
        <w:rPr>
          <w:b/>
          <w:bCs/>
        </w:rPr>
      </w:pPr>
      <w:r w:rsidRPr="00355B53">
        <w:rPr>
          <w:b/>
          <w:bCs/>
        </w:rPr>
        <w:t>*</w:t>
      </w:r>
    </w:p>
    <w:p w14:paraId="0F1B05F0" w14:textId="77777777" w:rsidR="003C3229" w:rsidRPr="00355B53" w:rsidRDefault="003C3229" w:rsidP="00C021AD">
      <w:pPr>
        <w:pStyle w:val="Heading2"/>
        <w:jc w:val="center"/>
        <w:rPr>
          <w:b/>
          <w:bCs/>
        </w:rPr>
      </w:pPr>
      <w:r w:rsidRPr="00355B53">
        <w:rPr>
          <w:b/>
          <w:bCs/>
        </w:rPr>
        <w:t>*</w:t>
      </w:r>
      <w:r w:rsidRPr="00355B53">
        <w:rPr>
          <w:b/>
          <w:bCs/>
        </w:rPr>
        <w:tab/>
        <w:t>*</w:t>
      </w:r>
      <w:r w:rsidRPr="00355B53">
        <w:rPr>
          <w:b/>
          <w:bCs/>
        </w:rPr>
        <w:tab/>
        <w:t>*</w:t>
      </w:r>
    </w:p>
    <w:p w14:paraId="1ABF7512" w14:textId="77777777" w:rsidR="003C3229" w:rsidRPr="00355B53" w:rsidRDefault="003C3229" w:rsidP="00C021AD">
      <w:pPr>
        <w:pStyle w:val="Heading2"/>
        <w:jc w:val="center"/>
        <w:rPr>
          <w:b/>
          <w:bCs/>
        </w:rPr>
      </w:pPr>
      <w:r w:rsidRPr="00355B53">
        <w:rPr>
          <w:b/>
          <w:bCs/>
        </w:rPr>
        <w:t>*</w:t>
      </w:r>
      <w:r w:rsidRPr="00355B53">
        <w:rPr>
          <w:b/>
          <w:bCs/>
        </w:rPr>
        <w:tab/>
        <w:t>*</w:t>
      </w:r>
      <w:r w:rsidRPr="00355B53">
        <w:rPr>
          <w:b/>
          <w:bCs/>
        </w:rPr>
        <w:tab/>
        <w:t>*</w:t>
      </w:r>
      <w:r w:rsidRPr="00355B53">
        <w:rPr>
          <w:b/>
          <w:bCs/>
        </w:rPr>
        <w:tab/>
        <w:t>*</w:t>
      </w:r>
      <w:r w:rsidRPr="00355B53">
        <w:rPr>
          <w:b/>
          <w:bCs/>
        </w:rPr>
        <w:tab/>
        <w:t>*</w:t>
      </w:r>
    </w:p>
    <w:p w14:paraId="3DFB05D0" w14:textId="5238D4FF" w:rsidR="003C3229" w:rsidRPr="00355B53" w:rsidRDefault="003C3229" w:rsidP="00C021AD">
      <w:pPr>
        <w:pStyle w:val="Heading2"/>
        <w:jc w:val="center"/>
        <w:rPr>
          <w:b/>
          <w:bCs/>
        </w:rPr>
      </w:pPr>
      <w:r w:rsidRPr="00355B53">
        <w:rPr>
          <w:b/>
          <w:bCs/>
        </w:rPr>
        <w:lastRenderedPageBreak/>
        <w:t>*</w:t>
      </w:r>
      <w:r w:rsidRPr="00355B53">
        <w:rPr>
          <w:b/>
          <w:bCs/>
        </w:rPr>
        <w:tab/>
        <w:t>*</w:t>
      </w:r>
      <w:r w:rsidRPr="00355B53">
        <w:rPr>
          <w:b/>
          <w:bCs/>
        </w:rPr>
        <w:tab/>
        <w:t>*</w:t>
      </w:r>
      <w:r w:rsidRPr="00355B53">
        <w:rPr>
          <w:b/>
          <w:bCs/>
        </w:rPr>
        <w:tab/>
        <w:t>*</w:t>
      </w:r>
      <w:r w:rsidRPr="00355B53">
        <w:rPr>
          <w:b/>
          <w:bCs/>
        </w:rPr>
        <w:tab/>
        <w:t>*</w:t>
      </w:r>
      <w:r w:rsidRPr="00355B53">
        <w:rPr>
          <w:b/>
          <w:bCs/>
        </w:rPr>
        <w:tab/>
        <w:t>*</w:t>
      </w:r>
      <w:r w:rsidRPr="00355B53">
        <w:rPr>
          <w:b/>
          <w:bCs/>
        </w:rPr>
        <w:tab/>
        <w:t>*</w:t>
      </w:r>
    </w:p>
    <w:p w14:paraId="69502D5A" w14:textId="43E8B30E" w:rsidR="008E336C" w:rsidRPr="00C91726" w:rsidRDefault="008E336C" w:rsidP="008E336C"/>
    <w:p w14:paraId="512A065D" w14:textId="379579FA" w:rsidR="008E336C" w:rsidRPr="00C91726" w:rsidRDefault="008E336C" w:rsidP="008E336C">
      <w:r w:rsidRPr="00C91726">
        <w:t>CODE:</w:t>
      </w:r>
    </w:p>
    <w:p w14:paraId="2B7A6CFD" w14:textId="77777777" w:rsidR="008E336C" w:rsidRPr="00C91726" w:rsidRDefault="008E336C" w:rsidP="008E336C">
      <w:r w:rsidRPr="00C91726">
        <w:t>#include &lt;stdio.h&gt;</w:t>
      </w:r>
    </w:p>
    <w:p w14:paraId="12B3FDA7" w14:textId="77777777" w:rsidR="008E336C" w:rsidRPr="00C91726" w:rsidRDefault="008E336C" w:rsidP="008E336C">
      <w:r w:rsidRPr="00C91726">
        <w:t>int main()</w:t>
      </w:r>
    </w:p>
    <w:p w14:paraId="1E16BE0C" w14:textId="77777777" w:rsidR="008E336C" w:rsidRPr="00C91726" w:rsidRDefault="008E336C" w:rsidP="008E336C">
      <w:r w:rsidRPr="00C91726">
        <w:t>{</w:t>
      </w:r>
    </w:p>
    <w:p w14:paraId="698585AF" w14:textId="77777777" w:rsidR="008E336C" w:rsidRPr="00C91726" w:rsidRDefault="008E336C" w:rsidP="008E336C">
      <w:r w:rsidRPr="00C91726">
        <w:t xml:space="preserve">   int i, space, rows, k = 0;</w:t>
      </w:r>
    </w:p>
    <w:p w14:paraId="426674AC" w14:textId="77777777" w:rsidR="008E336C" w:rsidRPr="00C91726" w:rsidRDefault="008E336C" w:rsidP="008E336C">
      <w:r w:rsidRPr="00C91726">
        <w:t xml:space="preserve">   printf("Enter the number of rows: ");</w:t>
      </w:r>
    </w:p>
    <w:p w14:paraId="6F96CC1D" w14:textId="77777777" w:rsidR="008E336C" w:rsidRPr="00C91726" w:rsidRDefault="008E336C" w:rsidP="008E336C">
      <w:r w:rsidRPr="00C91726">
        <w:t xml:space="preserve">   scanf("%d", &amp;rows);</w:t>
      </w:r>
    </w:p>
    <w:p w14:paraId="07216861" w14:textId="77777777" w:rsidR="008E336C" w:rsidRPr="00C91726" w:rsidRDefault="008E336C" w:rsidP="008E336C">
      <w:r w:rsidRPr="00C91726">
        <w:t xml:space="preserve">   for (i = 1; i &lt;= rows; ++i, k = 0) </w:t>
      </w:r>
    </w:p>
    <w:p w14:paraId="27ADFDD3" w14:textId="77777777" w:rsidR="008E336C" w:rsidRPr="00C91726" w:rsidRDefault="008E336C" w:rsidP="008E336C">
      <w:r w:rsidRPr="00C91726">
        <w:t xml:space="preserve">   {</w:t>
      </w:r>
    </w:p>
    <w:p w14:paraId="58EF3E0D" w14:textId="77777777" w:rsidR="008E336C" w:rsidRPr="00C91726" w:rsidRDefault="008E336C" w:rsidP="008E336C">
      <w:r w:rsidRPr="00C91726">
        <w:t xml:space="preserve">      for (space = 1; space &lt;= rows - i; ++space) </w:t>
      </w:r>
    </w:p>
    <w:p w14:paraId="6D2C4D9D" w14:textId="77777777" w:rsidR="008E336C" w:rsidRPr="00C91726" w:rsidRDefault="008E336C" w:rsidP="008E336C">
      <w:r w:rsidRPr="00C91726">
        <w:t xml:space="preserve">      {</w:t>
      </w:r>
    </w:p>
    <w:p w14:paraId="57AA7885" w14:textId="77777777" w:rsidR="008E336C" w:rsidRPr="00C91726" w:rsidRDefault="008E336C" w:rsidP="008E336C">
      <w:r w:rsidRPr="00C91726">
        <w:t xml:space="preserve">         printf("  ");</w:t>
      </w:r>
    </w:p>
    <w:p w14:paraId="41DE6327" w14:textId="77777777" w:rsidR="008E336C" w:rsidRPr="00C91726" w:rsidRDefault="008E336C" w:rsidP="008E336C">
      <w:r w:rsidRPr="00C91726">
        <w:t xml:space="preserve">      }</w:t>
      </w:r>
    </w:p>
    <w:p w14:paraId="0B8EAB09" w14:textId="77777777" w:rsidR="008E336C" w:rsidRPr="00C91726" w:rsidRDefault="008E336C" w:rsidP="008E336C">
      <w:r w:rsidRPr="00C91726">
        <w:t xml:space="preserve">      while (k != 2 * i - 1) </w:t>
      </w:r>
    </w:p>
    <w:p w14:paraId="7B441FE7" w14:textId="77777777" w:rsidR="008E336C" w:rsidRPr="00C91726" w:rsidRDefault="008E336C" w:rsidP="008E336C">
      <w:r w:rsidRPr="00C91726">
        <w:t xml:space="preserve">      {</w:t>
      </w:r>
    </w:p>
    <w:p w14:paraId="7F88E47D" w14:textId="77777777" w:rsidR="008E336C" w:rsidRPr="00C91726" w:rsidRDefault="008E336C" w:rsidP="008E336C">
      <w:r w:rsidRPr="00C91726">
        <w:t xml:space="preserve">         printf("* ");</w:t>
      </w:r>
    </w:p>
    <w:p w14:paraId="41B28E1D" w14:textId="77777777" w:rsidR="008E336C" w:rsidRPr="00C91726" w:rsidRDefault="008E336C" w:rsidP="008E336C">
      <w:r w:rsidRPr="00C91726">
        <w:t xml:space="preserve">         ++k;</w:t>
      </w:r>
    </w:p>
    <w:p w14:paraId="7A02CE5D" w14:textId="77777777" w:rsidR="008E336C" w:rsidRPr="00C91726" w:rsidRDefault="008E336C" w:rsidP="008E336C">
      <w:r w:rsidRPr="00C91726">
        <w:t xml:space="preserve">      }</w:t>
      </w:r>
    </w:p>
    <w:p w14:paraId="58B3D233" w14:textId="77777777" w:rsidR="008E336C" w:rsidRPr="00C91726" w:rsidRDefault="008E336C" w:rsidP="008E336C">
      <w:r w:rsidRPr="00C91726">
        <w:t xml:space="preserve">      printf("\n");</w:t>
      </w:r>
    </w:p>
    <w:p w14:paraId="0593D7A8" w14:textId="77777777" w:rsidR="008E336C" w:rsidRPr="00C91726" w:rsidRDefault="008E336C" w:rsidP="008E336C">
      <w:r w:rsidRPr="00C91726">
        <w:t xml:space="preserve">   }</w:t>
      </w:r>
    </w:p>
    <w:p w14:paraId="13C4F571" w14:textId="77777777" w:rsidR="008E336C" w:rsidRPr="00C91726" w:rsidRDefault="008E336C" w:rsidP="008E336C">
      <w:r w:rsidRPr="00C91726">
        <w:t xml:space="preserve">   return 0;</w:t>
      </w:r>
    </w:p>
    <w:p w14:paraId="7C753BD7" w14:textId="4DB2CCF1" w:rsidR="008E336C" w:rsidRPr="00C91726" w:rsidRDefault="008E336C" w:rsidP="008E336C">
      <w:r w:rsidRPr="00C91726">
        <w:t>}</w:t>
      </w:r>
    </w:p>
    <w:p w14:paraId="5F6D1915" w14:textId="77682B2B" w:rsidR="008E336C" w:rsidRPr="00C91726" w:rsidRDefault="008E336C" w:rsidP="008E336C"/>
    <w:p w14:paraId="724D0A14" w14:textId="77777777" w:rsidR="008E336C" w:rsidRPr="00C91726" w:rsidRDefault="008E336C" w:rsidP="008E336C"/>
    <w:p w14:paraId="768454B6" w14:textId="728B0465" w:rsidR="008E336C" w:rsidRPr="00C91726" w:rsidRDefault="008E336C" w:rsidP="008E336C">
      <w:r w:rsidRPr="00C91726">
        <w:t>OUTPUT:</w:t>
      </w:r>
    </w:p>
    <w:p w14:paraId="5A3483A3" w14:textId="2BAAE240" w:rsidR="008E336C" w:rsidRPr="00C91726" w:rsidRDefault="008E336C" w:rsidP="008E336C"/>
    <w:p w14:paraId="022218E2" w14:textId="77777777" w:rsidR="00811C3F" w:rsidRDefault="008E336C" w:rsidP="00811C3F">
      <w:pPr>
        <w:rPr>
          <w:b/>
          <w:bCs/>
        </w:rPr>
      </w:pPr>
      <w:r w:rsidRPr="00C91726">
        <w:rPr>
          <w:noProof/>
        </w:rPr>
        <w:lastRenderedPageBreak/>
        <w:drawing>
          <wp:inline distT="0" distB="0" distL="0" distR="0" wp14:anchorId="121A56CB" wp14:editId="61398049">
            <wp:extent cx="3864521" cy="1409700"/>
            <wp:effectExtent l="0" t="0" r="317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216" cy="1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AC0F8" w14:textId="01324F8A" w:rsidR="003C3229" w:rsidRPr="00811C3F" w:rsidRDefault="00355B53" w:rsidP="00811C3F">
      <w:r w:rsidRPr="00355B53">
        <w:rPr>
          <w:b/>
          <w:bCs/>
        </w:rPr>
        <w:t>44.</w:t>
      </w:r>
      <w:r w:rsidR="003C3229" w:rsidRPr="00355B53">
        <w:rPr>
          <w:b/>
          <w:bCs/>
        </w:rPr>
        <w:t xml:space="preserve">Write a program in C to print the following pattern: </w:t>
      </w:r>
    </w:p>
    <w:p w14:paraId="3769E414" w14:textId="7435F20A" w:rsidR="003C3229" w:rsidRPr="00355B53" w:rsidRDefault="00C021AD" w:rsidP="003C3229">
      <w:pPr>
        <w:pStyle w:val="Heading2"/>
        <w:rPr>
          <w:b/>
          <w:bCs/>
        </w:rPr>
      </w:pPr>
      <w:r w:rsidRPr="00355B53">
        <w:rPr>
          <w:b/>
          <w:bCs/>
        </w:rPr>
        <w:t xml:space="preserve">                           </w:t>
      </w:r>
      <w:r w:rsidR="003C3229" w:rsidRPr="00355B53">
        <w:rPr>
          <w:b/>
          <w:bCs/>
        </w:rPr>
        <w:t>1</w:t>
      </w:r>
    </w:p>
    <w:p w14:paraId="745FA203" w14:textId="672E445C" w:rsidR="003C3229" w:rsidRPr="00355B53" w:rsidRDefault="00C021AD" w:rsidP="003C3229">
      <w:pPr>
        <w:pStyle w:val="Heading2"/>
        <w:rPr>
          <w:b/>
          <w:bCs/>
        </w:rPr>
      </w:pPr>
      <w:r w:rsidRPr="00355B53">
        <w:rPr>
          <w:b/>
          <w:bCs/>
        </w:rPr>
        <w:t xml:space="preserve">                  </w:t>
      </w:r>
      <w:r w:rsidR="003C3229" w:rsidRPr="00355B53">
        <w:rPr>
          <w:b/>
          <w:bCs/>
        </w:rPr>
        <w:t>1</w:t>
      </w:r>
      <w:r w:rsidR="003C3229" w:rsidRPr="00355B53">
        <w:rPr>
          <w:b/>
          <w:bCs/>
        </w:rPr>
        <w:tab/>
        <w:t>2</w:t>
      </w:r>
      <w:r w:rsidR="003C3229" w:rsidRPr="00355B53">
        <w:rPr>
          <w:b/>
          <w:bCs/>
        </w:rPr>
        <w:tab/>
        <w:t>1</w:t>
      </w:r>
    </w:p>
    <w:p w14:paraId="13D749A0" w14:textId="5A18E585" w:rsidR="003C3229" w:rsidRPr="00355B53" w:rsidRDefault="00C021AD" w:rsidP="003C3229">
      <w:pPr>
        <w:pStyle w:val="Heading2"/>
        <w:rPr>
          <w:b/>
          <w:bCs/>
        </w:rPr>
      </w:pPr>
      <w:r w:rsidRPr="00355B53">
        <w:rPr>
          <w:b/>
          <w:bCs/>
        </w:rPr>
        <w:t xml:space="preserve">         </w:t>
      </w:r>
      <w:r w:rsidR="003C3229" w:rsidRPr="00355B53">
        <w:rPr>
          <w:b/>
          <w:bCs/>
        </w:rPr>
        <w:t>1</w:t>
      </w:r>
      <w:r w:rsidR="003C3229" w:rsidRPr="00355B53">
        <w:rPr>
          <w:b/>
          <w:bCs/>
        </w:rPr>
        <w:tab/>
        <w:t>2</w:t>
      </w:r>
      <w:r w:rsidR="003C3229" w:rsidRPr="00355B53">
        <w:rPr>
          <w:b/>
          <w:bCs/>
        </w:rPr>
        <w:tab/>
        <w:t>3</w:t>
      </w:r>
      <w:r w:rsidR="003C3229" w:rsidRPr="00355B53">
        <w:rPr>
          <w:b/>
          <w:bCs/>
        </w:rPr>
        <w:tab/>
        <w:t>2</w:t>
      </w:r>
      <w:r w:rsidR="003C3229" w:rsidRPr="00355B53">
        <w:rPr>
          <w:b/>
          <w:bCs/>
        </w:rPr>
        <w:tab/>
        <w:t>1</w:t>
      </w:r>
    </w:p>
    <w:p w14:paraId="45302E68" w14:textId="4C31227D" w:rsidR="003C3229" w:rsidRPr="00C91726" w:rsidRDefault="003C3229" w:rsidP="003C3229">
      <w:pPr>
        <w:pStyle w:val="Heading2"/>
      </w:pPr>
      <w:r w:rsidRPr="00355B53">
        <w:rPr>
          <w:b/>
          <w:bCs/>
        </w:rPr>
        <w:t>1</w:t>
      </w:r>
      <w:r w:rsidRPr="00355B53">
        <w:rPr>
          <w:b/>
          <w:bCs/>
        </w:rPr>
        <w:tab/>
        <w:t>2</w:t>
      </w:r>
      <w:r w:rsidRPr="00355B53">
        <w:rPr>
          <w:b/>
          <w:bCs/>
        </w:rPr>
        <w:tab/>
        <w:t>3</w:t>
      </w:r>
      <w:r w:rsidRPr="00355B53">
        <w:rPr>
          <w:b/>
          <w:bCs/>
        </w:rPr>
        <w:tab/>
        <w:t>4</w:t>
      </w:r>
      <w:r w:rsidRPr="00355B53">
        <w:rPr>
          <w:b/>
          <w:bCs/>
        </w:rPr>
        <w:tab/>
        <w:t>3</w:t>
      </w:r>
      <w:r w:rsidRPr="00355B53">
        <w:rPr>
          <w:b/>
          <w:bCs/>
        </w:rPr>
        <w:tab/>
        <w:t>2</w:t>
      </w:r>
      <w:r w:rsidRPr="00355B53">
        <w:rPr>
          <w:b/>
          <w:bCs/>
        </w:rPr>
        <w:tab/>
        <w:t>1</w:t>
      </w:r>
      <w:r w:rsidRPr="00C91726">
        <w:t xml:space="preserve"> </w:t>
      </w:r>
    </w:p>
    <w:p w14:paraId="1404FE63" w14:textId="1E9FE1CD" w:rsidR="008E336C" w:rsidRPr="00C91726" w:rsidRDefault="008E336C" w:rsidP="008E336C"/>
    <w:p w14:paraId="76A63409" w14:textId="612730CF" w:rsidR="008E336C" w:rsidRPr="00C91726" w:rsidRDefault="008E336C" w:rsidP="008E336C"/>
    <w:p w14:paraId="378852A3" w14:textId="7470E7A2" w:rsidR="008E336C" w:rsidRPr="00C91726" w:rsidRDefault="008E336C" w:rsidP="008E336C">
      <w:r w:rsidRPr="00C91726">
        <w:t>CODE:</w:t>
      </w:r>
    </w:p>
    <w:p w14:paraId="022C0ABE" w14:textId="77777777" w:rsidR="008E336C" w:rsidRPr="00C91726" w:rsidRDefault="008E336C" w:rsidP="008E336C">
      <w:r w:rsidRPr="00C91726">
        <w:t>#include&lt;stdio.h&gt;</w:t>
      </w:r>
    </w:p>
    <w:p w14:paraId="6EA4D2B1" w14:textId="77777777" w:rsidR="008E336C" w:rsidRPr="00C91726" w:rsidRDefault="008E336C" w:rsidP="008E336C"/>
    <w:p w14:paraId="4433CEEF" w14:textId="77777777" w:rsidR="008E336C" w:rsidRPr="00C91726" w:rsidRDefault="008E336C" w:rsidP="008E336C">
      <w:r w:rsidRPr="00C91726">
        <w:t>int main()</w:t>
      </w:r>
    </w:p>
    <w:p w14:paraId="12967055" w14:textId="77777777" w:rsidR="008E336C" w:rsidRPr="00C91726" w:rsidRDefault="008E336C" w:rsidP="008E336C">
      <w:r w:rsidRPr="00C91726">
        <w:t>{</w:t>
      </w:r>
    </w:p>
    <w:p w14:paraId="306027A0" w14:textId="77777777" w:rsidR="008E336C" w:rsidRPr="00C91726" w:rsidRDefault="008E336C" w:rsidP="008E336C"/>
    <w:p w14:paraId="73DCE82F" w14:textId="77777777" w:rsidR="008E336C" w:rsidRPr="00C91726" w:rsidRDefault="008E336C" w:rsidP="008E336C">
      <w:r w:rsidRPr="00C91726">
        <w:t>int i,j,n,k;</w:t>
      </w:r>
    </w:p>
    <w:p w14:paraId="7CC442B7" w14:textId="77777777" w:rsidR="008E336C" w:rsidRPr="00C91726" w:rsidRDefault="008E336C" w:rsidP="008E336C">
      <w:r w:rsidRPr="00C91726">
        <w:t>printf("Enter a value : ");</w:t>
      </w:r>
    </w:p>
    <w:p w14:paraId="10405933" w14:textId="77777777" w:rsidR="008E336C" w:rsidRPr="00C91726" w:rsidRDefault="008E336C" w:rsidP="008E336C">
      <w:r w:rsidRPr="00C91726">
        <w:t>scanf("%d",&amp;n);</w:t>
      </w:r>
    </w:p>
    <w:p w14:paraId="0FAAB09A" w14:textId="77777777" w:rsidR="008E336C" w:rsidRPr="00C91726" w:rsidRDefault="008E336C" w:rsidP="008E336C">
      <w:r w:rsidRPr="00C91726">
        <w:t>for(i=1;i&lt;=n;i++)</w:t>
      </w:r>
    </w:p>
    <w:p w14:paraId="2245CAD4" w14:textId="77777777" w:rsidR="008E336C" w:rsidRPr="00C91726" w:rsidRDefault="008E336C" w:rsidP="008E336C">
      <w:r w:rsidRPr="00C91726">
        <w:t xml:space="preserve"> {</w:t>
      </w:r>
    </w:p>
    <w:p w14:paraId="6A82FA69" w14:textId="77777777" w:rsidR="008E336C" w:rsidRPr="00C91726" w:rsidRDefault="008E336C" w:rsidP="008E336C">
      <w:r w:rsidRPr="00C91726">
        <w:t xml:space="preserve">  for(j=1;j&lt;=n-i;j++)</w:t>
      </w:r>
    </w:p>
    <w:p w14:paraId="3DCD6E5A" w14:textId="77777777" w:rsidR="008E336C" w:rsidRPr="00C91726" w:rsidRDefault="008E336C" w:rsidP="008E336C">
      <w:r w:rsidRPr="00C91726">
        <w:t xml:space="preserve">   printf(" ");</w:t>
      </w:r>
    </w:p>
    <w:p w14:paraId="0D0F553B" w14:textId="77777777" w:rsidR="008E336C" w:rsidRPr="00C91726" w:rsidRDefault="008E336C" w:rsidP="008E336C">
      <w:r w:rsidRPr="00C91726">
        <w:t xml:space="preserve">   {</w:t>
      </w:r>
    </w:p>
    <w:p w14:paraId="20456671" w14:textId="77777777" w:rsidR="008E336C" w:rsidRPr="00C91726" w:rsidRDefault="008E336C" w:rsidP="008E336C">
      <w:r w:rsidRPr="00C91726">
        <w:t xml:space="preserve">    for(j=1;j&lt;=i;j++)</w:t>
      </w:r>
    </w:p>
    <w:p w14:paraId="2177C4C2" w14:textId="77777777" w:rsidR="008E336C" w:rsidRPr="00C91726" w:rsidRDefault="008E336C" w:rsidP="008E336C">
      <w:r w:rsidRPr="00C91726">
        <w:t xml:space="preserve">    printf("%d",j);</w:t>
      </w:r>
    </w:p>
    <w:p w14:paraId="0AC419CD" w14:textId="77777777" w:rsidR="008E336C" w:rsidRPr="00C91726" w:rsidRDefault="008E336C" w:rsidP="008E336C">
      <w:r w:rsidRPr="00C91726">
        <w:t xml:space="preserve">    j=1;</w:t>
      </w:r>
    </w:p>
    <w:p w14:paraId="201E805A" w14:textId="77777777" w:rsidR="008E336C" w:rsidRPr="00C91726" w:rsidRDefault="008E336C" w:rsidP="008E336C">
      <w:r w:rsidRPr="00C91726">
        <w:lastRenderedPageBreak/>
        <w:t xml:space="preserve">    for(j=i;i&gt;=j;j--)</w:t>
      </w:r>
    </w:p>
    <w:p w14:paraId="4D2EBCFC" w14:textId="77777777" w:rsidR="008E336C" w:rsidRPr="00C91726" w:rsidRDefault="008E336C" w:rsidP="008E336C">
      <w:r w:rsidRPr="00C91726">
        <w:t xml:space="preserve">    if(j==0)</w:t>
      </w:r>
    </w:p>
    <w:p w14:paraId="1514E38B" w14:textId="77777777" w:rsidR="008E336C" w:rsidRPr="00C91726" w:rsidRDefault="008E336C" w:rsidP="008E336C">
      <w:r w:rsidRPr="00C91726">
        <w:t xml:space="preserve">    break;</w:t>
      </w:r>
    </w:p>
    <w:p w14:paraId="5D6A16B9" w14:textId="77777777" w:rsidR="008E336C" w:rsidRPr="00C91726" w:rsidRDefault="008E336C" w:rsidP="008E336C">
      <w:r w:rsidRPr="00C91726">
        <w:t xml:space="preserve">    else</w:t>
      </w:r>
    </w:p>
    <w:p w14:paraId="49F69F22" w14:textId="77777777" w:rsidR="008E336C" w:rsidRPr="00C91726" w:rsidRDefault="008E336C" w:rsidP="008E336C">
      <w:r w:rsidRPr="00C91726">
        <w:t xml:space="preserve">    {</w:t>
      </w:r>
    </w:p>
    <w:p w14:paraId="1543B2B9" w14:textId="77777777" w:rsidR="008E336C" w:rsidRPr="00C91726" w:rsidRDefault="008E336C" w:rsidP="008E336C">
      <w:r w:rsidRPr="00C91726">
        <w:t xml:space="preserve">     k=j-1;</w:t>
      </w:r>
    </w:p>
    <w:p w14:paraId="612C0EBD" w14:textId="77777777" w:rsidR="008E336C" w:rsidRPr="00C91726" w:rsidRDefault="008E336C" w:rsidP="008E336C">
      <w:r w:rsidRPr="00C91726">
        <w:t xml:space="preserve">     if(k==0)</w:t>
      </w:r>
    </w:p>
    <w:p w14:paraId="723E56F4" w14:textId="77777777" w:rsidR="008E336C" w:rsidRPr="00C91726" w:rsidRDefault="008E336C" w:rsidP="008E336C">
      <w:r w:rsidRPr="00C91726">
        <w:t xml:space="preserve">     break;</w:t>
      </w:r>
    </w:p>
    <w:p w14:paraId="5C9AB6DD" w14:textId="77777777" w:rsidR="008E336C" w:rsidRPr="00C91726" w:rsidRDefault="008E336C" w:rsidP="008E336C">
      <w:r w:rsidRPr="00C91726">
        <w:t xml:space="preserve">     else</w:t>
      </w:r>
    </w:p>
    <w:p w14:paraId="36662F9A" w14:textId="77777777" w:rsidR="008E336C" w:rsidRPr="00C91726" w:rsidRDefault="008E336C" w:rsidP="008E336C">
      <w:r w:rsidRPr="00C91726">
        <w:t xml:space="preserve">     printf("%d",k);</w:t>
      </w:r>
    </w:p>
    <w:p w14:paraId="093CEF54" w14:textId="77777777" w:rsidR="008E336C" w:rsidRPr="00C91726" w:rsidRDefault="008E336C" w:rsidP="008E336C">
      <w:r w:rsidRPr="00C91726">
        <w:t xml:space="preserve">    }</w:t>
      </w:r>
    </w:p>
    <w:p w14:paraId="01B62ED4" w14:textId="77777777" w:rsidR="008E336C" w:rsidRPr="00C91726" w:rsidRDefault="008E336C" w:rsidP="008E336C">
      <w:r w:rsidRPr="00C91726">
        <w:t xml:space="preserve">    printf("\n");</w:t>
      </w:r>
    </w:p>
    <w:p w14:paraId="452F2F2A" w14:textId="77777777" w:rsidR="008E336C" w:rsidRPr="00C91726" w:rsidRDefault="008E336C" w:rsidP="008E336C">
      <w:r w:rsidRPr="00C91726">
        <w:t xml:space="preserve">   }</w:t>
      </w:r>
    </w:p>
    <w:p w14:paraId="3E314849" w14:textId="77777777" w:rsidR="008E336C" w:rsidRPr="00C91726" w:rsidRDefault="008E336C" w:rsidP="008E336C">
      <w:r w:rsidRPr="00C91726">
        <w:t xml:space="preserve">  }</w:t>
      </w:r>
    </w:p>
    <w:p w14:paraId="03AEE3D4" w14:textId="77777777" w:rsidR="008E336C" w:rsidRPr="00C91726" w:rsidRDefault="008E336C" w:rsidP="008E336C">
      <w:r w:rsidRPr="00C91726">
        <w:t xml:space="preserve"> return 0 ;</w:t>
      </w:r>
    </w:p>
    <w:p w14:paraId="2A732B89" w14:textId="70668451" w:rsidR="008E336C" w:rsidRPr="00C91726" w:rsidRDefault="008E336C" w:rsidP="008E336C">
      <w:r w:rsidRPr="00C91726">
        <w:t>}</w:t>
      </w:r>
    </w:p>
    <w:p w14:paraId="27EF1010" w14:textId="00B75085" w:rsidR="008E336C" w:rsidRPr="00C91726" w:rsidRDefault="008E336C" w:rsidP="008E336C">
      <w:r w:rsidRPr="00C91726">
        <w:t>OUTPUT:</w:t>
      </w:r>
    </w:p>
    <w:p w14:paraId="1398B026" w14:textId="342F5E27" w:rsidR="008E336C" w:rsidRPr="00C91726" w:rsidRDefault="008E336C" w:rsidP="008E336C">
      <w:r w:rsidRPr="00C91726">
        <w:rPr>
          <w:noProof/>
        </w:rPr>
        <w:drawing>
          <wp:inline distT="0" distB="0" distL="0" distR="0" wp14:anchorId="183BC547" wp14:editId="5AA4F88F">
            <wp:extent cx="3162300" cy="183413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218" cy="185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1D746" w14:textId="77777777" w:rsidR="008E336C" w:rsidRPr="00C91726" w:rsidRDefault="008E336C" w:rsidP="008E336C"/>
    <w:p w14:paraId="647116DC" w14:textId="7A4DB0A3" w:rsidR="003C3229" w:rsidRPr="00355B53" w:rsidRDefault="00355B53" w:rsidP="003C3229">
      <w:pPr>
        <w:pStyle w:val="Heading2"/>
        <w:rPr>
          <w:b/>
          <w:bCs/>
        </w:rPr>
      </w:pPr>
      <w:r w:rsidRPr="00355B53">
        <w:rPr>
          <w:b/>
          <w:bCs/>
        </w:rPr>
        <w:t>45.</w:t>
      </w:r>
      <w:r w:rsidR="003C3229" w:rsidRPr="00355B53">
        <w:rPr>
          <w:b/>
          <w:bCs/>
        </w:rPr>
        <w:t xml:space="preserve">Write a program in C to print the following pattern: </w:t>
      </w:r>
    </w:p>
    <w:p w14:paraId="6186CFE9" w14:textId="031009E9" w:rsidR="003C3229" w:rsidRPr="00355B53" w:rsidRDefault="003C3229" w:rsidP="001048FB">
      <w:pPr>
        <w:pStyle w:val="Heading2"/>
        <w:jc w:val="center"/>
        <w:rPr>
          <w:b/>
          <w:bCs/>
        </w:rPr>
      </w:pPr>
      <w:r w:rsidRPr="00355B53">
        <w:rPr>
          <w:b/>
          <w:bCs/>
        </w:rPr>
        <w:t>5</w:t>
      </w:r>
    </w:p>
    <w:p w14:paraId="0BE2FD42" w14:textId="1958D809" w:rsidR="003C3229" w:rsidRPr="00355B53" w:rsidRDefault="003C3229" w:rsidP="001048FB">
      <w:pPr>
        <w:pStyle w:val="Heading2"/>
        <w:jc w:val="center"/>
        <w:rPr>
          <w:b/>
          <w:bCs/>
        </w:rPr>
      </w:pPr>
      <w:r w:rsidRPr="00355B53">
        <w:rPr>
          <w:b/>
          <w:bCs/>
        </w:rPr>
        <w:t>5</w:t>
      </w:r>
      <w:r w:rsidRPr="00355B53">
        <w:rPr>
          <w:b/>
          <w:bCs/>
        </w:rPr>
        <w:tab/>
        <w:t xml:space="preserve"> 4 </w:t>
      </w:r>
      <w:r w:rsidRPr="00355B53">
        <w:rPr>
          <w:b/>
          <w:bCs/>
        </w:rPr>
        <w:tab/>
        <w:t>5</w:t>
      </w:r>
    </w:p>
    <w:p w14:paraId="1E1A77C3" w14:textId="2AB8A266" w:rsidR="003C3229" w:rsidRPr="00355B53" w:rsidRDefault="003C3229" w:rsidP="001048FB">
      <w:pPr>
        <w:pStyle w:val="Heading2"/>
        <w:jc w:val="center"/>
        <w:rPr>
          <w:b/>
          <w:bCs/>
        </w:rPr>
      </w:pPr>
      <w:r w:rsidRPr="00355B53">
        <w:rPr>
          <w:b/>
          <w:bCs/>
        </w:rPr>
        <w:t xml:space="preserve">5 </w:t>
      </w:r>
      <w:r w:rsidRPr="00355B53">
        <w:rPr>
          <w:b/>
          <w:bCs/>
        </w:rPr>
        <w:tab/>
        <w:t xml:space="preserve"> 4</w:t>
      </w:r>
      <w:r w:rsidRPr="00355B53">
        <w:rPr>
          <w:b/>
          <w:bCs/>
        </w:rPr>
        <w:tab/>
        <w:t xml:space="preserve"> 3</w:t>
      </w:r>
      <w:r w:rsidRPr="00355B53">
        <w:rPr>
          <w:b/>
          <w:bCs/>
        </w:rPr>
        <w:tab/>
        <w:t xml:space="preserve"> 4 </w:t>
      </w:r>
      <w:r w:rsidRPr="00355B53">
        <w:rPr>
          <w:b/>
          <w:bCs/>
        </w:rPr>
        <w:tab/>
        <w:t>5</w:t>
      </w:r>
    </w:p>
    <w:p w14:paraId="787142D0" w14:textId="77777777" w:rsidR="003C3229" w:rsidRPr="00355B53" w:rsidRDefault="003C3229" w:rsidP="001048FB">
      <w:pPr>
        <w:pStyle w:val="Heading2"/>
        <w:jc w:val="center"/>
        <w:rPr>
          <w:b/>
          <w:bCs/>
        </w:rPr>
      </w:pPr>
      <w:r w:rsidRPr="00355B53">
        <w:rPr>
          <w:b/>
          <w:bCs/>
        </w:rPr>
        <w:t xml:space="preserve">5 </w:t>
      </w:r>
      <w:r w:rsidRPr="00355B53">
        <w:rPr>
          <w:b/>
          <w:bCs/>
        </w:rPr>
        <w:tab/>
        <w:t xml:space="preserve"> 4</w:t>
      </w:r>
      <w:r w:rsidRPr="00355B53">
        <w:rPr>
          <w:b/>
          <w:bCs/>
        </w:rPr>
        <w:tab/>
        <w:t xml:space="preserve"> 3</w:t>
      </w:r>
      <w:r w:rsidRPr="00355B53">
        <w:rPr>
          <w:b/>
          <w:bCs/>
        </w:rPr>
        <w:tab/>
        <w:t xml:space="preserve"> 2 </w:t>
      </w:r>
      <w:r w:rsidRPr="00355B53">
        <w:rPr>
          <w:b/>
          <w:bCs/>
        </w:rPr>
        <w:tab/>
        <w:t xml:space="preserve"> 3</w:t>
      </w:r>
      <w:r w:rsidRPr="00355B53">
        <w:rPr>
          <w:b/>
          <w:bCs/>
        </w:rPr>
        <w:tab/>
        <w:t xml:space="preserve"> 4 </w:t>
      </w:r>
      <w:r w:rsidRPr="00355B53">
        <w:rPr>
          <w:b/>
          <w:bCs/>
        </w:rPr>
        <w:tab/>
        <w:t>5</w:t>
      </w:r>
    </w:p>
    <w:p w14:paraId="2C1D10A3" w14:textId="1229DF1C" w:rsidR="003C3229" w:rsidRPr="00355B53" w:rsidRDefault="003C3229" w:rsidP="001048FB">
      <w:pPr>
        <w:pStyle w:val="Heading2"/>
        <w:jc w:val="center"/>
        <w:rPr>
          <w:b/>
          <w:bCs/>
        </w:rPr>
      </w:pPr>
      <w:r w:rsidRPr="00355B53">
        <w:rPr>
          <w:b/>
          <w:bCs/>
        </w:rPr>
        <w:lastRenderedPageBreak/>
        <w:t>5</w:t>
      </w:r>
      <w:r w:rsidRPr="00355B53">
        <w:rPr>
          <w:b/>
          <w:bCs/>
        </w:rPr>
        <w:tab/>
        <w:t xml:space="preserve"> 4</w:t>
      </w:r>
      <w:r w:rsidRPr="00355B53">
        <w:rPr>
          <w:b/>
          <w:bCs/>
        </w:rPr>
        <w:tab/>
        <w:t xml:space="preserve"> 3</w:t>
      </w:r>
      <w:r w:rsidRPr="00355B53">
        <w:rPr>
          <w:b/>
          <w:bCs/>
        </w:rPr>
        <w:tab/>
        <w:t xml:space="preserve"> 2 </w:t>
      </w:r>
      <w:r w:rsidRPr="00355B53">
        <w:rPr>
          <w:b/>
          <w:bCs/>
        </w:rPr>
        <w:tab/>
        <w:t xml:space="preserve"> 1</w:t>
      </w:r>
      <w:r w:rsidRPr="00355B53">
        <w:rPr>
          <w:b/>
          <w:bCs/>
        </w:rPr>
        <w:tab/>
        <w:t xml:space="preserve"> 2 </w:t>
      </w:r>
      <w:r w:rsidRPr="00355B53">
        <w:rPr>
          <w:b/>
          <w:bCs/>
        </w:rPr>
        <w:tab/>
        <w:t xml:space="preserve"> 3</w:t>
      </w:r>
      <w:r w:rsidRPr="00355B53">
        <w:rPr>
          <w:b/>
          <w:bCs/>
        </w:rPr>
        <w:tab/>
        <w:t xml:space="preserve"> </w:t>
      </w:r>
      <w:r w:rsidR="001048FB" w:rsidRPr="00355B53">
        <w:rPr>
          <w:b/>
          <w:bCs/>
        </w:rPr>
        <w:t>4</w:t>
      </w:r>
      <w:r w:rsidRPr="00355B53">
        <w:rPr>
          <w:b/>
          <w:bCs/>
        </w:rPr>
        <w:t xml:space="preserve"> </w:t>
      </w:r>
      <w:r w:rsidRPr="00355B53">
        <w:rPr>
          <w:b/>
          <w:bCs/>
        </w:rPr>
        <w:tab/>
      </w:r>
      <w:r w:rsidR="001048FB" w:rsidRPr="00355B53">
        <w:rPr>
          <w:b/>
          <w:bCs/>
        </w:rPr>
        <w:t>5</w:t>
      </w:r>
    </w:p>
    <w:p w14:paraId="025F1C3C" w14:textId="6D896AAB" w:rsidR="001048FB" w:rsidRPr="00C91726" w:rsidRDefault="008E336C" w:rsidP="003C3229">
      <w:pPr>
        <w:pStyle w:val="Heading2"/>
      </w:pPr>
      <w:r w:rsidRPr="00C91726">
        <w:t>CODE:</w:t>
      </w:r>
    </w:p>
    <w:p w14:paraId="4713D376" w14:textId="7FB717A6" w:rsidR="001048FB" w:rsidRDefault="001048FB" w:rsidP="003C3229">
      <w:pPr>
        <w:pStyle w:val="Heading2"/>
      </w:pPr>
    </w:p>
    <w:p w14:paraId="2E134600" w14:textId="347129DE" w:rsidR="00355B53" w:rsidRDefault="00355B53" w:rsidP="00355B53"/>
    <w:p w14:paraId="74600881" w14:textId="23333B6B" w:rsidR="00355B53" w:rsidRDefault="00355B53" w:rsidP="00355B53"/>
    <w:p w14:paraId="7F7B49C4" w14:textId="37C9D280" w:rsidR="00355B53" w:rsidRDefault="00355B53" w:rsidP="00355B53"/>
    <w:p w14:paraId="549D3A5C" w14:textId="77777777" w:rsidR="00355B53" w:rsidRPr="00355B53" w:rsidRDefault="00355B53" w:rsidP="00355B53"/>
    <w:p w14:paraId="7214066B" w14:textId="45E51082" w:rsidR="003C3229" w:rsidRPr="00355B53" w:rsidRDefault="00355B53" w:rsidP="003C3229">
      <w:pPr>
        <w:pStyle w:val="Heading2"/>
        <w:rPr>
          <w:b/>
          <w:bCs/>
        </w:rPr>
      </w:pPr>
      <w:r w:rsidRPr="00355B53">
        <w:rPr>
          <w:b/>
          <w:bCs/>
        </w:rPr>
        <w:t>46.</w:t>
      </w:r>
      <w:r w:rsidR="003C3229" w:rsidRPr="00355B53">
        <w:rPr>
          <w:b/>
          <w:bCs/>
        </w:rPr>
        <w:t xml:space="preserve">Write a program in C to print the following pattern: </w:t>
      </w:r>
    </w:p>
    <w:p w14:paraId="05472279" w14:textId="77777777" w:rsidR="003C3229" w:rsidRPr="00355B53" w:rsidRDefault="003C3229" w:rsidP="003C3229">
      <w:pPr>
        <w:pStyle w:val="Heading2"/>
        <w:rPr>
          <w:b/>
          <w:bCs/>
        </w:rPr>
      </w:pPr>
      <w:r w:rsidRPr="00355B53">
        <w:rPr>
          <w:b/>
          <w:bCs/>
        </w:rPr>
        <w:t xml:space="preserve">1 </w:t>
      </w:r>
    </w:p>
    <w:p w14:paraId="15022924" w14:textId="77777777" w:rsidR="003C3229" w:rsidRPr="00355B53" w:rsidRDefault="003C3229" w:rsidP="003C3229">
      <w:pPr>
        <w:pStyle w:val="Heading2"/>
        <w:rPr>
          <w:b/>
          <w:bCs/>
        </w:rPr>
      </w:pPr>
      <w:r w:rsidRPr="00355B53">
        <w:rPr>
          <w:b/>
          <w:bCs/>
        </w:rPr>
        <w:t>0</w:t>
      </w:r>
      <w:r w:rsidRPr="00355B53">
        <w:rPr>
          <w:b/>
          <w:bCs/>
        </w:rPr>
        <w:tab/>
        <w:t>1</w:t>
      </w:r>
    </w:p>
    <w:p w14:paraId="0EF111DD" w14:textId="73F7EA48" w:rsidR="003C3229" w:rsidRPr="00355B53" w:rsidRDefault="003C3229" w:rsidP="003C3229">
      <w:pPr>
        <w:pStyle w:val="Heading2"/>
        <w:rPr>
          <w:b/>
          <w:bCs/>
        </w:rPr>
      </w:pPr>
      <w:r w:rsidRPr="00355B53">
        <w:rPr>
          <w:b/>
          <w:bCs/>
        </w:rPr>
        <w:t>1</w:t>
      </w:r>
      <w:r w:rsidR="00C021AD" w:rsidRPr="00355B53">
        <w:rPr>
          <w:b/>
          <w:bCs/>
        </w:rPr>
        <w:t xml:space="preserve"> </w:t>
      </w:r>
      <w:r w:rsidRPr="00355B53">
        <w:rPr>
          <w:b/>
          <w:bCs/>
        </w:rPr>
        <w:tab/>
        <w:t>0</w:t>
      </w:r>
      <w:r w:rsidRPr="00355B53">
        <w:rPr>
          <w:b/>
          <w:bCs/>
        </w:rPr>
        <w:tab/>
        <w:t>1</w:t>
      </w:r>
    </w:p>
    <w:p w14:paraId="5146FF36" w14:textId="77777777" w:rsidR="003C3229" w:rsidRPr="00355B53" w:rsidRDefault="003C3229" w:rsidP="003C3229">
      <w:pPr>
        <w:pStyle w:val="Heading2"/>
        <w:rPr>
          <w:b/>
          <w:bCs/>
        </w:rPr>
      </w:pPr>
      <w:r w:rsidRPr="00355B53">
        <w:rPr>
          <w:b/>
          <w:bCs/>
        </w:rPr>
        <w:t>0</w:t>
      </w:r>
      <w:r w:rsidRPr="00355B53">
        <w:rPr>
          <w:b/>
          <w:bCs/>
        </w:rPr>
        <w:tab/>
        <w:t>1</w:t>
      </w:r>
      <w:r w:rsidRPr="00355B53">
        <w:rPr>
          <w:b/>
          <w:bCs/>
        </w:rPr>
        <w:tab/>
        <w:t>0</w:t>
      </w:r>
      <w:r w:rsidRPr="00355B53">
        <w:rPr>
          <w:b/>
          <w:bCs/>
        </w:rPr>
        <w:tab/>
        <w:t>1</w:t>
      </w:r>
    </w:p>
    <w:p w14:paraId="2BB98FBD" w14:textId="3AA942B3" w:rsidR="003C3229" w:rsidRPr="00355B53" w:rsidRDefault="003C3229" w:rsidP="003C3229">
      <w:pPr>
        <w:pStyle w:val="Heading2"/>
        <w:rPr>
          <w:b/>
          <w:bCs/>
        </w:rPr>
      </w:pPr>
      <w:r w:rsidRPr="00355B53">
        <w:rPr>
          <w:b/>
          <w:bCs/>
        </w:rPr>
        <w:t>1</w:t>
      </w:r>
      <w:r w:rsidRPr="00355B53">
        <w:rPr>
          <w:b/>
          <w:bCs/>
        </w:rPr>
        <w:tab/>
        <w:t>0</w:t>
      </w:r>
      <w:r w:rsidRPr="00355B53">
        <w:rPr>
          <w:b/>
          <w:bCs/>
        </w:rPr>
        <w:tab/>
        <w:t>1</w:t>
      </w:r>
      <w:r w:rsidRPr="00355B53">
        <w:rPr>
          <w:b/>
          <w:bCs/>
        </w:rPr>
        <w:tab/>
        <w:t>0</w:t>
      </w:r>
      <w:r w:rsidRPr="00355B53">
        <w:rPr>
          <w:b/>
          <w:bCs/>
        </w:rPr>
        <w:tab/>
        <w:t xml:space="preserve">1 </w:t>
      </w:r>
    </w:p>
    <w:p w14:paraId="0A708FB8" w14:textId="51970569" w:rsidR="008E336C" w:rsidRPr="00C91726" w:rsidRDefault="008E336C" w:rsidP="008E336C">
      <w:r w:rsidRPr="00C91726">
        <w:t>CODE:</w:t>
      </w:r>
    </w:p>
    <w:p w14:paraId="633A562D" w14:textId="77777777" w:rsidR="0089516E" w:rsidRPr="00C91726" w:rsidRDefault="0089516E" w:rsidP="0089516E">
      <w:r w:rsidRPr="00C91726">
        <w:t>#include&lt;stdio.h&gt;</w:t>
      </w:r>
    </w:p>
    <w:p w14:paraId="5008FA60" w14:textId="77777777" w:rsidR="0089516E" w:rsidRPr="00C91726" w:rsidRDefault="0089516E" w:rsidP="0089516E">
      <w:r w:rsidRPr="00C91726">
        <w:t>int main()</w:t>
      </w:r>
    </w:p>
    <w:p w14:paraId="037A22A6" w14:textId="77777777" w:rsidR="0089516E" w:rsidRPr="00C91726" w:rsidRDefault="0089516E" w:rsidP="0089516E">
      <w:r w:rsidRPr="00C91726">
        <w:t>{</w:t>
      </w:r>
    </w:p>
    <w:p w14:paraId="7F8FF1C0" w14:textId="77777777" w:rsidR="0089516E" w:rsidRPr="00C91726" w:rsidRDefault="0089516E" w:rsidP="0089516E">
      <w:r w:rsidRPr="00C91726">
        <w:t xml:space="preserve"> int i, j, rows ;</w:t>
      </w:r>
    </w:p>
    <w:p w14:paraId="503A3C79" w14:textId="77777777" w:rsidR="0089516E" w:rsidRPr="00C91726" w:rsidRDefault="0089516E" w:rsidP="0089516E">
      <w:r w:rsidRPr="00C91726">
        <w:t xml:space="preserve"> int count = 1;</w:t>
      </w:r>
    </w:p>
    <w:p w14:paraId="652ED32F" w14:textId="77777777" w:rsidR="0089516E" w:rsidRPr="00C91726" w:rsidRDefault="0089516E" w:rsidP="0089516E">
      <w:r w:rsidRPr="00C91726">
        <w:t xml:space="preserve"> printf("Enter the number of rows\n");</w:t>
      </w:r>
    </w:p>
    <w:p w14:paraId="50689B1F" w14:textId="77777777" w:rsidR="0089516E" w:rsidRPr="00C91726" w:rsidRDefault="0089516E" w:rsidP="0089516E">
      <w:r w:rsidRPr="00C91726">
        <w:t xml:space="preserve"> scanf("%d", &amp;rows);</w:t>
      </w:r>
    </w:p>
    <w:p w14:paraId="5813E76D" w14:textId="77777777" w:rsidR="0089516E" w:rsidRPr="00C91726" w:rsidRDefault="0089516E" w:rsidP="0089516E">
      <w:r w:rsidRPr="00C91726">
        <w:t xml:space="preserve"> for (i = 0; i &lt; rows; i++)</w:t>
      </w:r>
    </w:p>
    <w:p w14:paraId="0EA22169" w14:textId="77777777" w:rsidR="0089516E" w:rsidRPr="00C91726" w:rsidRDefault="0089516E" w:rsidP="0089516E">
      <w:r w:rsidRPr="00C91726">
        <w:t xml:space="preserve">  {</w:t>
      </w:r>
    </w:p>
    <w:p w14:paraId="7CE86054" w14:textId="77777777" w:rsidR="0089516E" w:rsidRPr="00C91726" w:rsidRDefault="0089516E" w:rsidP="0089516E">
      <w:r w:rsidRPr="00C91726">
        <w:t xml:space="preserve">   for (j = 0; j &lt;= i; j++)</w:t>
      </w:r>
    </w:p>
    <w:p w14:paraId="79C476A4" w14:textId="77777777" w:rsidR="0089516E" w:rsidRPr="00C91726" w:rsidRDefault="0089516E" w:rsidP="0089516E">
      <w:r w:rsidRPr="00C91726">
        <w:t xml:space="preserve">    {</w:t>
      </w:r>
    </w:p>
    <w:p w14:paraId="010862CD" w14:textId="77777777" w:rsidR="0089516E" w:rsidRPr="00C91726" w:rsidRDefault="0089516E" w:rsidP="0089516E">
      <w:r w:rsidRPr="00C91726">
        <w:t xml:space="preserve">     printf("%d ", count);</w:t>
      </w:r>
    </w:p>
    <w:p w14:paraId="39C2F145" w14:textId="77777777" w:rsidR="0089516E" w:rsidRPr="00C91726" w:rsidRDefault="0089516E" w:rsidP="0089516E">
      <w:r w:rsidRPr="00C91726">
        <w:t xml:space="preserve">     count = !count;</w:t>
      </w:r>
    </w:p>
    <w:p w14:paraId="06AEB0A6" w14:textId="77777777" w:rsidR="0089516E" w:rsidRPr="00C91726" w:rsidRDefault="0089516E" w:rsidP="0089516E">
      <w:r w:rsidRPr="00C91726">
        <w:t xml:space="preserve">    }</w:t>
      </w:r>
    </w:p>
    <w:p w14:paraId="76BB814E" w14:textId="77777777" w:rsidR="0089516E" w:rsidRPr="00C91726" w:rsidRDefault="0089516E" w:rsidP="0089516E">
      <w:r w:rsidRPr="00C91726">
        <w:t xml:space="preserve">   count = i % 2;</w:t>
      </w:r>
    </w:p>
    <w:p w14:paraId="125C8599" w14:textId="77777777" w:rsidR="0089516E" w:rsidRPr="00C91726" w:rsidRDefault="0089516E" w:rsidP="0089516E">
      <w:r w:rsidRPr="00C91726">
        <w:t xml:space="preserve">   printf("\n");</w:t>
      </w:r>
    </w:p>
    <w:p w14:paraId="027E0698" w14:textId="77777777" w:rsidR="0089516E" w:rsidRPr="00C91726" w:rsidRDefault="0089516E" w:rsidP="0089516E">
      <w:r w:rsidRPr="00C91726">
        <w:lastRenderedPageBreak/>
        <w:t xml:space="preserve">  }</w:t>
      </w:r>
    </w:p>
    <w:p w14:paraId="37CF97B0" w14:textId="77777777" w:rsidR="0089516E" w:rsidRPr="00C91726" w:rsidRDefault="0089516E" w:rsidP="0089516E">
      <w:r w:rsidRPr="00C91726">
        <w:t xml:space="preserve">  return(0);</w:t>
      </w:r>
    </w:p>
    <w:p w14:paraId="3CABCF37" w14:textId="31FB03B2" w:rsidR="0089516E" w:rsidRPr="00C91726" w:rsidRDefault="0089516E" w:rsidP="0089516E">
      <w:r w:rsidRPr="00C91726">
        <w:t>}</w:t>
      </w:r>
    </w:p>
    <w:p w14:paraId="00317DDE" w14:textId="59A5FCC0" w:rsidR="0089516E" w:rsidRPr="00C91726" w:rsidRDefault="0089516E" w:rsidP="0089516E">
      <w:r w:rsidRPr="00C91726">
        <w:t>OUTPUT:</w:t>
      </w:r>
    </w:p>
    <w:p w14:paraId="719B148A" w14:textId="71214EF8" w:rsidR="00355B53" w:rsidRPr="00811C3F" w:rsidRDefault="005D59B8" w:rsidP="00811C3F">
      <w:r w:rsidRPr="00C91726">
        <w:rPr>
          <w:noProof/>
        </w:rPr>
        <w:drawing>
          <wp:inline distT="0" distB="0" distL="0" distR="0" wp14:anchorId="0EA3C7F6" wp14:editId="18EB857B">
            <wp:extent cx="3033023" cy="1463167"/>
            <wp:effectExtent l="0" t="0" r="0" b="381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DE04E" w14:textId="77777777" w:rsidR="00355B53" w:rsidRPr="00355B53" w:rsidRDefault="00355B53" w:rsidP="00355B53"/>
    <w:p w14:paraId="08CC0654" w14:textId="3EC0481B" w:rsidR="003C3229" w:rsidRPr="00C91726" w:rsidRDefault="00355B53" w:rsidP="003C3229">
      <w:pPr>
        <w:pStyle w:val="Heading2"/>
      </w:pPr>
      <w:r w:rsidRPr="00355B53">
        <w:rPr>
          <w:b/>
          <w:bCs/>
        </w:rPr>
        <w:t>47.</w:t>
      </w:r>
      <w:r w:rsidR="003C3229" w:rsidRPr="00355B53">
        <w:rPr>
          <w:b/>
          <w:bCs/>
        </w:rPr>
        <w:t>Write a program to print all prime numbers &lt;= a given number</w:t>
      </w:r>
      <w:r w:rsidR="003C3229" w:rsidRPr="00C91726">
        <w:t xml:space="preserve">. </w:t>
      </w:r>
    </w:p>
    <w:p w14:paraId="42AD1081" w14:textId="130E8028" w:rsidR="005D59B8" w:rsidRPr="00C91726" w:rsidRDefault="005D59B8" w:rsidP="005D59B8">
      <w:r w:rsidRPr="00C91726">
        <w:t>CODE:</w:t>
      </w:r>
    </w:p>
    <w:p w14:paraId="79B62C5B" w14:textId="77777777" w:rsidR="005D59B8" w:rsidRPr="00C91726" w:rsidRDefault="005D59B8" w:rsidP="005D59B8">
      <w:r w:rsidRPr="00C91726">
        <w:t>#include&lt;stdio.h&gt;</w:t>
      </w:r>
    </w:p>
    <w:p w14:paraId="5CD0912C" w14:textId="77777777" w:rsidR="005D59B8" w:rsidRPr="00C91726" w:rsidRDefault="005D59B8" w:rsidP="005D59B8">
      <w:r w:rsidRPr="00C91726">
        <w:t>int main()</w:t>
      </w:r>
    </w:p>
    <w:p w14:paraId="485E3766" w14:textId="77777777" w:rsidR="005D59B8" w:rsidRPr="00C91726" w:rsidRDefault="005D59B8" w:rsidP="005D59B8">
      <w:r w:rsidRPr="00C91726">
        <w:t>{</w:t>
      </w:r>
    </w:p>
    <w:p w14:paraId="61802BE7" w14:textId="77777777" w:rsidR="005D59B8" w:rsidRPr="00C91726" w:rsidRDefault="005D59B8" w:rsidP="005D59B8">
      <w:r w:rsidRPr="00C91726">
        <w:t xml:space="preserve">    int n,i,fact,j;</w:t>
      </w:r>
    </w:p>
    <w:p w14:paraId="0D2133AF" w14:textId="77777777" w:rsidR="005D59B8" w:rsidRPr="00C91726" w:rsidRDefault="005D59B8" w:rsidP="005D59B8">
      <w:r w:rsidRPr="00C91726">
        <w:t xml:space="preserve">    printf("Enter the Number");</w:t>
      </w:r>
    </w:p>
    <w:p w14:paraId="4DC8703A" w14:textId="77777777" w:rsidR="005D59B8" w:rsidRPr="00C91726" w:rsidRDefault="005D59B8" w:rsidP="005D59B8">
      <w:r w:rsidRPr="00C91726">
        <w:t xml:space="preserve">    scanf("%d",&amp;n);</w:t>
      </w:r>
    </w:p>
    <w:p w14:paraId="1D864EFE" w14:textId="77777777" w:rsidR="005D59B8" w:rsidRPr="00C91726" w:rsidRDefault="005D59B8" w:rsidP="005D59B8">
      <w:r w:rsidRPr="00C91726">
        <w:t xml:space="preserve">    printf("Prime Numbers are: \n");</w:t>
      </w:r>
    </w:p>
    <w:p w14:paraId="44912BA8" w14:textId="77777777" w:rsidR="005D59B8" w:rsidRPr="00C91726" w:rsidRDefault="005D59B8" w:rsidP="005D59B8">
      <w:r w:rsidRPr="00C91726">
        <w:t xml:space="preserve">    for(i=1; i&lt;=n; i++)</w:t>
      </w:r>
    </w:p>
    <w:p w14:paraId="1044AD84" w14:textId="77777777" w:rsidR="005D59B8" w:rsidRPr="00C91726" w:rsidRDefault="005D59B8" w:rsidP="005D59B8">
      <w:r w:rsidRPr="00C91726">
        <w:t xml:space="preserve">    {</w:t>
      </w:r>
    </w:p>
    <w:p w14:paraId="35C1607E" w14:textId="77777777" w:rsidR="005D59B8" w:rsidRPr="00C91726" w:rsidRDefault="005D59B8" w:rsidP="005D59B8">
      <w:r w:rsidRPr="00C91726">
        <w:t xml:space="preserve">        fact=0;</w:t>
      </w:r>
    </w:p>
    <w:p w14:paraId="569F9CCF" w14:textId="77777777" w:rsidR="005D59B8" w:rsidRPr="00C91726" w:rsidRDefault="005D59B8" w:rsidP="005D59B8">
      <w:r w:rsidRPr="00C91726">
        <w:t xml:space="preserve">        for(j=1; j&lt;=n; j++)</w:t>
      </w:r>
    </w:p>
    <w:p w14:paraId="444FA5A3" w14:textId="77777777" w:rsidR="005D59B8" w:rsidRPr="00C91726" w:rsidRDefault="005D59B8" w:rsidP="005D59B8">
      <w:r w:rsidRPr="00C91726">
        <w:t xml:space="preserve">        {</w:t>
      </w:r>
    </w:p>
    <w:p w14:paraId="3E924265" w14:textId="77777777" w:rsidR="005D59B8" w:rsidRPr="00C91726" w:rsidRDefault="005D59B8" w:rsidP="005D59B8">
      <w:r w:rsidRPr="00C91726">
        <w:t xml:space="preserve">            if(i%j==0)</w:t>
      </w:r>
    </w:p>
    <w:p w14:paraId="0C09F0EA" w14:textId="77777777" w:rsidR="005D59B8" w:rsidRPr="00C91726" w:rsidRDefault="005D59B8" w:rsidP="005D59B8">
      <w:r w:rsidRPr="00C91726">
        <w:t xml:space="preserve">                fact++;</w:t>
      </w:r>
    </w:p>
    <w:p w14:paraId="746BFAC6" w14:textId="77777777" w:rsidR="005D59B8" w:rsidRPr="00C91726" w:rsidRDefault="005D59B8" w:rsidP="005D59B8">
      <w:r w:rsidRPr="00C91726">
        <w:t xml:space="preserve">        }</w:t>
      </w:r>
    </w:p>
    <w:p w14:paraId="6D807FDA" w14:textId="77777777" w:rsidR="005D59B8" w:rsidRPr="00C91726" w:rsidRDefault="005D59B8" w:rsidP="005D59B8">
      <w:r w:rsidRPr="00C91726">
        <w:t xml:space="preserve">        if(fact==2)</w:t>
      </w:r>
    </w:p>
    <w:p w14:paraId="75B5CD32" w14:textId="77777777" w:rsidR="005D59B8" w:rsidRPr="00C91726" w:rsidRDefault="005D59B8" w:rsidP="005D59B8">
      <w:r w:rsidRPr="00C91726">
        <w:lastRenderedPageBreak/>
        <w:t xml:space="preserve">            printf("%d " ,i);</w:t>
      </w:r>
    </w:p>
    <w:p w14:paraId="5A8DF2DF" w14:textId="77777777" w:rsidR="005D59B8" w:rsidRPr="00C91726" w:rsidRDefault="005D59B8" w:rsidP="005D59B8">
      <w:r w:rsidRPr="00C91726">
        <w:t xml:space="preserve">    }</w:t>
      </w:r>
    </w:p>
    <w:p w14:paraId="12AB2AA8" w14:textId="77777777" w:rsidR="005D59B8" w:rsidRPr="00C91726" w:rsidRDefault="005D59B8" w:rsidP="005D59B8">
      <w:r w:rsidRPr="00C91726">
        <w:t xml:space="preserve">    return 0;</w:t>
      </w:r>
    </w:p>
    <w:p w14:paraId="2E573288" w14:textId="03002804" w:rsidR="005D59B8" w:rsidRPr="00C91726" w:rsidRDefault="005D59B8" w:rsidP="005D59B8">
      <w:r w:rsidRPr="00C91726">
        <w:t>}</w:t>
      </w:r>
    </w:p>
    <w:p w14:paraId="380BCA11" w14:textId="3753B2E3" w:rsidR="005D59B8" w:rsidRPr="00C91726" w:rsidRDefault="005D59B8" w:rsidP="005D59B8"/>
    <w:p w14:paraId="21028E9A" w14:textId="7A255F24" w:rsidR="005D59B8" w:rsidRPr="00C91726" w:rsidRDefault="005D59B8" w:rsidP="005D59B8"/>
    <w:p w14:paraId="06BFE6F0" w14:textId="0B0B263C" w:rsidR="005D59B8" w:rsidRPr="00C91726" w:rsidRDefault="005D59B8" w:rsidP="005D59B8"/>
    <w:p w14:paraId="45C6833E" w14:textId="0EE86271" w:rsidR="005D59B8" w:rsidRPr="00C91726" w:rsidRDefault="005D59B8" w:rsidP="005D59B8">
      <w:r w:rsidRPr="00C91726">
        <w:t>OUTPUT:</w:t>
      </w:r>
    </w:p>
    <w:p w14:paraId="04152F91" w14:textId="7E542EC8" w:rsidR="005D59B8" w:rsidRPr="00C91726" w:rsidRDefault="005D59B8" w:rsidP="005D59B8">
      <w:r w:rsidRPr="00C91726">
        <w:rPr>
          <w:noProof/>
        </w:rPr>
        <w:drawing>
          <wp:inline distT="0" distB="0" distL="0" distR="0" wp14:anchorId="7E93AF28" wp14:editId="2868F30F">
            <wp:extent cx="4692734" cy="139446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141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A756" w14:textId="77777777" w:rsidR="005D59B8" w:rsidRPr="00C91726" w:rsidRDefault="005D59B8" w:rsidP="003C3229">
      <w:pPr>
        <w:pStyle w:val="Heading2"/>
      </w:pPr>
    </w:p>
    <w:p w14:paraId="161B6EA1" w14:textId="601A2B7B" w:rsidR="003C3229" w:rsidRPr="00355B53" w:rsidRDefault="00355B53" w:rsidP="003C3229">
      <w:pPr>
        <w:pStyle w:val="Heading2"/>
        <w:rPr>
          <w:b/>
          <w:bCs/>
        </w:rPr>
      </w:pPr>
      <w:r w:rsidRPr="00355B53">
        <w:rPr>
          <w:b/>
          <w:bCs/>
        </w:rPr>
        <w:t>48.</w:t>
      </w:r>
      <w:r w:rsidR="003C3229" w:rsidRPr="00355B53">
        <w:rPr>
          <w:b/>
          <w:bCs/>
        </w:rPr>
        <w:t xml:space="preserve">Write a program to convert Decimal no to Binary No. </w:t>
      </w:r>
    </w:p>
    <w:p w14:paraId="7FB95CC9" w14:textId="0D2FE6E7" w:rsidR="005D59B8" w:rsidRPr="00C91726" w:rsidRDefault="005D59B8" w:rsidP="005D59B8">
      <w:r w:rsidRPr="00C91726">
        <w:t>CODE:</w:t>
      </w:r>
    </w:p>
    <w:p w14:paraId="51750075" w14:textId="77777777" w:rsidR="005D59B8" w:rsidRPr="00C91726" w:rsidRDefault="005D59B8" w:rsidP="005D59B8">
      <w:r w:rsidRPr="00C91726">
        <w:t>#include&lt;stdio.h&gt;</w:t>
      </w:r>
    </w:p>
    <w:p w14:paraId="109F608C" w14:textId="77777777" w:rsidR="005D59B8" w:rsidRPr="00C91726" w:rsidRDefault="005D59B8" w:rsidP="005D59B8">
      <w:r w:rsidRPr="00C91726">
        <w:t>int main()</w:t>
      </w:r>
    </w:p>
    <w:p w14:paraId="4D479EBE" w14:textId="77777777" w:rsidR="005D59B8" w:rsidRPr="00C91726" w:rsidRDefault="005D59B8" w:rsidP="005D59B8">
      <w:r w:rsidRPr="00C91726">
        <w:t>{</w:t>
      </w:r>
    </w:p>
    <w:p w14:paraId="4FA1CE97" w14:textId="77777777" w:rsidR="005D59B8" w:rsidRPr="00C91726" w:rsidRDefault="005D59B8" w:rsidP="005D59B8">
      <w:r w:rsidRPr="00C91726">
        <w:t xml:space="preserve"> int a[10],n,i;</w:t>
      </w:r>
    </w:p>
    <w:p w14:paraId="0D7F6275" w14:textId="77777777" w:rsidR="005D59B8" w:rsidRPr="00C91726" w:rsidRDefault="005D59B8" w:rsidP="005D59B8">
      <w:r w:rsidRPr="00C91726">
        <w:t xml:space="preserve"> printf("Enter the number to convert: ");</w:t>
      </w:r>
    </w:p>
    <w:p w14:paraId="6AF0CFAF" w14:textId="77777777" w:rsidR="005D59B8" w:rsidRPr="00C91726" w:rsidRDefault="005D59B8" w:rsidP="005D59B8">
      <w:r w:rsidRPr="00C91726">
        <w:t xml:space="preserve"> scanf("%d",&amp;n);</w:t>
      </w:r>
    </w:p>
    <w:p w14:paraId="335C5AB8" w14:textId="77777777" w:rsidR="005D59B8" w:rsidRPr="00C91726" w:rsidRDefault="005D59B8" w:rsidP="005D59B8">
      <w:r w:rsidRPr="00C91726">
        <w:t xml:space="preserve"> for(i=0;n&gt;0;i++)</w:t>
      </w:r>
    </w:p>
    <w:p w14:paraId="79111F47" w14:textId="77777777" w:rsidR="005D59B8" w:rsidRPr="00C91726" w:rsidRDefault="005D59B8" w:rsidP="005D59B8">
      <w:r w:rsidRPr="00C91726">
        <w:t xml:space="preserve">  {</w:t>
      </w:r>
    </w:p>
    <w:p w14:paraId="20E9F037" w14:textId="77777777" w:rsidR="005D59B8" w:rsidRPr="00C91726" w:rsidRDefault="005D59B8" w:rsidP="005D59B8">
      <w:r w:rsidRPr="00C91726">
        <w:t xml:space="preserve">   a[i]=n%2;</w:t>
      </w:r>
    </w:p>
    <w:p w14:paraId="49B1268D" w14:textId="77777777" w:rsidR="005D59B8" w:rsidRPr="00C91726" w:rsidRDefault="005D59B8" w:rsidP="005D59B8">
      <w:r w:rsidRPr="00C91726">
        <w:t xml:space="preserve">   n=n/2;</w:t>
      </w:r>
    </w:p>
    <w:p w14:paraId="2C20CE62" w14:textId="77777777" w:rsidR="005D59B8" w:rsidRPr="00C91726" w:rsidRDefault="005D59B8" w:rsidP="005D59B8">
      <w:r w:rsidRPr="00C91726">
        <w:t xml:space="preserve">  }</w:t>
      </w:r>
    </w:p>
    <w:p w14:paraId="019A534E" w14:textId="77777777" w:rsidR="005D59B8" w:rsidRPr="00C91726" w:rsidRDefault="005D59B8" w:rsidP="005D59B8">
      <w:r w:rsidRPr="00C91726">
        <w:t xml:space="preserve"> printf("\nBinary of Given Number is=");</w:t>
      </w:r>
    </w:p>
    <w:p w14:paraId="187A98AD" w14:textId="77777777" w:rsidR="005D59B8" w:rsidRPr="00C91726" w:rsidRDefault="005D59B8" w:rsidP="005D59B8">
      <w:r w:rsidRPr="00C91726">
        <w:t xml:space="preserve"> for(i=i-1;i&gt;=0;i--)</w:t>
      </w:r>
    </w:p>
    <w:p w14:paraId="323FE750" w14:textId="77777777" w:rsidR="005D59B8" w:rsidRPr="00C91726" w:rsidRDefault="005D59B8" w:rsidP="005D59B8">
      <w:r w:rsidRPr="00C91726">
        <w:lastRenderedPageBreak/>
        <w:t xml:space="preserve">  {</w:t>
      </w:r>
    </w:p>
    <w:p w14:paraId="5899AB76" w14:textId="77777777" w:rsidR="005D59B8" w:rsidRPr="00C91726" w:rsidRDefault="005D59B8" w:rsidP="005D59B8">
      <w:r w:rsidRPr="00C91726">
        <w:t xml:space="preserve">   printf("%d",a[i]);</w:t>
      </w:r>
    </w:p>
    <w:p w14:paraId="1A53A353" w14:textId="77777777" w:rsidR="005D59B8" w:rsidRPr="00C91726" w:rsidRDefault="005D59B8" w:rsidP="005D59B8">
      <w:r w:rsidRPr="00C91726">
        <w:t xml:space="preserve">  }</w:t>
      </w:r>
    </w:p>
    <w:p w14:paraId="15AD7408" w14:textId="77777777" w:rsidR="005D59B8" w:rsidRPr="00C91726" w:rsidRDefault="005D59B8" w:rsidP="005D59B8">
      <w:r w:rsidRPr="00C91726">
        <w:t xml:space="preserve"> return 0;</w:t>
      </w:r>
    </w:p>
    <w:p w14:paraId="01B9F487" w14:textId="15EF453B" w:rsidR="005D59B8" w:rsidRPr="00C91726" w:rsidRDefault="005D59B8" w:rsidP="005D59B8">
      <w:r w:rsidRPr="00C91726">
        <w:t>}</w:t>
      </w:r>
    </w:p>
    <w:p w14:paraId="1F62488C" w14:textId="33BFA1D2" w:rsidR="005D59B8" w:rsidRPr="00C91726" w:rsidRDefault="005D59B8" w:rsidP="005D59B8">
      <w:r w:rsidRPr="00C91726">
        <w:t>OUTPUT</w:t>
      </w:r>
    </w:p>
    <w:p w14:paraId="356FCD1D" w14:textId="603F9F87" w:rsidR="003C3229" w:rsidRPr="00811C3F" w:rsidRDefault="005D59B8" w:rsidP="00811C3F">
      <w:r w:rsidRPr="00C91726">
        <w:rPr>
          <w:noProof/>
        </w:rPr>
        <w:drawing>
          <wp:inline distT="0" distB="0" distL="0" distR="0" wp14:anchorId="7C82CE12" wp14:editId="5E29F61B">
            <wp:extent cx="6360312" cy="1554480"/>
            <wp:effectExtent l="0" t="0" r="2540" b="762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6037" cy="155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6E953840" w14:textId="21D68AD3" w:rsidR="003C3229" w:rsidRDefault="003C3229" w:rsidP="003C3229"/>
    <w:p w14:paraId="3E987E9E" w14:textId="7B3E558D" w:rsidR="00574F7B" w:rsidRDefault="00574F7B" w:rsidP="003C3229"/>
    <w:p w14:paraId="2165007B" w14:textId="3AD024B5" w:rsidR="00574F7B" w:rsidRDefault="00574F7B" w:rsidP="003C3229"/>
    <w:p w14:paraId="5E1D0C2B" w14:textId="1B68B45A" w:rsidR="00574F7B" w:rsidRDefault="00574F7B" w:rsidP="003C3229"/>
    <w:p w14:paraId="1ADB954C" w14:textId="74FB4BB7" w:rsidR="00574F7B" w:rsidRDefault="00574F7B" w:rsidP="003C3229"/>
    <w:p w14:paraId="679493C7" w14:textId="49F63380" w:rsidR="00574F7B" w:rsidRDefault="00574F7B" w:rsidP="003C3229"/>
    <w:p w14:paraId="05229929" w14:textId="1B5A5D57" w:rsidR="00574F7B" w:rsidRDefault="00574F7B" w:rsidP="003C3229"/>
    <w:p w14:paraId="74BB82DB" w14:textId="58980ADC" w:rsidR="00574F7B" w:rsidRDefault="00574F7B" w:rsidP="003C3229"/>
    <w:p w14:paraId="5BE58B23" w14:textId="1017A92A" w:rsidR="00574F7B" w:rsidRDefault="00574F7B" w:rsidP="003C3229"/>
    <w:p w14:paraId="44EADB56" w14:textId="77777777" w:rsidR="0023223A" w:rsidRDefault="0023223A" w:rsidP="00574F7B">
      <w:pPr>
        <w:spacing w:before="0" w:after="0" w:line="240" w:lineRule="auto"/>
        <w:rPr>
          <w:b/>
          <w:w w:val="95"/>
          <w:sz w:val="24"/>
          <w:shd w:val="clear" w:color="auto" w:fill="F9F8F8"/>
        </w:rPr>
      </w:pPr>
    </w:p>
    <w:p w14:paraId="28BDC820" w14:textId="77777777" w:rsidR="0023223A" w:rsidRDefault="0023223A" w:rsidP="00574F7B">
      <w:pPr>
        <w:spacing w:before="0" w:after="0" w:line="240" w:lineRule="auto"/>
        <w:rPr>
          <w:b/>
          <w:w w:val="95"/>
          <w:sz w:val="24"/>
          <w:shd w:val="clear" w:color="auto" w:fill="F9F8F8"/>
        </w:rPr>
      </w:pPr>
    </w:p>
    <w:p w14:paraId="5C90BADD" w14:textId="77777777" w:rsidR="0023223A" w:rsidRDefault="0023223A" w:rsidP="00574F7B">
      <w:pPr>
        <w:spacing w:before="0" w:after="0" w:line="240" w:lineRule="auto"/>
        <w:rPr>
          <w:b/>
          <w:w w:val="95"/>
          <w:sz w:val="24"/>
          <w:shd w:val="clear" w:color="auto" w:fill="F9F8F8"/>
        </w:rPr>
      </w:pPr>
    </w:p>
    <w:p w14:paraId="1F193AB1" w14:textId="77777777" w:rsidR="0023223A" w:rsidRDefault="0023223A" w:rsidP="00574F7B">
      <w:pPr>
        <w:spacing w:before="0" w:after="0" w:line="240" w:lineRule="auto"/>
        <w:rPr>
          <w:b/>
          <w:w w:val="95"/>
          <w:sz w:val="24"/>
          <w:shd w:val="clear" w:color="auto" w:fill="F9F8F8"/>
        </w:rPr>
      </w:pPr>
    </w:p>
    <w:p w14:paraId="1CD413B5" w14:textId="77777777" w:rsidR="0023223A" w:rsidRDefault="0023223A" w:rsidP="00574F7B">
      <w:pPr>
        <w:spacing w:before="0" w:after="0" w:line="240" w:lineRule="auto"/>
        <w:rPr>
          <w:b/>
          <w:w w:val="95"/>
          <w:sz w:val="24"/>
          <w:shd w:val="clear" w:color="auto" w:fill="F9F8F8"/>
        </w:rPr>
      </w:pPr>
    </w:p>
    <w:p w14:paraId="4535266A" w14:textId="77777777" w:rsidR="0023223A" w:rsidRDefault="0023223A" w:rsidP="00574F7B">
      <w:pPr>
        <w:spacing w:before="0" w:after="0" w:line="240" w:lineRule="auto"/>
        <w:rPr>
          <w:b/>
          <w:w w:val="95"/>
          <w:sz w:val="24"/>
          <w:shd w:val="clear" w:color="auto" w:fill="F9F8F8"/>
        </w:rPr>
      </w:pPr>
    </w:p>
    <w:p w14:paraId="25161732" w14:textId="77777777" w:rsidR="0023223A" w:rsidRDefault="0023223A" w:rsidP="00574F7B">
      <w:pPr>
        <w:spacing w:before="0" w:after="0" w:line="240" w:lineRule="auto"/>
        <w:rPr>
          <w:b/>
          <w:w w:val="95"/>
          <w:sz w:val="24"/>
          <w:shd w:val="clear" w:color="auto" w:fill="F9F8F8"/>
        </w:rPr>
      </w:pPr>
    </w:p>
    <w:p w14:paraId="0C8382A9" w14:textId="77777777" w:rsidR="0023223A" w:rsidRDefault="0023223A" w:rsidP="00574F7B">
      <w:pPr>
        <w:spacing w:before="0" w:after="0" w:line="240" w:lineRule="auto"/>
        <w:rPr>
          <w:b/>
          <w:w w:val="95"/>
          <w:sz w:val="24"/>
          <w:shd w:val="clear" w:color="auto" w:fill="F9F8F8"/>
        </w:rPr>
      </w:pPr>
    </w:p>
    <w:p w14:paraId="0517BCF2" w14:textId="77777777" w:rsidR="0023223A" w:rsidRDefault="0023223A" w:rsidP="00574F7B">
      <w:pPr>
        <w:spacing w:before="0" w:after="0" w:line="240" w:lineRule="auto"/>
        <w:rPr>
          <w:b/>
          <w:w w:val="95"/>
          <w:sz w:val="24"/>
          <w:shd w:val="clear" w:color="auto" w:fill="F9F8F8"/>
        </w:rPr>
      </w:pPr>
    </w:p>
    <w:p w14:paraId="0B29178E" w14:textId="77777777" w:rsidR="0023223A" w:rsidRDefault="0023223A" w:rsidP="00574F7B">
      <w:pPr>
        <w:spacing w:before="0" w:after="0" w:line="240" w:lineRule="auto"/>
        <w:rPr>
          <w:b/>
          <w:w w:val="95"/>
          <w:sz w:val="24"/>
          <w:shd w:val="clear" w:color="auto" w:fill="F9F8F8"/>
        </w:rPr>
      </w:pPr>
    </w:p>
    <w:p w14:paraId="42DF0162" w14:textId="77777777" w:rsidR="0023223A" w:rsidRDefault="0023223A" w:rsidP="00574F7B">
      <w:pPr>
        <w:spacing w:before="0" w:after="0" w:line="240" w:lineRule="auto"/>
        <w:rPr>
          <w:b/>
          <w:w w:val="95"/>
          <w:sz w:val="24"/>
          <w:shd w:val="clear" w:color="auto" w:fill="F9F8F8"/>
        </w:rPr>
      </w:pPr>
    </w:p>
    <w:p w14:paraId="6D8B9741" w14:textId="77777777" w:rsidR="0023223A" w:rsidRDefault="0023223A" w:rsidP="00574F7B">
      <w:pPr>
        <w:spacing w:before="0" w:after="0" w:line="240" w:lineRule="auto"/>
        <w:rPr>
          <w:b/>
          <w:w w:val="95"/>
          <w:sz w:val="24"/>
          <w:shd w:val="clear" w:color="auto" w:fill="F9F8F8"/>
        </w:rPr>
      </w:pPr>
    </w:p>
    <w:p w14:paraId="064C19EA" w14:textId="77777777" w:rsidR="0023223A" w:rsidRDefault="0023223A" w:rsidP="0023223A"/>
    <w:p w14:paraId="308ACE65" w14:textId="77777777" w:rsidR="0023223A" w:rsidRDefault="0023223A" w:rsidP="0023223A">
      <w:pPr>
        <w:pStyle w:val="Heading2"/>
        <w:rPr>
          <w:spacing w:val="-15"/>
          <w:w w:val="105"/>
          <w:sz w:val="24"/>
          <w:szCs w:val="24"/>
        </w:rPr>
      </w:pPr>
      <w:r w:rsidRPr="00574F7B">
        <w:rPr>
          <w:sz w:val="24"/>
          <w:szCs w:val="24"/>
        </w:rPr>
        <w:lastRenderedPageBreak/>
        <w:t>49-</w:t>
      </w:r>
      <w:r w:rsidRPr="00574F7B">
        <w:rPr>
          <w:w w:val="105"/>
          <w:sz w:val="24"/>
          <w:szCs w:val="24"/>
        </w:rPr>
        <w:t xml:space="preserve"> Write</w:t>
      </w:r>
      <w:r w:rsidRPr="00574F7B">
        <w:rPr>
          <w:spacing w:val="-10"/>
          <w:w w:val="105"/>
          <w:sz w:val="24"/>
          <w:szCs w:val="24"/>
        </w:rPr>
        <w:t xml:space="preserve"> </w:t>
      </w:r>
      <w:r w:rsidRPr="00574F7B">
        <w:rPr>
          <w:w w:val="105"/>
          <w:sz w:val="24"/>
          <w:szCs w:val="24"/>
        </w:rPr>
        <w:t>a</w:t>
      </w:r>
      <w:r w:rsidRPr="00574F7B">
        <w:rPr>
          <w:spacing w:val="-10"/>
          <w:w w:val="105"/>
          <w:sz w:val="24"/>
          <w:szCs w:val="24"/>
        </w:rPr>
        <w:t xml:space="preserve"> </w:t>
      </w:r>
      <w:r w:rsidRPr="00574F7B">
        <w:rPr>
          <w:w w:val="105"/>
          <w:sz w:val="24"/>
          <w:szCs w:val="24"/>
        </w:rPr>
        <w:t>program</w:t>
      </w:r>
      <w:r w:rsidRPr="00574F7B">
        <w:rPr>
          <w:spacing w:val="-9"/>
          <w:w w:val="105"/>
          <w:sz w:val="24"/>
          <w:szCs w:val="24"/>
        </w:rPr>
        <w:t xml:space="preserve"> </w:t>
      </w:r>
      <w:r w:rsidRPr="00574F7B">
        <w:rPr>
          <w:w w:val="105"/>
          <w:sz w:val="24"/>
          <w:szCs w:val="24"/>
        </w:rPr>
        <w:t>in</w:t>
      </w:r>
      <w:r w:rsidRPr="00574F7B">
        <w:rPr>
          <w:spacing w:val="-10"/>
          <w:w w:val="105"/>
          <w:sz w:val="24"/>
          <w:szCs w:val="24"/>
        </w:rPr>
        <w:t xml:space="preserve"> </w:t>
      </w:r>
      <w:r w:rsidRPr="00574F7B">
        <w:rPr>
          <w:w w:val="105"/>
          <w:sz w:val="24"/>
          <w:szCs w:val="24"/>
        </w:rPr>
        <w:t>C</w:t>
      </w:r>
      <w:r w:rsidRPr="00574F7B">
        <w:rPr>
          <w:spacing w:val="-13"/>
          <w:w w:val="105"/>
          <w:sz w:val="24"/>
          <w:szCs w:val="24"/>
        </w:rPr>
        <w:t xml:space="preserve"> </w:t>
      </w:r>
      <w:r w:rsidRPr="00574F7B">
        <w:rPr>
          <w:w w:val="105"/>
          <w:sz w:val="24"/>
          <w:szCs w:val="24"/>
        </w:rPr>
        <w:t>to</w:t>
      </w:r>
      <w:r w:rsidRPr="00574F7B">
        <w:rPr>
          <w:spacing w:val="-10"/>
          <w:w w:val="105"/>
          <w:sz w:val="24"/>
          <w:szCs w:val="24"/>
        </w:rPr>
        <w:t xml:space="preserve"> </w:t>
      </w:r>
      <w:r w:rsidRPr="00574F7B">
        <w:rPr>
          <w:w w:val="105"/>
          <w:sz w:val="24"/>
          <w:szCs w:val="24"/>
        </w:rPr>
        <w:t>display</w:t>
      </w:r>
      <w:r w:rsidRPr="00574F7B">
        <w:rPr>
          <w:spacing w:val="-10"/>
          <w:w w:val="105"/>
          <w:sz w:val="24"/>
          <w:szCs w:val="24"/>
        </w:rPr>
        <w:t xml:space="preserve"> </w:t>
      </w:r>
      <w:r w:rsidRPr="00574F7B">
        <w:rPr>
          <w:w w:val="105"/>
          <w:sz w:val="24"/>
          <w:szCs w:val="24"/>
        </w:rPr>
        <w:t>the</w:t>
      </w:r>
      <w:r w:rsidRPr="00574F7B">
        <w:rPr>
          <w:spacing w:val="-10"/>
          <w:w w:val="105"/>
          <w:sz w:val="24"/>
          <w:szCs w:val="24"/>
        </w:rPr>
        <w:t xml:space="preserve"> </w:t>
      </w:r>
      <w:r w:rsidRPr="00574F7B">
        <w:rPr>
          <w:w w:val="105"/>
          <w:sz w:val="24"/>
          <w:szCs w:val="24"/>
        </w:rPr>
        <w:t>index</w:t>
      </w:r>
      <w:r w:rsidRPr="00574F7B">
        <w:rPr>
          <w:spacing w:val="-10"/>
          <w:w w:val="105"/>
          <w:sz w:val="24"/>
          <w:szCs w:val="24"/>
        </w:rPr>
        <w:t xml:space="preserve"> </w:t>
      </w:r>
      <w:r w:rsidRPr="00574F7B">
        <w:rPr>
          <w:w w:val="105"/>
          <w:sz w:val="24"/>
          <w:szCs w:val="24"/>
        </w:rPr>
        <w:t>of smallest</w:t>
      </w:r>
      <w:r w:rsidRPr="00574F7B">
        <w:rPr>
          <w:spacing w:val="-17"/>
          <w:w w:val="105"/>
          <w:sz w:val="24"/>
          <w:szCs w:val="24"/>
        </w:rPr>
        <w:t xml:space="preserve"> </w:t>
      </w:r>
      <w:r w:rsidRPr="00574F7B">
        <w:rPr>
          <w:w w:val="105"/>
          <w:sz w:val="24"/>
          <w:szCs w:val="24"/>
        </w:rPr>
        <w:t>and</w:t>
      </w:r>
      <w:r w:rsidRPr="00574F7B">
        <w:rPr>
          <w:spacing w:val="-17"/>
          <w:w w:val="105"/>
          <w:sz w:val="24"/>
          <w:szCs w:val="24"/>
        </w:rPr>
        <w:t xml:space="preserve"> </w:t>
      </w:r>
      <w:r w:rsidRPr="00574F7B">
        <w:rPr>
          <w:w w:val="105"/>
          <w:sz w:val="24"/>
          <w:szCs w:val="24"/>
        </w:rPr>
        <w:t>largest</w:t>
      </w:r>
      <w:r w:rsidRPr="00574F7B">
        <w:rPr>
          <w:spacing w:val="-15"/>
          <w:w w:val="105"/>
          <w:sz w:val="24"/>
          <w:szCs w:val="24"/>
        </w:rPr>
        <w:t xml:space="preserve"> </w:t>
      </w:r>
      <w:r w:rsidRPr="00574F7B">
        <w:rPr>
          <w:w w:val="105"/>
          <w:sz w:val="24"/>
          <w:szCs w:val="24"/>
        </w:rPr>
        <w:t>element</w:t>
      </w:r>
      <w:r w:rsidRPr="00574F7B">
        <w:rPr>
          <w:spacing w:val="-15"/>
          <w:w w:val="105"/>
          <w:sz w:val="24"/>
          <w:szCs w:val="24"/>
        </w:rPr>
        <w:t xml:space="preserve"> </w:t>
      </w:r>
      <w:r w:rsidRPr="00574F7B">
        <w:rPr>
          <w:w w:val="105"/>
          <w:sz w:val="24"/>
          <w:szCs w:val="24"/>
        </w:rPr>
        <w:t>in</w:t>
      </w:r>
      <w:r w:rsidRPr="00574F7B">
        <w:rPr>
          <w:spacing w:val="-18"/>
          <w:w w:val="105"/>
          <w:sz w:val="24"/>
          <w:szCs w:val="24"/>
        </w:rPr>
        <w:t xml:space="preserve"> </w:t>
      </w:r>
      <w:r w:rsidRPr="00574F7B">
        <w:rPr>
          <w:w w:val="105"/>
          <w:sz w:val="24"/>
          <w:szCs w:val="24"/>
        </w:rPr>
        <w:t>10</w:t>
      </w:r>
      <w:r w:rsidRPr="00574F7B">
        <w:rPr>
          <w:spacing w:val="-18"/>
          <w:w w:val="105"/>
          <w:sz w:val="24"/>
          <w:szCs w:val="24"/>
        </w:rPr>
        <w:t xml:space="preserve"> </w:t>
      </w:r>
      <w:r w:rsidRPr="00574F7B">
        <w:rPr>
          <w:w w:val="105"/>
          <w:sz w:val="24"/>
          <w:szCs w:val="24"/>
        </w:rPr>
        <w:t>integers</w:t>
      </w:r>
      <w:r>
        <w:rPr>
          <w:w w:val="105"/>
          <w:sz w:val="24"/>
          <w:szCs w:val="24"/>
        </w:rPr>
        <w:t>?</w:t>
      </w:r>
      <w:r w:rsidRPr="00574F7B">
        <w:rPr>
          <w:w w:val="105"/>
          <w:sz w:val="24"/>
          <w:szCs w:val="24"/>
        </w:rPr>
        <w:t>.</w:t>
      </w:r>
    </w:p>
    <w:p w14:paraId="196E9CD7" w14:textId="77777777" w:rsidR="0023223A" w:rsidRDefault="0023223A" w:rsidP="00574F7B">
      <w:pPr>
        <w:spacing w:before="0" w:after="0" w:line="240" w:lineRule="auto"/>
        <w:rPr>
          <w:b/>
          <w:w w:val="95"/>
          <w:sz w:val="24"/>
          <w:shd w:val="clear" w:color="auto" w:fill="F9F8F8"/>
        </w:rPr>
      </w:pPr>
    </w:p>
    <w:p w14:paraId="752128CF" w14:textId="1B28D37D" w:rsidR="00574F7B" w:rsidRDefault="00574F7B" w:rsidP="00574F7B">
      <w:pPr>
        <w:spacing w:before="0" w:after="0" w:line="240" w:lineRule="auto"/>
        <w:rPr>
          <w:b/>
          <w:sz w:val="24"/>
        </w:rPr>
      </w:pPr>
      <w:r>
        <w:rPr>
          <w:b/>
          <w:w w:val="95"/>
          <w:sz w:val="24"/>
          <w:shd w:val="clear" w:color="auto" w:fill="F9F8F8"/>
        </w:rPr>
        <w:t>Theory: Here we will find the smallest and largest Array element with their position.</w:t>
      </w:r>
    </w:p>
    <w:p w14:paraId="78338776" w14:textId="4ACA3D99" w:rsidR="00773268" w:rsidRDefault="00773268" w:rsidP="00574F7B">
      <w:pPr>
        <w:rPr>
          <w:sz w:val="24"/>
          <w:szCs w:val="24"/>
        </w:rPr>
      </w:pPr>
      <w:r w:rsidRPr="00773268">
        <w:rPr>
          <w:sz w:val="24"/>
          <w:szCs w:val="24"/>
        </w:rPr>
        <w:t>Code:-</w:t>
      </w:r>
    </w:p>
    <w:p w14:paraId="53C39686" w14:textId="77777777" w:rsidR="00773268" w:rsidRPr="00773268" w:rsidRDefault="00773268" w:rsidP="00773268">
      <w:pPr>
        <w:pStyle w:val="BodyText"/>
        <w:spacing w:before="243"/>
        <w:ind w:left="852" w:right="6928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773268">
        <w:rPr>
          <w:rFonts w:asciiTheme="minorHAnsi" w:hAnsiTheme="minorHAnsi" w:cstheme="minorHAnsi"/>
          <w:b w:val="0"/>
          <w:bCs w:val="0"/>
          <w:color w:val="0D0D0D"/>
          <w:w w:val="105"/>
          <w:sz w:val="22"/>
          <w:szCs w:val="22"/>
        </w:rPr>
        <w:t>#include&lt;stdio.h&gt; int main()</w:t>
      </w:r>
    </w:p>
    <w:p w14:paraId="11726F5F" w14:textId="77777777" w:rsidR="00773268" w:rsidRPr="00773268" w:rsidRDefault="00773268" w:rsidP="00773268">
      <w:pPr>
        <w:pStyle w:val="BodyText"/>
        <w:ind w:left="852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773268">
        <w:rPr>
          <w:rFonts w:asciiTheme="minorHAnsi" w:hAnsiTheme="minorHAnsi" w:cstheme="minorHAnsi"/>
          <w:b w:val="0"/>
          <w:bCs w:val="0"/>
          <w:color w:val="0D0D0D"/>
          <w:w w:val="88"/>
          <w:sz w:val="22"/>
          <w:szCs w:val="22"/>
        </w:rPr>
        <w:t>{</w:t>
      </w:r>
    </w:p>
    <w:p w14:paraId="6E273712" w14:textId="62F9E4A7" w:rsidR="00773268" w:rsidRPr="00773268" w:rsidRDefault="00773268" w:rsidP="00773268">
      <w:pPr>
        <w:pStyle w:val="BodyText"/>
        <w:spacing w:before="55"/>
        <w:ind w:left="113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773268">
        <w:rPr>
          <w:rFonts w:asciiTheme="minorHAnsi" w:hAnsiTheme="minorHAnsi" w:cstheme="minorHAnsi"/>
          <w:b w:val="0"/>
          <w:bCs w:val="0"/>
          <w:color w:val="0D0D0D"/>
          <w:w w:val="105"/>
          <w:sz w:val="22"/>
          <w:szCs w:val="22"/>
        </w:rPr>
        <w:t>int a[10];</w:t>
      </w:r>
    </w:p>
    <w:p w14:paraId="7178AA24" w14:textId="77777777" w:rsidR="00773268" w:rsidRPr="00773268" w:rsidRDefault="00773268" w:rsidP="00773268">
      <w:pPr>
        <w:pStyle w:val="BodyText"/>
        <w:spacing w:before="51"/>
        <w:ind w:left="1130" w:right="345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773268">
        <w:rPr>
          <w:rFonts w:asciiTheme="minorHAnsi" w:hAnsiTheme="minorHAnsi" w:cstheme="minorHAnsi"/>
          <w:b w:val="0"/>
          <w:bCs w:val="0"/>
          <w:color w:val="0D0D0D"/>
          <w:w w:val="105"/>
          <w:sz w:val="22"/>
          <w:szCs w:val="22"/>
        </w:rPr>
        <w:t>printf("Enter 10 array elements : \n"); for(int i=0;i&lt;10;i++)</w:t>
      </w:r>
    </w:p>
    <w:p w14:paraId="3D2429FA" w14:textId="31361272" w:rsidR="00773268" w:rsidRPr="00773268" w:rsidRDefault="00773268" w:rsidP="00773268">
      <w:pPr>
        <w:pStyle w:val="BodyText"/>
        <w:ind w:left="113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773268">
        <w:rPr>
          <w:rFonts w:asciiTheme="minorHAnsi" w:hAnsiTheme="minorHAnsi" w:cstheme="minorHAnsi"/>
          <w:b w:val="0"/>
          <w:bCs w:val="0"/>
          <w:color w:val="0D0D0D"/>
          <w:w w:val="88"/>
          <w:sz w:val="22"/>
          <w:szCs w:val="22"/>
        </w:rPr>
        <w:t>{</w:t>
      </w:r>
    </w:p>
    <w:p w14:paraId="2F6B4240" w14:textId="77777777" w:rsidR="00773268" w:rsidRPr="00773268" w:rsidRDefault="00773268" w:rsidP="00773268">
      <w:pPr>
        <w:pStyle w:val="BodyText"/>
        <w:spacing w:before="54"/>
        <w:ind w:left="1409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773268">
        <w:rPr>
          <w:rFonts w:asciiTheme="minorHAnsi" w:hAnsiTheme="minorHAnsi" w:cstheme="minorHAnsi"/>
          <w:b w:val="0"/>
          <w:bCs w:val="0"/>
          <w:color w:val="0D0D0D"/>
          <w:w w:val="115"/>
          <w:sz w:val="22"/>
          <w:szCs w:val="22"/>
        </w:rPr>
        <w:t>scanf("%d",&amp;a[i]);</w:t>
      </w:r>
    </w:p>
    <w:p w14:paraId="40D95057" w14:textId="77777777" w:rsidR="00773268" w:rsidRPr="00773268" w:rsidRDefault="00773268" w:rsidP="00773268">
      <w:pPr>
        <w:pStyle w:val="BodyText"/>
        <w:spacing w:before="55"/>
        <w:ind w:left="113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773268">
        <w:rPr>
          <w:rFonts w:asciiTheme="minorHAnsi" w:hAnsiTheme="minorHAnsi" w:cstheme="minorHAnsi"/>
          <w:b w:val="0"/>
          <w:bCs w:val="0"/>
          <w:color w:val="0D0D0D"/>
          <w:w w:val="88"/>
          <w:sz w:val="22"/>
          <w:szCs w:val="22"/>
        </w:rPr>
        <w:t>}</w:t>
      </w:r>
    </w:p>
    <w:p w14:paraId="6BEBF132" w14:textId="06FDE7A7" w:rsidR="00773268" w:rsidRPr="00773268" w:rsidRDefault="00773268" w:rsidP="00773268">
      <w:pPr>
        <w:pStyle w:val="BodyText"/>
        <w:spacing w:before="51"/>
        <w:ind w:left="113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773268">
        <w:rPr>
          <w:rFonts w:asciiTheme="minorHAnsi" w:hAnsiTheme="minorHAnsi" w:cstheme="minorHAnsi"/>
          <w:b w:val="0"/>
          <w:bCs w:val="0"/>
          <w:color w:val="0D0D0D"/>
          <w:w w:val="105"/>
          <w:sz w:val="22"/>
          <w:szCs w:val="22"/>
        </w:rPr>
        <w:t>int temp=0;</w:t>
      </w:r>
    </w:p>
    <w:p w14:paraId="5590F1F7" w14:textId="77777777" w:rsidR="00773268" w:rsidRPr="00773268" w:rsidRDefault="00773268" w:rsidP="00773268">
      <w:pPr>
        <w:pStyle w:val="BodyText"/>
        <w:spacing w:before="54"/>
        <w:ind w:left="113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773268">
        <w:rPr>
          <w:rFonts w:asciiTheme="minorHAnsi" w:hAnsiTheme="minorHAnsi" w:cstheme="minorHAnsi"/>
          <w:b w:val="0"/>
          <w:bCs w:val="0"/>
          <w:color w:val="0D0D0D"/>
          <w:w w:val="105"/>
          <w:sz w:val="22"/>
          <w:szCs w:val="22"/>
        </w:rPr>
        <w:t>for(int i=1;i&lt;10;i++)</w:t>
      </w:r>
    </w:p>
    <w:p w14:paraId="349F72AA" w14:textId="77777777" w:rsidR="00773268" w:rsidRPr="00773268" w:rsidRDefault="00773268" w:rsidP="00773268">
      <w:pPr>
        <w:pStyle w:val="BodyText"/>
        <w:spacing w:before="52"/>
        <w:ind w:left="113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773268">
        <w:rPr>
          <w:rFonts w:asciiTheme="minorHAnsi" w:hAnsiTheme="minorHAnsi" w:cstheme="minorHAnsi"/>
          <w:b w:val="0"/>
          <w:bCs w:val="0"/>
          <w:color w:val="0D0D0D"/>
          <w:w w:val="88"/>
          <w:sz w:val="22"/>
          <w:szCs w:val="22"/>
        </w:rPr>
        <w:t>{</w:t>
      </w:r>
    </w:p>
    <w:p w14:paraId="63FEA6BE" w14:textId="560BE74F" w:rsidR="00773268" w:rsidRPr="00773268" w:rsidRDefault="00773268" w:rsidP="00773268">
      <w:pPr>
        <w:pStyle w:val="BodyText"/>
        <w:spacing w:before="54"/>
        <w:ind w:left="1690" w:right="6941" w:hanging="279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773268">
        <w:rPr>
          <w:rFonts w:asciiTheme="minorHAnsi" w:hAnsiTheme="minorHAnsi" w:cstheme="minorHAnsi"/>
          <w:b w:val="0"/>
          <w:bCs w:val="0"/>
          <w:color w:val="0D0D0D"/>
          <w:w w:val="105"/>
          <w:sz w:val="22"/>
          <w:szCs w:val="22"/>
        </w:rPr>
        <w:t>if(a[i]&gt;a[temp]) temp=i;</w:t>
      </w:r>
    </w:p>
    <w:p w14:paraId="3B4FAFB3" w14:textId="77777777" w:rsidR="00773268" w:rsidRPr="00773268" w:rsidRDefault="00773268" w:rsidP="00773268">
      <w:pPr>
        <w:pStyle w:val="BodyText"/>
        <w:spacing w:before="7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7B143659" w14:textId="625B7990" w:rsidR="00773268" w:rsidRPr="00773268" w:rsidRDefault="00773268" w:rsidP="00773268">
      <w:pPr>
        <w:pStyle w:val="BodyText"/>
        <w:ind w:left="113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773268">
        <w:rPr>
          <w:rFonts w:asciiTheme="minorHAnsi" w:hAnsiTheme="minorHAnsi" w:cstheme="minorHAnsi"/>
          <w:b w:val="0"/>
          <w:bCs w:val="0"/>
          <w:color w:val="0D0D0D"/>
          <w:w w:val="88"/>
          <w:sz w:val="22"/>
          <w:szCs w:val="22"/>
        </w:rPr>
        <w:t>}</w:t>
      </w:r>
    </w:p>
    <w:p w14:paraId="5175E9BE" w14:textId="00947868" w:rsidR="00773268" w:rsidRPr="00773268" w:rsidRDefault="00773268" w:rsidP="00773268">
      <w:pPr>
        <w:pStyle w:val="BodyText"/>
        <w:spacing w:before="55"/>
        <w:ind w:left="1130" w:right="284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773268">
        <w:rPr>
          <w:rFonts w:asciiTheme="minorHAnsi" w:hAnsiTheme="minorHAnsi" w:cstheme="minorHAnsi"/>
          <w:b w:val="0"/>
          <w:bCs w:val="0"/>
          <w:color w:val="0D0D0D"/>
          <w:w w:val="110"/>
          <w:sz w:val="22"/>
          <w:szCs w:val="22"/>
        </w:rPr>
        <w:t>printf("Max</w:t>
      </w:r>
      <w:r w:rsidRPr="00773268">
        <w:rPr>
          <w:rFonts w:asciiTheme="minorHAnsi" w:hAnsiTheme="minorHAnsi" w:cstheme="minorHAnsi"/>
          <w:b w:val="0"/>
          <w:bCs w:val="0"/>
          <w:color w:val="0D0D0D"/>
          <w:spacing w:val="-34"/>
          <w:w w:val="110"/>
          <w:sz w:val="22"/>
          <w:szCs w:val="22"/>
        </w:rPr>
        <w:t xml:space="preserve"> </w:t>
      </w:r>
      <w:r w:rsidRPr="00773268">
        <w:rPr>
          <w:rFonts w:asciiTheme="minorHAnsi" w:hAnsiTheme="minorHAnsi" w:cstheme="minorHAnsi"/>
          <w:b w:val="0"/>
          <w:bCs w:val="0"/>
          <w:color w:val="0D0D0D"/>
          <w:w w:val="110"/>
          <w:sz w:val="22"/>
          <w:szCs w:val="22"/>
        </w:rPr>
        <w:t>element</w:t>
      </w:r>
      <w:r w:rsidRPr="00773268">
        <w:rPr>
          <w:rFonts w:asciiTheme="minorHAnsi" w:hAnsiTheme="minorHAnsi" w:cstheme="minorHAnsi"/>
          <w:b w:val="0"/>
          <w:bCs w:val="0"/>
          <w:color w:val="0D0D0D"/>
          <w:spacing w:val="-34"/>
          <w:w w:val="110"/>
          <w:sz w:val="22"/>
          <w:szCs w:val="22"/>
        </w:rPr>
        <w:t xml:space="preserve"> </w:t>
      </w:r>
      <w:r w:rsidRPr="00773268">
        <w:rPr>
          <w:rFonts w:asciiTheme="minorHAnsi" w:hAnsiTheme="minorHAnsi" w:cstheme="minorHAnsi"/>
          <w:b w:val="0"/>
          <w:bCs w:val="0"/>
          <w:color w:val="0D0D0D"/>
          <w:w w:val="110"/>
          <w:sz w:val="22"/>
          <w:szCs w:val="22"/>
        </w:rPr>
        <w:t>position</w:t>
      </w:r>
      <w:r w:rsidRPr="00773268">
        <w:rPr>
          <w:rFonts w:asciiTheme="minorHAnsi" w:hAnsiTheme="minorHAnsi" w:cstheme="minorHAnsi"/>
          <w:b w:val="0"/>
          <w:bCs w:val="0"/>
          <w:color w:val="0D0D0D"/>
          <w:spacing w:val="-34"/>
          <w:w w:val="110"/>
          <w:sz w:val="22"/>
          <w:szCs w:val="22"/>
        </w:rPr>
        <w:t xml:space="preserve"> </w:t>
      </w:r>
      <w:r w:rsidRPr="00773268">
        <w:rPr>
          <w:rFonts w:asciiTheme="minorHAnsi" w:hAnsiTheme="minorHAnsi" w:cstheme="minorHAnsi"/>
          <w:b w:val="0"/>
          <w:bCs w:val="0"/>
          <w:color w:val="0D0D0D"/>
          <w:w w:val="110"/>
          <w:sz w:val="22"/>
          <w:szCs w:val="22"/>
        </w:rPr>
        <w:t>is</w:t>
      </w:r>
      <w:r w:rsidRPr="00773268">
        <w:rPr>
          <w:rFonts w:asciiTheme="minorHAnsi" w:hAnsiTheme="minorHAnsi" w:cstheme="minorHAnsi"/>
          <w:b w:val="0"/>
          <w:bCs w:val="0"/>
          <w:color w:val="0D0D0D"/>
          <w:spacing w:val="-33"/>
          <w:w w:val="110"/>
          <w:sz w:val="22"/>
          <w:szCs w:val="22"/>
        </w:rPr>
        <w:t xml:space="preserve"> </w:t>
      </w:r>
      <w:r w:rsidRPr="00773268">
        <w:rPr>
          <w:rFonts w:asciiTheme="minorHAnsi" w:hAnsiTheme="minorHAnsi" w:cstheme="minorHAnsi"/>
          <w:b w:val="0"/>
          <w:bCs w:val="0"/>
          <w:color w:val="0D0D0D"/>
          <w:w w:val="110"/>
          <w:sz w:val="22"/>
          <w:szCs w:val="22"/>
        </w:rPr>
        <w:t>:</w:t>
      </w:r>
      <w:r w:rsidRPr="00773268">
        <w:rPr>
          <w:rFonts w:asciiTheme="minorHAnsi" w:hAnsiTheme="minorHAnsi" w:cstheme="minorHAnsi"/>
          <w:b w:val="0"/>
          <w:bCs w:val="0"/>
          <w:color w:val="0D0D0D"/>
          <w:spacing w:val="-34"/>
          <w:w w:val="110"/>
          <w:sz w:val="22"/>
          <w:szCs w:val="22"/>
        </w:rPr>
        <w:t xml:space="preserve"> </w:t>
      </w:r>
      <w:r w:rsidRPr="00773268">
        <w:rPr>
          <w:rFonts w:asciiTheme="minorHAnsi" w:hAnsiTheme="minorHAnsi" w:cstheme="minorHAnsi"/>
          <w:b w:val="0"/>
          <w:bCs w:val="0"/>
          <w:color w:val="0D0D0D"/>
          <w:w w:val="110"/>
          <w:sz w:val="22"/>
          <w:szCs w:val="22"/>
        </w:rPr>
        <w:t>%d\n",temp); int</w:t>
      </w:r>
      <w:r w:rsidRPr="00773268">
        <w:rPr>
          <w:rFonts w:asciiTheme="minorHAnsi" w:hAnsiTheme="minorHAnsi" w:cstheme="minorHAnsi"/>
          <w:b w:val="0"/>
          <w:bCs w:val="0"/>
          <w:color w:val="0D0D0D"/>
          <w:spacing w:val="-26"/>
          <w:w w:val="110"/>
          <w:sz w:val="22"/>
          <w:szCs w:val="22"/>
        </w:rPr>
        <w:t xml:space="preserve"> </w:t>
      </w:r>
      <w:r w:rsidRPr="00773268">
        <w:rPr>
          <w:rFonts w:asciiTheme="minorHAnsi" w:hAnsiTheme="minorHAnsi" w:cstheme="minorHAnsi"/>
          <w:b w:val="0"/>
          <w:bCs w:val="0"/>
          <w:color w:val="0D0D0D"/>
          <w:w w:val="110"/>
          <w:sz w:val="22"/>
          <w:szCs w:val="22"/>
        </w:rPr>
        <w:t>temp2=0;</w:t>
      </w:r>
    </w:p>
    <w:p w14:paraId="33951024" w14:textId="33D7DD22" w:rsidR="00773268" w:rsidRPr="00773268" w:rsidRDefault="00773268" w:rsidP="00773268">
      <w:pPr>
        <w:pStyle w:val="BodyText"/>
        <w:ind w:left="113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773268">
        <w:rPr>
          <w:rFonts w:asciiTheme="minorHAnsi" w:hAnsiTheme="minorHAnsi" w:cstheme="minorHAnsi"/>
          <w:b w:val="0"/>
          <w:bCs w:val="0"/>
          <w:color w:val="0D0D0D"/>
          <w:w w:val="105"/>
          <w:sz w:val="22"/>
          <w:szCs w:val="22"/>
        </w:rPr>
        <w:t>for(int i=1;i&lt;10;i++)</w:t>
      </w:r>
    </w:p>
    <w:p w14:paraId="7899010D" w14:textId="11456B68" w:rsidR="00773268" w:rsidRPr="00773268" w:rsidRDefault="00773268" w:rsidP="00773268">
      <w:pPr>
        <w:pStyle w:val="BodyText"/>
        <w:spacing w:before="54"/>
        <w:ind w:left="113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773268">
        <w:rPr>
          <w:rFonts w:asciiTheme="minorHAnsi" w:hAnsiTheme="minorHAnsi" w:cstheme="minorHAnsi"/>
          <w:b w:val="0"/>
          <w:bCs w:val="0"/>
          <w:color w:val="0D0D0D"/>
          <w:w w:val="88"/>
          <w:sz w:val="22"/>
          <w:szCs w:val="22"/>
        </w:rPr>
        <w:t>{</w:t>
      </w:r>
    </w:p>
    <w:p w14:paraId="20CA56F8" w14:textId="3C7EDE5B" w:rsidR="00773268" w:rsidRPr="00773268" w:rsidRDefault="00773268" w:rsidP="00773268">
      <w:pPr>
        <w:pStyle w:val="BodyText"/>
        <w:spacing w:before="52"/>
        <w:ind w:left="1690" w:right="6769" w:hanging="279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773268">
        <w:rPr>
          <w:rFonts w:asciiTheme="minorHAnsi" w:hAnsiTheme="minorHAnsi" w:cstheme="minorHAnsi"/>
          <w:b w:val="0"/>
          <w:bCs w:val="0"/>
          <w:color w:val="0D0D0D"/>
          <w:w w:val="105"/>
          <w:sz w:val="22"/>
          <w:szCs w:val="22"/>
        </w:rPr>
        <w:t>if(a[i]&lt;a[temp2]) temp2=i;</w:t>
      </w:r>
    </w:p>
    <w:p w14:paraId="0D773CB1" w14:textId="5A6CAB95" w:rsidR="00773268" w:rsidRPr="00773268" w:rsidRDefault="00773268" w:rsidP="00773268">
      <w:pPr>
        <w:pStyle w:val="BodyText"/>
        <w:ind w:left="113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773268">
        <w:rPr>
          <w:rFonts w:asciiTheme="minorHAnsi" w:hAnsiTheme="minorHAnsi" w:cstheme="minorHAnsi"/>
          <w:b w:val="0"/>
          <w:bCs w:val="0"/>
          <w:color w:val="0D0D0D"/>
          <w:w w:val="88"/>
          <w:sz w:val="22"/>
          <w:szCs w:val="22"/>
        </w:rPr>
        <w:t>}</w:t>
      </w:r>
    </w:p>
    <w:p w14:paraId="3260088D" w14:textId="13DEF6C6" w:rsidR="00773268" w:rsidRPr="00773268" w:rsidRDefault="00773268" w:rsidP="00773268">
      <w:pPr>
        <w:pStyle w:val="BodyText"/>
        <w:spacing w:before="54"/>
        <w:ind w:left="1130" w:right="215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773268">
        <w:rPr>
          <w:rFonts w:asciiTheme="minorHAnsi" w:hAnsiTheme="minorHAnsi" w:cstheme="minorHAnsi"/>
          <w:b w:val="0"/>
          <w:bCs w:val="0"/>
          <w:color w:val="0D0D0D"/>
          <w:w w:val="110"/>
          <w:sz w:val="22"/>
          <w:szCs w:val="22"/>
        </w:rPr>
        <w:t>printf("Min</w:t>
      </w:r>
      <w:r w:rsidRPr="00773268">
        <w:rPr>
          <w:rFonts w:asciiTheme="minorHAnsi" w:hAnsiTheme="minorHAnsi" w:cstheme="minorHAnsi"/>
          <w:b w:val="0"/>
          <w:bCs w:val="0"/>
          <w:color w:val="0D0D0D"/>
          <w:spacing w:val="-37"/>
          <w:w w:val="110"/>
          <w:sz w:val="22"/>
          <w:szCs w:val="22"/>
        </w:rPr>
        <w:t xml:space="preserve"> </w:t>
      </w:r>
      <w:r w:rsidRPr="00773268">
        <w:rPr>
          <w:rFonts w:asciiTheme="minorHAnsi" w:hAnsiTheme="minorHAnsi" w:cstheme="minorHAnsi"/>
          <w:b w:val="0"/>
          <w:bCs w:val="0"/>
          <w:color w:val="0D0D0D"/>
          <w:w w:val="110"/>
          <w:sz w:val="22"/>
          <w:szCs w:val="22"/>
        </w:rPr>
        <w:t>element</w:t>
      </w:r>
      <w:r w:rsidRPr="00773268">
        <w:rPr>
          <w:rFonts w:asciiTheme="minorHAnsi" w:hAnsiTheme="minorHAnsi" w:cstheme="minorHAnsi"/>
          <w:b w:val="0"/>
          <w:bCs w:val="0"/>
          <w:color w:val="0D0D0D"/>
          <w:spacing w:val="-36"/>
          <w:w w:val="110"/>
          <w:sz w:val="22"/>
          <w:szCs w:val="22"/>
        </w:rPr>
        <w:t xml:space="preserve"> </w:t>
      </w:r>
      <w:r w:rsidRPr="00773268">
        <w:rPr>
          <w:rFonts w:asciiTheme="minorHAnsi" w:hAnsiTheme="minorHAnsi" w:cstheme="minorHAnsi"/>
          <w:b w:val="0"/>
          <w:bCs w:val="0"/>
          <w:color w:val="0D0D0D"/>
          <w:w w:val="110"/>
          <w:sz w:val="22"/>
          <w:szCs w:val="22"/>
        </w:rPr>
        <w:t>position</w:t>
      </w:r>
      <w:r w:rsidRPr="00773268">
        <w:rPr>
          <w:rFonts w:asciiTheme="minorHAnsi" w:hAnsiTheme="minorHAnsi" w:cstheme="minorHAnsi"/>
          <w:b w:val="0"/>
          <w:bCs w:val="0"/>
          <w:color w:val="0D0D0D"/>
          <w:spacing w:val="-36"/>
          <w:w w:val="110"/>
          <w:sz w:val="22"/>
          <w:szCs w:val="22"/>
        </w:rPr>
        <w:t xml:space="preserve"> </w:t>
      </w:r>
      <w:r w:rsidRPr="00773268">
        <w:rPr>
          <w:rFonts w:asciiTheme="minorHAnsi" w:hAnsiTheme="minorHAnsi" w:cstheme="minorHAnsi"/>
          <w:b w:val="0"/>
          <w:bCs w:val="0"/>
          <w:color w:val="0D0D0D"/>
          <w:w w:val="110"/>
          <w:sz w:val="22"/>
          <w:szCs w:val="22"/>
        </w:rPr>
        <w:t>is</w:t>
      </w:r>
      <w:r w:rsidRPr="00773268">
        <w:rPr>
          <w:rFonts w:asciiTheme="minorHAnsi" w:hAnsiTheme="minorHAnsi" w:cstheme="minorHAnsi"/>
          <w:b w:val="0"/>
          <w:bCs w:val="0"/>
          <w:color w:val="0D0D0D"/>
          <w:spacing w:val="-36"/>
          <w:w w:val="110"/>
          <w:sz w:val="22"/>
          <w:szCs w:val="22"/>
        </w:rPr>
        <w:t xml:space="preserve"> </w:t>
      </w:r>
      <w:r w:rsidRPr="00773268">
        <w:rPr>
          <w:rFonts w:asciiTheme="minorHAnsi" w:hAnsiTheme="minorHAnsi" w:cstheme="minorHAnsi"/>
          <w:b w:val="0"/>
          <w:bCs w:val="0"/>
          <w:color w:val="0D0D0D"/>
          <w:w w:val="110"/>
          <w:sz w:val="22"/>
          <w:szCs w:val="22"/>
        </w:rPr>
        <w:t>:</w:t>
      </w:r>
      <w:r w:rsidRPr="00773268">
        <w:rPr>
          <w:rFonts w:asciiTheme="minorHAnsi" w:hAnsiTheme="minorHAnsi" w:cstheme="minorHAnsi"/>
          <w:b w:val="0"/>
          <w:bCs w:val="0"/>
          <w:color w:val="0D0D0D"/>
          <w:spacing w:val="-36"/>
          <w:w w:val="110"/>
          <w:sz w:val="22"/>
          <w:szCs w:val="22"/>
        </w:rPr>
        <w:t xml:space="preserve"> </w:t>
      </w:r>
      <w:r w:rsidRPr="00773268">
        <w:rPr>
          <w:rFonts w:asciiTheme="minorHAnsi" w:hAnsiTheme="minorHAnsi" w:cstheme="minorHAnsi"/>
          <w:b w:val="0"/>
          <w:bCs w:val="0"/>
          <w:color w:val="0D0D0D"/>
          <w:w w:val="110"/>
          <w:sz w:val="22"/>
          <w:szCs w:val="22"/>
        </w:rPr>
        <w:t>%d\n",temp2); return</w:t>
      </w:r>
      <w:r w:rsidRPr="00773268">
        <w:rPr>
          <w:rFonts w:asciiTheme="minorHAnsi" w:hAnsiTheme="minorHAnsi" w:cstheme="minorHAnsi"/>
          <w:b w:val="0"/>
          <w:bCs w:val="0"/>
          <w:color w:val="0D0D0D"/>
          <w:spacing w:val="-25"/>
          <w:w w:val="110"/>
          <w:sz w:val="22"/>
          <w:szCs w:val="22"/>
        </w:rPr>
        <w:t xml:space="preserve"> </w:t>
      </w:r>
      <w:r w:rsidRPr="00773268">
        <w:rPr>
          <w:rFonts w:asciiTheme="minorHAnsi" w:hAnsiTheme="minorHAnsi" w:cstheme="minorHAnsi"/>
          <w:b w:val="0"/>
          <w:bCs w:val="0"/>
          <w:color w:val="0D0D0D"/>
          <w:w w:val="110"/>
          <w:sz w:val="22"/>
          <w:szCs w:val="22"/>
        </w:rPr>
        <w:t>0;</w:t>
      </w:r>
    </w:p>
    <w:p w14:paraId="2934D02E" w14:textId="77777777" w:rsidR="00773268" w:rsidRPr="00773268" w:rsidRDefault="00773268" w:rsidP="00773268">
      <w:pPr>
        <w:pStyle w:val="BodyText"/>
        <w:spacing w:before="2"/>
        <w:ind w:left="852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773268">
        <w:rPr>
          <w:rFonts w:asciiTheme="minorHAnsi" w:hAnsiTheme="minorHAnsi" w:cstheme="minorHAnsi"/>
          <w:b w:val="0"/>
          <w:bCs w:val="0"/>
          <w:color w:val="0D0D0D"/>
          <w:w w:val="88"/>
          <w:sz w:val="22"/>
          <w:szCs w:val="22"/>
        </w:rPr>
        <w:t>}</w:t>
      </w:r>
    </w:p>
    <w:p w14:paraId="6AC1F13B" w14:textId="53BA4715" w:rsidR="00773268" w:rsidRDefault="00773268" w:rsidP="00773268">
      <w:pPr>
        <w:spacing w:line="240" w:lineRule="auto"/>
        <w:rPr>
          <w:rFonts w:cstheme="minorHAnsi"/>
          <w:sz w:val="22"/>
          <w:szCs w:val="22"/>
        </w:rPr>
      </w:pPr>
    </w:p>
    <w:p w14:paraId="4BA9FFB5" w14:textId="094537F4" w:rsidR="00773268" w:rsidRDefault="00773268" w:rsidP="00773268">
      <w:pPr>
        <w:spacing w:line="240" w:lineRule="auto"/>
        <w:rPr>
          <w:rFonts w:cstheme="minorHAnsi"/>
          <w:sz w:val="22"/>
          <w:szCs w:val="22"/>
        </w:rPr>
      </w:pPr>
      <w:r w:rsidRPr="00773268">
        <w:rPr>
          <w:rFonts w:cstheme="minorHAnsi"/>
          <w:sz w:val="28"/>
          <w:szCs w:val="28"/>
        </w:rPr>
        <w:t>OUTPUT</w:t>
      </w:r>
      <w:r>
        <w:rPr>
          <w:rFonts w:cstheme="minorHAnsi"/>
          <w:sz w:val="22"/>
          <w:szCs w:val="22"/>
        </w:rPr>
        <w:t>:-</w:t>
      </w:r>
    </w:p>
    <w:p w14:paraId="52F0B7C4" w14:textId="1E78A2E9" w:rsidR="008D2BEA" w:rsidRDefault="0023223A" w:rsidP="008D2BEA">
      <w:pPr>
        <w:spacing w:before="86"/>
        <w:rPr>
          <w:b/>
          <w:w w:val="95"/>
          <w:sz w:val="24"/>
          <w:shd w:val="clear" w:color="auto" w:fill="F9F8F8"/>
        </w:rPr>
      </w:pPr>
      <w:r w:rsidRPr="00773268">
        <w:rPr>
          <w:noProof/>
          <w:sz w:val="28"/>
          <w:szCs w:val="28"/>
        </w:rPr>
        <w:drawing>
          <wp:anchor distT="0" distB="0" distL="0" distR="0" simplePos="0" relativeHeight="251669504" behindDoc="0" locked="0" layoutInCell="1" allowOverlap="1" wp14:anchorId="6640AA72" wp14:editId="150E9485">
            <wp:simplePos x="0" y="0"/>
            <wp:positionH relativeFrom="margin">
              <wp:align>left</wp:align>
            </wp:positionH>
            <wp:positionV relativeFrom="paragraph">
              <wp:posOffset>298583</wp:posOffset>
            </wp:positionV>
            <wp:extent cx="6186805" cy="1701165"/>
            <wp:effectExtent l="0" t="0" r="4445" b="0"/>
            <wp:wrapSquare wrapText="bothSides"/>
            <wp:docPr id="119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60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B802C7C" w14:textId="1DB36B75" w:rsidR="008D2BEA" w:rsidRDefault="008D2BEA" w:rsidP="008D2BEA">
      <w:pPr>
        <w:spacing w:before="86"/>
        <w:rPr>
          <w:b/>
          <w:w w:val="95"/>
          <w:sz w:val="24"/>
          <w:shd w:val="clear" w:color="auto" w:fill="F9F8F8"/>
        </w:rPr>
      </w:pPr>
    </w:p>
    <w:p w14:paraId="26079D75" w14:textId="4D7F448B" w:rsidR="008D2BEA" w:rsidRDefault="008D2BEA" w:rsidP="008D2BEA">
      <w:pPr>
        <w:spacing w:before="86"/>
        <w:rPr>
          <w:b/>
          <w:w w:val="95"/>
          <w:sz w:val="24"/>
          <w:shd w:val="clear" w:color="auto" w:fill="F9F8F8"/>
        </w:rPr>
      </w:pPr>
    </w:p>
    <w:p w14:paraId="1314BD5B" w14:textId="56BBC226" w:rsidR="008D2BEA" w:rsidRDefault="008D2BEA" w:rsidP="008D2BEA">
      <w:pPr>
        <w:spacing w:before="86"/>
        <w:rPr>
          <w:b/>
          <w:w w:val="95"/>
          <w:sz w:val="24"/>
          <w:shd w:val="clear" w:color="auto" w:fill="F9F8F8"/>
        </w:rPr>
      </w:pPr>
    </w:p>
    <w:p w14:paraId="2956874E" w14:textId="4328ADF9" w:rsidR="008D2BEA" w:rsidRDefault="008D2BEA" w:rsidP="008D2BEA">
      <w:pPr>
        <w:spacing w:before="86"/>
        <w:rPr>
          <w:b/>
          <w:w w:val="95"/>
          <w:sz w:val="24"/>
          <w:shd w:val="clear" w:color="auto" w:fill="F9F8F8"/>
        </w:rPr>
      </w:pPr>
    </w:p>
    <w:p w14:paraId="495CC9F9" w14:textId="05668D47" w:rsidR="0023223A" w:rsidRDefault="0023223A" w:rsidP="008D2BEA">
      <w:pPr>
        <w:spacing w:before="86"/>
        <w:rPr>
          <w:b/>
          <w:w w:val="95"/>
          <w:sz w:val="24"/>
          <w:shd w:val="clear" w:color="auto" w:fill="F9F8F8"/>
        </w:rPr>
      </w:pPr>
    </w:p>
    <w:p w14:paraId="7E341AA4" w14:textId="77777777" w:rsidR="0023223A" w:rsidRDefault="0023223A" w:rsidP="008D2BEA">
      <w:pPr>
        <w:spacing w:before="86"/>
        <w:rPr>
          <w:b/>
          <w:w w:val="95"/>
          <w:sz w:val="24"/>
          <w:shd w:val="clear" w:color="auto" w:fill="F9F8F8"/>
        </w:rPr>
      </w:pPr>
    </w:p>
    <w:p w14:paraId="7E0C4C74" w14:textId="3535E642" w:rsidR="0023223A" w:rsidRPr="008D2BEA" w:rsidRDefault="0023223A" w:rsidP="0023223A">
      <w:pPr>
        <w:pStyle w:val="Heading2"/>
      </w:pPr>
      <w:r>
        <w:rPr>
          <w:b/>
          <w:w w:val="95"/>
          <w:sz w:val="24"/>
          <w:shd w:val="clear" w:color="auto" w:fill="F9F8F8"/>
        </w:rPr>
        <w:lastRenderedPageBreak/>
        <w:t>-</w:t>
      </w:r>
      <w:r w:rsidRPr="008D2BEA">
        <w:t>50- Write a program in C to display the index of smallest and largest element in 3 X 4 matrix of integers.</w:t>
      </w:r>
    </w:p>
    <w:p w14:paraId="4184BD10" w14:textId="7570ED0D" w:rsidR="008D2BEA" w:rsidRDefault="008D2BEA" w:rsidP="008D2BEA">
      <w:pPr>
        <w:spacing w:before="86"/>
        <w:rPr>
          <w:b/>
          <w:w w:val="95"/>
          <w:sz w:val="24"/>
          <w:shd w:val="clear" w:color="auto" w:fill="F9F8F8"/>
        </w:rPr>
      </w:pPr>
      <w:r>
        <w:rPr>
          <w:b/>
          <w:w w:val="95"/>
          <w:sz w:val="24"/>
          <w:shd w:val="clear" w:color="auto" w:fill="F9F8F8"/>
        </w:rPr>
        <w:t>Theory: Here we will find the smallest and largest Array element with their position.</w:t>
      </w:r>
    </w:p>
    <w:p w14:paraId="456EA1B3" w14:textId="38B6BD23" w:rsidR="008D2BEA" w:rsidRDefault="008D2BEA" w:rsidP="008D2BEA">
      <w:pPr>
        <w:spacing w:before="86"/>
        <w:rPr>
          <w:b/>
          <w:w w:val="95"/>
          <w:sz w:val="24"/>
          <w:shd w:val="clear" w:color="auto" w:fill="F9F8F8"/>
        </w:rPr>
      </w:pPr>
      <w:r>
        <w:rPr>
          <w:b/>
          <w:w w:val="95"/>
          <w:sz w:val="24"/>
          <w:shd w:val="clear" w:color="auto" w:fill="F9F8F8"/>
        </w:rPr>
        <w:t>CODE:-</w:t>
      </w:r>
    </w:p>
    <w:p w14:paraId="74300E7C" w14:textId="77777777" w:rsidR="008D2BEA" w:rsidRPr="008D2BEA" w:rsidRDefault="008D2BEA" w:rsidP="008D2BEA">
      <w:pPr>
        <w:pStyle w:val="BodyText"/>
        <w:spacing w:before="243" w:line="280" w:lineRule="auto"/>
        <w:ind w:left="852" w:right="6928"/>
        <w:rPr>
          <w:b w:val="0"/>
          <w:bCs w:val="0"/>
          <w:sz w:val="20"/>
          <w:szCs w:val="20"/>
        </w:rPr>
      </w:pPr>
      <w:r w:rsidRPr="008D2BEA">
        <w:rPr>
          <w:b w:val="0"/>
          <w:bCs w:val="0"/>
          <w:color w:val="0D0D0D"/>
          <w:w w:val="105"/>
          <w:sz w:val="20"/>
          <w:szCs w:val="20"/>
        </w:rPr>
        <w:t>#include&lt;stdio.h&gt; int main()</w:t>
      </w:r>
    </w:p>
    <w:p w14:paraId="72A8B403" w14:textId="77777777" w:rsidR="008D2BEA" w:rsidRPr="008D2BEA" w:rsidRDefault="008D2BEA" w:rsidP="008D2BEA">
      <w:pPr>
        <w:pStyle w:val="BodyText"/>
        <w:spacing w:line="321" w:lineRule="exact"/>
        <w:ind w:left="852"/>
        <w:rPr>
          <w:b w:val="0"/>
          <w:bCs w:val="0"/>
          <w:sz w:val="20"/>
          <w:szCs w:val="20"/>
        </w:rPr>
      </w:pPr>
      <w:r w:rsidRPr="008D2BEA">
        <w:rPr>
          <w:b w:val="0"/>
          <w:bCs w:val="0"/>
          <w:color w:val="0D0D0D"/>
          <w:w w:val="88"/>
          <w:sz w:val="20"/>
          <w:szCs w:val="20"/>
        </w:rPr>
        <w:t>{</w:t>
      </w:r>
    </w:p>
    <w:p w14:paraId="4D0ED8CA" w14:textId="77777777" w:rsidR="008D2BEA" w:rsidRPr="008D2BEA" w:rsidRDefault="008D2BEA" w:rsidP="008D2BEA">
      <w:pPr>
        <w:pStyle w:val="BodyText"/>
        <w:spacing w:before="54"/>
        <w:ind w:left="1130"/>
        <w:rPr>
          <w:b w:val="0"/>
          <w:bCs w:val="0"/>
          <w:sz w:val="20"/>
          <w:szCs w:val="20"/>
        </w:rPr>
      </w:pPr>
      <w:r w:rsidRPr="008D2BEA">
        <w:rPr>
          <w:b w:val="0"/>
          <w:bCs w:val="0"/>
          <w:color w:val="0D0D0D"/>
          <w:w w:val="105"/>
          <w:sz w:val="20"/>
          <w:szCs w:val="20"/>
        </w:rPr>
        <w:t>int a[3][4]={0};</w:t>
      </w:r>
    </w:p>
    <w:p w14:paraId="4D9FA768" w14:textId="77777777" w:rsidR="008D2BEA" w:rsidRPr="008D2BEA" w:rsidRDefault="008D2BEA" w:rsidP="008D2BEA">
      <w:pPr>
        <w:pStyle w:val="BodyText"/>
        <w:spacing w:before="52"/>
        <w:ind w:left="1130"/>
        <w:rPr>
          <w:b w:val="0"/>
          <w:bCs w:val="0"/>
          <w:sz w:val="20"/>
          <w:szCs w:val="20"/>
        </w:rPr>
      </w:pPr>
      <w:r w:rsidRPr="008D2BEA">
        <w:rPr>
          <w:b w:val="0"/>
          <w:bCs w:val="0"/>
          <w:color w:val="0D0D0D"/>
          <w:w w:val="105"/>
          <w:sz w:val="20"/>
          <w:szCs w:val="20"/>
        </w:rPr>
        <w:t>int brow=0,bcol=0,srow=0,scol=0;</w:t>
      </w:r>
    </w:p>
    <w:p w14:paraId="00E61B73" w14:textId="77777777" w:rsidR="008D2BEA" w:rsidRPr="008D2BEA" w:rsidRDefault="008D2BEA" w:rsidP="008D2BEA">
      <w:pPr>
        <w:pStyle w:val="BodyText"/>
        <w:spacing w:before="54" w:line="280" w:lineRule="auto"/>
        <w:ind w:left="1130" w:right="1920"/>
        <w:rPr>
          <w:b w:val="0"/>
          <w:bCs w:val="0"/>
          <w:sz w:val="20"/>
          <w:szCs w:val="20"/>
        </w:rPr>
      </w:pPr>
      <w:r w:rsidRPr="008D2BEA">
        <w:rPr>
          <w:b w:val="0"/>
          <w:bCs w:val="0"/>
          <w:color w:val="0D0D0D"/>
          <w:w w:val="105"/>
          <w:sz w:val="20"/>
          <w:szCs w:val="20"/>
        </w:rPr>
        <w:t>printf("Enter 3 * 4 elements for matrix elements :\n"); for(int i=0;i&lt;3;i++)</w:t>
      </w:r>
    </w:p>
    <w:p w14:paraId="16B7B604" w14:textId="77777777" w:rsidR="008D2BEA" w:rsidRPr="008D2BEA" w:rsidRDefault="008D2BEA" w:rsidP="008D2BEA">
      <w:pPr>
        <w:pStyle w:val="BodyText"/>
        <w:spacing w:line="320" w:lineRule="exact"/>
        <w:ind w:left="1130"/>
        <w:rPr>
          <w:b w:val="0"/>
          <w:bCs w:val="0"/>
          <w:sz w:val="20"/>
          <w:szCs w:val="20"/>
        </w:rPr>
      </w:pPr>
      <w:r w:rsidRPr="008D2BEA">
        <w:rPr>
          <w:b w:val="0"/>
          <w:bCs w:val="0"/>
          <w:color w:val="0D0D0D"/>
          <w:w w:val="88"/>
          <w:sz w:val="20"/>
          <w:szCs w:val="20"/>
        </w:rPr>
        <w:t>{</w:t>
      </w:r>
    </w:p>
    <w:p w14:paraId="20CE6384" w14:textId="77777777" w:rsidR="008D2BEA" w:rsidRPr="008D2BEA" w:rsidRDefault="008D2BEA" w:rsidP="008D2BEA">
      <w:pPr>
        <w:pStyle w:val="BodyText"/>
        <w:spacing w:before="54"/>
        <w:ind w:left="1411"/>
        <w:rPr>
          <w:b w:val="0"/>
          <w:bCs w:val="0"/>
          <w:sz w:val="20"/>
          <w:szCs w:val="20"/>
        </w:rPr>
      </w:pPr>
      <w:r w:rsidRPr="008D2BEA">
        <w:rPr>
          <w:b w:val="0"/>
          <w:bCs w:val="0"/>
          <w:color w:val="0D0D0D"/>
          <w:sz w:val="20"/>
          <w:szCs w:val="20"/>
        </w:rPr>
        <w:t>for(int j=0;j&lt;4;j++)</w:t>
      </w:r>
    </w:p>
    <w:p w14:paraId="28CC7670" w14:textId="77777777" w:rsidR="008D2BEA" w:rsidRPr="008D2BEA" w:rsidRDefault="008D2BEA" w:rsidP="008D2BEA">
      <w:pPr>
        <w:pStyle w:val="BodyText"/>
        <w:tabs>
          <w:tab w:val="left" w:pos="1728"/>
        </w:tabs>
        <w:spacing w:before="52"/>
        <w:ind w:left="1409"/>
        <w:rPr>
          <w:b w:val="0"/>
          <w:bCs w:val="0"/>
          <w:sz w:val="20"/>
          <w:szCs w:val="20"/>
        </w:rPr>
      </w:pPr>
      <w:r w:rsidRPr="008D2BEA">
        <w:rPr>
          <w:b w:val="0"/>
          <w:bCs w:val="0"/>
          <w:color w:val="0D0D0D"/>
          <w:w w:val="105"/>
          <w:sz w:val="20"/>
          <w:szCs w:val="20"/>
        </w:rPr>
        <w:t>{</w:t>
      </w:r>
      <w:r w:rsidRPr="008D2BEA">
        <w:rPr>
          <w:b w:val="0"/>
          <w:bCs w:val="0"/>
          <w:color w:val="0D0D0D"/>
          <w:w w:val="105"/>
          <w:sz w:val="20"/>
          <w:szCs w:val="20"/>
        </w:rPr>
        <w:tab/>
        <w:t>printf("Enter</w:t>
      </w:r>
      <w:r w:rsidRPr="008D2BEA">
        <w:rPr>
          <w:b w:val="0"/>
          <w:bCs w:val="0"/>
          <w:color w:val="0D0D0D"/>
          <w:spacing w:val="-19"/>
          <w:w w:val="105"/>
          <w:sz w:val="20"/>
          <w:szCs w:val="20"/>
        </w:rPr>
        <w:t xml:space="preserve"> </w:t>
      </w:r>
      <w:r w:rsidRPr="008D2BEA">
        <w:rPr>
          <w:b w:val="0"/>
          <w:bCs w:val="0"/>
          <w:color w:val="0D0D0D"/>
          <w:w w:val="105"/>
          <w:sz w:val="20"/>
          <w:szCs w:val="20"/>
        </w:rPr>
        <w:t>element[%d][%d]:",i,j);</w:t>
      </w:r>
    </w:p>
    <w:p w14:paraId="46E880B7" w14:textId="77777777" w:rsidR="008D2BEA" w:rsidRPr="008D2BEA" w:rsidRDefault="008D2BEA" w:rsidP="008D2BEA">
      <w:pPr>
        <w:pStyle w:val="BodyText"/>
        <w:spacing w:before="54"/>
        <w:ind w:left="1690"/>
        <w:rPr>
          <w:b w:val="0"/>
          <w:bCs w:val="0"/>
          <w:sz w:val="20"/>
          <w:szCs w:val="20"/>
        </w:rPr>
      </w:pPr>
      <w:r w:rsidRPr="008D2BEA">
        <w:rPr>
          <w:b w:val="0"/>
          <w:bCs w:val="0"/>
          <w:color w:val="0D0D0D"/>
          <w:w w:val="110"/>
          <w:sz w:val="20"/>
          <w:szCs w:val="20"/>
        </w:rPr>
        <w:t>scanf("%d",&amp;a[i][j]);</w:t>
      </w:r>
    </w:p>
    <w:p w14:paraId="609EBC64" w14:textId="77777777" w:rsidR="008D2BEA" w:rsidRPr="008D2BEA" w:rsidRDefault="008D2BEA" w:rsidP="008D2BEA">
      <w:pPr>
        <w:pStyle w:val="BodyText"/>
        <w:spacing w:before="52"/>
        <w:ind w:left="1409"/>
        <w:rPr>
          <w:b w:val="0"/>
          <w:bCs w:val="0"/>
          <w:sz w:val="20"/>
          <w:szCs w:val="20"/>
        </w:rPr>
      </w:pPr>
      <w:r w:rsidRPr="008D2BEA">
        <w:rPr>
          <w:b w:val="0"/>
          <w:bCs w:val="0"/>
          <w:color w:val="0D0D0D"/>
          <w:w w:val="88"/>
          <w:sz w:val="20"/>
          <w:szCs w:val="20"/>
        </w:rPr>
        <w:t>}</w:t>
      </w:r>
    </w:p>
    <w:p w14:paraId="44AE2AA2" w14:textId="77777777" w:rsidR="008D2BEA" w:rsidRPr="008D2BEA" w:rsidRDefault="008D2BEA" w:rsidP="008D2BEA">
      <w:pPr>
        <w:pStyle w:val="BodyText"/>
        <w:spacing w:before="54"/>
        <w:ind w:left="1130"/>
        <w:rPr>
          <w:b w:val="0"/>
          <w:bCs w:val="0"/>
          <w:sz w:val="20"/>
          <w:szCs w:val="20"/>
        </w:rPr>
      </w:pPr>
      <w:r w:rsidRPr="008D2BEA">
        <w:rPr>
          <w:b w:val="0"/>
          <w:bCs w:val="0"/>
          <w:color w:val="0D0D0D"/>
          <w:w w:val="88"/>
          <w:sz w:val="20"/>
          <w:szCs w:val="20"/>
        </w:rPr>
        <w:t>}</w:t>
      </w:r>
    </w:p>
    <w:p w14:paraId="68A66EAD" w14:textId="77777777" w:rsidR="008D2BEA" w:rsidRPr="008D2BEA" w:rsidRDefault="008D2BEA" w:rsidP="008D2BEA">
      <w:pPr>
        <w:pStyle w:val="BodyText"/>
        <w:spacing w:before="52" w:line="280" w:lineRule="auto"/>
        <w:ind w:left="1130" w:right="6928"/>
        <w:rPr>
          <w:b w:val="0"/>
          <w:bCs w:val="0"/>
          <w:sz w:val="20"/>
          <w:szCs w:val="20"/>
        </w:rPr>
      </w:pPr>
      <w:r w:rsidRPr="008D2BEA">
        <w:rPr>
          <w:b w:val="0"/>
          <w:bCs w:val="0"/>
          <w:color w:val="0D0D0D"/>
          <w:w w:val="105"/>
          <w:sz w:val="20"/>
          <w:szCs w:val="20"/>
        </w:rPr>
        <w:t>int big=a[0][0]; int</w:t>
      </w:r>
      <w:r w:rsidRPr="008D2BEA">
        <w:rPr>
          <w:b w:val="0"/>
          <w:bCs w:val="0"/>
          <w:color w:val="0D0D0D"/>
          <w:spacing w:val="4"/>
          <w:w w:val="105"/>
          <w:sz w:val="20"/>
          <w:szCs w:val="20"/>
        </w:rPr>
        <w:t xml:space="preserve"> </w:t>
      </w:r>
      <w:r w:rsidRPr="008D2BEA">
        <w:rPr>
          <w:b w:val="0"/>
          <w:bCs w:val="0"/>
          <w:color w:val="0D0D0D"/>
          <w:w w:val="105"/>
          <w:sz w:val="20"/>
          <w:szCs w:val="20"/>
        </w:rPr>
        <w:t>small=a[0][0];</w:t>
      </w:r>
    </w:p>
    <w:p w14:paraId="53F0DD48" w14:textId="77777777" w:rsidR="008D2BEA" w:rsidRPr="008D2BEA" w:rsidRDefault="008D2BEA" w:rsidP="008D2BEA">
      <w:pPr>
        <w:pStyle w:val="BodyText"/>
        <w:spacing w:line="323" w:lineRule="exact"/>
        <w:ind w:left="1130"/>
        <w:rPr>
          <w:b w:val="0"/>
          <w:bCs w:val="0"/>
          <w:sz w:val="20"/>
          <w:szCs w:val="20"/>
        </w:rPr>
      </w:pPr>
      <w:r w:rsidRPr="008D2BEA">
        <w:rPr>
          <w:b w:val="0"/>
          <w:bCs w:val="0"/>
          <w:color w:val="0D0D0D"/>
          <w:w w:val="105"/>
          <w:sz w:val="20"/>
          <w:szCs w:val="20"/>
        </w:rPr>
        <w:t>for(int</w:t>
      </w:r>
      <w:r w:rsidRPr="008D2BEA">
        <w:rPr>
          <w:b w:val="0"/>
          <w:bCs w:val="0"/>
          <w:color w:val="0D0D0D"/>
          <w:spacing w:val="-28"/>
          <w:w w:val="105"/>
          <w:sz w:val="20"/>
          <w:szCs w:val="20"/>
        </w:rPr>
        <w:t xml:space="preserve"> </w:t>
      </w:r>
      <w:r w:rsidRPr="008D2BEA">
        <w:rPr>
          <w:b w:val="0"/>
          <w:bCs w:val="0"/>
          <w:color w:val="0D0D0D"/>
          <w:w w:val="105"/>
          <w:sz w:val="20"/>
          <w:szCs w:val="20"/>
        </w:rPr>
        <w:t>i=0;i&lt;3;i++)</w:t>
      </w:r>
    </w:p>
    <w:p w14:paraId="5A65E55A" w14:textId="77777777" w:rsidR="008D2BEA" w:rsidRPr="008D2BEA" w:rsidRDefault="008D2BEA" w:rsidP="008D2BEA">
      <w:pPr>
        <w:pStyle w:val="BodyText"/>
        <w:spacing w:before="51"/>
        <w:ind w:left="1130"/>
        <w:rPr>
          <w:b w:val="0"/>
          <w:bCs w:val="0"/>
          <w:sz w:val="20"/>
          <w:szCs w:val="20"/>
        </w:rPr>
      </w:pPr>
      <w:r w:rsidRPr="008D2BEA">
        <w:rPr>
          <w:b w:val="0"/>
          <w:bCs w:val="0"/>
          <w:color w:val="0D0D0D"/>
          <w:w w:val="88"/>
          <w:sz w:val="20"/>
          <w:szCs w:val="20"/>
        </w:rPr>
        <w:t>{</w:t>
      </w:r>
    </w:p>
    <w:p w14:paraId="121C9181" w14:textId="77777777" w:rsidR="008D2BEA" w:rsidRPr="008D2BEA" w:rsidRDefault="008D2BEA" w:rsidP="008D2BEA">
      <w:pPr>
        <w:pStyle w:val="BodyText"/>
        <w:spacing w:before="55"/>
        <w:ind w:left="1411"/>
        <w:rPr>
          <w:b w:val="0"/>
          <w:bCs w:val="0"/>
          <w:sz w:val="20"/>
          <w:szCs w:val="20"/>
        </w:rPr>
      </w:pPr>
      <w:r w:rsidRPr="008D2BEA">
        <w:rPr>
          <w:b w:val="0"/>
          <w:bCs w:val="0"/>
          <w:color w:val="0D0D0D"/>
          <w:sz w:val="20"/>
          <w:szCs w:val="20"/>
        </w:rPr>
        <w:t>for(int j=0;j&lt;4;j++)</w:t>
      </w:r>
    </w:p>
    <w:p w14:paraId="6D06B33D" w14:textId="77777777" w:rsidR="008D2BEA" w:rsidRPr="008D2BEA" w:rsidRDefault="008D2BEA" w:rsidP="008D2BEA">
      <w:pPr>
        <w:pStyle w:val="BodyText"/>
        <w:spacing w:before="51"/>
        <w:ind w:left="1409"/>
        <w:rPr>
          <w:b w:val="0"/>
          <w:bCs w:val="0"/>
          <w:sz w:val="20"/>
          <w:szCs w:val="20"/>
        </w:rPr>
      </w:pPr>
      <w:r w:rsidRPr="008D2BEA">
        <w:rPr>
          <w:b w:val="0"/>
          <w:bCs w:val="0"/>
          <w:color w:val="0D0D0D"/>
          <w:w w:val="88"/>
          <w:sz w:val="20"/>
          <w:szCs w:val="20"/>
        </w:rPr>
        <w:t>{</w:t>
      </w:r>
    </w:p>
    <w:p w14:paraId="35171FE6" w14:textId="77777777" w:rsidR="008D2BEA" w:rsidRPr="008D2BEA" w:rsidRDefault="008D2BEA" w:rsidP="008D2BEA">
      <w:pPr>
        <w:pStyle w:val="BodyText"/>
        <w:spacing w:before="55"/>
        <w:ind w:left="1690"/>
        <w:rPr>
          <w:b w:val="0"/>
          <w:bCs w:val="0"/>
          <w:sz w:val="20"/>
          <w:szCs w:val="20"/>
        </w:rPr>
      </w:pPr>
      <w:r w:rsidRPr="008D2BEA">
        <w:rPr>
          <w:b w:val="0"/>
          <w:bCs w:val="0"/>
          <w:color w:val="0D0D0D"/>
          <w:w w:val="110"/>
          <w:sz w:val="20"/>
          <w:szCs w:val="20"/>
        </w:rPr>
        <w:t>if(a[i][j]&gt;big)</w:t>
      </w:r>
    </w:p>
    <w:p w14:paraId="532F9465" w14:textId="77777777" w:rsidR="008D2BEA" w:rsidRPr="008D2BEA" w:rsidRDefault="008D2BEA" w:rsidP="008D2BEA">
      <w:pPr>
        <w:pStyle w:val="BodyText"/>
        <w:spacing w:before="52"/>
        <w:ind w:left="1690"/>
        <w:rPr>
          <w:b w:val="0"/>
          <w:bCs w:val="0"/>
          <w:sz w:val="20"/>
          <w:szCs w:val="20"/>
        </w:rPr>
      </w:pPr>
      <w:r w:rsidRPr="008D2BEA">
        <w:rPr>
          <w:b w:val="0"/>
          <w:bCs w:val="0"/>
          <w:color w:val="0D0D0D"/>
          <w:w w:val="88"/>
          <w:sz w:val="20"/>
          <w:szCs w:val="20"/>
        </w:rPr>
        <w:t>{</w:t>
      </w:r>
    </w:p>
    <w:p w14:paraId="635CB85D" w14:textId="77777777" w:rsidR="008D2BEA" w:rsidRPr="008D2BEA" w:rsidRDefault="008D2BEA" w:rsidP="008D2BEA">
      <w:pPr>
        <w:pStyle w:val="BodyText"/>
        <w:spacing w:before="54" w:line="278" w:lineRule="auto"/>
        <w:ind w:left="1970" w:right="6856"/>
        <w:rPr>
          <w:b w:val="0"/>
          <w:bCs w:val="0"/>
          <w:sz w:val="20"/>
          <w:szCs w:val="20"/>
        </w:rPr>
      </w:pPr>
      <w:r w:rsidRPr="008D2BEA">
        <w:rPr>
          <w:b w:val="0"/>
          <w:bCs w:val="0"/>
          <w:color w:val="0D0D0D"/>
          <w:w w:val="110"/>
          <w:sz w:val="20"/>
          <w:szCs w:val="20"/>
        </w:rPr>
        <w:t>big =</w:t>
      </w:r>
      <w:r w:rsidRPr="008D2BEA">
        <w:rPr>
          <w:b w:val="0"/>
          <w:bCs w:val="0"/>
          <w:color w:val="0D0D0D"/>
          <w:spacing w:val="-75"/>
          <w:w w:val="110"/>
          <w:sz w:val="20"/>
          <w:szCs w:val="20"/>
        </w:rPr>
        <w:t xml:space="preserve"> </w:t>
      </w:r>
      <w:r w:rsidRPr="008D2BEA">
        <w:rPr>
          <w:b w:val="0"/>
          <w:bCs w:val="0"/>
          <w:color w:val="0D0D0D"/>
          <w:w w:val="110"/>
          <w:sz w:val="20"/>
          <w:szCs w:val="20"/>
        </w:rPr>
        <w:t>a[i][j]; brow=i; bcol=j;</w:t>
      </w:r>
    </w:p>
    <w:p w14:paraId="7719A12C" w14:textId="77777777" w:rsidR="008D2BEA" w:rsidRPr="008D2BEA" w:rsidRDefault="008D2BEA" w:rsidP="008D2BEA">
      <w:pPr>
        <w:pStyle w:val="BodyText"/>
        <w:spacing w:before="3"/>
        <w:ind w:left="1690"/>
        <w:rPr>
          <w:b w:val="0"/>
          <w:bCs w:val="0"/>
          <w:sz w:val="20"/>
          <w:szCs w:val="20"/>
        </w:rPr>
      </w:pPr>
      <w:r w:rsidRPr="008D2BEA">
        <w:rPr>
          <w:b w:val="0"/>
          <w:bCs w:val="0"/>
          <w:color w:val="0D0D0D"/>
          <w:w w:val="88"/>
          <w:sz w:val="20"/>
          <w:szCs w:val="20"/>
        </w:rPr>
        <w:t>}</w:t>
      </w:r>
    </w:p>
    <w:p w14:paraId="2D490993" w14:textId="77777777" w:rsidR="008D2BEA" w:rsidRPr="008D2BEA" w:rsidRDefault="008D2BEA" w:rsidP="008D2BEA">
      <w:pPr>
        <w:pStyle w:val="BodyText"/>
        <w:spacing w:before="52"/>
        <w:ind w:left="1690"/>
        <w:rPr>
          <w:b w:val="0"/>
          <w:bCs w:val="0"/>
          <w:sz w:val="20"/>
          <w:szCs w:val="20"/>
        </w:rPr>
      </w:pPr>
      <w:r w:rsidRPr="008D2BEA">
        <w:rPr>
          <w:b w:val="0"/>
          <w:bCs w:val="0"/>
          <w:color w:val="0D0D0D"/>
          <w:w w:val="110"/>
          <w:sz w:val="20"/>
          <w:szCs w:val="20"/>
        </w:rPr>
        <w:t>if(a[i][j]&lt;small)</w:t>
      </w:r>
    </w:p>
    <w:p w14:paraId="038318C5" w14:textId="31F8935C" w:rsidR="0023223A" w:rsidRPr="008D2BEA" w:rsidRDefault="008D2BEA" w:rsidP="0023223A">
      <w:pPr>
        <w:pStyle w:val="BodyText"/>
        <w:spacing w:before="54"/>
        <w:ind w:left="1690"/>
        <w:rPr>
          <w:b w:val="0"/>
          <w:bCs w:val="0"/>
          <w:sz w:val="20"/>
          <w:szCs w:val="20"/>
        </w:rPr>
      </w:pPr>
      <w:r w:rsidRPr="008D2BEA">
        <w:rPr>
          <w:b w:val="0"/>
          <w:bCs w:val="0"/>
          <w:color w:val="0D0D0D"/>
          <w:w w:val="88"/>
          <w:sz w:val="20"/>
          <w:szCs w:val="20"/>
        </w:rPr>
        <w:t>{</w:t>
      </w:r>
      <w:r w:rsidR="0023223A" w:rsidRPr="008D2BEA">
        <w:rPr>
          <w:b w:val="0"/>
          <w:bCs w:val="0"/>
          <w:color w:val="0D0D0D"/>
          <w:w w:val="110"/>
          <w:sz w:val="20"/>
          <w:szCs w:val="20"/>
        </w:rPr>
        <w:t>small =</w:t>
      </w:r>
      <w:r w:rsidR="0023223A" w:rsidRPr="008D2BEA">
        <w:rPr>
          <w:b w:val="0"/>
          <w:bCs w:val="0"/>
          <w:color w:val="0D0D0D"/>
          <w:spacing w:val="-61"/>
          <w:w w:val="110"/>
          <w:sz w:val="20"/>
          <w:szCs w:val="20"/>
        </w:rPr>
        <w:t xml:space="preserve"> </w:t>
      </w:r>
      <w:r w:rsidR="0023223A" w:rsidRPr="008D2BEA">
        <w:rPr>
          <w:b w:val="0"/>
          <w:bCs w:val="0"/>
          <w:color w:val="0D0D0D"/>
          <w:w w:val="110"/>
          <w:sz w:val="20"/>
          <w:szCs w:val="20"/>
        </w:rPr>
        <w:t>a[i][j]; srow=i; scol=j;</w:t>
      </w:r>
    </w:p>
    <w:p w14:paraId="5759E9B3" w14:textId="77777777" w:rsidR="0023223A" w:rsidRPr="008D2BEA" w:rsidRDefault="0023223A" w:rsidP="0023223A">
      <w:pPr>
        <w:pStyle w:val="BodyText"/>
        <w:spacing w:before="2"/>
        <w:ind w:left="1690"/>
        <w:rPr>
          <w:b w:val="0"/>
          <w:bCs w:val="0"/>
          <w:sz w:val="20"/>
          <w:szCs w:val="20"/>
        </w:rPr>
      </w:pPr>
      <w:r w:rsidRPr="008D2BEA">
        <w:rPr>
          <w:b w:val="0"/>
          <w:bCs w:val="0"/>
          <w:color w:val="0D0D0D"/>
          <w:w w:val="88"/>
          <w:sz w:val="20"/>
          <w:szCs w:val="20"/>
        </w:rPr>
        <w:t>}</w:t>
      </w:r>
    </w:p>
    <w:p w14:paraId="2F675158" w14:textId="77777777" w:rsidR="0023223A" w:rsidRPr="008D2BEA" w:rsidRDefault="0023223A" w:rsidP="0023223A">
      <w:pPr>
        <w:pStyle w:val="BodyText"/>
        <w:spacing w:before="54"/>
        <w:ind w:left="1409"/>
        <w:rPr>
          <w:b w:val="0"/>
          <w:bCs w:val="0"/>
          <w:sz w:val="20"/>
          <w:szCs w:val="20"/>
        </w:rPr>
      </w:pPr>
      <w:r w:rsidRPr="008D2BEA">
        <w:rPr>
          <w:b w:val="0"/>
          <w:bCs w:val="0"/>
          <w:color w:val="0D0D0D"/>
          <w:w w:val="88"/>
          <w:sz w:val="20"/>
          <w:szCs w:val="20"/>
        </w:rPr>
        <w:t>}</w:t>
      </w:r>
    </w:p>
    <w:p w14:paraId="29A8643A" w14:textId="77777777" w:rsidR="0023223A" w:rsidRPr="008D2BEA" w:rsidRDefault="0023223A" w:rsidP="0023223A">
      <w:pPr>
        <w:pStyle w:val="BodyText"/>
        <w:spacing w:before="51"/>
        <w:ind w:left="1130"/>
        <w:rPr>
          <w:b w:val="0"/>
          <w:bCs w:val="0"/>
          <w:sz w:val="20"/>
          <w:szCs w:val="20"/>
        </w:rPr>
      </w:pPr>
      <w:r w:rsidRPr="008D2BEA">
        <w:rPr>
          <w:b w:val="0"/>
          <w:bCs w:val="0"/>
          <w:color w:val="0D0D0D"/>
          <w:w w:val="88"/>
          <w:sz w:val="20"/>
          <w:szCs w:val="20"/>
        </w:rPr>
        <w:t>}</w:t>
      </w:r>
    </w:p>
    <w:p w14:paraId="3C19D4F2" w14:textId="77777777" w:rsidR="0023223A" w:rsidRPr="008D2BEA" w:rsidRDefault="0023223A" w:rsidP="0023223A">
      <w:pPr>
        <w:pStyle w:val="BodyText"/>
        <w:spacing w:before="55" w:line="278" w:lineRule="auto"/>
        <w:ind w:left="1130" w:right="1069"/>
        <w:rPr>
          <w:b w:val="0"/>
          <w:bCs w:val="0"/>
          <w:sz w:val="20"/>
          <w:szCs w:val="20"/>
        </w:rPr>
      </w:pPr>
      <w:r w:rsidRPr="008D2BEA">
        <w:rPr>
          <w:b w:val="0"/>
          <w:bCs w:val="0"/>
          <w:color w:val="0D0D0D"/>
          <w:w w:val="110"/>
          <w:sz w:val="20"/>
          <w:szCs w:val="20"/>
        </w:rPr>
        <w:t>printf("Largest</w:t>
      </w:r>
      <w:r w:rsidRPr="008D2BEA">
        <w:rPr>
          <w:b w:val="0"/>
          <w:bCs w:val="0"/>
          <w:color w:val="0D0D0D"/>
          <w:spacing w:val="-59"/>
          <w:w w:val="110"/>
          <w:sz w:val="20"/>
          <w:szCs w:val="20"/>
        </w:rPr>
        <w:t xml:space="preserve"> </w:t>
      </w:r>
      <w:r w:rsidRPr="008D2BEA">
        <w:rPr>
          <w:b w:val="0"/>
          <w:bCs w:val="0"/>
          <w:color w:val="0D0D0D"/>
          <w:w w:val="110"/>
          <w:sz w:val="20"/>
          <w:szCs w:val="20"/>
        </w:rPr>
        <w:t>element</w:t>
      </w:r>
      <w:r w:rsidRPr="008D2BEA">
        <w:rPr>
          <w:b w:val="0"/>
          <w:bCs w:val="0"/>
          <w:color w:val="0D0D0D"/>
          <w:spacing w:val="-58"/>
          <w:w w:val="110"/>
          <w:sz w:val="20"/>
          <w:szCs w:val="20"/>
        </w:rPr>
        <w:t xml:space="preserve"> </w:t>
      </w:r>
      <w:r w:rsidRPr="008D2BEA">
        <w:rPr>
          <w:b w:val="0"/>
          <w:bCs w:val="0"/>
          <w:color w:val="0D0D0D"/>
          <w:w w:val="110"/>
          <w:sz w:val="20"/>
          <w:szCs w:val="20"/>
        </w:rPr>
        <w:t>location</w:t>
      </w:r>
      <w:r w:rsidRPr="008D2BEA">
        <w:rPr>
          <w:b w:val="0"/>
          <w:bCs w:val="0"/>
          <w:color w:val="0D0D0D"/>
          <w:spacing w:val="-58"/>
          <w:w w:val="110"/>
          <w:sz w:val="20"/>
          <w:szCs w:val="20"/>
        </w:rPr>
        <w:t xml:space="preserve"> </w:t>
      </w:r>
      <w:r w:rsidRPr="008D2BEA">
        <w:rPr>
          <w:b w:val="0"/>
          <w:bCs w:val="0"/>
          <w:color w:val="0D0D0D"/>
          <w:w w:val="110"/>
          <w:sz w:val="20"/>
          <w:szCs w:val="20"/>
        </w:rPr>
        <w:t>:</w:t>
      </w:r>
      <w:r w:rsidRPr="008D2BEA">
        <w:rPr>
          <w:b w:val="0"/>
          <w:bCs w:val="0"/>
          <w:color w:val="0D0D0D"/>
          <w:spacing w:val="-58"/>
          <w:w w:val="110"/>
          <w:sz w:val="20"/>
          <w:szCs w:val="20"/>
        </w:rPr>
        <w:t xml:space="preserve"> </w:t>
      </w:r>
      <w:r w:rsidRPr="008D2BEA">
        <w:rPr>
          <w:b w:val="0"/>
          <w:bCs w:val="0"/>
          <w:color w:val="0D0D0D"/>
          <w:w w:val="110"/>
          <w:sz w:val="20"/>
          <w:szCs w:val="20"/>
        </w:rPr>
        <w:t>a[%d][%d]\n",brow,bcol); printf("Smallest element location : a[%d][%d]",srow,scol); return 0;</w:t>
      </w:r>
    </w:p>
    <w:p w14:paraId="460B1384" w14:textId="77777777" w:rsidR="0023223A" w:rsidRPr="008D2BEA" w:rsidRDefault="0023223A" w:rsidP="0023223A">
      <w:pPr>
        <w:pStyle w:val="BodyText"/>
        <w:spacing w:before="4"/>
        <w:ind w:left="852"/>
        <w:rPr>
          <w:b w:val="0"/>
          <w:bCs w:val="0"/>
          <w:sz w:val="20"/>
          <w:szCs w:val="20"/>
        </w:rPr>
      </w:pPr>
      <w:r w:rsidRPr="008D2BEA">
        <w:rPr>
          <w:b w:val="0"/>
          <w:bCs w:val="0"/>
          <w:color w:val="0D0D0D"/>
          <w:w w:val="88"/>
          <w:sz w:val="20"/>
          <w:szCs w:val="20"/>
        </w:rPr>
        <w:t>}</w:t>
      </w:r>
    </w:p>
    <w:p w14:paraId="093F84C7" w14:textId="77777777" w:rsidR="0023223A" w:rsidRPr="0023223A" w:rsidRDefault="0023223A" w:rsidP="008D2BEA">
      <w:pPr>
        <w:rPr>
          <w:sz w:val="36"/>
          <w:szCs w:val="36"/>
        </w:rPr>
      </w:pPr>
    </w:p>
    <w:p w14:paraId="53088282" w14:textId="02BAD5D1" w:rsidR="0023223A" w:rsidRPr="0023223A" w:rsidRDefault="0023223A" w:rsidP="008D2BEA">
      <w:pPr>
        <w:rPr>
          <w:sz w:val="36"/>
          <w:szCs w:val="36"/>
        </w:rPr>
        <w:sectPr w:rsidR="0023223A" w:rsidRPr="0023223A">
          <w:pgSz w:w="12240" w:h="15840"/>
          <w:pgMar w:top="980" w:right="680" w:bottom="1040" w:left="1020" w:header="0" w:footer="76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23223A">
        <w:rPr>
          <w:sz w:val="36"/>
          <w:szCs w:val="36"/>
        </w:rPr>
        <w:t xml:space="preserve">OUTPUT:- </w:t>
      </w:r>
    </w:p>
    <w:p w14:paraId="0883961D" w14:textId="271338D4" w:rsidR="008D2BEA" w:rsidRPr="008D2BEA" w:rsidRDefault="008D2BEA" w:rsidP="008D2BEA">
      <w:pPr>
        <w:pStyle w:val="BodyText"/>
        <w:spacing w:line="88" w:lineRule="exact"/>
        <w:ind w:left="117"/>
        <w:rPr>
          <w:b w:val="0"/>
          <w:bCs w:val="0"/>
          <w:sz w:val="20"/>
          <w:szCs w:val="20"/>
        </w:rPr>
      </w:pPr>
      <w:r w:rsidRPr="008D2BEA">
        <w:rPr>
          <w:b w:val="0"/>
          <w:bCs w:val="0"/>
          <w:noProof/>
          <w:position w:val="-1"/>
          <w:sz w:val="20"/>
          <w:szCs w:val="20"/>
        </w:rPr>
        <w:lastRenderedPageBreak/>
        <mc:AlternateContent>
          <mc:Choice Requires="wpg">
            <w:drawing>
              <wp:inline distT="0" distB="0" distL="0" distR="0" wp14:anchorId="53754CD5" wp14:editId="55D35290">
                <wp:extent cx="6355080" cy="56515"/>
                <wp:effectExtent l="0" t="0" r="0" b="635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5080" cy="56515"/>
                          <a:chOff x="0" y="0"/>
                          <a:chExt cx="10008" cy="89"/>
                        </a:xfrm>
                      </wpg:grpSpPr>
                      <wps:wsp>
                        <wps:cNvPr id="6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08" cy="89"/>
                          </a:xfrm>
                          <a:prstGeom prst="rect">
                            <a:avLst/>
                          </a:prstGeom>
                          <a:solidFill>
                            <a:srgbClr val="A18E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0D9891" id="Group 6" o:spid="_x0000_s1026" style="width:500.4pt;height:4.45pt;mso-position-horizontal-relative:char;mso-position-vertical-relative:line" coordsize="1000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o9FVgIAACoFAAAOAAAAZHJzL2Uyb0RvYy54bWykVNtu2zAMfR+wfxD0vtjukiw16hRBL8GA&#10;bivW7QMUWb5gtqhRSpzs60dJTq/YS/YiiCJF8ZxD6uJy33dsp9C2oAueTVLOlJZQtrou+M8ftx8W&#10;nFkndCk60KrgB2X55fL9u4vB5OoMGuhKhYySaJsPpuCNcyZPEisb1Qs7AaM0OSvAXjgysU5KFANl&#10;77vkLE3nyQBYGgSprKXT6+jky5C/qpR036rKKse6glNtLqwY1o1fk+WFyGsUpmnlWIY4oYpetJoe&#10;fUx1LZxgW2zfpOpbiWChchMJfQJV1UoVMBCaLH2FZo2wNQFLnQ+1eaSJqH3F08lp5dfdPbK2LPic&#10;My16kii8yuaemsHUOUWs0TyYe4z4aHsH8pcld/La7+06BrPN8AVKSie2DgI1+wp7n4JAs31Q4PCo&#10;gNo7Julw/nE2SxcklCTfbD7LZlEh2ZCMb27J5ma8l6VpSp3mby3O/ZVE5PG9UONYkwdEbWafmLT/&#10;x+RDI4wKAlnP05HJ6ZHK79R/QtedYgGHf53CjlzaSCTTcNVQlFohwtAoUVJVWQDx4oI3LMlwGrP/&#10;ZkjkBq1bK+iZ3xQcqeqgmNjdWRfJPIZ4AS10bXnbdl0wsN5cdch2giZslS1u5quR/xdhnfbBGvy1&#10;mNGfkDgRU1RmA+WB8CHEMaVvhTYN4B/OBhrRgtvfW4GKs+6zJo7Os+nUz3QwprNPZ2Tgc8/muUdo&#10;SakK7jiL2ysX/4GtwbZu6KUsgNawoo6t2gDc1xerGoul5hn7ngYytNn4efiJf26HqKcvbvkXAAD/&#10;/wMAUEsDBBQABgAIAAAAIQCwR4IU2wAAAAQBAAAPAAAAZHJzL2Rvd25yZXYueG1sTI9Ba8JAEIXv&#10;hf6HZQq91d1YWmyajYjYnqRQFUpvY3ZMgtnZkF2T+O+79qKXB8Mb3vteNh9tI3rqfO1YQzJRIIgL&#10;Z2ouNey2H08zED4gG2wck4YzeZjn93cZpsYN/E39JpQihrBPUUMVQptK6YuKLPqJa4mjd3CdxRDP&#10;rpSmwyGG20ZOlXqVFmuODRW2tKyoOG5OVsPngMPiOVn16+Nhef7dvnz9rBPS+vFhXLyDCDSG6zNc&#10;8CM65JFp705svGg0xCHhXy+eUiru2GuYvYHMM3kLn/8BAAD//wMAUEsBAi0AFAAGAAgAAAAhALaD&#10;OJL+AAAA4QEAABMAAAAAAAAAAAAAAAAAAAAAAFtDb250ZW50X1R5cGVzXS54bWxQSwECLQAUAAYA&#10;CAAAACEAOP0h/9YAAACUAQAACwAAAAAAAAAAAAAAAAAvAQAAX3JlbHMvLnJlbHNQSwECLQAUAAYA&#10;CAAAACEAlZqPRVYCAAAqBQAADgAAAAAAAAAAAAAAAAAuAgAAZHJzL2Uyb0RvYy54bWxQSwECLQAU&#10;AAYACAAAACEAsEeCFNsAAAAEAQAADwAAAAAAAAAAAAAAAACwBAAAZHJzL2Rvd25yZXYueG1sUEsF&#10;BgAAAAAEAAQA8wAAALgFAAAAAA==&#10;">
                <v:rect id="Rectangle 5" o:spid="_x0000_s1027" style="position:absolute;width:10008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8VJwgAAANsAAAAPAAAAZHJzL2Rvd25yZXYueG1sRI9Ba8JA&#10;FITvBf/D8gRvdaNoKKmriCjorY3p/TX7TKLZt3F31fjvu4VCj8PMfMMsVr1pxZ2cbywrmIwTEMSl&#10;1Q1XCorj7vUNhA/IGlvLpOBJHlbLwcsCM20f/En3PFQiQthnqKAOocuk9GVNBv3YdsTRO1lnMETp&#10;KqkdPiLctHKaJKk02HBcqLGjTU3lJb8ZBbfNwc3n39f+mRb5x+6sC/nFW6VGw379DiJQH/7Df+29&#10;VpDO4PdL/AFy+QMAAP//AwBQSwECLQAUAAYACAAAACEA2+H2y+4AAACFAQAAEwAAAAAAAAAAAAAA&#10;AAAAAAAAW0NvbnRlbnRfVHlwZXNdLnhtbFBLAQItABQABgAIAAAAIQBa9CxbvwAAABUBAAALAAAA&#10;AAAAAAAAAAAAAB8BAABfcmVscy8ucmVsc1BLAQItABQABgAIAAAAIQDgO8VJwgAAANsAAAAPAAAA&#10;AAAAAAAAAAAAAAcCAABkcnMvZG93bnJldi54bWxQSwUGAAAAAAMAAwC3AAAA9gIAAAAA&#10;" fillcolor="#a18e6a" stroked="f"/>
                <w10:anchorlock/>
              </v:group>
            </w:pict>
          </mc:Fallback>
        </mc:AlternateContent>
      </w:r>
    </w:p>
    <w:p w14:paraId="71D2065F" w14:textId="214B69BE" w:rsidR="008D2BEA" w:rsidRDefault="008D2BEA" w:rsidP="008D2BEA">
      <w:pPr>
        <w:rPr>
          <w:caps/>
          <w:spacing w:val="15"/>
          <w:w w:val="105"/>
          <w:sz w:val="24"/>
          <w:szCs w:val="24"/>
        </w:rPr>
      </w:pPr>
    </w:p>
    <w:p w14:paraId="65246D5F" w14:textId="595BB324" w:rsidR="008D2BEA" w:rsidRDefault="0023223A" w:rsidP="008D2BEA">
      <w:r>
        <w:rPr>
          <w:noProof/>
        </w:rPr>
        <w:drawing>
          <wp:anchor distT="0" distB="0" distL="0" distR="0" simplePos="0" relativeHeight="251671552" behindDoc="0" locked="0" layoutInCell="1" allowOverlap="1" wp14:anchorId="0C3E9A57" wp14:editId="58B3C110">
            <wp:simplePos x="0" y="0"/>
            <wp:positionH relativeFrom="page">
              <wp:posOffset>731520</wp:posOffset>
            </wp:positionH>
            <wp:positionV relativeFrom="paragraph">
              <wp:posOffset>297180</wp:posOffset>
            </wp:positionV>
            <wp:extent cx="6263171" cy="3444239"/>
            <wp:effectExtent l="0" t="0" r="0" b="0"/>
            <wp:wrapTopAndBottom/>
            <wp:docPr id="121" name="imag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61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3171" cy="3444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F4476B" w14:textId="0F649776" w:rsidR="001D5EDC" w:rsidRPr="001D5EDC" w:rsidRDefault="001D5EDC" w:rsidP="001D5EDC"/>
    <w:p w14:paraId="21133733" w14:textId="7939753E" w:rsidR="001D5EDC" w:rsidRPr="001D5EDC" w:rsidRDefault="001D5EDC" w:rsidP="001D5EDC"/>
    <w:p w14:paraId="2C53C3EF" w14:textId="24907DC5" w:rsidR="001D5EDC" w:rsidRPr="001D5EDC" w:rsidRDefault="001D5EDC" w:rsidP="001D5EDC"/>
    <w:p w14:paraId="5635AF27" w14:textId="648D5B09" w:rsidR="001D5EDC" w:rsidRPr="001D5EDC" w:rsidRDefault="001D5EDC" w:rsidP="001D5EDC"/>
    <w:p w14:paraId="1DEA4961" w14:textId="400DD14D" w:rsidR="001D5EDC" w:rsidRPr="001D5EDC" w:rsidRDefault="001D5EDC" w:rsidP="001D5EDC"/>
    <w:p w14:paraId="6D234040" w14:textId="7C64C9D0" w:rsidR="001D5EDC" w:rsidRPr="001D5EDC" w:rsidRDefault="001D5EDC" w:rsidP="001D5EDC"/>
    <w:p w14:paraId="419F266D" w14:textId="00F96786" w:rsidR="001D5EDC" w:rsidRPr="001D5EDC" w:rsidRDefault="001D5EDC" w:rsidP="001D5EDC">
      <w:pPr>
        <w:tabs>
          <w:tab w:val="left" w:pos="8874"/>
        </w:tabs>
      </w:pPr>
      <w:r>
        <w:tab/>
      </w:r>
    </w:p>
    <w:p w14:paraId="271C55BA" w14:textId="05117D57" w:rsidR="001D5EDC" w:rsidRPr="001D5EDC" w:rsidRDefault="001D5EDC" w:rsidP="001D5EDC"/>
    <w:p w14:paraId="0B023200" w14:textId="6E44D0BC" w:rsidR="001D5EDC" w:rsidRPr="001D5EDC" w:rsidRDefault="001D5EDC" w:rsidP="001D5EDC"/>
    <w:p w14:paraId="6108B8FA" w14:textId="26AD3241" w:rsidR="001D5EDC" w:rsidRPr="001D5EDC" w:rsidRDefault="001D5EDC" w:rsidP="001D5EDC"/>
    <w:p w14:paraId="5D6D9C83" w14:textId="511A3092" w:rsidR="001D5EDC" w:rsidRPr="001D5EDC" w:rsidRDefault="001D5EDC" w:rsidP="001D5EDC"/>
    <w:p w14:paraId="74C628DA" w14:textId="6D527142" w:rsidR="001D5EDC" w:rsidRDefault="001D5EDC" w:rsidP="001D5EDC"/>
    <w:p w14:paraId="0ECFDB4E" w14:textId="571CE938" w:rsidR="001D5EDC" w:rsidRDefault="001D5EDC" w:rsidP="001D5EDC"/>
    <w:p w14:paraId="0B2BF7CB" w14:textId="77777777" w:rsidR="001D5EDC" w:rsidRPr="001D5EDC" w:rsidRDefault="001D5EDC" w:rsidP="001D5EDC"/>
    <w:p w14:paraId="14862990" w14:textId="79F54476" w:rsidR="001D5EDC" w:rsidRPr="001D5EDC" w:rsidRDefault="001D5EDC" w:rsidP="001D5EDC"/>
    <w:p w14:paraId="135158D1" w14:textId="7A953572" w:rsidR="001D5EDC" w:rsidRPr="001D5EDC" w:rsidRDefault="001D5EDC" w:rsidP="001D5EDC">
      <w:pPr>
        <w:pStyle w:val="Heading2"/>
      </w:pPr>
      <w:r w:rsidRPr="001D5EDC">
        <w:rPr>
          <w:w w:val="105"/>
        </w:rPr>
        <w:lastRenderedPageBreak/>
        <w:t>5</w:t>
      </w:r>
      <w:r>
        <w:rPr>
          <w:w w:val="105"/>
        </w:rPr>
        <w:t>1</w:t>
      </w:r>
      <w:r w:rsidRPr="001D5EDC">
        <w:rPr>
          <w:w w:val="105"/>
        </w:rPr>
        <w:t>-Write a program in C that accepts N*N matrix as</w:t>
      </w:r>
      <w:r w:rsidRPr="001D5EDC">
        <w:rPr>
          <w:spacing w:val="-21"/>
          <w:w w:val="105"/>
        </w:rPr>
        <w:t xml:space="preserve"> </w:t>
      </w:r>
      <w:r w:rsidRPr="001D5EDC">
        <w:rPr>
          <w:w w:val="105"/>
        </w:rPr>
        <w:t>input</w:t>
      </w:r>
      <w:r w:rsidRPr="001D5EDC">
        <w:rPr>
          <w:spacing w:val="-22"/>
          <w:w w:val="105"/>
        </w:rPr>
        <w:t xml:space="preserve"> </w:t>
      </w:r>
      <w:r w:rsidRPr="001D5EDC">
        <w:rPr>
          <w:w w:val="105"/>
        </w:rPr>
        <w:t>and</w:t>
      </w:r>
      <w:r w:rsidRPr="001D5EDC">
        <w:rPr>
          <w:spacing w:val="-25"/>
          <w:w w:val="105"/>
        </w:rPr>
        <w:t xml:space="preserve"> </w:t>
      </w:r>
      <w:r w:rsidRPr="001D5EDC">
        <w:rPr>
          <w:w w:val="105"/>
        </w:rPr>
        <w:t>print</w:t>
      </w:r>
      <w:r w:rsidRPr="001D5EDC">
        <w:rPr>
          <w:spacing w:val="-21"/>
          <w:w w:val="105"/>
        </w:rPr>
        <w:t xml:space="preserve"> </w:t>
      </w:r>
      <w:r w:rsidRPr="001D5EDC">
        <w:rPr>
          <w:w w:val="105"/>
        </w:rPr>
        <w:t>transpose</w:t>
      </w:r>
      <w:r w:rsidRPr="001D5EDC">
        <w:rPr>
          <w:spacing w:val="-22"/>
          <w:w w:val="105"/>
        </w:rPr>
        <w:t xml:space="preserve"> </w:t>
      </w:r>
      <w:r w:rsidRPr="001D5EDC">
        <w:rPr>
          <w:w w:val="105"/>
        </w:rPr>
        <w:t>of</w:t>
      </w:r>
      <w:r w:rsidRPr="001D5EDC">
        <w:rPr>
          <w:spacing w:val="-25"/>
          <w:w w:val="105"/>
        </w:rPr>
        <w:t xml:space="preserve"> </w:t>
      </w:r>
      <w:r w:rsidRPr="001D5EDC">
        <w:rPr>
          <w:w w:val="105"/>
        </w:rPr>
        <w:t>this</w:t>
      </w:r>
      <w:r w:rsidRPr="001D5EDC">
        <w:rPr>
          <w:spacing w:val="-24"/>
          <w:w w:val="105"/>
        </w:rPr>
        <w:t xml:space="preserve"> </w:t>
      </w:r>
      <w:r w:rsidRPr="001D5EDC">
        <w:rPr>
          <w:w w:val="105"/>
        </w:rPr>
        <w:t>matrix</w:t>
      </w:r>
      <w:r w:rsidRPr="001D5EDC">
        <w:rPr>
          <w:spacing w:val="-17"/>
          <w:w w:val="105"/>
        </w:rPr>
        <w:t xml:space="preserve"> </w:t>
      </w:r>
      <w:r w:rsidRPr="001D5EDC">
        <w:rPr>
          <w:w w:val="105"/>
        </w:rPr>
        <w:t>.</w:t>
      </w:r>
    </w:p>
    <w:p w14:paraId="37ABAB5D" w14:textId="4FD9D1FF" w:rsidR="001D5EDC" w:rsidRPr="001D5EDC" w:rsidRDefault="001D5EDC" w:rsidP="001D5EDC">
      <w:pPr>
        <w:pStyle w:val="Heading2"/>
      </w:pPr>
    </w:p>
    <w:p w14:paraId="5C303752" w14:textId="04D9CFCA" w:rsidR="001D5EDC" w:rsidRDefault="001D5EDC" w:rsidP="001D5EDC">
      <w:pPr>
        <w:spacing w:before="86" w:line="278" w:lineRule="auto"/>
        <w:ind w:right="756"/>
        <w:rPr>
          <w:b/>
          <w:w w:val="95"/>
          <w:sz w:val="24"/>
          <w:shd w:val="clear" w:color="auto" w:fill="F9F8F8"/>
        </w:rPr>
      </w:pPr>
      <w:r>
        <w:rPr>
          <w:b/>
          <w:w w:val="90"/>
          <w:sz w:val="24"/>
          <w:shd w:val="clear" w:color="auto" w:fill="F9F8F8"/>
        </w:rPr>
        <w:t>Theory:</w:t>
      </w:r>
      <w:r>
        <w:rPr>
          <w:b/>
          <w:spacing w:val="-18"/>
          <w:w w:val="90"/>
          <w:sz w:val="24"/>
          <w:shd w:val="clear" w:color="auto" w:fill="F9F8F8"/>
        </w:rPr>
        <w:t xml:space="preserve"> </w:t>
      </w:r>
      <w:r>
        <w:rPr>
          <w:b/>
          <w:w w:val="90"/>
          <w:sz w:val="24"/>
          <w:shd w:val="clear" w:color="auto" w:fill="F9F8F8"/>
        </w:rPr>
        <w:t>The</w:t>
      </w:r>
      <w:r>
        <w:rPr>
          <w:b/>
          <w:spacing w:val="-17"/>
          <w:w w:val="90"/>
          <w:sz w:val="24"/>
          <w:shd w:val="clear" w:color="auto" w:fill="F9F8F8"/>
        </w:rPr>
        <w:t xml:space="preserve"> </w:t>
      </w:r>
      <w:r>
        <w:rPr>
          <w:b/>
          <w:w w:val="90"/>
          <w:sz w:val="24"/>
          <w:shd w:val="clear" w:color="auto" w:fill="F9F8F8"/>
        </w:rPr>
        <w:t>transpose</w:t>
      </w:r>
      <w:r>
        <w:rPr>
          <w:b/>
          <w:spacing w:val="-17"/>
          <w:w w:val="90"/>
          <w:sz w:val="24"/>
          <w:shd w:val="clear" w:color="auto" w:fill="F9F8F8"/>
        </w:rPr>
        <w:t xml:space="preserve"> </w:t>
      </w:r>
      <w:r>
        <w:rPr>
          <w:b/>
          <w:w w:val="90"/>
          <w:sz w:val="24"/>
          <w:shd w:val="clear" w:color="auto" w:fill="F9F8F8"/>
        </w:rPr>
        <w:t>of</w:t>
      </w:r>
      <w:r>
        <w:rPr>
          <w:b/>
          <w:spacing w:val="-18"/>
          <w:w w:val="90"/>
          <w:sz w:val="24"/>
          <w:shd w:val="clear" w:color="auto" w:fill="F9F8F8"/>
        </w:rPr>
        <w:t xml:space="preserve"> </w:t>
      </w:r>
      <w:r>
        <w:rPr>
          <w:b/>
          <w:w w:val="90"/>
          <w:sz w:val="24"/>
          <w:shd w:val="clear" w:color="auto" w:fill="F9F8F8"/>
        </w:rPr>
        <w:t>a</w:t>
      </w:r>
      <w:r>
        <w:rPr>
          <w:b/>
          <w:spacing w:val="-17"/>
          <w:w w:val="90"/>
          <w:sz w:val="24"/>
          <w:shd w:val="clear" w:color="auto" w:fill="F9F8F8"/>
        </w:rPr>
        <w:t xml:space="preserve"> </w:t>
      </w:r>
      <w:r>
        <w:rPr>
          <w:b/>
          <w:w w:val="90"/>
          <w:sz w:val="24"/>
          <w:shd w:val="clear" w:color="auto" w:fill="F9F8F8"/>
        </w:rPr>
        <w:t>matrix</w:t>
      </w:r>
      <w:r>
        <w:rPr>
          <w:b/>
          <w:spacing w:val="-17"/>
          <w:w w:val="90"/>
          <w:sz w:val="24"/>
          <w:shd w:val="clear" w:color="auto" w:fill="F9F8F8"/>
        </w:rPr>
        <w:t xml:space="preserve"> </w:t>
      </w:r>
      <w:r>
        <w:rPr>
          <w:b/>
          <w:w w:val="90"/>
          <w:sz w:val="24"/>
          <w:shd w:val="clear" w:color="auto" w:fill="F9F8F8"/>
        </w:rPr>
        <w:t>is</w:t>
      </w:r>
      <w:r>
        <w:rPr>
          <w:b/>
          <w:spacing w:val="-17"/>
          <w:w w:val="90"/>
          <w:sz w:val="24"/>
          <w:shd w:val="clear" w:color="auto" w:fill="F9F8F8"/>
        </w:rPr>
        <w:t xml:space="preserve"> </w:t>
      </w:r>
      <w:r>
        <w:rPr>
          <w:b/>
          <w:w w:val="90"/>
          <w:sz w:val="24"/>
          <w:shd w:val="clear" w:color="auto" w:fill="F9F8F8"/>
        </w:rPr>
        <w:t>a</w:t>
      </w:r>
      <w:r>
        <w:rPr>
          <w:b/>
          <w:spacing w:val="-18"/>
          <w:w w:val="90"/>
          <w:sz w:val="24"/>
          <w:shd w:val="clear" w:color="auto" w:fill="F9F8F8"/>
        </w:rPr>
        <w:t xml:space="preserve"> </w:t>
      </w:r>
      <w:r>
        <w:rPr>
          <w:b/>
          <w:w w:val="90"/>
          <w:sz w:val="24"/>
          <w:shd w:val="clear" w:color="auto" w:fill="F9F8F8"/>
        </w:rPr>
        <w:t>new</w:t>
      </w:r>
      <w:r>
        <w:rPr>
          <w:b/>
          <w:spacing w:val="-16"/>
          <w:w w:val="90"/>
          <w:sz w:val="24"/>
          <w:shd w:val="clear" w:color="auto" w:fill="F9F8F8"/>
        </w:rPr>
        <w:t xml:space="preserve"> </w:t>
      </w:r>
      <w:r>
        <w:rPr>
          <w:b/>
          <w:w w:val="90"/>
          <w:sz w:val="24"/>
          <w:shd w:val="clear" w:color="auto" w:fill="F9F8F8"/>
        </w:rPr>
        <w:t>matrix</w:t>
      </w:r>
      <w:r>
        <w:rPr>
          <w:b/>
          <w:spacing w:val="-16"/>
          <w:w w:val="90"/>
          <w:sz w:val="24"/>
          <w:shd w:val="clear" w:color="auto" w:fill="F9F8F8"/>
        </w:rPr>
        <w:t xml:space="preserve"> </w:t>
      </w:r>
      <w:r>
        <w:rPr>
          <w:b/>
          <w:w w:val="90"/>
          <w:sz w:val="24"/>
          <w:shd w:val="clear" w:color="auto" w:fill="F9F8F8"/>
        </w:rPr>
        <w:t>that</w:t>
      </w:r>
      <w:r>
        <w:rPr>
          <w:b/>
          <w:spacing w:val="-18"/>
          <w:w w:val="90"/>
          <w:sz w:val="24"/>
          <w:shd w:val="clear" w:color="auto" w:fill="F9F8F8"/>
        </w:rPr>
        <w:t xml:space="preserve"> </w:t>
      </w:r>
      <w:r>
        <w:rPr>
          <w:b/>
          <w:w w:val="90"/>
          <w:sz w:val="24"/>
          <w:shd w:val="clear" w:color="auto" w:fill="F9F8F8"/>
        </w:rPr>
        <w:t>is</w:t>
      </w:r>
      <w:r>
        <w:rPr>
          <w:b/>
          <w:spacing w:val="-16"/>
          <w:w w:val="90"/>
          <w:sz w:val="24"/>
          <w:shd w:val="clear" w:color="auto" w:fill="F9F8F8"/>
        </w:rPr>
        <w:t xml:space="preserve"> </w:t>
      </w:r>
      <w:r>
        <w:rPr>
          <w:b/>
          <w:w w:val="90"/>
          <w:sz w:val="24"/>
          <w:shd w:val="clear" w:color="auto" w:fill="F9F8F8"/>
        </w:rPr>
        <w:t>obtained</w:t>
      </w:r>
      <w:r>
        <w:rPr>
          <w:b/>
          <w:spacing w:val="-16"/>
          <w:w w:val="90"/>
          <w:sz w:val="24"/>
          <w:shd w:val="clear" w:color="auto" w:fill="F9F8F8"/>
        </w:rPr>
        <w:t xml:space="preserve"> </w:t>
      </w:r>
      <w:r>
        <w:rPr>
          <w:b/>
          <w:w w:val="90"/>
          <w:sz w:val="24"/>
          <w:shd w:val="clear" w:color="auto" w:fill="F9F8F8"/>
        </w:rPr>
        <w:t>by</w:t>
      </w:r>
      <w:r>
        <w:rPr>
          <w:b/>
          <w:spacing w:val="-17"/>
          <w:w w:val="90"/>
          <w:sz w:val="24"/>
          <w:shd w:val="clear" w:color="auto" w:fill="F9F8F8"/>
        </w:rPr>
        <w:t xml:space="preserve"> </w:t>
      </w:r>
      <w:r>
        <w:rPr>
          <w:b/>
          <w:w w:val="90"/>
          <w:sz w:val="24"/>
          <w:shd w:val="clear" w:color="auto" w:fill="F9F8F8"/>
        </w:rPr>
        <w:t>exchanging</w:t>
      </w:r>
      <w:r>
        <w:rPr>
          <w:b/>
          <w:spacing w:val="-18"/>
          <w:w w:val="90"/>
          <w:sz w:val="24"/>
          <w:shd w:val="clear" w:color="auto" w:fill="F9F8F8"/>
        </w:rPr>
        <w:t xml:space="preserve"> </w:t>
      </w:r>
      <w:r>
        <w:rPr>
          <w:b/>
          <w:w w:val="90"/>
          <w:sz w:val="24"/>
          <w:shd w:val="clear" w:color="auto" w:fill="F9F8F8"/>
        </w:rPr>
        <w:t>the</w:t>
      </w:r>
      <w:r>
        <w:rPr>
          <w:b/>
          <w:spacing w:val="-16"/>
          <w:w w:val="90"/>
          <w:sz w:val="24"/>
          <w:shd w:val="clear" w:color="auto" w:fill="F9F8F8"/>
        </w:rPr>
        <w:t xml:space="preserve"> </w:t>
      </w:r>
      <w:r>
        <w:rPr>
          <w:b/>
          <w:w w:val="90"/>
          <w:sz w:val="24"/>
          <w:shd w:val="clear" w:color="auto" w:fill="F9F8F8"/>
        </w:rPr>
        <w:t>rows</w:t>
      </w:r>
      <w:r>
        <w:rPr>
          <w:b/>
          <w:w w:val="90"/>
          <w:sz w:val="24"/>
        </w:rPr>
        <w:t xml:space="preserve"> </w:t>
      </w:r>
      <w:r>
        <w:rPr>
          <w:b/>
          <w:w w:val="95"/>
          <w:sz w:val="24"/>
          <w:shd w:val="clear" w:color="auto" w:fill="F9F8F8"/>
        </w:rPr>
        <w:t>and</w:t>
      </w:r>
      <w:r>
        <w:rPr>
          <w:b/>
          <w:spacing w:val="9"/>
          <w:w w:val="95"/>
          <w:sz w:val="24"/>
          <w:shd w:val="clear" w:color="auto" w:fill="F9F8F8"/>
        </w:rPr>
        <w:t xml:space="preserve"> </w:t>
      </w:r>
      <w:r>
        <w:rPr>
          <w:b/>
          <w:w w:val="95"/>
          <w:sz w:val="24"/>
          <w:shd w:val="clear" w:color="auto" w:fill="F9F8F8"/>
        </w:rPr>
        <w:t>columns.</w:t>
      </w:r>
    </w:p>
    <w:p w14:paraId="33051F46" w14:textId="099C2F60" w:rsidR="001D5EDC" w:rsidRDefault="001D5EDC" w:rsidP="001D5EDC">
      <w:pPr>
        <w:spacing w:before="86" w:line="278" w:lineRule="auto"/>
        <w:ind w:right="756"/>
        <w:rPr>
          <w:b/>
          <w:w w:val="95"/>
          <w:sz w:val="24"/>
          <w:shd w:val="clear" w:color="auto" w:fill="F9F8F8"/>
        </w:rPr>
      </w:pPr>
      <w:r>
        <w:rPr>
          <w:b/>
          <w:w w:val="95"/>
          <w:sz w:val="24"/>
          <w:shd w:val="clear" w:color="auto" w:fill="F9F8F8"/>
        </w:rPr>
        <w:t>CODE:-</w:t>
      </w:r>
    </w:p>
    <w:p w14:paraId="41C3FF60" w14:textId="77777777" w:rsidR="001D5EDC" w:rsidRDefault="001D5EDC" w:rsidP="001D5EDC">
      <w:pPr>
        <w:pStyle w:val="BodyText"/>
        <w:spacing w:before="243" w:line="280" w:lineRule="auto"/>
        <w:ind w:left="852" w:right="6928" w:firstLine="69"/>
        <w:rPr>
          <w:rFonts w:asciiTheme="minorHAnsi" w:hAnsiTheme="minorHAnsi" w:cstheme="minorHAnsi"/>
          <w:b w:val="0"/>
          <w:bCs w:val="0"/>
          <w:color w:val="0D0D0D"/>
          <w:w w:val="105"/>
          <w:sz w:val="22"/>
          <w:szCs w:val="22"/>
        </w:rPr>
      </w:pPr>
      <w:r w:rsidRPr="001D5EDC">
        <w:rPr>
          <w:rFonts w:asciiTheme="minorHAnsi" w:hAnsiTheme="minorHAnsi" w:cstheme="minorHAnsi"/>
          <w:b w:val="0"/>
          <w:bCs w:val="0"/>
          <w:color w:val="0D0D0D"/>
          <w:w w:val="105"/>
          <w:sz w:val="22"/>
          <w:szCs w:val="22"/>
        </w:rPr>
        <w:t xml:space="preserve">#include&lt;stdio.h&gt; </w:t>
      </w:r>
    </w:p>
    <w:p w14:paraId="1F5C8D35" w14:textId="0F5EC54E" w:rsidR="001D5EDC" w:rsidRPr="001D5EDC" w:rsidRDefault="001D5EDC" w:rsidP="001D5EDC">
      <w:pPr>
        <w:pStyle w:val="BodyText"/>
        <w:spacing w:before="243" w:line="280" w:lineRule="auto"/>
        <w:ind w:left="852" w:right="6928" w:firstLine="69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D5EDC">
        <w:rPr>
          <w:rFonts w:asciiTheme="minorHAnsi" w:hAnsiTheme="minorHAnsi" w:cstheme="minorHAnsi"/>
          <w:b w:val="0"/>
          <w:bCs w:val="0"/>
          <w:color w:val="0D0D0D"/>
          <w:w w:val="105"/>
          <w:sz w:val="22"/>
          <w:szCs w:val="22"/>
        </w:rPr>
        <w:t>int main()</w:t>
      </w:r>
    </w:p>
    <w:p w14:paraId="3CA1F7A8" w14:textId="77777777" w:rsidR="001D5EDC" w:rsidRPr="001D5EDC" w:rsidRDefault="001D5EDC" w:rsidP="001D5EDC">
      <w:pPr>
        <w:pStyle w:val="BodyText"/>
        <w:spacing w:line="321" w:lineRule="exact"/>
        <w:ind w:left="852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D5EDC">
        <w:rPr>
          <w:rFonts w:asciiTheme="minorHAnsi" w:hAnsiTheme="minorHAnsi" w:cstheme="minorHAnsi"/>
          <w:b w:val="0"/>
          <w:bCs w:val="0"/>
          <w:color w:val="0D0D0D"/>
          <w:w w:val="88"/>
          <w:sz w:val="22"/>
          <w:szCs w:val="22"/>
        </w:rPr>
        <w:t>{</w:t>
      </w:r>
    </w:p>
    <w:p w14:paraId="2CA6B3DC" w14:textId="77777777" w:rsidR="001D5EDC" w:rsidRPr="001D5EDC" w:rsidRDefault="001D5EDC" w:rsidP="001D5EDC">
      <w:pPr>
        <w:pStyle w:val="BodyText"/>
        <w:spacing w:before="54" w:line="278" w:lineRule="auto"/>
        <w:ind w:left="1130" w:right="345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D5EDC">
        <w:rPr>
          <w:rFonts w:asciiTheme="minorHAnsi" w:hAnsiTheme="minorHAnsi" w:cstheme="minorHAnsi"/>
          <w:b w:val="0"/>
          <w:bCs w:val="0"/>
          <w:color w:val="0D0D0D"/>
          <w:w w:val="105"/>
          <w:sz w:val="22"/>
          <w:szCs w:val="22"/>
        </w:rPr>
        <w:t>int</w:t>
      </w:r>
      <w:r w:rsidRPr="001D5EDC">
        <w:rPr>
          <w:rFonts w:asciiTheme="minorHAnsi" w:hAnsiTheme="minorHAnsi" w:cstheme="minorHAnsi"/>
          <w:b w:val="0"/>
          <w:bCs w:val="0"/>
          <w:color w:val="0D0D0D"/>
          <w:spacing w:val="-51"/>
          <w:w w:val="105"/>
          <w:sz w:val="22"/>
          <w:szCs w:val="22"/>
        </w:rPr>
        <w:t xml:space="preserve"> </w:t>
      </w:r>
      <w:r w:rsidRPr="001D5EDC">
        <w:rPr>
          <w:rFonts w:asciiTheme="minorHAnsi" w:hAnsiTheme="minorHAnsi" w:cstheme="minorHAnsi"/>
          <w:b w:val="0"/>
          <w:bCs w:val="0"/>
          <w:color w:val="0D0D0D"/>
          <w:w w:val="105"/>
          <w:sz w:val="22"/>
          <w:szCs w:val="22"/>
        </w:rPr>
        <w:t>a[10][10],</w:t>
      </w:r>
      <w:r w:rsidRPr="001D5EDC">
        <w:rPr>
          <w:rFonts w:asciiTheme="minorHAnsi" w:hAnsiTheme="minorHAnsi" w:cstheme="minorHAnsi"/>
          <w:b w:val="0"/>
          <w:bCs w:val="0"/>
          <w:color w:val="0D0D0D"/>
          <w:spacing w:val="-52"/>
          <w:w w:val="105"/>
          <w:sz w:val="22"/>
          <w:szCs w:val="22"/>
        </w:rPr>
        <w:t xml:space="preserve"> </w:t>
      </w:r>
      <w:r w:rsidRPr="001D5EDC">
        <w:rPr>
          <w:rFonts w:asciiTheme="minorHAnsi" w:hAnsiTheme="minorHAnsi" w:cstheme="minorHAnsi"/>
          <w:b w:val="0"/>
          <w:bCs w:val="0"/>
          <w:color w:val="0D0D0D"/>
          <w:w w:val="105"/>
          <w:sz w:val="22"/>
          <w:szCs w:val="22"/>
        </w:rPr>
        <w:t>transpose[10][10],</w:t>
      </w:r>
      <w:r w:rsidRPr="001D5EDC">
        <w:rPr>
          <w:rFonts w:asciiTheme="minorHAnsi" w:hAnsiTheme="minorHAnsi" w:cstheme="minorHAnsi"/>
          <w:b w:val="0"/>
          <w:bCs w:val="0"/>
          <w:color w:val="0D0D0D"/>
          <w:spacing w:val="-52"/>
          <w:w w:val="105"/>
          <w:sz w:val="22"/>
          <w:szCs w:val="22"/>
        </w:rPr>
        <w:t xml:space="preserve"> </w:t>
      </w:r>
      <w:r w:rsidRPr="001D5EDC">
        <w:rPr>
          <w:rFonts w:asciiTheme="minorHAnsi" w:hAnsiTheme="minorHAnsi" w:cstheme="minorHAnsi"/>
          <w:b w:val="0"/>
          <w:bCs w:val="0"/>
          <w:color w:val="0D0D0D"/>
          <w:w w:val="105"/>
          <w:sz w:val="22"/>
          <w:szCs w:val="22"/>
        </w:rPr>
        <w:t>r,</w:t>
      </w:r>
      <w:r w:rsidRPr="001D5EDC">
        <w:rPr>
          <w:rFonts w:asciiTheme="minorHAnsi" w:hAnsiTheme="minorHAnsi" w:cstheme="minorHAnsi"/>
          <w:b w:val="0"/>
          <w:bCs w:val="0"/>
          <w:color w:val="0D0D0D"/>
          <w:spacing w:val="-51"/>
          <w:w w:val="105"/>
          <w:sz w:val="22"/>
          <w:szCs w:val="22"/>
        </w:rPr>
        <w:t xml:space="preserve"> </w:t>
      </w:r>
      <w:r w:rsidRPr="001D5EDC">
        <w:rPr>
          <w:rFonts w:asciiTheme="minorHAnsi" w:hAnsiTheme="minorHAnsi" w:cstheme="minorHAnsi"/>
          <w:b w:val="0"/>
          <w:bCs w:val="0"/>
          <w:color w:val="0D0D0D"/>
          <w:w w:val="105"/>
          <w:sz w:val="22"/>
          <w:szCs w:val="22"/>
        </w:rPr>
        <w:t>c,</w:t>
      </w:r>
      <w:r w:rsidRPr="001D5EDC">
        <w:rPr>
          <w:rFonts w:asciiTheme="minorHAnsi" w:hAnsiTheme="minorHAnsi" w:cstheme="minorHAnsi"/>
          <w:b w:val="0"/>
          <w:bCs w:val="0"/>
          <w:color w:val="0D0D0D"/>
          <w:spacing w:val="-52"/>
          <w:w w:val="105"/>
          <w:sz w:val="22"/>
          <w:szCs w:val="22"/>
        </w:rPr>
        <w:t xml:space="preserve"> </w:t>
      </w:r>
      <w:r w:rsidRPr="001D5EDC">
        <w:rPr>
          <w:rFonts w:asciiTheme="minorHAnsi" w:hAnsiTheme="minorHAnsi" w:cstheme="minorHAnsi"/>
          <w:b w:val="0"/>
          <w:bCs w:val="0"/>
          <w:color w:val="0D0D0D"/>
          <w:w w:val="105"/>
          <w:sz w:val="22"/>
          <w:szCs w:val="22"/>
        </w:rPr>
        <w:t>i, j; printf("Enter rows and columns: "); scanf("%d %d", &amp;r, &amp;c);</w:t>
      </w:r>
    </w:p>
    <w:p w14:paraId="124ED1DF" w14:textId="77777777" w:rsidR="001D5EDC" w:rsidRPr="001D5EDC" w:rsidRDefault="001D5EDC" w:rsidP="001D5EDC">
      <w:pPr>
        <w:pStyle w:val="BodyText"/>
        <w:spacing w:before="4" w:line="278" w:lineRule="auto"/>
        <w:ind w:left="1130" w:right="4233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D5EDC">
        <w:rPr>
          <w:rFonts w:asciiTheme="minorHAnsi" w:hAnsiTheme="minorHAnsi" w:cstheme="minorHAnsi"/>
          <w:b w:val="0"/>
          <w:bCs w:val="0"/>
          <w:color w:val="0D0D0D"/>
          <w:w w:val="105"/>
          <w:sz w:val="22"/>
          <w:szCs w:val="22"/>
        </w:rPr>
        <w:t xml:space="preserve">printf("\nEnter matrix elements:\n"); </w:t>
      </w:r>
      <w:r w:rsidRPr="001D5EDC">
        <w:rPr>
          <w:rFonts w:asciiTheme="minorHAnsi" w:hAnsiTheme="minorHAnsi" w:cstheme="minorHAnsi"/>
          <w:b w:val="0"/>
          <w:bCs w:val="0"/>
          <w:color w:val="0D0D0D"/>
          <w:w w:val="110"/>
          <w:sz w:val="22"/>
          <w:szCs w:val="22"/>
        </w:rPr>
        <w:t>for (i = 0; i &lt; r; ++i)</w:t>
      </w:r>
    </w:p>
    <w:p w14:paraId="74D60E68" w14:textId="77777777" w:rsidR="001D5EDC" w:rsidRPr="001D5EDC" w:rsidRDefault="001D5EDC" w:rsidP="001D5EDC">
      <w:pPr>
        <w:pStyle w:val="BodyText"/>
        <w:spacing w:before="2"/>
        <w:ind w:left="1411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D5EDC"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  <w:t>for (j = 0; j &lt; c; ++j) {</w:t>
      </w:r>
    </w:p>
    <w:p w14:paraId="52F3A70A" w14:textId="77777777" w:rsidR="001D5EDC" w:rsidRPr="001D5EDC" w:rsidRDefault="001D5EDC" w:rsidP="001D5EDC">
      <w:pPr>
        <w:pStyle w:val="BodyText"/>
        <w:spacing w:before="51"/>
        <w:ind w:left="169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D5EDC">
        <w:rPr>
          <w:rFonts w:asciiTheme="minorHAnsi" w:hAnsiTheme="minorHAnsi" w:cstheme="minorHAnsi"/>
          <w:b w:val="0"/>
          <w:bCs w:val="0"/>
          <w:color w:val="0D0D0D"/>
          <w:w w:val="110"/>
          <w:sz w:val="22"/>
          <w:szCs w:val="22"/>
        </w:rPr>
        <w:t>printf("Enter element a[%d][%d]: ", i, j);</w:t>
      </w:r>
    </w:p>
    <w:p w14:paraId="685BFCD4" w14:textId="77777777" w:rsidR="001D5EDC" w:rsidRPr="001D5EDC" w:rsidRDefault="001D5EDC" w:rsidP="001D5EDC">
      <w:pPr>
        <w:pStyle w:val="BodyText"/>
        <w:spacing w:before="55"/>
        <w:ind w:left="169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D5EDC">
        <w:rPr>
          <w:rFonts w:asciiTheme="minorHAnsi" w:hAnsiTheme="minorHAnsi" w:cstheme="minorHAnsi"/>
          <w:b w:val="0"/>
          <w:bCs w:val="0"/>
          <w:color w:val="0D0D0D"/>
          <w:w w:val="115"/>
          <w:sz w:val="22"/>
          <w:szCs w:val="22"/>
        </w:rPr>
        <w:t>scanf("%d", &amp;a[i][j]);</w:t>
      </w:r>
    </w:p>
    <w:p w14:paraId="2BFF34D2" w14:textId="77777777" w:rsidR="001D5EDC" w:rsidRPr="001D5EDC" w:rsidRDefault="001D5EDC" w:rsidP="001D5EDC">
      <w:pPr>
        <w:pStyle w:val="BodyText"/>
        <w:spacing w:before="52"/>
        <w:ind w:left="1409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D5EDC">
        <w:rPr>
          <w:rFonts w:asciiTheme="minorHAnsi" w:hAnsiTheme="minorHAnsi" w:cstheme="minorHAnsi"/>
          <w:b w:val="0"/>
          <w:bCs w:val="0"/>
          <w:color w:val="0D0D0D"/>
          <w:w w:val="88"/>
          <w:sz w:val="22"/>
          <w:szCs w:val="22"/>
        </w:rPr>
        <w:t>}</w:t>
      </w:r>
    </w:p>
    <w:p w14:paraId="789A3407" w14:textId="77777777" w:rsidR="001D5EDC" w:rsidRPr="001D5EDC" w:rsidRDefault="001D5EDC" w:rsidP="001D5EDC">
      <w:pPr>
        <w:pStyle w:val="BodyText"/>
        <w:spacing w:before="54" w:line="280" w:lineRule="auto"/>
        <w:ind w:left="1130" w:right="5149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D5EDC">
        <w:rPr>
          <w:rFonts w:asciiTheme="minorHAnsi" w:hAnsiTheme="minorHAnsi" w:cstheme="minorHAnsi"/>
          <w:b w:val="0"/>
          <w:bCs w:val="0"/>
          <w:color w:val="0D0D0D"/>
          <w:w w:val="110"/>
          <w:sz w:val="22"/>
          <w:szCs w:val="22"/>
        </w:rPr>
        <w:t>printf("\nEntered</w:t>
      </w:r>
      <w:r w:rsidRPr="001D5EDC">
        <w:rPr>
          <w:rFonts w:asciiTheme="minorHAnsi" w:hAnsiTheme="minorHAnsi" w:cstheme="minorHAnsi"/>
          <w:b w:val="0"/>
          <w:bCs w:val="0"/>
          <w:color w:val="0D0D0D"/>
          <w:spacing w:val="-58"/>
          <w:w w:val="110"/>
          <w:sz w:val="22"/>
          <w:szCs w:val="22"/>
        </w:rPr>
        <w:t xml:space="preserve"> </w:t>
      </w:r>
      <w:r w:rsidRPr="001D5EDC">
        <w:rPr>
          <w:rFonts w:asciiTheme="minorHAnsi" w:hAnsiTheme="minorHAnsi" w:cstheme="minorHAnsi"/>
          <w:b w:val="0"/>
          <w:bCs w:val="0"/>
          <w:color w:val="0D0D0D"/>
          <w:w w:val="110"/>
          <w:sz w:val="22"/>
          <w:szCs w:val="22"/>
        </w:rPr>
        <w:t>matrix:</w:t>
      </w:r>
      <w:r w:rsidRPr="001D5EDC">
        <w:rPr>
          <w:rFonts w:asciiTheme="minorHAnsi" w:hAnsiTheme="minorHAnsi" w:cstheme="minorHAnsi"/>
          <w:b w:val="0"/>
          <w:bCs w:val="0"/>
          <w:color w:val="0D0D0D"/>
          <w:spacing w:val="-57"/>
          <w:w w:val="110"/>
          <w:sz w:val="22"/>
          <w:szCs w:val="22"/>
        </w:rPr>
        <w:t xml:space="preserve"> </w:t>
      </w:r>
      <w:r w:rsidRPr="001D5EDC">
        <w:rPr>
          <w:rFonts w:asciiTheme="minorHAnsi" w:hAnsiTheme="minorHAnsi" w:cstheme="minorHAnsi"/>
          <w:b w:val="0"/>
          <w:bCs w:val="0"/>
          <w:color w:val="0D0D0D"/>
          <w:w w:val="110"/>
          <w:sz w:val="22"/>
          <w:szCs w:val="22"/>
        </w:rPr>
        <w:t>\n"); for (i = 0; i &lt; r; ++i)</w:t>
      </w:r>
    </w:p>
    <w:p w14:paraId="4ECAE548" w14:textId="77777777" w:rsidR="001D5EDC" w:rsidRPr="001D5EDC" w:rsidRDefault="001D5EDC" w:rsidP="001D5EDC">
      <w:pPr>
        <w:pStyle w:val="BodyText"/>
        <w:spacing w:line="278" w:lineRule="auto"/>
        <w:ind w:left="1690" w:right="5980" w:hanging="279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D5EDC">
        <w:rPr>
          <w:rFonts w:asciiTheme="minorHAnsi" w:hAnsiTheme="minorHAnsi" w:cstheme="minorHAnsi"/>
          <w:b w:val="0"/>
          <w:bCs w:val="0"/>
          <w:color w:val="0D0D0D"/>
          <w:w w:val="105"/>
          <w:sz w:val="22"/>
          <w:szCs w:val="22"/>
        </w:rPr>
        <w:t>for (j = 0; j &lt; c; ++j) { printf("%d ", a[i][j]); if (j == c - 1)</w:t>
      </w:r>
    </w:p>
    <w:p w14:paraId="58CAD4FE" w14:textId="77777777" w:rsidR="001D5EDC" w:rsidRPr="001D5EDC" w:rsidRDefault="001D5EDC" w:rsidP="001D5EDC">
      <w:pPr>
        <w:pStyle w:val="BodyText"/>
        <w:ind w:left="197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D5EDC">
        <w:rPr>
          <w:rFonts w:asciiTheme="minorHAnsi" w:hAnsiTheme="minorHAnsi" w:cstheme="minorHAnsi"/>
          <w:b w:val="0"/>
          <w:bCs w:val="0"/>
          <w:color w:val="0D0D0D"/>
          <w:w w:val="110"/>
          <w:sz w:val="22"/>
          <w:szCs w:val="22"/>
        </w:rPr>
        <w:t>printf("\n");</w:t>
      </w:r>
    </w:p>
    <w:p w14:paraId="785A0C4E" w14:textId="77777777" w:rsidR="001D5EDC" w:rsidRPr="001D5EDC" w:rsidRDefault="001D5EDC" w:rsidP="001D5EDC">
      <w:pPr>
        <w:pStyle w:val="BodyText"/>
        <w:spacing w:before="50"/>
        <w:ind w:left="1409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D5EDC">
        <w:rPr>
          <w:rFonts w:asciiTheme="minorHAnsi" w:hAnsiTheme="minorHAnsi" w:cstheme="minorHAnsi"/>
          <w:b w:val="0"/>
          <w:bCs w:val="0"/>
          <w:color w:val="0D0D0D"/>
          <w:w w:val="88"/>
          <w:sz w:val="22"/>
          <w:szCs w:val="22"/>
        </w:rPr>
        <w:t>}</w:t>
      </w:r>
    </w:p>
    <w:p w14:paraId="31970C17" w14:textId="77777777" w:rsidR="001D5EDC" w:rsidRPr="001D5EDC" w:rsidRDefault="001D5EDC" w:rsidP="001D5EDC">
      <w:pPr>
        <w:pStyle w:val="BodyText"/>
        <w:spacing w:before="55"/>
        <w:ind w:left="113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D5EDC">
        <w:rPr>
          <w:rFonts w:asciiTheme="minorHAnsi" w:hAnsiTheme="minorHAnsi" w:cstheme="minorHAnsi"/>
          <w:b w:val="0"/>
          <w:bCs w:val="0"/>
          <w:color w:val="0D0D0D"/>
          <w:w w:val="105"/>
          <w:sz w:val="22"/>
          <w:szCs w:val="22"/>
        </w:rPr>
        <w:t>for (i = 0; i &lt; r; ++i)</w:t>
      </w:r>
    </w:p>
    <w:p w14:paraId="0AB79CA9" w14:textId="77777777" w:rsidR="001D5EDC" w:rsidRPr="001D5EDC" w:rsidRDefault="001D5EDC" w:rsidP="001D5EDC">
      <w:pPr>
        <w:pStyle w:val="BodyText"/>
        <w:spacing w:before="52" w:line="280" w:lineRule="auto"/>
        <w:ind w:left="1690" w:right="5125" w:hanging="279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D5EDC">
        <w:rPr>
          <w:rFonts w:asciiTheme="minorHAnsi" w:hAnsiTheme="minorHAnsi" w:cstheme="minorHAnsi"/>
          <w:b w:val="0"/>
          <w:bCs w:val="0"/>
          <w:color w:val="0D0D0D"/>
          <w:w w:val="105"/>
          <w:sz w:val="22"/>
          <w:szCs w:val="22"/>
        </w:rPr>
        <w:t>for (j = 0; j &lt; c; ++j) { transpose[j][i] = a[i][j];</w:t>
      </w:r>
    </w:p>
    <w:p w14:paraId="4101ABC1" w14:textId="77777777" w:rsidR="001D5EDC" w:rsidRPr="001D5EDC" w:rsidRDefault="001D5EDC" w:rsidP="001D5EDC">
      <w:pPr>
        <w:pStyle w:val="BodyText"/>
        <w:spacing w:line="320" w:lineRule="exact"/>
        <w:ind w:left="1409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D5EDC">
        <w:rPr>
          <w:rFonts w:asciiTheme="minorHAnsi" w:hAnsiTheme="minorHAnsi" w:cstheme="minorHAnsi"/>
          <w:b w:val="0"/>
          <w:bCs w:val="0"/>
          <w:color w:val="0D0D0D"/>
          <w:w w:val="88"/>
          <w:sz w:val="22"/>
          <w:szCs w:val="22"/>
        </w:rPr>
        <w:t>}</w:t>
      </w:r>
    </w:p>
    <w:p w14:paraId="7826D2F7" w14:textId="77777777" w:rsidR="001D5EDC" w:rsidRPr="001D5EDC" w:rsidRDefault="001D5EDC" w:rsidP="001D5EDC">
      <w:pPr>
        <w:pStyle w:val="BodyText"/>
        <w:spacing w:before="54" w:line="280" w:lineRule="auto"/>
        <w:ind w:left="1130" w:right="403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D5EDC">
        <w:rPr>
          <w:rFonts w:asciiTheme="minorHAnsi" w:hAnsiTheme="minorHAnsi" w:cstheme="minorHAnsi"/>
          <w:b w:val="0"/>
          <w:bCs w:val="0"/>
          <w:color w:val="0D0D0D"/>
          <w:w w:val="110"/>
          <w:sz w:val="22"/>
          <w:szCs w:val="22"/>
        </w:rPr>
        <w:t>printf("\nTranspose</w:t>
      </w:r>
      <w:r w:rsidRPr="001D5EDC">
        <w:rPr>
          <w:rFonts w:asciiTheme="minorHAnsi" w:hAnsiTheme="minorHAnsi" w:cstheme="minorHAnsi"/>
          <w:b w:val="0"/>
          <w:bCs w:val="0"/>
          <w:color w:val="0D0D0D"/>
          <w:spacing w:val="-59"/>
          <w:w w:val="110"/>
          <w:sz w:val="22"/>
          <w:szCs w:val="22"/>
        </w:rPr>
        <w:t xml:space="preserve"> </w:t>
      </w:r>
      <w:r w:rsidRPr="001D5EDC">
        <w:rPr>
          <w:rFonts w:asciiTheme="minorHAnsi" w:hAnsiTheme="minorHAnsi" w:cstheme="minorHAnsi"/>
          <w:b w:val="0"/>
          <w:bCs w:val="0"/>
          <w:color w:val="0D0D0D"/>
          <w:w w:val="110"/>
          <w:sz w:val="22"/>
          <w:szCs w:val="22"/>
        </w:rPr>
        <w:t>of</w:t>
      </w:r>
      <w:r w:rsidRPr="001D5EDC">
        <w:rPr>
          <w:rFonts w:asciiTheme="minorHAnsi" w:hAnsiTheme="minorHAnsi" w:cstheme="minorHAnsi"/>
          <w:b w:val="0"/>
          <w:bCs w:val="0"/>
          <w:color w:val="0D0D0D"/>
          <w:spacing w:val="-59"/>
          <w:w w:val="110"/>
          <w:sz w:val="22"/>
          <w:szCs w:val="22"/>
        </w:rPr>
        <w:t xml:space="preserve"> </w:t>
      </w:r>
      <w:r w:rsidRPr="001D5EDC">
        <w:rPr>
          <w:rFonts w:asciiTheme="minorHAnsi" w:hAnsiTheme="minorHAnsi" w:cstheme="minorHAnsi"/>
          <w:b w:val="0"/>
          <w:bCs w:val="0"/>
          <w:color w:val="0D0D0D"/>
          <w:w w:val="110"/>
          <w:sz w:val="22"/>
          <w:szCs w:val="22"/>
        </w:rPr>
        <w:t>the</w:t>
      </w:r>
      <w:r w:rsidRPr="001D5EDC">
        <w:rPr>
          <w:rFonts w:asciiTheme="minorHAnsi" w:hAnsiTheme="minorHAnsi" w:cstheme="minorHAnsi"/>
          <w:b w:val="0"/>
          <w:bCs w:val="0"/>
          <w:color w:val="0D0D0D"/>
          <w:spacing w:val="-59"/>
          <w:w w:val="110"/>
          <w:sz w:val="22"/>
          <w:szCs w:val="22"/>
        </w:rPr>
        <w:t xml:space="preserve"> </w:t>
      </w:r>
      <w:r w:rsidRPr="001D5EDC">
        <w:rPr>
          <w:rFonts w:asciiTheme="minorHAnsi" w:hAnsiTheme="minorHAnsi" w:cstheme="minorHAnsi"/>
          <w:b w:val="0"/>
          <w:bCs w:val="0"/>
          <w:color w:val="0D0D0D"/>
          <w:w w:val="110"/>
          <w:sz w:val="22"/>
          <w:szCs w:val="22"/>
        </w:rPr>
        <w:t>matrix:\n"); for (i = 0; i &lt; c; ++i)</w:t>
      </w:r>
    </w:p>
    <w:p w14:paraId="0478555B" w14:textId="77777777" w:rsidR="001D5EDC" w:rsidRPr="001D5EDC" w:rsidRDefault="001D5EDC" w:rsidP="001D5EDC">
      <w:pPr>
        <w:pStyle w:val="BodyText"/>
        <w:spacing w:line="320" w:lineRule="exact"/>
        <w:ind w:left="1411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D5EDC"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  <w:t>for (j = 0; j &lt; r; ++j) {</w:t>
      </w:r>
    </w:p>
    <w:p w14:paraId="1E67D263" w14:textId="16567F4F" w:rsidR="001D5EDC" w:rsidRPr="001D5EDC" w:rsidRDefault="001D5EDC" w:rsidP="001D5EDC">
      <w:pPr>
        <w:pStyle w:val="BodyText"/>
        <w:spacing w:before="54" w:line="278" w:lineRule="auto"/>
        <w:ind w:left="1690" w:right="4718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D5EDC">
        <w:rPr>
          <w:rFonts w:asciiTheme="minorHAnsi" w:hAnsiTheme="minorHAnsi" w:cstheme="minorHAnsi"/>
          <w:b w:val="0"/>
          <w:bCs w:val="0"/>
          <w:color w:val="0D0D0D"/>
          <w:w w:val="105"/>
          <w:sz w:val="22"/>
          <w:szCs w:val="22"/>
        </w:rPr>
        <w:t>printf("%d ", transpose[i][j]); if (j == r - 1)</w:t>
      </w:r>
    </w:p>
    <w:p w14:paraId="571E2191" w14:textId="77777777" w:rsidR="001D5EDC" w:rsidRPr="001D5EDC" w:rsidRDefault="001D5EDC" w:rsidP="001D5EDC">
      <w:pPr>
        <w:pStyle w:val="BodyText"/>
        <w:spacing w:before="103"/>
        <w:ind w:left="197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D5EDC">
        <w:rPr>
          <w:rFonts w:asciiTheme="minorHAnsi" w:hAnsiTheme="minorHAnsi" w:cstheme="minorHAnsi"/>
          <w:b w:val="0"/>
          <w:bCs w:val="0"/>
          <w:color w:val="0D0D0D"/>
          <w:w w:val="110"/>
          <w:sz w:val="22"/>
          <w:szCs w:val="22"/>
        </w:rPr>
        <w:t>printf("\n");</w:t>
      </w:r>
    </w:p>
    <w:p w14:paraId="39FA8A2C" w14:textId="77777777" w:rsidR="001D5EDC" w:rsidRPr="001D5EDC" w:rsidRDefault="001D5EDC" w:rsidP="001D5EDC">
      <w:pPr>
        <w:pStyle w:val="BodyText"/>
        <w:spacing w:before="52"/>
        <w:ind w:left="1409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D5EDC">
        <w:rPr>
          <w:rFonts w:asciiTheme="minorHAnsi" w:hAnsiTheme="minorHAnsi" w:cstheme="minorHAnsi"/>
          <w:b w:val="0"/>
          <w:bCs w:val="0"/>
          <w:color w:val="0D0D0D"/>
          <w:w w:val="88"/>
          <w:sz w:val="22"/>
          <w:szCs w:val="22"/>
        </w:rPr>
        <w:t>}</w:t>
      </w:r>
    </w:p>
    <w:p w14:paraId="5B93934C" w14:textId="77777777" w:rsidR="001D5EDC" w:rsidRPr="001D5EDC" w:rsidRDefault="001D5EDC" w:rsidP="001D5EDC">
      <w:pPr>
        <w:pStyle w:val="BodyText"/>
        <w:spacing w:before="54"/>
        <w:ind w:left="113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D5EDC"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  <w:t>return 0;</w:t>
      </w:r>
    </w:p>
    <w:p w14:paraId="4786B83B" w14:textId="77777777" w:rsidR="001D5EDC" w:rsidRPr="001D5EDC" w:rsidRDefault="001D5EDC" w:rsidP="001D5EDC">
      <w:pPr>
        <w:pStyle w:val="BodyText"/>
        <w:spacing w:before="52"/>
        <w:ind w:left="852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D5EDC">
        <w:rPr>
          <w:rFonts w:asciiTheme="minorHAnsi" w:hAnsiTheme="minorHAnsi" w:cstheme="minorHAnsi"/>
          <w:b w:val="0"/>
          <w:bCs w:val="0"/>
          <w:color w:val="0D0D0D"/>
          <w:w w:val="88"/>
          <w:sz w:val="22"/>
          <w:szCs w:val="22"/>
        </w:rPr>
        <w:t>}</w:t>
      </w:r>
    </w:p>
    <w:p w14:paraId="1865A6C6" w14:textId="77777777" w:rsidR="001D5EDC" w:rsidRDefault="001D5EDC" w:rsidP="001D5EDC">
      <w:pPr>
        <w:spacing w:line="278" w:lineRule="auto"/>
        <w:rPr>
          <w:rFonts w:cstheme="minorHAnsi"/>
          <w:sz w:val="22"/>
          <w:szCs w:val="22"/>
        </w:rPr>
      </w:pPr>
    </w:p>
    <w:p w14:paraId="51657B8A" w14:textId="77777777" w:rsidR="001D5EDC" w:rsidRDefault="001D5EDC" w:rsidP="001D5EDC">
      <w:pPr>
        <w:spacing w:line="278" w:lineRule="auto"/>
        <w:rPr>
          <w:rFonts w:cstheme="minorHAnsi"/>
          <w:sz w:val="22"/>
          <w:szCs w:val="22"/>
        </w:rPr>
      </w:pPr>
    </w:p>
    <w:p w14:paraId="1F64E372" w14:textId="4AD01A99" w:rsidR="001D5EDC" w:rsidRPr="001D5EDC" w:rsidRDefault="001D5EDC" w:rsidP="001D5EDC">
      <w:pPr>
        <w:spacing w:line="278" w:lineRule="auto"/>
        <w:rPr>
          <w:rFonts w:cstheme="minorHAnsi"/>
          <w:sz w:val="32"/>
          <w:szCs w:val="32"/>
        </w:rPr>
        <w:sectPr w:rsidR="001D5EDC" w:rsidRPr="001D5EDC">
          <w:pgSz w:w="12240" w:h="15840"/>
          <w:pgMar w:top="980" w:right="680" w:bottom="1000" w:left="1020" w:header="0" w:footer="76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1D5EDC">
        <w:rPr>
          <w:rFonts w:cstheme="minorHAnsi"/>
          <w:sz w:val="32"/>
          <w:szCs w:val="32"/>
        </w:rPr>
        <w:t>OUTPUT:-</w:t>
      </w:r>
    </w:p>
    <w:p w14:paraId="7C76511F" w14:textId="5DAD9791" w:rsidR="001D5EDC" w:rsidRPr="001D5EDC" w:rsidRDefault="001D5EDC" w:rsidP="001D5EDC">
      <w:pPr>
        <w:pStyle w:val="BodyText"/>
        <w:spacing w:line="88" w:lineRule="exact"/>
        <w:ind w:left="11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D5EDC">
        <w:rPr>
          <w:rFonts w:asciiTheme="minorHAnsi" w:hAnsiTheme="minorHAnsi" w:cstheme="minorHAnsi"/>
          <w:b w:val="0"/>
          <w:bCs w:val="0"/>
          <w:noProof/>
          <w:position w:val="-1"/>
          <w:sz w:val="22"/>
          <w:szCs w:val="22"/>
        </w:rPr>
        <w:lastRenderedPageBreak/>
        <mc:AlternateContent>
          <mc:Choice Requires="wpg">
            <w:drawing>
              <wp:inline distT="0" distB="0" distL="0" distR="0" wp14:anchorId="30F17019" wp14:editId="0D82601B">
                <wp:extent cx="6355080" cy="56515"/>
                <wp:effectExtent l="0" t="0" r="0" b="635"/>
                <wp:docPr id="65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5080" cy="56515"/>
                          <a:chOff x="0" y="0"/>
                          <a:chExt cx="10008" cy="89"/>
                        </a:xfrm>
                      </wpg:grpSpPr>
                      <wps:wsp>
                        <wps:cNvPr id="6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08" cy="89"/>
                          </a:xfrm>
                          <a:prstGeom prst="rect">
                            <a:avLst/>
                          </a:prstGeom>
                          <a:solidFill>
                            <a:srgbClr val="A18E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C51E59" id="Group 65" o:spid="_x0000_s1026" style="width:500.4pt;height:4.45pt;mso-position-horizontal-relative:char;mso-position-vertical-relative:line" coordsize="1000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Mn2WwIAACwFAAAOAAAAZHJzL2Uyb0RvYy54bWykVNtu2zAMfR+wfxD0vtjumjQ16hRBL8GA&#10;bivW7QMUWb5gtqhRSpzs60dJTpq12Ev3IogiRZ1zSOrqetd3bKvQtqALnk1SzpSWULa6LviP7/cf&#10;5pxZJ3QpOtCq4Htl+fXi/burweTqDBroSoWMkmibD6bgjXMmTxIrG9ULOwGjNDkrwF44MrFOShQD&#10;Ze+75CxNZ8kAWBoEqayl09vo5IuQv6qUdF+ryirHuoITNhdWDOvar8niSuQ1CtO0coQh3oCiF62m&#10;R4+pboUTbIPtq1R9KxEsVG4ioU+gqlqpAgdik6Uv2KwQNiZwqfOhNkeZSNoXOr05rfyyfUTWlgWf&#10;TTnToqcahWcZ2STOYOqcYlZonswjRoa0fQD505I7een3dh2D2Xr4DCXlExsHQZxdhb1PQbTZLtRg&#10;f6yB2jkm6XD2cTpN51QqSb7pbJoFGCKXDRXy1S3Z3I33sjRNqdf8rfmlR56IPL4XMI6YPCFqNPus&#10;pf0/LZ8aYVQokfU6HbScHbT8Rh0odN0pdhHlDGEHLW0Ukmm4aShKLRFhaJQoCVUWSHi4lDde8Ial&#10;MrxN2X8rJHKD1q0U9MxvCo6EOlRMbB+si2IeQnwBLXRted92XTCwXt90yLaCZmyZze9my1H/v8I6&#10;7YM1+Gsxoz+h4kROsTJrKPfEDyEOKn0stGkAf3M20JAW3P7aCFScdZ80aXSZnZ/7qQ7G+fTijAw8&#10;9axPPUJLSlVwx1nc3rj4E2wMtnVDL2WBtIYldWzVBuIeX0Q1gqXmGfueRjK02fh9+Jk/tUPU8ye3&#10;+AMAAP//AwBQSwMEFAAGAAgAAAAhALBHghTbAAAABAEAAA8AAABkcnMvZG93bnJldi54bWxMj0Fr&#10;wkAQhe+F/odlCr3V3VhabJqNiNiepFAVSm9jdkyC2dmQXZP477v2opcHwxve+142H20jeup87VhD&#10;MlEgiAtnai417LYfTzMQPiAbbByThjN5mOf3dxmmxg38Tf0mlCKGsE9RQxVCm0rpi4os+olriaN3&#10;cJ3FEM+ulKbDIYbbRk6VepUWa44NFba0rKg4bk5Ww+eAw+I5WfXr42F5/t2+fP2sE9L68WFcvIMI&#10;NIbrM1zwIzrkkWnvTmy8aDTEIeFfL55SKu7Ya5i9gcwzeQuf/wEAAP//AwBQSwECLQAUAAYACAAA&#10;ACEAtoM4kv4AAADhAQAAEwAAAAAAAAAAAAAAAAAAAAAAW0NvbnRlbnRfVHlwZXNdLnhtbFBLAQIt&#10;ABQABgAIAAAAIQA4/SH/1gAAAJQBAAALAAAAAAAAAAAAAAAAAC8BAABfcmVscy8ucmVsc1BLAQIt&#10;ABQABgAIAAAAIQB8KMn2WwIAACwFAAAOAAAAAAAAAAAAAAAAAC4CAABkcnMvZTJvRG9jLnhtbFBL&#10;AQItABQABgAIAAAAIQCwR4IU2wAAAAQBAAAPAAAAAAAAAAAAAAAAALUEAABkcnMvZG93bnJldi54&#10;bWxQSwUGAAAAAAQABADzAAAAvQUAAAAA&#10;">
                <v:rect id="Rectangle 7" o:spid="_x0000_s1027" style="position:absolute;width:10008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f6lwgAAANsAAAAPAAAAZHJzL2Rvd25yZXYueG1sRI9Ba8JA&#10;FITvgv9heUJvZtOCQaKrFKnQ3myM92f2mUSzb9PdVeO/dwuFHoeZ+YZZrgfTiRs531pW8JqkIIgr&#10;q1uuFZT77XQOwgdkjZ1lUvAgD+vVeLTEXNs7f9OtCLWIEPY5KmhC6HMpfdWQQZ/Ynjh6J+sMhihd&#10;LbXDe4SbTr6laSYNthwXGuxp01B1Ka5GwXXz5Waz48/wyMpitz3rUh74Q6mXyfC+ABFoCP/hv/an&#10;VpBl8Psl/gC5egIAAP//AwBQSwECLQAUAAYACAAAACEA2+H2y+4AAACFAQAAEwAAAAAAAAAAAAAA&#10;AAAAAAAAW0NvbnRlbnRfVHlwZXNdLnhtbFBLAQItABQABgAIAAAAIQBa9CxbvwAAABUBAAALAAAA&#10;AAAAAAAAAAAAAB8BAABfcmVscy8ucmVsc1BLAQItABQABgAIAAAAIQB/pf6lwgAAANsAAAAPAAAA&#10;AAAAAAAAAAAAAAcCAABkcnMvZG93bnJldi54bWxQSwUGAAAAAAMAAwC3AAAA9gIAAAAA&#10;" fillcolor="#a18e6a" stroked="f"/>
                <w10:anchorlock/>
              </v:group>
            </w:pict>
          </mc:Fallback>
        </mc:AlternateContent>
      </w:r>
    </w:p>
    <w:p w14:paraId="621301C1" w14:textId="77777777" w:rsidR="001D5EDC" w:rsidRPr="001D5EDC" w:rsidRDefault="001D5EDC" w:rsidP="001D5EDC">
      <w:pPr>
        <w:pStyle w:val="BodyText"/>
        <w:spacing w:before="10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47D22BC0" w14:textId="77777777" w:rsidR="001D5EDC" w:rsidRDefault="001D5EDC" w:rsidP="001D5EDC">
      <w:pPr>
        <w:spacing w:before="86" w:line="278" w:lineRule="auto"/>
        <w:ind w:right="756"/>
        <w:rPr>
          <w:b/>
          <w:sz w:val="24"/>
        </w:rPr>
      </w:pPr>
    </w:p>
    <w:p w14:paraId="7259FADA" w14:textId="6EF9A427" w:rsidR="001D5EDC" w:rsidRDefault="001D5EDC" w:rsidP="001D5EDC">
      <w:r>
        <w:rPr>
          <w:noProof/>
        </w:rPr>
        <w:drawing>
          <wp:anchor distT="0" distB="0" distL="0" distR="0" simplePos="0" relativeHeight="251673600" behindDoc="0" locked="0" layoutInCell="1" allowOverlap="1" wp14:anchorId="35E88911" wp14:editId="34DF259F">
            <wp:simplePos x="0" y="0"/>
            <wp:positionH relativeFrom="page">
              <wp:posOffset>731520</wp:posOffset>
            </wp:positionH>
            <wp:positionV relativeFrom="paragraph">
              <wp:posOffset>314960</wp:posOffset>
            </wp:positionV>
            <wp:extent cx="6301881" cy="3692461"/>
            <wp:effectExtent l="0" t="0" r="0" b="0"/>
            <wp:wrapTopAndBottom/>
            <wp:docPr id="123" name="image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62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1881" cy="3692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1B5643" w14:textId="47A03D4B" w:rsidR="001D5EDC" w:rsidRPr="001D5EDC" w:rsidRDefault="001D5EDC" w:rsidP="001D5EDC"/>
    <w:p w14:paraId="695C43C1" w14:textId="13A03755" w:rsidR="001D5EDC" w:rsidRPr="001D5EDC" w:rsidRDefault="001D5EDC" w:rsidP="001D5EDC"/>
    <w:p w14:paraId="047760CB" w14:textId="72C905F6" w:rsidR="001D5EDC" w:rsidRPr="001D5EDC" w:rsidRDefault="001D5EDC" w:rsidP="001D5EDC"/>
    <w:p w14:paraId="24F6B3BE" w14:textId="275A3FCA" w:rsidR="001D5EDC" w:rsidRPr="001D5EDC" w:rsidRDefault="001D5EDC" w:rsidP="001D5EDC"/>
    <w:p w14:paraId="4C4DF1F6" w14:textId="65485271" w:rsidR="001D5EDC" w:rsidRPr="001D5EDC" w:rsidRDefault="001D5EDC" w:rsidP="001D5EDC"/>
    <w:p w14:paraId="228F9E5B" w14:textId="7ABAD2B6" w:rsidR="001D5EDC" w:rsidRPr="001D5EDC" w:rsidRDefault="001D5EDC" w:rsidP="001D5EDC"/>
    <w:p w14:paraId="6C327F29" w14:textId="68452939" w:rsidR="001D5EDC" w:rsidRPr="001D5EDC" w:rsidRDefault="001D5EDC" w:rsidP="001D5EDC"/>
    <w:p w14:paraId="404B6E1D" w14:textId="28CC126C" w:rsidR="001D5EDC" w:rsidRPr="001D5EDC" w:rsidRDefault="001D5EDC" w:rsidP="001D5EDC"/>
    <w:p w14:paraId="37EB8271" w14:textId="60F7EE48" w:rsidR="001D5EDC" w:rsidRPr="001D5EDC" w:rsidRDefault="001D5EDC" w:rsidP="001D5EDC"/>
    <w:p w14:paraId="227D3A11" w14:textId="5581A02F" w:rsidR="001D5EDC" w:rsidRPr="001D5EDC" w:rsidRDefault="001D5EDC" w:rsidP="001D5EDC">
      <w:pPr>
        <w:tabs>
          <w:tab w:val="left" w:pos="8863"/>
        </w:tabs>
      </w:pPr>
      <w:r>
        <w:tab/>
      </w:r>
    </w:p>
    <w:p w14:paraId="0439424C" w14:textId="55947D0B" w:rsidR="001D5EDC" w:rsidRDefault="001D5EDC" w:rsidP="001D5EDC"/>
    <w:p w14:paraId="3C8DFD37" w14:textId="77777777" w:rsidR="00C3777D" w:rsidRPr="001D5EDC" w:rsidRDefault="00C3777D" w:rsidP="001D5EDC"/>
    <w:p w14:paraId="5A3432CF" w14:textId="1F8E260A" w:rsidR="001D5EDC" w:rsidRPr="001D5EDC" w:rsidRDefault="001D5EDC" w:rsidP="001D5EDC"/>
    <w:p w14:paraId="5F501DB8" w14:textId="14C25DF4" w:rsidR="001D5EDC" w:rsidRPr="001D5EDC" w:rsidRDefault="001D5EDC" w:rsidP="001D5EDC">
      <w:pPr>
        <w:pStyle w:val="Heading2"/>
      </w:pPr>
      <w:r>
        <w:rPr>
          <w:w w:val="105"/>
        </w:rPr>
        <w:lastRenderedPageBreak/>
        <w:t>52-</w:t>
      </w:r>
      <w:r w:rsidRPr="001D5EDC">
        <w:rPr>
          <w:w w:val="105"/>
        </w:rPr>
        <w:t>Write a program to accept two matrices of some</w:t>
      </w:r>
      <w:r w:rsidRPr="001D5EDC">
        <w:rPr>
          <w:spacing w:val="-18"/>
          <w:w w:val="105"/>
        </w:rPr>
        <w:t xml:space="preserve"> </w:t>
      </w:r>
      <w:r w:rsidRPr="001D5EDC">
        <w:rPr>
          <w:w w:val="105"/>
        </w:rPr>
        <w:t>order.</w:t>
      </w:r>
      <w:r w:rsidRPr="001D5EDC">
        <w:rPr>
          <w:spacing w:val="-16"/>
          <w:w w:val="105"/>
        </w:rPr>
        <w:t xml:space="preserve"> </w:t>
      </w:r>
      <w:r w:rsidRPr="001D5EDC">
        <w:rPr>
          <w:w w:val="105"/>
        </w:rPr>
        <w:t>(Order</w:t>
      </w:r>
      <w:r w:rsidRPr="001D5EDC">
        <w:rPr>
          <w:spacing w:val="-16"/>
          <w:w w:val="105"/>
        </w:rPr>
        <w:t xml:space="preserve"> </w:t>
      </w:r>
      <w:r w:rsidRPr="001D5EDC">
        <w:rPr>
          <w:w w:val="105"/>
        </w:rPr>
        <w:t>must</w:t>
      </w:r>
      <w:r w:rsidRPr="001D5EDC">
        <w:rPr>
          <w:spacing w:val="-15"/>
          <w:w w:val="105"/>
        </w:rPr>
        <w:t xml:space="preserve"> </w:t>
      </w:r>
      <w:r w:rsidRPr="001D5EDC">
        <w:rPr>
          <w:w w:val="105"/>
        </w:rPr>
        <w:t>be</w:t>
      </w:r>
      <w:r w:rsidRPr="001D5EDC">
        <w:rPr>
          <w:spacing w:val="-16"/>
          <w:w w:val="105"/>
        </w:rPr>
        <w:t xml:space="preserve"> </w:t>
      </w:r>
      <w:r w:rsidRPr="001D5EDC">
        <w:rPr>
          <w:w w:val="105"/>
        </w:rPr>
        <w:t>given</w:t>
      </w:r>
      <w:r w:rsidRPr="001D5EDC">
        <w:rPr>
          <w:spacing w:val="-16"/>
          <w:w w:val="105"/>
        </w:rPr>
        <w:t xml:space="preserve"> </w:t>
      </w:r>
      <w:r w:rsidRPr="001D5EDC">
        <w:rPr>
          <w:w w:val="105"/>
        </w:rPr>
        <w:t>by</w:t>
      </w:r>
      <w:r w:rsidRPr="001D5EDC">
        <w:rPr>
          <w:spacing w:val="-15"/>
          <w:w w:val="105"/>
        </w:rPr>
        <w:t xml:space="preserve"> </w:t>
      </w:r>
      <w:r w:rsidRPr="001D5EDC">
        <w:rPr>
          <w:w w:val="105"/>
        </w:rPr>
        <w:t>user)</w:t>
      </w:r>
      <w:r w:rsidRPr="001D5EDC">
        <w:rPr>
          <w:spacing w:val="-16"/>
          <w:w w:val="105"/>
        </w:rPr>
        <w:t xml:space="preserve"> </w:t>
      </w:r>
      <w:r w:rsidRPr="001D5EDC">
        <w:rPr>
          <w:w w:val="105"/>
        </w:rPr>
        <w:t>find</w:t>
      </w:r>
      <w:r w:rsidRPr="001D5EDC">
        <w:rPr>
          <w:spacing w:val="-15"/>
          <w:w w:val="105"/>
        </w:rPr>
        <w:t xml:space="preserve"> </w:t>
      </w:r>
      <w:r w:rsidRPr="001D5EDC">
        <w:rPr>
          <w:w w:val="105"/>
        </w:rPr>
        <w:t>out the sum of these matrices and print the sum of matrices.</w:t>
      </w:r>
    </w:p>
    <w:p w14:paraId="265A9CC8" w14:textId="6F47A2D5" w:rsidR="001D5EDC" w:rsidRDefault="001D5EDC" w:rsidP="001D5EDC">
      <w:pPr>
        <w:spacing w:before="86"/>
        <w:rPr>
          <w:b/>
          <w:w w:val="95"/>
          <w:sz w:val="24"/>
          <w:shd w:val="clear" w:color="auto" w:fill="F9F8F8"/>
        </w:rPr>
      </w:pPr>
      <w:r>
        <w:rPr>
          <w:b/>
          <w:w w:val="95"/>
          <w:sz w:val="24"/>
          <w:shd w:val="clear" w:color="auto" w:fill="F9F8F8"/>
        </w:rPr>
        <w:t>Theory: In this program, we need to sum two matrices and print the resulting matrix.</w:t>
      </w:r>
    </w:p>
    <w:p w14:paraId="6EAF2FA1" w14:textId="77777777" w:rsidR="00C3777D" w:rsidRDefault="001D5EDC" w:rsidP="00C3777D">
      <w:pPr>
        <w:spacing w:before="86"/>
        <w:rPr>
          <w:b/>
          <w:w w:val="95"/>
          <w:sz w:val="24"/>
          <w:shd w:val="clear" w:color="auto" w:fill="F9F8F8"/>
        </w:rPr>
      </w:pPr>
      <w:r>
        <w:rPr>
          <w:b/>
          <w:w w:val="95"/>
          <w:sz w:val="24"/>
          <w:shd w:val="clear" w:color="auto" w:fill="F9F8F8"/>
        </w:rPr>
        <w:t>CODE:-</w:t>
      </w:r>
      <w:r w:rsidR="00C3777D">
        <w:rPr>
          <w:b/>
          <w:w w:val="95"/>
          <w:sz w:val="24"/>
          <w:shd w:val="clear" w:color="auto" w:fill="F9F8F8"/>
        </w:rPr>
        <w:t xml:space="preserve">   </w:t>
      </w:r>
    </w:p>
    <w:p w14:paraId="44A94CD4" w14:textId="77777777" w:rsidR="00C3777D" w:rsidRDefault="00C3777D" w:rsidP="00C3777D">
      <w:pPr>
        <w:spacing w:before="86"/>
        <w:rPr>
          <w:b/>
          <w:w w:val="95"/>
          <w:sz w:val="24"/>
          <w:shd w:val="clear" w:color="auto" w:fill="F9F8F8"/>
        </w:rPr>
      </w:pPr>
    </w:p>
    <w:p w14:paraId="4497AD3D" w14:textId="265C9F0D" w:rsidR="00C3777D" w:rsidRPr="00C3777D" w:rsidRDefault="00C3777D" w:rsidP="00C3777D">
      <w:pPr>
        <w:spacing w:before="86"/>
        <w:rPr>
          <w:rFonts w:cstheme="minorHAnsi"/>
          <w:w w:val="105"/>
          <w:sz w:val="22"/>
          <w:szCs w:val="22"/>
        </w:rPr>
      </w:pPr>
      <w:r w:rsidRPr="00C3777D">
        <w:rPr>
          <w:b/>
          <w:w w:val="95"/>
          <w:sz w:val="22"/>
          <w:szCs w:val="22"/>
          <w:shd w:val="clear" w:color="auto" w:fill="F9F8F8"/>
        </w:rPr>
        <w:t xml:space="preserve">                        </w:t>
      </w:r>
      <w:r w:rsidR="001D5EDC" w:rsidRPr="00C3777D">
        <w:rPr>
          <w:rFonts w:cstheme="minorHAnsi"/>
          <w:spacing w:val="-1"/>
          <w:w w:val="105"/>
          <w:sz w:val="22"/>
          <w:szCs w:val="22"/>
        </w:rPr>
        <w:t xml:space="preserve">#include&lt;stdio.h&gt; </w:t>
      </w:r>
      <w:r w:rsidR="001D5EDC" w:rsidRPr="00C3777D">
        <w:rPr>
          <w:rFonts w:cstheme="minorHAnsi"/>
          <w:w w:val="105"/>
          <w:sz w:val="22"/>
          <w:szCs w:val="22"/>
        </w:rPr>
        <w:t>int</w:t>
      </w:r>
      <w:r w:rsidR="001D5EDC" w:rsidRPr="00C3777D">
        <w:rPr>
          <w:rFonts w:cstheme="minorHAnsi"/>
          <w:spacing w:val="-19"/>
          <w:w w:val="105"/>
          <w:sz w:val="22"/>
          <w:szCs w:val="22"/>
        </w:rPr>
        <w:t xml:space="preserve"> </w:t>
      </w:r>
      <w:r w:rsidR="001D5EDC" w:rsidRPr="00C3777D">
        <w:rPr>
          <w:rFonts w:cstheme="minorHAnsi"/>
          <w:w w:val="105"/>
          <w:sz w:val="22"/>
          <w:szCs w:val="22"/>
        </w:rPr>
        <w:t>main()</w:t>
      </w:r>
    </w:p>
    <w:p w14:paraId="0C7D3679" w14:textId="2DF23777" w:rsidR="001D5EDC" w:rsidRPr="00C3777D" w:rsidRDefault="00C3777D" w:rsidP="00C3777D">
      <w:pPr>
        <w:spacing w:before="86"/>
        <w:rPr>
          <w:b/>
          <w:w w:val="95"/>
          <w:sz w:val="22"/>
          <w:szCs w:val="22"/>
          <w:shd w:val="clear" w:color="auto" w:fill="F9F8F8"/>
        </w:rPr>
      </w:pPr>
      <w:r w:rsidRPr="00C3777D">
        <w:rPr>
          <w:rFonts w:cstheme="minorHAnsi"/>
          <w:w w:val="88"/>
          <w:sz w:val="22"/>
          <w:szCs w:val="22"/>
        </w:rPr>
        <w:t xml:space="preserve">                           </w:t>
      </w:r>
      <w:r w:rsidR="001D5EDC" w:rsidRPr="00C3777D">
        <w:rPr>
          <w:rFonts w:cstheme="minorHAnsi"/>
          <w:w w:val="88"/>
          <w:sz w:val="22"/>
          <w:szCs w:val="22"/>
        </w:rPr>
        <w:t>{</w:t>
      </w:r>
    </w:p>
    <w:p w14:paraId="3A9F8903" w14:textId="77777777" w:rsidR="001D5EDC" w:rsidRPr="00C3777D" w:rsidRDefault="001D5EDC" w:rsidP="001D5EDC">
      <w:pPr>
        <w:pStyle w:val="BodyText"/>
        <w:spacing w:before="54"/>
        <w:ind w:left="113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C3777D"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>int</w:t>
      </w:r>
      <w:r w:rsidRPr="00C3777D">
        <w:rPr>
          <w:rFonts w:asciiTheme="minorHAnsi" w:hAnsiTheme="minorHAnsi" w:cstheme="minorHAnsi"/>
          <w:b w:val="0"/>
          <w:bCs w:val="0"/>
          <w:spacing w:val="-23"/>
          <w:w w:val="105"/>
          <w:sz w:val="22"/>
          <w:szCs w:val="22"/>
        </w:rPr>
        <w:t xml:space="preserve"> </w:t>
      </w:r>
      <w:r w:rsidRPr="00C3777D"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>n,m;</w:t>
      </w:r>
    </w:p>
    <w:p w14:paraId="155815C1" w14:textId="77777777" w:rsidR="001D5EDC" w:rsidRPr="00C3777D" w:rsidRDefault="001D5EDC" w:rsidP="001D5EDC">
      <w:pPr>
        <w:pStyle w:val="BodyText"/>
        <w:spacing w:before="54" w:line="278" w:lineRule="auto"/>
        <w:ind w:left="1130" w:right="345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C3777D"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>printf("Enter number of rows : \n"); scanf("%d",&amp;n);</w:t>
      </w:r>
    </w:p>
    <w:p w14:paraId="6F474289" w14:textId="77777777" w:rsidR="001D5EDC" w:rsidRPr="00C3777D" w:rsidRDefault="001D5EDC" w:rsidP="001D5EDC">
      <w:pPr>
        <w:pStyle w:val="BodyText"/>
        <w:spacing w:before="2" w:line="278" w:lineRule="auto"/>
        <w:ind w:left="1130" w:right="3979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C3777D">
        <w:rPr>
          <w:rFonts w:asciiTheme="minorHAnsi" w:hAnsiTheme="minorHAnsi" w:cstheme="minorHAnsi"/>
          <w:b w:val="0"/>
          <w:bCs w:val="0"/>
          <w:w w:val="110"/>
          <w:sz w:val="22"/>
          <w:szCs w:val="22"/>
        </w:rPr>
        <w:t>printf("Enter</w:t>
      </w:r>
      <w:r w:rsidRPr="00C3777D">
        <w:rPr>
          <w:rFonts w:asciiTheme="minorHAnsi" w:hAnsiTheme="minorHAnsi" w:cstheme="minorHAnsi"/>
          <w:b w:val="0"/>
          <w:bCs w:val="0"/>
          <w:spacing w:val="-45"/>
          <w:w w:val="110"/>
          <w:sz w:val="22"/>
          <w:szCs w:val="22"/>
        </w:rPr>
        <w:t xml:space="preserve"> </w:t>
      </w:r>
      <w:r w:rsidRPr="00C3777D">
        <w:rPr>
          <w:rFonts w:asciiTheme="minorHAnsi" w:hAnsiTheme="minorHAnsi" w:cstheme="minorHAnsi"/>
          <w:b w:val="0"/>
          <w:bCs w:val="0"/>
          <w:w w:val="110"/>
          <w:sz w:val="22"/>
          <w:szCs w:val="22"/>
        </w:rPr>
        <w:t>number</w:t>
      </w:r>
      <w:r w:rsidRPr="00C3777D">
        <w:rPr>
          <w:rFonts w:asciiTheme="minorHAnsi" w:hAnsiTheme="minorHAnsi" w:cstheme="minorHAnsi"/>
          <w:b w:val="0"/>
          <w:bCs w:val="0"/>
          <w:spacing w:val="-44"/>
          <w:w w:val="110"/>
          <w:sz w:val="22"/>
          <w:szCs w:val="22"/>
        </w:rPr>
        <w:t xml:space="preserve"> </w:t>
      </w:r>
      <w:r w:rsidRPr="00C3777D">
        <w:rPr>
          <w:rFonts w:asciiTheme="minorHAnsi" w:hAnsiTheme="minorHAnsi" w:cstheme="minorHAnsi"/>
          <w:b w:val="0"/>
          <w:bCs w:val="0"/>
          <w:w w:val="110"/>
          <w:sz w:val="22"/>
          <w:szCs w:val="22"/>
        </w:rPr>
        <w:t>of</w:t>
      </w:r>
      <w:r w:rsidRPr="00C3777D">
        <w:rPr>
          <w:rFonts w:asciiTheme="minorHAnsi" w:hAnsiTheme="minorHAnsi" w:cstheme="minorHAnsi"/>
          <w:b w:val="0"/>
          <w:bCs w:val="0"/>
          <w:spacing w:val="-44"/>
          <w:w w:val="110"/>
          <w:sz w:val="22"/>
          <w:szCs w:val="22"/>
        </w:rPr>
        <w:t xml:space="preserve"> </w:t>
      </w:r>
      <w:r w:rsidRPr="00C3777D">
        <w:rPr>
          <w:rFonts w:asciiTheme="minorHAnsi" w:hAnsiTheme="minorHAnsi" w:cstheme="minorHAnsi"/>
          <w:b w:val="0"/>
          <w:bCs w:val="0"/>
          <w:w w:val="110"/>
          <w:sz w:val="22"/>
          <w:szCs w:val="22"/>
        </w:rPr>
        <w:t>columns</w:t>
      </w:r>
      <w:r w:rsidRPr="00C3777D">
        <w:rPr>
          <w:rFonts w:asciiTheme="minorHAnsi" w:hAnsiTheme="minorHAnsi" w:cstheme="minorHAnsi"/>
          <w:b w:val="0"/>
          <w:bCs w:val="0"/>
          <w:spacing w:val="-44"/>
          <w:w w:val="110"/>
          <w:sz w:val="22"/>
          <w:szCs w:val="22"/>
        </w:rPr>
        <w:t xml:space="preserve"> </w:t>
      </w:r>
      <w:r w:rsidRPr="00C3777D">
        <w:rPr>
          <w:rFonts w:asciiTheme="minorHAnsi" w:hAnsiTheme="minorHAnsi" w:cstheme="minorHAnsi"/>
          <w:b w:val="0"/>
          <w:bCs w:val="0"/>
          <w:w w:val="110"/>
          <w:sz w:val="22"/>
          <w:szCs w:val="22"/>
        </w:rPr>
        <w:t>:</w:t>
      </w:r>
      <w:r w:rsidRPr="00C3777D">
        <w:rPr>
          <w:rFonts w:asciiTheme="minorHAnsi" w:hAnsiTheme="minorHAnsi" w:cstheme="minorHAnsi"/>
          <w:b w:val="0"/>
          <w:bCs w:val="0"/>
          <w:spacing w:val="-43"/>
          <w:w w:val="110"/>
          <w:sz w:val="22"/>
          <w:szCs w:val="22"/>
        </w:rPr>
        <w:t xml:space="preserve"> </w:t>
      </w:r>
      <w:r w:rsidRPr="00C3777D">
        <w:rPr>
          <w:rFonts w:asciiTheme="minorHAnsi" w:hAnsiTheme="minorHAnsi" w:cstheme="minorHAnsi"/>
          <w:b w:val="0"/>
          <w:bCs w:val="0"/>
          <w:w w:val="110"/>
          <w:sz w:val="22"/>
          <w:szCs w:val="22"/>
        </w:rPr>
        <w:t>\n"); scanf("%d",&amp;m);</w:t>
      </w:r>
    </w:p>
    <w:p w14:paraId="1BD06F2B" w14:textId="77777777" w:rsidR="001D5EDC" w:rsidRPr="00C3777D" w:rsidRDefault="001D5EDC" w:rsidP="001D5EDC">
      <w:pPr>
        <w:pStyle w:val="BodyText"/>
        <w:spacing w:before="2"/>
        <w:ind w:left="113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C3777D"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>int a[n][m],b[n][m];</w:t>
      </w:r>
    </w:p>
    <w:p w14:paraId="26457F97" w14:textId="77777777" w:rsidR="001D5EDC" w:rsidRPr="00C3777D" w:rsidRDefault="001D5EDC" w:rsidP="001D5EDC">
      <w:pPr>
        <w:pStyle w:val="BodyText"/>
        <w:spacing w:before="52" w:line="280" w:lineRule="auto"/>
        <w:ind w:left="1130" w:right="3939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C3777D"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>printf("Enter elements for Matrix A\n"); for (int i = 0; i &lt; n; ++i)</w:t>
      </w:r>
    </w:p>
    <w:p w14:paraId="533C9BD2" w14:textId="77777777" w:rsidR="001D5EDC" w:rsidRPr="00C3777D" w:rsidRDefault="001D5EDC" w:rsidP="001D5EDC">
      <w:pPr>
        <w:pStyle w:val="BodyText"/>
        <w:spacing w:line="320" w:lineRule="exact"/>
        <w:ind w:left="113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C3777D">
        <w:rPr>
          <w:rFonts w:asciiTheme="minorHAnsi" w:hAnsiTheme="minorHAnsi" w:cstheme="minorHAnsi"/>
          <w:b w:val="0"/>
          <w:bCs w:val="0"/>
          <w:w w:val="88"/>
          <w:sz w:val="22"/>
          <w:szCs w:val="22"/>
        </w:rPr>
        <w:t>{</w:t>
      </w:r>
    </w:p>
    <w:p w14:paraId="5732AA91" w14:textId="77777777" w:rsidR="001D5EDC" w:rsidRPr="00C3777D" w:rsidRDefault="001D5EDC" w:rsidP="001D5EDC">
      <w:pPr>
        <w:pStyle w:val="BodyText"/>
        <w:spacing w:before="54"/>
        <w:ind w:left="1411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C3777D">
        <w:rPr>
          <w:rFonts w:asciiTheme="minorHAnsi" w:hAnsiTheme="minorHAnsi" w:cstheme="minorHAnsi"/>
          <w:b w:val="0"/>
          <w:bCs w:val="0"/>
          <w:sz w:val="22"/>
          <w:szCs w:val="22"/>
        </w:rPr>
        <w:t>for (int j = 0; j &lt; m; ++j)</w:t>
      </w:r>
    </w:p>
    <w:p w14:paraId="4DC6705D" w14:textId="77777777" w:rsidR="001D5EDC" w:rsidRPr="00C3777D" w:rsidRDefault="001D5EDC" w:rsidP="001D5EDC">
      <w:pPr>
        <w:pStyle w:val="BodyText"/>
        <w:spacing w:before="54"/>
        <w:ind w:left="1409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C3777D">
        <w:rPr>
          <w:rFonts w:asciiTheme="minorHAnsi" w:hAnsiTheme="minorHAnsi" w:cstheme="minorHAnsi"/>
          <w:b w:val="0"/>
          <w:bCs w:val="0"/>
          <w:w w:val="88"/>
          <w:sz w:val="22"/>
          <w:szCs w:val="22"/>
        </w:rPr>
        <w:t>{</w:t>
      </w:r>
    </w:p>
    <w:p w14:paraId="50D18B02" w14:textId="77777777" w:rsidR="001D5EDC" w:rsidRPr="00C3777D" w:rsidRDefault="001D5EDC" w:rsidP="001D5EDC">
      <w:pPr>
        <w:pStyle w:val="BodyText"/>
        <w:spacing w:before="52"/>
        <w:ind w:left="169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C3777D">
        <w:rPr>
          <w:rFonts w:asciiTheme="minorHAnsi" w:hAnsiTheme="minorHAnsi" w:cstheme="minorHAnsi"/>
          <w:b w:val="0"/>
          <w:bCs w:val="0"/>
          <w:w w:val="110"/>
          <w:sz w:val="22"/>
          <w:szCs w:val="22"/>
        </w:rPr>
        <w:t>printf("Enter element a[%d][%d]: ", i, j);</w:t>
      </w:r>
    </w:p>
    <w:p w14:paraId="11CEA2CC" w14:textId="77777777" w:rsidR="001D5EDC" w:rsidRPr="00C3777D" w:rsidRDefault="001D5EDC" w:rsidP="001D5EDC">
      <w:pPr>
        <w:pStyle w:val="BodyText"/>
        <w:spacing w:before="54"/>
        <w:ind w:left="169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C3777D">
        <w:rPr>
          <w:rFonts w:asciiTheme="minorHAnsi" w:hAnsiTheme="minorHAnsi" w:cstheme="minorHAnsi"/>
          <w:b w:val="0"/>
          <w:bCs w:val="0"/>
          <w:w w:val="115"/>
          <w:sz w:val="22"/>
          <w:szCs w:val="22"/>
        </w:rPr>
        <w:t>scanf("%d", &amp;a[i][j]);</w:t>
      </w:r>
    </w:p>
    <w:p w14:paraId="3F482222" w14:textId="77777777" w:rsidR="001D5EDC" w:rsidRPr="00C3777D" w:rsidRDefault="001D5EDC" w:rsidP="001D5EDC">
      <w:pPr>
        <w:pStyle w:val="BodyText"/>
        <w:spacing w:before="51"/>
        <w:ind w:left="1409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C3777D">
        <w:rPr>
          <w:rFonts w:asciiTheme="minorHAnsi" w:hAnsiTheme="minorHAnsi" w:cstheme="minorHAnsi"/>
          <w:b w:val="0"/>
          <w:bCs w:val="0"/>
          <w:w w:val="88"/>
          <w:sz w:val="22"/>
          <w:szCs w:val="22"/>
        </w:rPr>
        <w:t>}</w:t>
      </w:r>
    </w:p>
    <w:p w14:paraId="4D524AC4" w14:textId="77777777" w:rsidR="001D5EDC" w:rsidRPr="00C3777D" w:rsidRDefault="001D5EDC" w:rsidP="001D5EDC">
      <w:pPr>
        <w:pStyle w:val="BodyText"/>
        <w:spacing w:before="54"/>
        <w:ind w:left="113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C3777D">
        <w:rPr>
          <w:rFonts w:asciiTheme="minorHAnsi" w:hAnsiTheme="minorHAnsi" w:cstheme="minorHAnsi"/>
          <w:b w:val="0"/>
          <w:bCs w:val="0"/>
          <w:w w:val="88"/>
          <w:sz w:val="22"/>
          <w:szCs w:val="22"/>
        </w:rPr>
        <w:t>}</w:t>
      </w:r>
    </w:p>
    <w:p w14:paraId="690B27ED" w14:textId="77777777" w:rsidR="001D5EDC" w:rsidRPr="00C3777D" w:rsidRDefault="001D5EDC" w:rsidP="001D5EDC">
      <w:pPr>
        <w:pStyle w:val="BodyText"/>
        <w:spacing w:before="53" w:line="280" w:lineRule="auto"/>
        <w:ind w:left="1130" w:right="3939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C3777D"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>printf("Enter elements for Matrix B\n"); for (int i = 0; i &lt; n; ++i)</w:t>
      </w:r>
    </w:p>
    <w:p w14:paraId="6C07B06C" w14:textId="77777777" w:rsidR="001D5EDC" w:rsidRPr="00C3777D" w:rsidRDefault="001D5EDC" w:rsidP="001D5EDC">
      <w:pPr>
        <w:pStyle w:val="BodyText"/>
        <w:spacing w:line="320" w:lineRule="exact"/>
        <w:ind w:left="113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C3777D">
        <w:rPr>
          <w:rFonts w:asciiTheme="minorHAnsi" w:hAnsiTheme="minorHAnsi" w:cstheme="minorHAnsi"/>
          <w:b w:val="0"/>
          <w:bCs w:val="0"/>
          <w:w w:val="88"/>
          <w:sz w:val="22"/>
          <w:szCs w:val="22"/>
        </w:rPr>
        <w:t>{</w:t>
      </w:r>
    </w:p>
    <w:p w14:paraId="7E080CB3" w14:textId="77777777" w:rsidR="001D5EDC" w:rsidRPr="00C3777D" w:rsidRDefault="001D5EDC" w:rsidP="001D5EDC">
      <w:pPr>
        <w:pStyle w:val="BodyText"/>
        <w:spacing w:before="54"/>
        <w:ind w:left="1411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C3777D">
        <w:rPr>
          <w:rFonts w:asciiTheme="minorHAnsi" w:hAnsiTheme="minorHAnsi" w:cstheme="minorHAnsi"/>
          <w:b w:val="0"/>
          <w:bCs w:val="0"/>
          <w:sz w:val="22"/>
          <w:szCs w:val="22"/>
        </w:rPr>
        <w:t>for (int j = 0; j &lt; m; ++j)</w:t>
      </w:r>
    </w:p>
    <w:p w14:paraId="15DC3DC5" w14:textId="77777777" w:rsidR="001D5EDC" w:rsidRPr="00C3777D" w:rsidRDefault="001D5EDC" w:rsidP="001D5EDC">
      <w:pPr>
        <w:pStyle w:val="BodyText"/>
        <w:spacing w:before="54"/>
        <w:ind w:left="1409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C3777D">
        <w:rPr>
          <w:rFonts w:asciiTheme="minorHAnsi" w:hAnsiTheme="minorHAnsi" w:cstheme="minorHAnsi"/>
          <w:b w:val="0"/>
          <w:bCs w:val="0"/>
          <w:w w:val="88"/>
          <w:sz w:val="22"/>
          <w:szCs w:val="22"/>
        </w:rPr>
        <w:t>{</w:t>
      </w:r>
    </w:p>
    <w:p w14:paraId="3D3A6317" w14:textId="77777777" w:rsidR="001D5EDC" w:rsidRPr="00C3777D" w:rsidRDefault="001D5EDC" w:rsidP="001D5EDC">
      <w:pPr>
        <w:pStyle w:val="BodyText"/>
        <w:spacing w:before="52"/>
        <w:ind w:left="169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C3777D">
        <w:rPr>
          <w:rFonts w:asciiTheme="minorHAnsi" w:hAnsiTheme="minorHAnsi" w:cstheme="minorHAnsi"/>
          <w:b w:val="0"/>
          <w:bCs w:val="0"/>
          <w:w w:val="110"/>
          <w:sz w:val="22"/>
          <w:szCs w:val="22"/>
        </w:rPr>
        <w:t>printf("Enter element a[%d][%d]: ", i, j);</w:t>
      </w:r>
    </w:p>
    <w:p w14:paraId="03F84FDD" w14:textId="77777777" w:rsidR="001D5EDC" w:rsidRPr="00C3777D" w:rsidRDefault="001D5EDC" w:rsidP="001D5EDC">
      <w:pPr>
        <w:pStyle w:val="BodyText"/>
        <w:spacing w:before="54"/>
        <w:ind w:left="169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C3777D">
        <w:rPr>
          <w:rFonts w:asciiTheme="minorHAnsi" w:hAnsiTheme="minorHAnsi" w:cstheme="minorHAnsi"/>
          <w:b w:val="0"/>
          <w:bCs w:val="0"/>
          <w:w w:val="115"/>
          <w:sz w:val="22"/>
          <w:szCs w:val="22"/>
        </w:rPr>
        <w:t>scanf("%d", &amp;b[i][j]);</w:t>
      </w:r>
    </w:p>
    <w:p w14:paraId="681C70FA" w14:textId="408AF97D" w:rsidR="001D5EDC" w:rsidRPr="00C3777D" w:rsidRDefault="001D5EDC" w:rsidP="001D5EDC">
      <w:pPr>
        <w:pStyle w:val="BodyText"/>
        <w:spacing w:before="51"/>
        <w:ind w:left="1409"/>
        <w:rPr>
          <w:rFonts w:asciiTheme="minorHAnsi" w:hAnsiTheme="minorHAnsi" w:cstheme="minorHAnsi"/>
          <w:b w:val="0"/>
          <w:bCs w:val="0"/>
          <w:w w:val="88"/>
          <w:sz w:val="22"/>
          <w:szCs w:val="22"/>
        </w:rPr>
      </w:pPr>
      <w:r w:rsidRPr="00C3777D">
        <w:rPr>
          <w:rFonts w:asciiTheme="minorHAnsi" w:hAnsiTheme="minorHAnsi" w:cstheme="minorHAnsi"/>
          <w:b w:val="0"/>
          <w:bCs w:val="0"/>
          <w:w w:val="88"/>
          <w:sz w:val="22"/>
          <w:szCs w:val="22"/>
        </w:rPr>
        <w:t>}</w:t>
      </w:r>
    </w:p>
    <w:p w14:paraId="32D3F41B" w14:textId="77777777" w:rsidR="001D5EDC" w:rsidRPr="00C3777D" w:rsidRDefault="001D5EDC" w:rsidP="001D5EDC">
      <w:pPr>
        <w:pStyle w:val="BodyText"/>
        <w:spacing w:before="103"/>
        <w:ind w:left="113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C3777D">
        <w:rPr>
          <w:rFonts w:asciiTheme="minorHAnsi" w:hAnsiTheme="minorHAnsi" w:cstheme="minorHAnsi"/>
          <w:b w:val="0"/>
          <w:bCs w:val="0"/>
          <w:w w:val="88"/>
          <w:sz w:val="22"/>
          <w:szCs w:val="22"/>
        </w:rPr>
        <w:t>}</w:t>
      </w:r>
    </w:p>
    <w:p w14:paraId="08487AE4" w14:textId="77777777" w:rsidR="001D5EDC" w:rsidRPr="00C3777D" w:rsidRDefault="001D5EDC" w:rsidP="001D5EDC">
      <w:pPr>
        <w:pStyle w:val="BodyText"/>
        <w:spacing w:before="52" w:line="280" w:lineRule="auto"/>
        <w:ind w:left="1130" w:right="488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C3777D">
        <w:rPr>
          <w:rFonts w:asciiTheme="minorHAnsi" w:hAnsiTheme="minorHAnsi" w:cstheme="minorHAnsi"/>
          <w:b w:val="0"/>
          <w:bCs w:val="0"/>
          <w:w w:val="110"/>
          <w:sz w:val="22"/>
          <w:szCs w:val="22"/>
        </w:rPr>
        <w:t>printf("\nEntered</w:t>
      </w:r>
      <w:r w:rsidRPr="00C3777D">
        <w:rPr>
          <w:rFonts w:asciiTheme="minorHAnsi" w:hAnsiTheme="minorHAnsi" w:cstheme="minorHAnsi"/>
          <w:b w:val="0"/>
          <w:bCs w:val="0"/>
          <w:spacing w:val="-48"/>
          <w:w w:val="110"/>
          <w:sz w:val="22"/>
          <w:szCs w:val="22"/>
        </w:rPr>
        <w:t xml:space="preserve"> </w:t>
      </w:r>
      <w:r w:rsidRPr="00C3777D">
        <w:rPr>
          <w:rFonts w:asciiTheme="minorHAnsi" w:hAnsiTheme="minorHAnsi" w:cstheme="minorHAnsi"/>
          <w:b w:val="0"/>
          <w:bCs w:val="0"/>
          <w:w w:val="110"/>
          <w:sz w:val="22"/>
          <w:szCs w:val="22"/>
        </w:rPr>
        <w:t>matrix</w:t>
      </w:r>
      <w:r w:rsidRPr="00C3777D">
        <w:rPr>
          <w:rFonts w:asciiTheme="minorHAnsi" w:hAnsiTheme="minorHAnsi" w:cstheme="minorHAnsi"/>
          <w:b w:val="0"/>
          <w:bCs w:val="0"/>
          <w:spacing w:val="-46"/>
          <w:w w:val="110"/>
          <w:sz w:val="22"/>
          <w:szCs w:val="22"/>
        </w:rPr>
        <w:t xml:space="preserve"> </w:t>
      </w:r>
      <w:r w:rsidRPr="00C3777D">
        <w:rPr>
          <w:rFonts w:asciiTheme="minorHAnsi" w:hAnsiTheme="minorHAnsi" w:cstheme="minorHAnsi"/>
          <w:b w:val="0"/>
          <w:bCs w:val="0"/>
          <w:w w:val="110"/>
          <w:sz w:val="22"/>
          <w:szCs w:val="22"/>
        </w:rPr>
        <w:t>A:</w:t>
      </w:r>
      <w:r w:rsidRPr="00C3777D">
        <w:rPr>
          <w:rFonts w:asciiTheme="minorHAnsi" w:hAnsiTheme="minorHAnsi" w:cstheme="minorHAnsi"/>
          <w:b w:val="0"/>
          <w:bCs w:val="0"/>
          <w:spacing w:val="-46"/>
          <w:w w:val="110"/>
          <w:sz w:val="22"/>
          <w:szCs w:val="22"/>
        </w:rPr>
        <w:t xml:space="preserve"> </w:t>
      </w:r>
      <w:r w:rsidRPr="00C3777D">
        <w:rPr>
          <w:rFonts w:asciiTheme="minorHAnsi" w:hAnsiTheme="minorHAnsi" w:cstheme="minorHAnsi"/>
          <w:b w:val="0"/>
          <w:bCs w:val="0"/>
          <w:w w:val="110"/>
          <w:sz w:val="22"/>
          <w:szCs w:val="22"/>
        </w:rPr>
        <w:t>\n"); for</w:t>
      </w:r>
      <w:r w:rsidRPr="00C3777D">
        <w:rPr>
          <w:rFonts w:asciiTheme="minorHAnsi" w:hAnsiTheme="minorHAnsi" w:cstheme="minorHAnsi"/>
          <w:b w:val="0"/>
          <w:bCs w:val="0"/>
          <w:spacing w:val="-29"/>
          <w:w w:val="110"/>
          <w:sz w:val="22"/>
          <w:szCs w:val="22"/>
        </w:rPr>
        <w:t xml:space="preserve"> </w:t>
      </w:r>
      <w:r w:rsidRPr="00C3777D">
        <w:rPr>
          <w:rFonts w:asciiTheme="minorHAnsi" w:hAnsiTheme="minorHAnsi" w:cstheme="minorHAnsi"/>
          <w:b w:val="0"/>
          <w:bCs w:val="0"/>
          <w:w w:val="110"/>
          <w:sz w:val="22"/>
          <w:szCs w:val="22"/>
        </w:rPr>
        <w:t>(int</w:t>
      </w:r>
      <w:r w:rsidRPr="00C3777D">
        <w:rPr>
          <w:rFonts w:asciiTheme="minorHAnsi" w:hAnsiTheme="minorHAnsi" w:cstheme="minorHAnsi"/>
          <w:b w:val="0"/>
          <w:bCs w:val="0"/>
          <w:spacing w:val="-27"/>
          <w:w w:val="110"/>
          <w:sz w:val="22"/>
          <w:szCs w:val="22"/>
        </w:rPr>
        <w:t xml:space="preserve"> </w:t>
      </w:r>
      <w:r w:rsidRPr="00C3777D">
        <w:rPr>
          <w:rFonts w:asciiTheme="minorHAnsi" w:hAnsiTheme="minorHAnsi" w:cstheme="minorHAnsi"/>
          <w:b w:val="0"/>
          <w:bCs w:val="0"/>
          <w:w w:val="110"/>
          <w:sz w:val="22"/>
          <w:szCs w:val="22"/>
        </w:rPr>
        <w:t>i</w:t>
      </w:r>
      <w:r w:rsidRPr="00C3777D">
        <w:rPr>
          <w:rFonts w:asciiTheme="minorHAnsi" w:hAnsiTheme="minorHAnsi" w:cstheme="minorHAnsi"/>
          <w:b w:val="0"/>
          <w:bCs w:val="0"/>
          <w:spacing w:val="-27"/>
          <w:w w:val="110"/>
          <w:sz w:val="22"/>
          <w:szCs w:val="22"/>
        </w:rPr>
        <w:t xml:space="preserve"> </w:t>
      </w:r>
      <w:r w:rsidRPr="00C3777D">
        <w:rPr>
          <w:rFonts w:asciiTheme="minorHAnsi" w:hAnsiTheme="minorHAnsi" w:cstheme="minorHAnsi"/>
          <w:b w:val="0"/>
          <w:bCs w:val="0"/>
          <w:w w:val="110"/>
          <w:sz w:val="22"/>
          <w:szCs w:val="22"/>
        </w:rPr>
        <w:t>=</w:t>
      </w:r>
      <w:r w:rsidRPr="00C3777D">
        <w:rPr>
          <w:rFonts w:asciiTheme="minorHAnsi" w:hAnsiTheme="minorHAnsi" w:cstheme="minorHAnsi"/>
          <w:b w:val="0"/>
          <w:bCs w:val="0"/>
          <w:spacing w:val="-27"/>
          <w:w w:val="110"/>
          <w:sz w:val="22"/>
          <w:szCs w:val="22"/>
        </w:rPr>
        <w:t xml:space="preserve"> </w:t>
      </w:r>
      <w:r w:rsidRPr="00C3777D">
        <w:rPr>
          <w:rFonts w:asciiTheme="minorHAnsi" w:hAnsiTheme="minorHAnsi" w:cstheme="minorHAnsi"/>
          <w:b w:val="0"/>
          <w:bCs w:val="0"/>
          <w:w w:val="110"/>
          <w:sz w:val="22"/>
          <w:szCs w:val="22"/>
        </w:rPr>
        <w:t>0;</w:t>
      </w:r>
      <w:r w:rsidRPr="00C3777D">
        <w:rPr>
          <w:rFonts w:asciiTheme="minorHAnsi" w:hAnsiTheme="minorHAnsi" w:cstheme="minorHAnsi"/>
          <w:b w:val="0"/>
          <w:bCs w:val="0"/>
          <w:spacing w:val="-28"/>
          <w:w w:val="110"/>
          <w:sz w:val="22"/>
          <w:szCs w:val="22"/>
        </w:rPr>
        <w:t xml:space="preserve"> </w:t>
      </w:r>
      <w:r w:rsidRPr="00C3777D">
        <w:rPr>
          <w:rFonts w:asciiTheme="minorHAnsi" w:hAnsiTheme="minorHAnsi" w:cstheme="minorHAnsi"/>
          <w:b w:val="0"/>
          <w:bCs w:val="0"/>
          <w:w w:val="110"/>
          <w:sz w:val="22"/>
          <w:szCs w:val="22"/>
        </w:rPr>
        <w:t>i</w:t>
      </w:r>
      <w:r w:rsidRPr="00C3777D">
        <w:rPr>
          <w:rFonts w:asciiTheme="minorHAnsi" w:hAnsiTheme="minorHAnsi" w:cstheme="minorHAnsi"/>
          <w:b w:val="0"/>
          <w:bCs w:val="0"/>
          <w:spacing w:val="-28"/>
          <w:w w:val="110"/>
          <w:sz w:val="22"/>
          <w:szCs w:val="22"/>
        </w:rPr>
        <w:t xml:space="preserve"> </w:t>
      </w:r>
      <w:r w:rsidRPr="00C3777D">
        <w:rPr>
          <w:rFonts w:asciiTheme="minorHAnsi" w:hAnsiTheme="minorHAnsi" w:cstheme="minorHAnsi"/>
          <w:b w:val="0"/>
          <w:bCs w:val="0"/>
          <w:w w:val="110"/>
          <w:sz w:val="22"/>
          <w:szCs w:val="22"/>
        </w:rPr>
        <w:t>&lt;</w:t>
      </w:r>
      <w:r w:rsidRPr="00C3777D">
        <w:rPr>
          <w:rFonts w:asciiTheme="minorHAnsi" w:hAnsiTheme="minorHAnsi" w:cstheme="minorHAnsi"/>
          <w:b w:val="0"/>
          <w:bCs w:val="0"/>
          <w:spacing w:val="-26"/>
          <w:w w:val="110"/>
          <w:sz w:val="22"/>
          <w:szCs w:val="22"/>
        </w:rPr>
        <w:t xml:space="preserve"> </w:t>
      </w:r>
      <w:r w:rsidRPr="00C3777D">
        <w:rPr>
          <w:rFonts w:asciiTheme="minorHAnsi" w:hAnsiTheme="minorHAnsi" w:cstheme="minorHAnsi"/>
          <w:b w:val="0"/>
          <w:bCs w:val="0"/>
          <w:w w:val="110"/>
          <w:sz w:val="22"/>
          <w:szCs w:val="22"/>
        </w:rPr>
        <w:t>n;</w:t>
      </w:r>
      <w:r w:rsidRPr="00C3777D">
        <w:rPr>
          <w:rFonts w:asciiTheme="minorHAnsi" w:hAnsiTheme="minorHAnsi" w:cstheme="minorHAnsi"/>
          <w:b w:val="0"/>
          <w:bCs w:val="0"/>
          <w:spacing w:val="-29"/>
          <w:w w:val="110"/>
          <w:sz w:val="22"/>
          <w:szCs w:val="22"/>
        </w:rPr>
        <w:t xml:space="preserve"> </w:t>
      </w:r>
      <w:r w:rsidRPr="00C3777D">
        <w:rPr>
          <w:rFonts w:asciiTheme="minorHAnsi" w:hAnsiTheme="minorHAnsi" w:cstheme="minorHAnsi"/>
          <w:b w:val="0"/>
          <w:bCs w:val="0"/>
          <w:w w:val="110"/>
          <w:sz w:val="22"/>
          <w:szCs w:val="22"/>
        </w:rPr>
        <w:t>++i)</w:t>
      </w:r>
    </w:p>
    <w:p w14:paraId="5F9F3074" w14:textId="77777777" w:rsidR="001D5EDC" w:rsidRPr="00C3777D" w:rsidRDefault="001D5EDC" w:rsidP="001D5EDC">
      <w:pPr>
        <w:pStyle w:val="BodyText"/>
        <w:spacing w:line="278" w:lineRule="auto"/>
        <w:ind w:left="1690" w:right="5766" w:hanging="279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C3777D"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>for</w:t>
      </w:r>
      <w:r w:rsidRPr="00C3777D">
        <w:rPr>
          <w:rFonts w:asciiTheme="minorHAnsi" w:hAnsiTheme="minorHAnsi" w:cstheme="minorHAnsi"/>
          <w:b w:val="0"/>
          <w:bCs w:val="0"/>
          <w:spacing w:val="-26"/>
          <w:w w:val="105"/>
          <w:sz w:val="22"/>
          <w:szCs w:val="22"/>
        </w:rPr>
        <w:t xml:space="preserve"> </w:t>
      </w:r>
      <w:r w:rsidRPr="00C3777D"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>(int</w:t>
      </w:r>
      <w:r w:rsidRPr="00C3777D">
        <w:rPr>
          <w:rFonts w:asciiTheme="minorHAnsi" w:hAnsiTheme="minorHAnsi" w:cstheme="minorHAnsi"/>
          <w:b w:val="0"/>
          <w:bCs w:val="0"/>
          <w:spacing w:val="-25"/>
          <w:w w:val="105"/>
          <w:sz w:val="22"/>
          <w:szCs w:val="22"/>
        </w:rPr>
        <w:t xml:space="preserve"> </w:t>
      </w:r>
      <w:r w:rsidRPr="00C3777D"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>j</w:t>
      </w:r>
      <w:r w:rsidRPr="00C3777D">
        <w:rPr>
          <w:rFonts w:asciiTheme="minorHAnsi" w:hAnsiTheme="minorHAnsi" w:cstheme="minorHAnsi"/>
          <w:b w:val="0"/>
          <w:bCs w:val="0"/>
          <w:spacing w:val="-25"/>
          <w:w w:val="105"/>
          <w:sz w:val="22"/>
          <w:szCs w:val="22"/>
        </w:rPr>
        <w:t xml:space="preserve"> </w:t>
      </w:r>
      <w:r w:rsidRPr="00C3777D"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>=</w:t>
      </w:r>
      <w:r w:rsidRPr="00C3777D">
        <w:rPr>
          <w:rFonts w:asciiTheme="minorHAnsi" w:hAnsiTheme="minorHAnsi" w:cstheme="minorHAnsi"/>
          <w:b w:val="0"/>
          <w:bCs w:val="0"/>
          <w:spacing w:val="-24"/>
          <w:w w:val="105"/>
          <w:sz w:val="22"/>
          <w:szCs w:val="22"/>
        </w:rPr>
        <w:t xml:space="preserve"> </w:t>
      </w:r>
      <w:r w:rsidRPr="00C3777D"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>0;</w:t>
      </w:r>
      <w:r w:rsidRPr="00C3777D">
        <w:rPr>
          <w:rFonts w:asciiTheme="minorHAnsi" w:hAnsiTheme="minorHAnsi" w:cstheme="minorHAnsi"/>
          <w:b w:val="0"/>
          <w:bCs w:val="0"/>
          <w:spacing w:val="-25"/>
          <w:w w:val="105"/>
          <w:sz w:val="22"/>
          <w:szCs w:val="22"/>
        </w:rPr>
        <w:t xml:space="preserve"> </w:t>
      </w:r>
      <w:r w:rsidRPr="00C3777D"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>j</w:t>
      </w:r>
      <w:r w:rsidRPr="00C3777D">
        <w:rPr>
          <w:rFonts w:asciiTheme="minorHAnsi" w:hAnsiTheme="minorHAnsi" w:cstheme="minorHAnsi"/>
          <w:b w:val="0"/>
          <w:bCs w:val="0"/>
          <w:spacing w:val="-24"/>
          <w:w w:val="105"/>
          <w:sz w:val="22"/>
          <w:szCs w:val="22"/>
        </w:rPr>
        <w:t xml:space="preserve"> </w:t>
      </w:r>
      <w:r w:rsidRPr="00C3777D"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>&lt;</w:t>
      </w:r>
      <w:r w:rsidRPr="00C3777D">
        <w:rPr>
          <w:rFonts w:asciiTheme="minorHAnsi" w:hAnsiTheme="minorHAnsi" w:cstheme="minorHAnsi"/>
          <w:b w:val="0"/>
          <w:bCs w:val="0"/>
          <w:spacing w:val="-24"/>
          <w:w w:val="105"/>
          <w:sz w:val="22"/>
          <w:szCs w:val="22"/>
        </w:rPr>
        <w:t xml:space="preserve"> </w:t>
      </w:r>
      <w:r w:rsidRPr="00C3777D"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>m;</w:t>
      </w:r>
      <w:r w:rsidRPr="00C3777D">
        <w:rPr>
          <w:rFonts w:asciiTheme="minorHAnsi" w:hAnsiTheme="minorHAnsi" w:cstheme="minorHAnsi"/>
          <w:b w:val="0"/>
          <w:bCs w:val="0"/>
          <w:spacing w:val="-25"/>
          <w:w w:val="105"/>
          <w:sz w:val="22"/>
          <w:szCs w:val="22"/>
        </w:rPr>
        <w:t xml:space="preserve"> </w:t>
      </w:r>
      <w:r w:rsidRPr="00C3777D"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>++j)</w:t>
      </w:r>
      <w:r w:rsidRPr="00C3777D">
        <w:rPr>
          <w:rFonts w:asciiTheme="minorHAnsi" w:hAnsiTheme="minorHAnsi" w:cstheme="minorHAnsi"/>
          <w:b w:val="0"/>
          <w:bCs w:val="0"/>
          <w:spacing w:val="-25"/>
          <w:w w:val="105"/>
          <w:sz w:val="22"/>
          <w:szCs w:val="22"/>
        </w:rPr>
        <w:t xml:space="preserve"> </w:t>
      </w:r>
      <w:r w:rsidRPr="00C3777D"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>{ printf("%d ", a[i][j]); if</w:t>
      </w:r>
      <w:r w:rsidRPr="00C3777D">
        <w:rPr>
          <w:rFonts w:asciiTheme="minorHAnsi" w:hAnsiTheme="minorHAnsi" w:cstheme="minorHAnsi"/>
          <w:b w:val="0"/>
          <w:bCs w:val="0"/>
          <w:spacing w:val="-21"/>
          <w:w w:val="105"/>
          <w:sz w:val="22"/>
          <w:szCs w:val="22"/>
        </w:rPr>
        <w:t xml:space="preserve"> </w:t>
      </w:r>
      <w:r w:rsidRPr="00C3777D"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>(j</w:t>
      </w:r>
      <w:r w:rsidRPr="00C3777D">
        <w:rPr>
          <w:rFonts w:asciiTheme="minorHAnsi" w:hAnsiTheme="minorHAnsi" w:cstheme="minorHAnsi"/>
          <w:b w:val="0"/>
          <w:bCs w:val="0"/>
          <w:spacing w:val="-20"/>
          <w:w w:val="105"/>
          <w:sz w:val="22"/>
          <w:szCs w:val="22"/>
        </w:rPr>
        <w:t xml:space="preserve"> </w:t>
      </w:r>
      <w:r w:rsidRPr="00C3777D"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>==</w:t>
      </w:r>
      <w:r w:rsidRPr="00C3777D">
        <w:rPr>
          <w:rFonts w:asciiTheme="minorHAnsi" w:hAnsiTheme="minorHAnsi" w:cstheme="minorHAnsi"/>
          <w:b w:val="0"/>
          <w:bCs w:val="0"/>
          <w:spacing w:val="-19"/>
          <w:w w:val="105"/>
          <w:sz w:val="22"/>
          <w:szCs w:val="22"/>
        </w:rPr>
        <w:t xml:space="preserve"> </w:t>
      </w:r>
      <w:r w:rsidRPr="00C3777D"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>m</w:t>
      </w:r>
      <w:r w:rsidRPr="00C3777D">
        <w:rPr>
          <w:rFonts w:asciiTheme="minorHAnsi" w:hAnsiTheme="minorHAnsi" w:cstheme="minorHAnsi"/>
          <w:b w:val="0"/>
          <w:bCs w:val="0"/>
          <w:spacing w:val="-19"/>
          <w:w w:val="105"/>
          <w:sz w:val="22"/>
          <w:szCs w:val="22"/>
        </w:rPr>
        <w:t xml:space="preserve"> </w:t>
      </w:r>
      <w:r w:rsidRPr="00C3777D"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>-</w:t>
      </w:r>
      <w:r w:rsidRPr="00C3777D">
        <w:rPr>
          <w:rFonts w:asciiTheme="minorHAnsi" w:hAnsiTheme="minorHAnsi" w:cstheme="minorHAnsi"/>
          <w:b w:val="0"/>
          <w:bCs w:val="0"/>
          <w:spacing w:val="-15"/>
          <w:w w:val="105"/>
          <w:sz w:val="22"/>
          <w:szCs w:val="22"/>
        </w:rPr>
        <w:t xml:space="preserve"> </w:t>
      </w:r>
      <w:r w:rsidRPr="00C3777D"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>1)</w:t>
      </w:r>
    </w:p>
    <w:p w14:paraId="7912B1BF" w14:textId="77777777" w:rsidR="001D5EDC" w:rsidRPr="00C3777D" w:rsidRDefault="001D5EDC" w:rsidP="001D5EDC">
      <w:pPr>
        <w:pStyle w:val="BodyText"/>
        <w:ind w:left="197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C3777D">
        <w:rPr>
          <w:rFonts w:asciiTheme="minorHAnsi" w:hAnsiTheme="minorHAnsi" w:cstheme="minorHAnsi"/>
          <w:b w:val="0"/>
          <w:bCs w:val="0"/>
          <w:w w:val="110"/>
          <w:sz w:val="22"/>
          <w:szCs w:val="22"/>
        </w:rPr>
        <w:t>printf("\n");</w:t>
      </w:r>
    </w:p>
    <w:p w14:paraId="5D39E3E5" w14:textId="77777777" w:rsidR="001D5EDC" w:rsidRPr="00C3777D" w:rsidRDefault="001D5EDC" w:rsidP="001D5EDC">
      <w:pPr>
        <w:pStyle w:val="BodyText"/>
        <w:spacing w:before="51"/>
        <w:ind w:left="1409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C3777D">
        <w:rPr>
          <w:rFonts w:asciiTheme="minorHAnsi" w:hAnsiTheme="minorHAnsi" w:cstheme="minorHAnsi"/>
          <w:b w:val="0"/>
          <w:bCs w:val="0"/>
          <w:w w:val="88"/>
          <w:sz w:val="22"/>
          <w:szCs w:val="22"/>
        </w:rPr>
        <w:t>}</w:t>
      </w:r>
    </w:p>
    <w:p w14:paraId="10E8BD9B" w14:textId="77777777" w:rsidR="001D5EDC" w:rsidRPr="00C3777D" w:rsidRDefault="001D5EDC" w:rsidP="001D5EDC">
      <w:pPr>
        <w:pStyle w:val="BodyText"/>
        <w:spacing w:before="54" w:line="280" w:lineRule="auto"/>
        <w:ind w:left="1130" w:right="488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C3777D">
        <w:rPr>
          <w:rFonts w:asciiTheme="minorHAnsi" w:hAnsiTheme="minorHAnsi" w:cstheme="minorHAnsi"/>
          <w:b w:val="0"/>
          <w:bCs w:val="0"/>
          <w:w w:val="110"/>
          <w:sz w:val="22"/>
          <w:szCs w:val="22"/>
        </w:rPr>
        <w:t>printf("\nEntered</w:t>
      </w:r>
      <w:r w:rsidRPr="00C3777D">
        <w:rPr>
          <w:rFonts w:asciiTheme="minorHAnsi" w:hAnsiTheme="minorHAnsi" w:cstheme="minorHAnsi"/>
          <w:b w:val="0"/>
          <w:bCs w:val="0"/>
          <w:spacing w:val="-44"/>
          <w:w w:val="110"/>
          <w:sz w:val="22"/>
          <w:szCs w:val="22"/>
        </w:rPr>
        <w:t xml:space="preserve"> </w:t>
      </w:r>
      <w:r w:rsidRPr="00C3777D">
        <w:rPr>
          <w:rFonts w:asciiTheme="minorHAnsi" w:hAnsiTheme="minorHAnsi" w:cstheme="minorHAnsi"/>
          <w:b w:val="0"/>
          <w:bCs w:val="0"/>
          <w:w w:val="110"/>
          <w:sz w:val="22"/>
          <w:szCs w:val="22"/>
        </w:rPr>
        <w:t>matrix</w:t>
      </w:r>
      <w:r w:rsidRPr="00C3777D">
        <w:rPr>
          <w:rFonts w:asciiTheme="minorHAnsi" w:hAnsiTheme="minorHAnsi" w:cstheme="minorHAnsi"/>
          <w:b w:val="0"/>
          <w:bCs w:val="0"/>
          <w:spacing w:val="-43"/>
          <w:w w:val="110"/>
          <w:sz w:val="22"/>
          <w:szCs w:val="22"/>
        </w:rPr>
        <w:t xml:space="preserve"> </w:t>
      </w:r>
      <w:r w:rsidRPr="00C3777D">
        <w:rPr>
          <w:rFonts w:asciiTheme="minorHAnsi" w:hAnsiTheme="minorHAnsi" w:cstheme="minorHAnsi"/>
          <w:b w:val="0"/>
          <w:bCs w:val="0"/>
          <w:w w:val="110"/>
          <w:sz w:val="22"/>
          <w:szCs w:val="22"/>
        </w:rPr>
        <w:t>B:</w:t>
      </w:r>
      <w:r w:rsidRPr="00C3777D">
        <w:rPr>
          <w:rFonts w:asciiTheme="minorHAnsi" w:hAnsiTheme="minorHAnsi" w:cstheme="minorHAnsi"/>
          <w:b w:val="0"/>
          <w:bCs w:val="0"/>
          <w:spacing w:val="-42"/>
          <w:w w:val="110"/>
          <w:sz w:val="22"/>
          <w:szCs w:val="22"/>
        </w:rPr>
        <w:t xml:space="preserve"> </w:t>
      </w:r>
      <w:r w:rsidRPr="00C3777D">
        <w:rPr>
          <w:rFonts w:asciiTheme="minorHAnsi" w:hAnsiTheme="minorHAnsi" w:cstheme="minorHAnsi"/>
          <w:b w:val="0"/>
          <w:bCs w:val="0"/>
          <w:w w:val="110"/>
          <w:sz w:val="22"/>
          <w:szCs w:val="22"/>
        </w:rPr>
        <w:t>\n"); for</w:t>
      </w:r>
      <w:r w:rsidRPr="00C3777D">
        <w:rPr>
          <w:rFonts w:asciiTheme="minorHAnsi" w:hAnsiTheme="minorHAnsi" w:cstheme="minorHAnsi"/>
          <w:b w:val="0"/>
          <w:bCs w:val="0"/>
          <w:spacing w:val="-29"/>
          <w:w w:val="110"/>
          <w:sz w:val="22"/>
          <w:szCs w:val="22"/>
        </w:rPr>
        <w:t xml:space="preserve"> </w:t>
      </w:r>
      <w:r w:rsidRPr="00C3777D">
        <w:rPr>
          <w:rFonts w:asciiTheme="minorHAnsi" w:hAnsiTheme="minorHAnsi" w:cstheme="minorHAnsi"/>
          <w:b w:val="0"/>
          <w:bCs w:val="0"/>
          <w:w w:val="110"/>
          <w:sz w:val="22"/>
          <w:szCs w:val="22"/>
        </w:rPr>
        <w:t>(int</w:t>
      </w:r>
      <w:r w:rsidRPr="00C3777D">
        <w:rPr>
          <w:rFonts w:asciiTheme="minorHAnsi" w:hAnsiTheme="minorHAnsi" w:cstheme="minorHAnsi"/>
          <w:b w:val="0"/>
          <w:bCs w:val="0"/>
          <w:spacing w:val="-27"/>
          <w:w w:val="110"/>
          <w:sz w:val="22"/>
          <w:szCs w:val="22"/>
        </w:rPr>
        <w:t xml:space="preserve"> </w:t>
      </w:r>
      <w:r w:rsidRPr="00C3777D">
        <w:rPr>
          <w:rFonts w:asciiTheme="minorHAnsi" w:hAnsiTheme="minorHAnsi" w:cstheme="minorHAnsi"/>
          <w:b w:val="0"/>
          <w:bCs w:val="0"/>
          <w:w w:val="110"/>
          <w:sz w:val="22"/>
          <w:szCs w:val="22"/>
        </w:rPr>
        <w:t>i</w:t>
      </w:r>
      <w:r w:rsidRPr="00C3777D">
        <w:rPr>
          <w:rFonts w:asciiTheme="minorHAnsi" w:hAnsiTheme="minorHAnsi" w:cstheme="minorHAnsi"/>
          <w:b w:val="0"/>
          <w:bCs w:val="0"/>
          <w:spacing w:val="-27"/>
          <w:w w:val="110"/>
          <w:sz w:val="22"/>
          <w:szCs w:val="22"/>
        </w:rPr>
        <w:t xml:space="preserve"> </w:t>
      </w:r>
      <w:r w:rsidRPr="00C3777D">
        <w:rPr>
          <w:rFonts w:asciiTheme="minorHAnsi" w:hAnsiTheme="minorHAnsi" w:cstheme="minorHAnsi"/>
          <w:b w:val="0"/>
          <w:bCs w:val="0"/>
          <w:w w:val="110"/>
          <w:sz w:val="22"/>
          <w:szCs w:val="22"/>
        </w:rPr>
        <w:t>=</w:t>
      </w:r>
      <w:r w:rsidRPr="00C3777D">
        <w:rPr>
          <w:rFonts w:asciiTheme="minorHAnsi" w:hAnsiTheme="minorHAnsi" w:cstheme="minorHAnsi"/>
          <w:b w:val="0"/>
          <w:bCs w:val="0"/>
          <w:spacing w:val="-27"/>
          <w:w w:val="110"/>
          <w:sz w:val="22"/>
          <w:szCs w:val="22"/>
        </w:rPr>
        <w:t xml:space="preserve"> </w:t>
      </w:r>
      <w:r w:rsidRPr="00C3777D">
        <w:rPr>
          <w:rFonts w:asciiTheme="minorHAnsi" w:hAnsiTheme="minorHAnsi" w:cstheme="minorHAnsi"/>
          <w:b w:val="0"/>
          <w:bCs w:val="0"/>
          <w:w w:val="110"/>
          <w:sz w:val="22"/>
          <w:szCs w:val="22"/>
        </w:rPr>
        <w:t>0;</w:t>
      </w:r>
      <w:r w:rsidRPr="00C3777D">
        <w:rPr>
          <w:rFonts w:asciiTheme="minorHAnsi" w:hAnsiTheme="minorHAnsi" w:cstheme="minorHAnsi"/>
          <w:b w:val="0"/>
          <w:bCs w:val="0"/>
          <w:spacing w:val="-28"/>
          <w:w w:val="110"/>
          <w:sz w:val="22"/>
          <w:szCs w:val="22"/>
        </w:rPr>
        <w:t xml:space="preserve"> </w:t>
      </w:r>
      <w:r w:rsidRPr="00C3777D">
        <w:rPr>
          <w:rFonts w:asciiTheme="minorHAnsi" w:hAnsiTheme="minorHAnsi" w:cstheme="minorHAnsi"/>
          <w:b w:val="0"/>
          <w:bCs w:val="0"/>
          <w:w w:val="110"/>
          <w:sz w:val="22"/>
          <w:szCs w:val="22"/>
        </w:rPr>
        <w:t>i</w:t>
      </w:r>
      <w:r w:rsidRPr="00C3777D">
        <w:rPr>
          <w:rFonts w:asciiTheme="minorHAnsi" w:hAnsiTheme="minorHAnsi" w:cstheme="minorHAnsi"/>
          <w:b w:val="0"/>
          <w:bCs w:val="0"/>
          <w:spacing w:val="-28"/>
          <w:w w:val="110"/>
          <w:sz w:val="22"/>
          <w:szCs w:val="22"/>
        </w:rPr>
        <w:t xml:space="preserve"> </w:t>
      </w:r>
      <w:r w:rsidRPr="00C3777D">
        <w:rPr>
          <w:rFonts w:asciiTheme="minorHAnsi" w:hAnsiTheme="minorHAnsi" w:cstheme="minorHAnsi"/>
          <w:b w:val="0"/>
          <w:bCs w:val="0"/>
          <w:w w:val="110"/>
          <w:sz w:val="22"/>
          <w:szCs w:val="22"/>
        </w:rPr>
        <w:t>&lt;</w:t>
      </w:r>
      <w:r w:rsidRPr="00C3777D">
        <w:rPr>
          <w:rFonts w:asciiTheme="minorHAnsi" w:hAnsiTheme="minorHAnsi" w:cstheme="minorHAnsi"/>
          <w:b w:val="0"/>
          <w:bCs w:val="0"/>
          <w:spacing w:val="-26"/>
          <w:w w:val="110"/>
          <w:sz w:val="22"/>
          <w:szCs w:val="22"/>
        </w:rPr>
        <w:t xml:space="preserve"> </w:t>
      </w:r>
      <w:r w:rsidRPr="00C3777D">
        <w:rPr>
          <w:rFonts w:asciiTheme="minorHAnsi" w:hAnsiTheme="minorHAnsi" w:cstheme="minorHAnsi"/>
          <w:b w:val="0"/>
          <w:bCs w:val="0"/>
          <w:w w:val="110"/>
          <w:sz w:val="22"/>
          <w:szCs w:val="22"/>
        </w:rPr>
        <w:t>n;</w:t>
      </w:r>
      <w:r w:rsidRPr="00C3777D">
        <w:rPr>
          <w:rFonts w:asciiTheme="minorHAnsi" w:hAnsiTheme="minorHAnsi" w:cstheme="minorHAnsi"/>
          <w:b w:val="0"/>
          <w:bCs w:val="0"/>
          <w:spacing w:val="-29"/>
          <w:w w:val="110"/>
          <w:sz w:val="22"/>
          <w:szCs w:val="22"/>
        </w:rPr>
        <w:t xml:space="preserve"> </w:t>
      </w:r>
      <w:r w:rsidRPr="00C3777D">
        <w:rPr>
          <w:rFonts w:asciiTheme="minorHAnsi" w:hAnsiTheme="minorHAnsi" w:cstheme="minorHAnsi"/>
          <w:b w:val="0"/>
          <w:bCs w:val="0"/>
          <w:w w:val="110"/>
          <w:sz w:val="22"/>
          <w:szCs w:val="22"/>
        </w:rPr>
        <w:t>++i)</w:t>
      </w:r>
    </w:p>
    <w:p w14:paraId="4BBEAEFC" w14:textId="77777777" w:rsidR="001D5EDC" w:rsidRPr="00C3777D" w:rsidRDefault="001D5EDC" w:rsidP="001D5EDC">
      <w:pPr>
        <w:pStyle w:val="BodyText"/>
        <w:spacing w:line="278" w:lineRule="auto"/>
        <w:ind w:left="1690" w:right="5766" w:hanging="279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C3777D"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>for</w:t>
      </w:r>
      <w:r w:rsidRPr="00C3777D">
        <w:rPr>
          <w:rFonts w:asciiTheme="minorHAnsi" w:hAnsiTheme="minorHAnsi" w:cstheme="minorHAnsi"/>
          <w:b w:val="0"/>
          <w:bCs w:val="0"/>
          <w:spacing w:val="-26"/>
          <w:w w:val="105"/>
          <w:sz w:val="22"/>
          <w:szCs w:val="22"/>
        </w:rPr>
        <w:t xml:space="preserve"> </w:t>
      </w:r>
      <w:r w:rsidRPr="00C3777D"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>(int</w:t>
      </w:r>
      <w:r w:rsidRPr="00C3777D">
        <w:rPr>
          <w:rFonts w:asciiTheme="minorHAnsi" w:hAnsiTheme="minorHAnsi" w:cstheme="minorHAnsi"/>
          <w:b w:val="0"/>
          <w:bCs w:val="0"/>
          <w:spacing w:val="-25"/>
          <w:w w:val="105"/>
          <w:sz w:val="22"/>
          <w:szCs w:val="22"/>
        </w:rPr>
        <w:t xml:space="preserve"> </w:t>
      </w:r>
      <w:r w:rsidRPr="00C3777D"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>j</w:t>
      </w:r>
      <w:r w:rsidRPr="00C3777D">
        <w:rPr>
          <w:rFonts w:asciiTheme="minorHAnsi" w:hAnsiTheme="minorHAnsi" w:cstheme="minorHAnsi"/>
          <w:b w:val="0"/>
          <w:bCs w:val="0"/>
          <w:spacing w:val="-25"/>
          <w:w w:val="105"/>
          <w:sz w:val="22"/>
          <w:szCs w:val="22"/>
        </w:rPr>
        <w:t xml:space="preserve"> </w:t>
      </w:r>
      <w:r w:rsidRPr="00C3777D"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>=</w:t>
      </w:r>
      <w:r w:rsidRPr="00C3777D">
        <w:rPr>
          <w:rFonts w:asciiTheme="minorHAnsi" w:hAnsiTheme="minorHAnsi" w:cstheme="minorHAnsi"/>
          <w:b w:val="0"/>
          <w:bCs w:val="0"/>
          <w:spacing w:val="-24"/>
          <w:w w:val="105"/>
          <w:sz w:val="22"/>
          <w:szCs w:val="22"/>
        </w:rPr>
        <w:t xml:space="preserve"> </w:t>
      </w:r>
      <w:r w:rsidRPr="00C3777D"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>0;</w:t>
      </w:r>
      <w:r w:rsidRPr="00C3777D">
        <w:rPr>
          <w:rFonts w:asciiTheme="minorHAnsi" w:hAnsiTheme="minorHAnsi" w:cstheme="minorHAnsi"/>
          <w:b w:val="0"/>
          <w:bCs w:val="0"/>
          <w:spacing w:val="-25"/>
          <w:w w:val="105"/>
          <w:sz w:val="22"/>
          <w:szCs w:val="22"/>
        </w:rPr>
        <w:t xml:space="preserve"> </w:t>
      </w:r>
      <w:r w:rsidRPr="00C3777D"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>j</w:t>
      </w:r>
      <w:r w:rsidRPr="00C3777D">
        <w:rPr>
          <w:rFonts w:asciiTheme="minorHAnsi" w:hAnsiTheme="minorHAnsi" w:cstheme="minorHAnsi"/>
          <w:b w:val="0"/>
          <w:bCs w:val="0"/>
          <w:spacing w:val="-24"/>
          <w:w w:val="105"/>
          <w:sz w:val="22"/>
          <w:szCs w:val="22"/>
        </w:rPr>
        <w:t xml:space="preserve"> </w:t>
      </w:r>
      <w:r w:rsidRPr="00C3777D"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>&lt;</w:t>
      </w:r>
      <w:r w:rsidRPr="00C3777D">
        <w:rPr>
          <w:rFonts w:asciiTheme="minorHAnsi" w:hAnsiTheme="minorHAnsi" w:cstheme="minorHAnsi"/>
          <w:b w:val="0"/>
          <w:bCs w:val="0"/>
          <w:spacing w:val="-24"/>
          <w:w w:val="105"/>
          <w:sz w:val="22"/>
          <w:szCs w:val="22"/>
        </w:rPr>
        <w:t xml:space="preserve"> </w:t>
      </w:r>
      <w:r w:rsidRPr="00C3777D"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>m;</w:t>
      </w:r>
      <w:r w:rsidRPr="00C3777D">
        <w:rPr>
          <w:rFonts w:asciiTheme="minorHAnsi" w:hAnsiTheme="minorHAnsi" w:cstheme="minorHAnsi"/>
          <w:b w:val="0"/>
          <w:bCs w:val="0"/>
          <w:spacing w:val="-25"/>
          <w:w w:val="105"/>
          <w:sz w:val="22"/>
          <w:szCs w:val="22"/>
        </w:rPr>
        <w:t xml:space="preserve"> </w:t>
      </w:r>
      <w:r w:rsidRPr="00C3777D"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>++j)</w:t>
      </w:r>
      <w:r w:rsidRPr="00C3777D">
        <w:rPr>
          <w:rFonts w:asciiTheme="minorHAnsi" w:hAnsiTheme="minorHAnsi" w:cstheme="minorHAnsi"/>
          <w:b w:val="0"/>
          <w:bCs w:val="0"/>
          <w:spacing w:val="-25"/>
          <w:w w:val="105"/>
          <w:sz w:val="22"/>
          <w:szCs w:val="22"/>
        </w:rPr>
        <w:t xml:space="preserve"> </w:t>
      </w:r>
      <w:r w:rsidRPr="00C3777D"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>{ printf("%d ", b[i][j]); if</w:t>
      </w:r>
      <w:r w:rsidRPr="00C3777D">
        <w:rPr>
          <w:rFonts w:asciiTheme="minorHAnsi" w:hAnsiTheme="minorHAnsi" w:cstheme="minorHAnsi"/>
          <w:b w:val="0"/>
          <w:bCs w:val="0"/>
          <w:spacing w:val="-21"/>
          <w:w w:val="105"/>
          <w:sz w:val="22"/>
          <w:szCs w:val="22"/>
        </w:rPr>
        <w:t xml:space="preserve"> </w:t>
      </w:r>
      <w:r w:rsidRPr="00C3777D"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>(j</w:t>
      </w:r>
      <w:r w:rsidRPr="00C3777D">
        <w:rPr>
          <w:rFonts w:asciiTheme="minorHAnsi" w:hAnsiTheme="minorHAnsi" w:cstheme="minorHAnsi"/>
          <w:b w:val="0"/>
          <w:bCs w:val="0"/>
          <w:spacing w:val="-20"/>
          <w:w w:val="105"/>
          <w:sz w:val="22"/>
          <w:szCs w:val="22"/>
        </w:rPr>
        <w:t xml:space="preserve"> </w:t>
      </w:r>
      <w:r w:rsidRPr="00C3777D"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>==</w:t>
      </w:r>
      <w:r w:rsidRPr="00C3777D">
        <w:rPr>
          <w:rFonts w:asciiTheme="minorHAnsi" w:hAnsiTheme="minorHAnsi" w:cstheme="minorHAnsi"/>
          <w:b w:val="0"/>
          <w:bCs w:val="0"/>
          <w:spacing w:val="-19"/>
          <w:w w:val="105"/>
          <w:sz w:val="22"/>
          <w:szCs w:val="22"/>
        </w:rPr>
        <w:t xml:space="preserve"> </w:t>
      </w:r>
      <w:r w:rsidRPr="00C3777D"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>m</w:t>
      </w:r>
      <w:r w:rsidRPr="00C3777D">
        <w:rPr>
          <w:rFonts w:asciiTheme="minorHAnsi" w:hAnsiTheme="minorHAnsi" w:cstheme="minorHAnsi"/>
          <w:b w:val="0"/>
          <w:bCs w:val="0"/>
          <w:spacing w:val="-19"/>
          <w:w w:val="105"/>
          <w:sz w:val="22"/>
          <w:szCs w:val="22"/>
        </w:rPr>
        <w:t xml:space="preserve"> </w:t>
      </w:r>
      <w:r w:rsidRPr="00C3777D"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>-</w:t>
      </w:r>
      <w:r w:rsidRPr="00C3777D">
        <w:rPr>
          <w:rFonts w:asciiTheme="minorHAnsi" w:hAnsiTheme="minorHAnsi" w:cstheme="minorHAnsi"/>
          <w:b w:val="0"/>
          <w:bCs w:val="0"/>
          <w:spacing w:val="-15"/>
          <w:w w:val="105"/>
          <w:sz w:val="22"/>
          <w:szCs w:val="22"/>
        </w:rPr>
        <w:t xml:space="preserve"> </w:t>
      </w:r>
      <w:r w:rsidRPr="00C3777D"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>1)</w:t>
      </w:r>
    </w:p>
    <w:p w14:paraId="6D4BE4EB" w14:textId="77777777" w:rsidR="001D5EDC" w:rsidRPr="00C3777D" w:rsidRDefault="001D5EDC" w:rsidP="001D5EDC">
      <w:pPr>
        <w:pStyle w:val="BodyText"/>
        <w:ind w:left="197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C3777D">
        <w:rPr>
          <w:rFonts w:asciiTheme="minorHAnsi" w:hAnsiTheme="minorHAnsi" w:cstheme="minorHAnsi"/>
          <w:b w:val="0"/>
          <w:bCs w:val="0"/>
          <w:w w:val="110"/>
          <w:sz w:val="22"/>
          <w:szCs w:val="22"/>
        </w:rPr>
        <w:lastRenderedPageBreak/>
        <w:t>printf("\n");</w:t>
      </w:r>
    </w:p>
    <w:p w14:paraId="1399F061" w14:textId="77777777" w:rsidR="001D5EDC" w:rsidRPr="00C3777D" w:rsidRDefault="001D5EDC" w:rsidP="001D5EDC">
      <w:pPr>
        <w:pStyle w:val="BodyText"/>
        <w:spacing w:before="51"/>
        <w:ind w:left="1409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C3777D">
        <w:rPr>
          <w:rFonts w:asciiTheme="minorHAnsi" w:hAnsiTheme="minorHAnsi" w:cstheme="minorHAnsi"/>
          <w:b w:val="0"/>
          <w:bCs w:val="0"/>
          <w:w w:val="88"/>
          <w:sz w:val="22"/>
          <w:szCs w:val="22"/>
        </w:rPr>
        <w:t>}</w:t>
      </w:r>
    </w:p>
    <w:p w14:paraId="6F25C6AB" w14:textId="77777777" w:rsidR="00C3777D" w:rsidRPr="00C3777D" w:rsidRDefault="00C3777D" w:rsidP="001D5EDC">
      <w:pPr>
        <w:pStyle w:val="BodyText"/>
        <w:spacing w:before="54" w:line="278" w:lineRule="auto"/>
        <w:ind w:left="1130" w:right="3777"/>
        <w:rPr>
          <w:rFonts w:asciiTheme="minorHAnsi" w:hAnsiTheme="minorHAnsi" w:cstheme="minorHAnsi"/>
          <w:b w:val="0"/>
          <w:bCs w:val="0"/>
          <w:w w:val="110"/>
          <w:sz w:val="22"/>
          <w:szCs w:val="22"/>
        </w:rPr>
      </w:pPr>
    </w:p>
    <w:p w14:paraId="156FFB36" w14:textId="77777777" w:rsidR="00C3777D" w:rsidRPr="00C3777D" w:rsidRDefault="00C3777D" w:rsidP="001D5EDC">
      <w:pPr>
        <w:pStyle w:val="BodyText"/>
        <w:spacing w:before="54" w:line="278" w:lineRule="auto"/>
        <w:ind w:left="1130" w:right="3777"/>
        <w:rPr>
          <w:rFonts w:asciiTheme="minorHAnsi" w:hAnsiTheme="minorHAnsi" w:cstheme="minorHAnsi"/>
          <w:b w:val="0"/>
          <w:bCs w:val="0"/>
          <w:w w:val="110"/>
          <w:sz w:val="22"/>
          <w:szCs w:val="22"/>
        </w:rPr>
      </w:pPr>
    </w:p>
    <w:p w14:paraId="4E31D9EF" w14:textId="77777777" w:rsidR="00C3777D" w:rsidRPr="00C3777D" w:rsidRDefault="00C3777D" w:rsidP="001D5EDC">
      <w:pPr>
        <w:pStyle w:val="BodyText"/>
        <w:spacing w:before="54" w:line="278" w:lineRule="auto"/>
        <w:ind w:left="1130" w:right="3777"/>
        <w:rPr>
          <w:rFonts w:asciiTheme="minorHAnsi" w:hAnsiTheme="minorHAnsi" w:cstheme="minorHAnsi"/>
          <w:b w:val="0"/>
          <w:bCs w:val="0"/>
          <w:w w:val="110"/>
          <w:sz w:val="22"/>
          <w:szCs w:val="22"/>
        </w:rPr>
      </w:pPr>
    </w:p>
    <w:p w14:paraId="2DB2CEC9" w14:textId="77777777" w:rsidR="00C3777D" w:rsidRPr="00C3777D" w:rsidRDefault="00C3777D" w:rsidP="00C3777D">
      <w:pPr>
        <w:pStyle w:val="BodyText"/>
        <w:spacing w:before="54" w:line="278" w:lineRule="auto"/>
        <w:ind w:right="3777"/>
        <w:rPr>
          <w:rFonts w:asciiTheme="minorHAnsi" w:hAnsiTheme="minorHAnsi" w:cstheme="minorHAnsi"/>
          <w:b w:val="0"/>
          <w:bCs w:val="0"/>
          <w:w w:val="110"/>
          <w:sz w:val="22"/>
          <w:szCs w:val="22"/>
        </w:rPr>
      </w:pPr>
    </w:p>
    <w:p w14:paraId="13A76706" w14:textId="4C853799" w:rsidR="001D5EDC" w:rsidRPr="00C3777D" w:rsidRDefault="001D5EDC" w:rsidP="001D5EDC">
      <w:pPr>
        <w:pStyle w:val="BodyText"/>
        <w:spacing w:before="54" w:line="278" w:lineRule="auto"/>
        <w:ind w:left="1130" w:right="377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C3777D">
        <w:rPr>
          <w:rFonts w:asciiTheme="minorHAnsi" w:hAnsiTheme="minorHAnsi" w:cstheme="minorHAnsi"/>
          <w:b w:val="0"/>
          <w:bCs w:val="0"/>
          <w:w w:val="110"/>
          <w:sz w:val="22"/>
          <w:szCs w:val="22"/>
        </w:rPr>
        <w:t>printf("\nAddition</w:t>
      </w:r>
      <w:r w:rsidRPr="00C3777D">
        <w:rPr>
          <w:rFonts w:asciiTheme="minorHAnsi" w:hAnsiTheme="minorHAnsi" w:cstheme="minorHAnsi"/>
          <w:b w:val="0"/>
          <w:bCs w:val="0"/>
          <w:spacing w:val="-37"/>
          <w:w w:val="110"/>
          <w:sz w:val="22"/>
          <w:szCs w:val="22"/>
        </w:rPr>
        <w:t xml:space="preserve"> </w:t>
      </w:r>
      <w:r w:rsidRPr="00C3777D">
        <w:rPr>
          <w:rFonts w:asciiTheme="minorHAnsi" w:hAnsiTheme="minorHAnsi" w:cstheme="minorHAnsi"/>
          <w:b w:val="0"/>
          <w:bCs w:val="0"/>
          <w:w w:val="110"/>
          <w:sz w:val="22"/>
          <w:szCs w:val="22"/>
        </w:rPr>
        <w:t>of</w:t>
      </w:r>
      <w:r w:rsidRPr="00C3777D">
        <w:rPr>
          <w:rFonts w:asciiTheme="minorHAnsi" w:hAnsiTheme="minorHAnsi" w:cstheme="minorHAnsi"/>
          <w:b w:val="0"/>
          <w:bCs w:val="0"/>
          <w:spacing w:val="-37"/>
          <w:w w:val="110"/>
          <w:sz w:val="22"/>
          <w:szCs w:val="22"/>
        </w:rPr>
        <w:t xml:space="preserve"> </w:t>
      </w:r>
      <w:r w:rsidRPr="00C3777D">
        <w:rPr>
          <w:rFonts w:asciiTheme="minorHAnsi" w:hAnsiTheme="minorHAnsi" w:cstheme="minorHAnsi"/>
          <w:b w:val="0"/>
          <w:bCs w:val="0"/>
          <w:w w:val="110"/>
          <w:sz w:val="22"/>
          <w:szCs w:val="22"/>
        </w:rPr>
        <w:t>matrices</w:t>
      </w:r>
      <w:r w:rsidRPr="00C3777D">
        <w:rPr>
          <w:rFonts w:asciiTheme="minorHAnsi" w:hAnsiTheme="minorHAnsi" w:cstheme="minorHAnsi"/>
          <w:b w:val="0"/>
          <w:bCs w:val="0"/>
          <w:spacing w:val="-34"/>
          <w:w w:val="110"/>
          <w:sz w:val="22"/>
          <w:szCs w:val="22"/>
        </w:rPr>
        <w:t xml:space="preserve"> </w:t>
      </w:r>
      <w:r w:rsidRPr="00C3777D">
        <w:rPr>
          <w:rFonts w:asciiTheme="minorHAnsi" w:hAnsiTheme="minorHAnsi" w:cstheme="minorHAnsi"/>
          <w:b w:val="0"/>
          <w:bCs w:val="0"/>
          <w:w w:val="110"/>
          <w:sz w:val="22"/>
          <w:szCs w:val="22"/>
        </w:rPr>
        <w:t>A+B:</w:t>
      </w:r>
      <w:r w:rsidRPr="00C3777D">
        <w:rPr>
          <w:rFonts w:asciiTheme="minorHAnsi" w:hAnsiTheme="minorHAnsi" w:cstheme="minorHAnsi"/>
          <w:b w:val="0"/>
          <w:bCs w:val="0"/>
          <w:spacing w:val="-36"/>
          <w:w w:val="110"/>
          <w:sz w:val="22"/>
          <w:szCs w:val="22"/>
        </w:rPr>
        <w:t xml:space="preserve"> </w:t>
      </w:r>
      <w:r w:rsidRPr="00C3777D">
        <w:rPr>
          <w:rFonts w:asciiTheme="minorHAnsi" w:hAnsiTheme="minorHAnsi" w:cstheme="minorHAnsi"/>
          <w:b w:val="0"/>
          <w:bCs w:val="0"/>
          <w:w w:val="110"/>
          <w:sz w:val="22"/>
          <w:szCs w:val="22"/>
        </w:rPr>
        <w:t>\n"); for</w:t>
      </w:r>
      <w:r w:rsidRPr="00C3777D">
        <w:rPr>
          <w:rFonts w:asciiTheme="minorHAnsi" w:hAnsiTheme="minorHAnsi" w:cstheme="minorHAnsi"/>
          <w:b w:val="0"/>
          <w:bCs w:val="0"/>
          <w:spacing w:val="-27"/>
          <w:w w:val="110"/>
          <w:sz w:val="22"/>
          <w:szCs w:val="22"/>
        </w:rPr>
        <w:t xml:space="preserve"> </w:t>
      </w:r>
      <w:r w:rsidRPr="00C3777D">
        <w:rPr>
          <w:rFonts w:asciiTheme="minorHAnsi" w:hAnsiTheme="minorHAnsi" w:cstheme="minorHAnsi"/>
          <w:b w:val="0"/>
          <w:bCs w:val="0"/>
          <w:w w:val="110"/>
          <w:sz w:val="22"/>
          <w:szCs w:val="22"/>
        </w:rPr>
        <w:t>(int</w:t>
      </w:r>
      <w:r w:rsidRPr="00C3777D">
        <w:rPr>
          <w:rFonts w:asciiTheme="minorHAnsi" w:hAnsiTheme="minorHAnsi" w:cstheme="minorHAnsi"/>
          <w:b w:val="0"/>
          <w:bCs w:val="0"/>
          <w:spacing w:val="-26"/>
          <w:w w:val="110"/>
          <w:sz w:val="22"/>
          <w:szCs w:val="22"/>
        </w:rPr>
        <w:t xml:space="preserve"> </w:t>
      </w:r>
      <w:r w:rsidRPr="00C3777D">
        <w:rPr>
          <w:rFonts w:asciiTheme="minorHAnsi" w:hAnsiTheme="minorHAnsi" w:cstheme="minorHAnsi"/>
          <w:b w:val="0"/>
          <w:bCs w:val="0"/>
          <w:w w:val="110"/>
          <w:sz w:val="22"/>
          <w:szCs w:val="22"/>
        </w:rPr>
        <w:t>i</w:t>
      </w:r>
      <w:r w:rsidRPr="00C3777D">
        <w:rPr>
          <w:rFonts w:asciiTheme="minorHAnsi" w:hAnsiTheme="minorHAnsi" w:cstheme="minorHAnsi"/>
          <w:b w:val="0"/>
          <w:bCs w:val="0"/>
          <w:spacing w:val="-26"/>
          <w:w w:val="110"/>
          <w:sz w:val="22"/>
          <w:szCs w:val="22"/>
        </w:rPr>
        <w:t xml:space="preserve"> </w:t>
      </w:r>
      <w:r w:rsidRPr="00C3777D">
        <w:rPr>
          <w:rFonts w:asciiTheme="minorHAnsi" w:hAnsiTheme="minorHAnsi" w:cstheme="minorHAnsi"/>
          <w:b w:val="0"/>
          <w:bCs w:val="0"/>
          <w:w w:val="110"/>
          <w:sz w:val="22"/>
          <w:szCs w:val="22"/>
        </w:rPr>
        <w:t>=</w:t>
      </w:r>
      <w:r w:rsidRPr="00C3777D">
        <w:rPr>
          <w:rFonts w:asciiTheme="minorHAnsi" w:hAnsiTheme="minorHAnsi" w:cstheme="minorHAnsi"/>
          <w:b w:val="0"/>
          <w:bCs w:val="0"/>
          <w:spacing w:val="-26"/>
          <w:w w:val="110"/>
          <w:sz w:val="22"/>
          <w:szCs w:val="22"/>
        </w:rPr>
        <w:t xml:space="preserve"> </w:t>
      </w:r>
      <w:r w:rsidRPr="00C3777D">
        <w:rPr>
          <w:rFonts w:asciiTheme="minorHAnsi" w:hAnsiTheme="minorHAnsi" w:cstheme="minorHAnsi"/>
          <w:b w:val="0"/>
          <w:bCs w:val="0"/>
          <w:w w:val="110"/>
          <w:sz w:val="22"/>
          <w:szCs w:val="22"/>
        </w:rPr>
        <w:t>0;</w:t>
      </w:r>
      <w:r w:rsidRPr="00C3777D">
        <w:rPr>
          <w:rFonts w:asciiTheme="minorHAnsi" w:hAnsiTheme="minorHAnsi" w:cstheme="minorHAnsi"/>
          <w:b w:val="0"/>
          <w:bCs w:val="0"/>
          <w:spacing w:val="-27"/>
          <w:w w:val="110"/>
          <w:sz w:val="22"/>
          <w:szCs w:val="22"/>
        </w:rPr>
        <w:t xml:space="preserve"> </w:t>
      </w:r>
      <w:r w:rsidRPr="00C3777D">
        <w:rPr>
          <w:rFonts w:asciiTheme="minorHAnsi" w:hAnsiTheme="minorHAnsi" w:cstheme="minorHAnsi"/>
          <w:b w:val="0"/>
          <w:bCs w:val="0"/>
          <w:w w:val="110"/>
          <w:sz w:val="22"/>
          <w:szCs w:val="22"/>
        </w:rPr>
        <w:t>i</w:t>
      </w:r>
      <w:r w:rsidRPr="00C3777D">
        <w:rPr>
          <w:rFonts w:asciiTheme="minorHAnsi" w:hAnsiTheme="minorHAnsi" w:cstheme="minorHAnsi"/>
          <w:b w:val="0"/>
          <w:bCs w:val="0"/>
          <w:spacing w:val="-26"/>
          <w:w w:val="110"/>
          <w:sz w:val="22"/>
          <w:szCs w:val="22"/>
        </w:rPr>
        <w:t xml:space="preserve"> </w:t>
      </w:r>
      <w:r w:rsidRPr="00C3777D">
        <w:rPr>
          <w:rFonts w:asciiTheme="minorHAnsi" w:hAnsiTheme="minorHAnsi" w:cstheme="minorHAnsi"/>
          <w:b w:val="0"/>
          <w:bCs w:val="0"/>
          <w:w w:val="110"/>
          <w:sz w:val="22"/>
          <w:szCs w:val="22"/>
        </w:rPr>
        <w:t>&lt;</w:t>
      </w:r>
      <w:r w:rsidRPr="00C3777D">
        <w:rPr>
          <w:rFonts w:asciiTheme="minorHAnsi" w:hAnsiTheme="minorHAnsi" w:cstheme="minorHAnsi"/>
          <w:b w:val="0"/>
          <w:bCs w:val="0"/>
          <w:spacing w:val="-25"/>
          <w:w w:val="110"/>
          <w:sz w:val="22"/>
          <w:szCs w:val="22"/>
        </w:rPr>
        <w:t xml:space="preserve"> </w:t>
      </w:r>
      <w:r w:rsidRPr="00C3777D">
        <w:rPr>
          <w:rFonts w:asciiTheme="minorHAnsi" w:hAnsiTheme="minorHAnsi" w:cstheme="minorHAnsi"/>
          <w:b w:val="0"/>
          <w:bCs w:val="0"/>
          <w:w w:val="110"/>
          <w:sz w:val="22"/>
          <w:szCs w:val="22"/>
        </w:rPr>
        <w:t>n;</w:t>
      </w:r>
      <w:r w:rsidRPr="00C3777D">
        <w:rPr>
          <w:rFonts w:asciiTheme="minorHAnsi" w:hAnsiTheme="minorHAnsi" w:cstheme="minorHAnsi"/>
          <w:b w:val="0"/>
          <w:bCs w:val="0"/>
          <w:spacing w:val="-27"/>
          <w:w w:val="110"/>
          <w:sz w:val="22"/>
          <w:szCs w:val="22"/>
        </w:rPr>
        <w:t xml:space="preserve"> </w:t>
      </w:r>
      <w:r w:rsidRPr="00C3777D">
        <w:rPr>
          <w:rFonts w:asciiTheme="minorHAnsi" w:hAnsiTheme="minorHAnsi" w:cstheme="minorHAnsi"/>
          <w:b w:val="0"/>
          <w:bCs w:val="0"/>
          <w:w w:val="110"/>
          <w:sz w:val="22"/>
          <w:szCs w:val="22"/>
        </w:rPr>
        <w:t>++i)</w:t>
      </w:r>
    </w:p>
    <w:p w14:paraId="182803FC" w14:textId="77777777" w:rsidR="001D5EDC" w:rsidRPr="00C3777D" w:rsidRDefault="001D5EDC" w:rsidP="001D5EDC">
      <w:pPr>
        <w:pStyle w:val="BodyText"/>
        <w:spacing w:before="2" w:line="278" w:lineRule="auto"/>
        <w:ind w:left="1690" w:right="4718" w:hanging="279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C3777D"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>for (int j = 0; j &lt; m; ++j) { printf("%d ", a[i][j] + b[i][j]); if (j == m - 1)</w:t>
      </w:r>
    </w:p>
    <w:p w14:paraId="522D93DE" w14:textId="77777777" w:rsidR="001D5EDC" w:rsidRPr="00C3777D" w:rsidRDefault="001D5EDC" w:rsidP="001D5EDC">
      <w:pPr>
        <w:pStyle w:val="BodyText"/>
        <w:spacing w:before="4"/>
        <w:ind w:left="197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C3777D">
        <w:rPr>
          <w:rFonts w:asciiTheme="minorHAnsi" w:hAnsiTheme="minorHAnsi" w:cstheme="minorHAnsi"/>
          <w:b w:val="0"/>
          <w:bCs w:val="0"/>
          <w:w w:val="110"/>
          <w:sz w:val="22"/>
          <w:szCs w:val="22"/>
        </w:rPr>
        <w:t>printf("\n");</w:t>
      </w:r>
    </w:p>
    <w:p w14:paraId="398E83C4" w14:textId="77777777" w:rsidR="001D5EDC" w:rsidRPr="00C3777D" w:rsidRDefault="001D5EDC" w:rsidP="001D5EDC">
      <w:pPr>
        <w:pStyle w:val="BodyText"/>
        <w:spacing w:before="52"/>
        <w:ind w:left="1409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C3777D">
        <w:rPr>
          <w:rFonts w:asciiTheme="minorHAnsi" w:hAnsiTheme="minorHAnsi" w:cstheme="minorHAnsi"/>
          <w:b w:val="0"/>
          <w:bCs w:val="0"/>
          <w:w w:val="88"/>
          <w:sz w:val="22"/>
          <w:szCs w:val="22"/>
        </w:rPr>
        <w:t>}</w:t>
      </w:r>
    </w:p>
    <w:p w14:paraId="2B61C10F" w14:textId="77777777" w:rsidR="001D5EDC" w:rsidRPr="00C3777D" w:rsidRDefault="001D5EDC" w:rsidP="001D5EDC">
      <w:pPr>
        <w:pStyle w:val="BodyText"/>
        <w:spacing w:before="3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60382188" w14:textId="77777777" w:rsidR="001D5EDC" w:rsidRPr="00C3777D" w:rsidRDefault="001D5EDC" w:rsidP="001D5EDC">
      <w:pPr>
        <w:pStyle w:val="BodyText"/>
        <w:spacing w:before="103"/>
        <w:ind w:left="113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C3777D">
        <w:rPr>
          <w:rFonts w:asciiTheme="minorHAnsi" w:hAnsiTheme="minorHAnsi" w:cstheme="minorHAnsi"/>
          <w:b w:val="0"/>
          <w:bCs w:val="0"/>
          <w:sz w:val="22"/>
          <w:szCs w:val="22"/>
        </w:rPr>
        <w:t>return 0;</w:t>
      </w:r>
    </w:p>
    <w:p w14:paraId="646B4A60" w14:textId="77777777" w:rsidR="001D5EDC" w:rsidRPr="00C3777D" w:rsidRDefault="001D5EDC" w:rsidP="001D5EDC">
      <w:pPr>
        <w:pStyle w:val="BodyText"/>
        <w:spacing w:before="54"/>
        <w:ind w:left="852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C3777D">
        <w:rPr>
          <w:rFonts w:asciiTheme="minorHAnsi" w:hAnsiTheme="minorHAnsi" w:cstheme="minorHAnsi"/>
          <w:b w:val="0"/>
          <w:bCs w:val="0"/>
          <w:w w:val="88"/>
          <w:sz w:val="22"/>
          <w:szCs w:val="22"/>
        </w:rPr>
        <w:t>}</w:t>
      </w:r>
    </w:p>
    <w:p w14:paraId="03113B44" w14:textId="5A1C1B9B" w:rsidR="001D5EDC" w:rsidRPr="00C3777D" w:rsidRDefault="00C3777D" w:rsidP="001D5EDC">
      <w:pPr>
        <w:spacing w:before="86"/>
        <w:rPr>
          <w:b/>
          <w:sz w:val="28"/>
          <w:szCs w:val="28"/>
        </w:rPr>
      </w:pPr>
      <w:r w:rsidRPr="00C3777D">
        <w:rPr>
          <w:b/>
          <w:sz w:val="28"/>
          <w:szCs w:val="28"/>
        </w:rPr>
        <w:t>OUTPUT:-</w:t>
      </w:r>
    </w:p>
    <w:p w14:paraId="471B52E1" w14:textId="2797DF72" w:rsidR="001D5EDC" w:rsidRPr="00C3777D" w:rsidRDefault="00C3777D" w:rsidP="001D5EDC">
      <w:pPr>
        <w:rPr>
          <w:sz w:val="22"/>
          <w:szCs w:val="22"/>
        </w:rPr>
      </w:pPr>
      <w:r>
        <w:rPr>
          <w:noProof/>
        </w:rPr>
        <w:drawing>
          <wp:anchor distT="0" distB="0" distL="0" distR="0" simplePos="0" relativeHeight="251675648" behindDoc="0" locked="0" layoutInCell="1" allowOverlap="1" wp14:anchorId="0E595F4B" wp14:editId="2390C92C">
            <wp:simplePos x="0" y="0"/>
            <wp:positionH relativeFrom="page">
              <wp:posOffset>1167962</wp:posOffset>
            </wp:positionH>
            <wp:positionV relativeFrom="paragraph">
              <wp:posOffset>164859</wp:posOffset>
            </wp:positionV>
            <wp:extent cx="4695195" cy="3887152"/>
            <wp:effectExtent l="0" t="0" r="0" b="0"/>
            <wp:wrapTopAndBottom/>
            <wp:docPr id="125" name="image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63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5195" cy="3887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9204EE" w14:textId="0A422BD2" w:rsidR="001D5EDC" w:rsidRPr="00C3777D" w:rsidRDefault="001D5EDC" w:rsidP="001D5EDC">
      <w:pPr>
        <w:pStyle w:val="BodyText"/>
        <w:spacing w:before="51"/>
        <w:ind w:left="1409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7F4A2C38" w14:textId="77777777" w:rsidR="001D5EDC" w:rsidRPr="00C3777D" w:rsidRDefault="001D5EDC" w:rsidP="001D5EDC">
      <w:pPr>
        <w:rPr>
          <w:rFonts w:cstheme="minorHAnsi"/>
          <w:sz w:val="22"/>
          <w:szCs w:val="22"/>
        </w:rPr>
      </w:pPr>
    </w:p>
    <w:p w14:paraId="2504DD5E" w14:textId="77777777" w:rsidR="001D5EDC" w:rsidRPr="00C3777D" w:rsidRDefault="001D5EDC" w:rsidP="001D5EDC">
      <w:pPr>
        <w:rPr>
          <w:rFonts w:cstheme="minorHAnsi"/>
          <w:sz w:val="22"/>
          <w:szCs w:val="22"/>
        </w:rPr>
      </w:pPr>
    </w:p>
    <w:p w14:paraId="105FC965" w14:textId="0CCF2185" w:rsidR="00C3777D" w:rsidRPr="00C3777D" w:rsidRDefault="00C3777D" w:rsidP="00C3777D">
      <w:pPr>
        <w:pStyle w:val="Heading2"/>
      </w:pPr>
      <w:r>
        <w:rPr>
          <w:w w:val="105"/>
        </w:rPr>
        <w:lastRenderedPageBreak/>
        <w:t>53-</w:t>
      </w:r>
      <w:r w:rsidRPr="00C3777D">
        <w:rPr>
          <w:w w:val="105"/>
        </w:rPr>
        <w:t>Write a program to find out the product / Multiplication</w:t>
      </w:r>
      <w:r w:rsidRPr="00C3777D">
        <w:rPr>
          <w:spacing w:val="-14"/>
          <w:w w:val="105"/>
        </w:rPr>
        <w:t xml:space="preserve"> </w:t>
      </w:r>
      <w:r w:rsidRPr="00C3777D">
        <w:rPr>
          <w:w w:val="105"/>
        </w:rPr>
        <w:t>of</w:t>
      </w:r>
      <w:r w:rsidRPr="00C3777D">
        <w:rPr>
          <w:spacing w:val="-15"/>
          <w:w w:val="105"/>
        </w:rPr>
        <w:t xml:space="preserve"> </w:t>
      </w:r>
      <w:r w:rsidRPr="00C3777D">
        <w:rPr>
          <w:w w:val="105"/>
        </w:rPr>
        <w:t>two</w:t>
      </w:r>
      <w:r w:rsidRPr="00C3777D">
        <w:rPr>
          <w:spacing w:val="-15"/>
          <w:w w:val="105"/>
        </w:rPr>
        <w:t xml:space="preserve"> </w:t>
      </w:r>
      <w:r w:rsidRPr="00C3777D">
        <w:rPr>
          <w:w w:val="105"/>
        </w:rPr>
        <w:t>matrices</w:t>
      </w:r>
      <w:r w:rsidRPr="00C3777D">
        <w:rPr>
          <w:spacing w:val="-12"/>
          <w:w w:val="105"/>
        </w:rPr>
        <w:t xml:space="preserve"> </w:t>
      </w:r>
      <w:r w:rsidRPr="00C3777D">
        <w:rPr>
          <w:w w:val="105"/>
        </w:rPr>
        <w:t>and</w:t>
      </w:r>
      <w:r w:rsidRPr="00C3777D">
        <w:rPr>
          <w:spacing w:val="-14"/>
          <w:w w:val="105"/>
        </w:rPr>
        <w:t xml:space="preserve"> </w:t>
      </w:r>
      <w:r w:rsidRPr="00C3777D">
        <w:rPr>
          <w:w w:val="105"/>
        </w:rPr>
        <w:t>print</w:t>
      </w:r>
      <w:r w:rsidRPr="00C3777D">
        <w:rPr>
          <w:spacing w:val="-15"/>
          <w:w w:val="105"/>
        </w:rPr>
        <w:t xml:space="preserve"> </w:t>
      </w:r>
      <w:r w:rsidRPr="00C3777D">
        <w:rPr>
          <w:w w:val="105"/>
        </w:rPr>
        <w:t>the</w:t>
      </w:r>
      <w:r w:rsidRPr="00C3777D">
        <w:rPr>
          <w:spacing w:val="-14"/>
          <w:w w:val="105"/>
        </w:rPr>
        <w:t xml:space="preserve"> </w:t>
      </w:r>
      <w:r w:rsidRPr="00C3777D">
        <w:rPr>
          <w:w w:val="105"/>
        </w:rPr>
        <w:t>product matrix.</w:t>
      </w:r>
      <w:r w:rsidRPr="00C3777D">
        <w:rPr>
          <w:spacing w:val="-20"/>
          <w:w w:val="105"/>
        </w:rPr>
        <w:t xml:space="preserve"> </w:t>
      </w:r>
      <w:r w:rsidRPr="00C3777D">
        <w:rPr>
          <w:w w:val="105"/>
        </w:rPr>
        <w:t>(order</w:t>
      </w:r>
      <w:r w:rsidRPr="00C3777D">
        <w:rPr>
          <w:spacing w:val="-19"/>
          <w:w w:val="105"/>
        </w:rPr>
        <w:t xml:space="preserve"> </w:t>
      </w:r>
      <w:r w:rsidRPr="00C3777D">
        <w:rPr>
          <w:w w:val="105"/>
        </w:rPr>
        <w:t>of</w:t>
      </w:r>
      <w:r w:rsidRPr="00C3777D">
        <w:rPr>
          <w:spacing w:val="-18"/>
          <w:w w:val="105"/>
        </w:rPr>
        <w:t xml:space="preserve"> </w:t>
      </w:r>
      <w:r w:rsidRPr="00C3777D">
        <w:rPr>
          <w:w w:val="105"/>
        </w:rPr>
        <w:t>matrices</w:t>
      </w:r>
      <w:r w:rsidRPr="00C3777D">
        <w:rPr>
          <w:spacing w:val="-20"/>
          <w:w w:val="105"/>
        </w:rPr>
        <w:t xml:space="preserve"> </w:t>
      </w:r>
      <w:r w:rsidRPr="00C3777D">
        <w:rPr>
          <w:w w:val="105"/>
        </w:rPr>
        <w:t>must</w:t>
      </w:r>
      <w:r w:rsidRPr="00C3777D">
        <w:rPr>
          <w:spacing w:val="-17"/>
          <w:w w:val="105"/>
        </w:rPr>
        <w:t xml:space="preserve"> </w:t>
      </w:r>
      <w:r w:rsidRPr="00C3777D">
        <w:rPr>
          <w:w w:val="105"/>
        </w:rPr>
        <w:t>be</w:t>
      </w:r>
      <w:r w:rsidRPr="00C3777D">
        <w:rPr>
          <w:spacing w:val="-20"/>
          <w:w w:val="105"/>
        </w:rPr>
        <w:t xml:space="preserve"> </w:t>
      </w:r>
      <w:r w:rsidRPr="00C3777D">
        <w:rPr>
          <w:w w:val="105"/>
        </w:rPr>
        <w:t>given</w:t>
      </w:r>
      <w:r w:rsidRPr="00C3777D">
        <w:rPr>
          <w:spacing w:val="-19"/>
          <w:w w:val="105"/>
        </w:rPr>
        <w:t xml:space="preserve"> </w:t>
      </w:r>
      <w:r w:rsidRPr="00C3777D">
        <w:rPr>
          <w:w w:val="105"/>
        </w:rPr>
        <w:t>by</w:t>
      </w:r>
      <w:r w:rsidRPr="00C3777D">
        <w:rPr>
          <w:spacing w:val="-19"/>
          <w:w w:val="105"/>
        </w:rPr>
        <w:t xml:space="preserve"> </w:t>
      </w:r>
      <w:r w:rsidRPr="00C3777D">
        <w:rPr>
          <w:w w:val="105"/>
        </w:rPr>
        <w:t>user)</w:t>
      </w:r>
    </w:p>
    <w:p w14:paraId="7625B50B" w14:textId="68B596CF" w:rsidR="00C3777D" w:rsidRDefault="00C3777D" w:rsidP="00C3777D">
      <w:pPr>
        <w:spacing w:before="86"/>
        <w:rPr>
          <w:b/>
          <w:w w:val="95"/>
          <w:sz w:val="24"/>
          <w:shd w:val="clear" w:color="auto" w:fill="F9F8F8"/>
        </w:rPr>
      </w:pPr>
      <w:r>
        <w:rPr>
          <w:b/>
          <w:w w:val="95"/>
          <w:sz w:val="24"/>
          <w:shd w:val="clear" w:color="auto" w:fill="F9F8F8"/>
        </w:rPr>
        <w:t>Theory: In this program, we need to multiply two matrices and print the resulting matrix.</w:t>
      </w:r>
    </w:p>
    <w:p w14:paraId="196781C1" w14:textId="0AD026F7" w:rsidR="00C3777D" w:rsidRDefault="00B863E0" w:rsidP="00C3777D">
      <w:pPr>
        <w:spacing w:before="86"/>
        <w:rPr>
          <w:b/>
          <w:sz w:val="24"/>
        </w:rPr>
      </w:pPr>
      <w:r>
        <w:rPr>
          <w:b/>
          <w:sz w:val="24"/>
        </w:rPr>
        <w:t>CODE:-</w:t>
      </w:r>
    </w:p>
    <w:p w14:paraId="3D18384A" w14:textId="77777777" w:rsidR="00B863E0" w:rsidRPr="00B863E0" w:rsidRDefault="00B863E0" w:rsidP="00B863E0">
      <w:pPr>
        <w:pStyle w:val="BodyText"/>
        <w:spacing w:before="243" w:line="280" w:lineRule="auto"/>
        <w:ind w:left="852" w:right="6928"/>
        <w:rPr>
          <w:rFonts w:asciiTheme="minorHAnsi" w:hAnsiTheme="minorHAnsi" w:cstheme="minorHAnsi"/>
          <w:sz w:val="20"/>
          <w:szCs w:val="20"/>
        </w:rPr>
      </w:pPr>
      <w:r w:rsidRPr="00B863E0">
        <w:rPr>
          <w:rFonts w:asciiTheme="minorHAnsi" w:hAnsiTheme="minorHAnsi" w:cstheme="minorHAnsi"/>
          <w:spacing w:val="-1"/>
          <w:w w:val="105"/>
          <w:sz w:val="20"/>
          <w:szCs w:val="20"/>
        </w:rPr>
        <w:t xml:space="preserve">#include&lt;stdio.h&gt; </w:t>
      </w:r>
      <w:r w:rsidRPr="00B863E0">
        <w:rPr>
          <w:rFonts w:asciiTheme="minorHAnsi" w:hAnsiTheme="minorHAnsi" w:cstheme="minorHAnsi"/>
          <w:w w:val="105"/>
          <w:sz w:val="20"/>
          <w:szCs w:val="20"/>
        </w:rPr>
        <w:t>int</w:t>
      </w:r>
      <w:r w:rsidRPr="00B863E0">
        <w:rPr>
          <w:rFonts w:asciiTheme="minorHAnsi" w:hAnsiTheme="minorHAnsi" w:cstheme="minorHAnsi"/>
          <w:spacing w:val="-19"/>
          <w:w w:val="105"/>
          <w:sz w:val="20"/>
          <w:szCs w:val="20"/>
        </w:rPr>
        <w:t xml:space="preserve"> </w:t>
      </w:r>
      <w:r w:rsidRPr="00B863E0">
        <w:rPr>
          <w:rFonts w:asciiTheme="minorHAnsi" w:hAnsiTheme="minorHAnsi" w:cstheme="minorHAnsi"/>
          <w:w w:val="105"/>
          <w:sz w:val="20"/>
          <w:szCs w:val="20"/>
        </w:rPr>
        <w:t>main()</w:t>
      </w:r>
    </w:p>
    <w:p w14:paraId="65344EB7" w14:textId="77777777" w:rsidR="00B863E0" w:rsidRPr="00B863E0" w:rsidRDefault="00B863E0" w:rsidP="00B863E0">
      <w:pPr>
        <w:pStyle w:val="BodyText"/>
        <w:spacing w:line="321" w:lineRule="exact"/>
        <w:ind w:left="852"/>
        <w:rPr>
          <w:rFonts w:asciiTheme="minorHAnsi" w:hAnsiTheme="minorHAnsi" w:cstheme="minorHAnsi"/>
          <w:sz w:val="20"/>
          <w:szCs w:val="20"/>
        </w:rPr>
      </w:pPr>
      <w:r w:rsidRPr="00B863E0">
        <w:rPr>
          <w:rFonts w:asciiTheme="minorHAnsi" w:hAnsiTheme="minorHAnsi" w:cstheme="minorHAnsi"/>
          <w:w w:val="88"/>
          <w:sz w:val="20"/>
          <w:szCs w:val="20"/>
        </w:rPr>
        <w:t>{</w:t>
      </w:r>
    </w:p>
    <w:p w14:paraId="22BCA889" w14:textId="77777777" w:rsidR="00B863E0" w:rsidRPr="00B863E0" w:rsidRDefault="00B863E0" w:rsidP="00B863E0">
      <w:pPr>
        <w:pStyle w:val="BodyText"/>
        <w:spacing w:before="54"/>
        <w:ind w:left="1130"/>
        <w:rPr>
          <w:rFonts w:asciiTheme="minorHAnsi" w:hAnsiTheme="minorHAnsi" w:cstheme="minorHAnsi"/>
          <w:sz w:val="20"/>
          <w:szCs w:val="20"/>
        </w:rPr>
      </w:pPr>
      <w:r w:rsidRPr="00B863E0">
        <w:rPr>
          <w:rFonts w:asciiTheme="minorHAnsi" w:hAnsiTheme="minorHAnsi" w:cstheme="minorHAnsi"/>
          <w:w w:val="105"/>
          <w:sz w:val="20"/>
          <w:szCs w:val="20"/>
        </w:rPr>
        <w:t>int</w:t>
      </w:r>
      <w:r w:rsidRPr="00B863E0">
        <w:rPr>
          <w:rFonts w:asciiTheme="minorHAnsi" w:hAnsiTheme="minorHAnsi" w:cstheme="minorHAnsi"/>
          <w:spacing w:val="-23"/>
          <w:w w:val="105"/>
          <w:sz w:val="20"/>
          <w:szCs w:val="20"/>
        </w:rPr>
        <w:t xml:space="preserve"> </w:t>
      </w:r>
      <w:r w:rsidRPr="00B863E0">
        <w:rPr>
          <w:rFonts w:asciiTheme="minorHAnsi" w:hAnsiTheme="minorHAnsi" w:cstheme="minorHAnsi"/>
          <w:w w:val="105"/>
          <w:sz w:val="20"/>
          <w:szCs w:val="20"/>
        </w:rPr>
        <w:t>n,m;</w:t>
      </w:r>
    </w:p>
    <w:p w14:paraId="3A9A5262" w14:textId="77777777" w:rsidR="00B863E0" w:rsidRPr="00B863E0" w:rsidRDefault="00B863E0" w:rsidP="00B863E0">
      <w:pPr>
        <w:pStyle w:val="BodyText"/>
        <w:spacing w:before="52" w:line="280" w:lineRule="auto"/>
        <w:ind w:left="1130" w:right="3450"/>
        <w:rPr>
          <w:rFonts w:asciiTheme="minorHAnsi" w:hAnsiTheme="minorHAnsi" w:cstheme="minorHAnsi"/>
          <w:sz w:val="20"/>
          <w:szCs w:val="20"/>
        </w:rPr>
      </w:pPr>
      <w:r w:rsidRPr="00B863E0">
        <w:rPr>
          <w:rFonts w:asciiTheme="minorHAnsi" w:hAnsiTheme="minorHAnsi" w:cstheme="minorHAnsi"/>
          <w:w w:val="105"/>
          <w:sz w:val="20"/>
          <w:szCs w:val="20"/>
        </w:rPr>
        <w:t>printf("Enter number of rows : \n"); scanf("%d",&amp;n);</w:t>
      </w:r>
    </w:p>
    <w:p w14:paraId="4D573F6F" w14:textId="77777777" w:rsidR="00B863E0" w:rsidRPr="00B863E0" w:rsidRDefault="00B863E0" w:rsidP="00B863E0">
      <w:pPr>
        <w:pStyle w:val="BodyText"/>
        <w:spacing w:line="278" w:lineRule="auto"/>
        <w:ind w:left="1130" w:right="3979"/>
        <w:rPr>
          <w:rFonts w:asciiTheme="minorHAnsi" w:hAnsiTheme="minorHAnsi" w:cstheme="minorHAnsi"/>
          <w:sz w:val="20"/>
          <w:szCs w:val="20"/>
        </w:rPr>
      </w:pPr>
      <w:r w:rsidRPr="00B863E0">
        <w:rPr>
          <w:rFonts w:asciiTheme="minorHAnsi" w:hAnsiTheme="minorHAnsi" w:cstheme="minorHAnsi"/>
          <w:w w:val="110"/>
          <w:sz w:val="20"/>
          <w:szCs w:val="20"/>
        </w:rPr>
        <w:t>printf("Enter</w:t>
      </w:r>
      <w:r w:rsidRPr="00B863E0">
        <w:rPr>
          <w:rFonts w:asciiTheme="minorHAnsi" w:hAnsiTheme="minorHAnsi" w:cstheme="minorHAnsi"/>
          <w:spacing w:val="-45"/>
          <w:w w:val="110"/>
          <w:sz w:val="20"/>
          <w:szCs w:val="20"/>
        </w:rPr>
        <w:t xml:space="preserve"> </w:t>
      </w:r>
      <w:r w:rsidRPr="00B863E0">
        <w:rPr>
          <w:rFonts w:asciiTheme="minorHAnsi" w:hAnsiTheme="minorHAnsi" w:cstheme="minorHAnsi"/>
          <w:w w:val="110"/>
          <w:sz w:val="20"/>
          <w:szCs w:val="20"/>
        </w:rPr>
        <w:t>number</w:t>
      </w:r>
      <w:r w:rsidRPr="00B863E0">
        <w:rPr>
          <w:rFonts w:asciiTheme="minorHAnsi" w:hAnsiTheme="minorHAnsi" w:cstheme="minorHAnsi"/>
          <w:spacing w:val="-44"/>
          <w:w w:val="110"/>
          <w:sz w:val="20"/>
          <w:szCs w:val="20"/>
        </w:rPr>
        <w:t xml:space="preserve"> </w:t>
      </w:r>
      <w:r w:rsidRPr="00B863E0">
        <w:rPr>
          <w:rFonts w:asciiTheme="minorHAnsi" w:hAnsiTheme="minorHAnsi" w:cstheme="minorHAnsi"/>
          <w:w w:val="110"/>
          <w:sz w:val="20"/>
          <w:szCs w:val="20"/>
        </w:rPr>
        <w:t>of</w:t>
      </w:r>
      <w:r w:rsidRPr="00B863E0">
        <w:rPr>
          <w:rFonts w:asciiTheme="minorHAnsi" w:hAnsiTheme="minorHAnsi" w:cstheme="minorHAnsi"/>
          <w:spacing w:val="-44"/>
          <w:w w:val="110"/>
          <w:sz w:val="20"/>
          <w:szCs w:val="20"/>
        </w:rPr>
        <w:t xml:space="preserve"> </w:t>
      </w:r>
      <w:r w:rsidRPr="00B863E0">
        <w:rPr>
          <w:rFonts w:asciiTheme="minorHAnsi" w:hAnsiTheme="minorHAnsi" w:cstheme="minorHAnsi"/>
          <w:w w:val="110"/>
          <w:sz w:val="20"/>
          <w:szCs w:val="20"/>
        </w:rPr>
        <w:t>columns</w:t>
      </w:r>
      <w:r w:rsidRPr="00B863E0">
        <w:rPr>
          <w:rFonts w:asciiTheme="minorHAnsi" w:hAnsiTheme="minorHAnsi" w:cstheme="minorHAnsi"/>
          <w:spacing w:val="-44"/>
          <w:w w:val="110"/>
          <w:sz w:val="20"/>
          <w:szCs w:val="20"/>
        </w:rPr>
        <w:t xml:space="preserve"> </w:t>
      </w:r>
      <w:r w:rsidRPr="00B863E0">
        <w:rPr>
          <w:rFonts w:asciiTheme="minorHAnsi" w:hAnsiTheme="minorHAnsi" w:cstheme="minorHAnsi"/>
          <w:w w:val="110"/>
          <w:sz w:val="20"/>
          <w:szCs w:val="20"/>
        </w:rPr>
        <w:t>:</w:t>
      </w:r>
      <w:r w:rsidRPr="00B863E0">
        <w:rPr>
          <w:rFonts w:asciiTheme="minorHAnsi" w:hAnsiTheme="minorHAnsi" w:cstheme="minorHAnsi"/>
          <w:spacing w:val="-43"/>
          <w:w w:val="110"/>
          <w:sz w:val="20"/>
          <w:szCs w:val="20"/>
        </w:rPr>
        <w:t xml:space="preserve"> </w:t>
      </w:r>
      <w:r w:rsidRPr="00B863E0">
        <w:rPr>
          <w:rFonts w:asciiTheme="minorHAnsi" w:hAnsiTheme="minorHAnsi" w:cstheme="minorHAnsi"/>
          <w:w w:val="110"/>
          <w:sz w:val="20"/>
          <w:szCs w:val="20"/>
        </w:rPr>
        <w:t>\n"); scanf("%d",&amp;m);</w:t>
      </w:r>
    </w:p>
    <w:p w14:paraId="27296A41" w14:textId="77777777" w:rsidR="00B863E0" w:rsidRPr="00B863E0" w:rsidRDefault="00B863E0" w:rsidP="00B863E0">
      <w:pPr>
        <w:pStyle w:val="BodyText"/>
        <w:ind w:left="1130"/>
        <w:rPr>
          <w:rFonts w:asciiTheme="minorHAnsi" w:hAnsiTheme="minorHAnsi" w:cstheme="minorHAnsi"/>
          <w:sz w:val="20"/>
          <w:szCs w:val="20"/>
        </w:rPr>
      </w:pPr>
      <w:r w:rsidRPr="00B863E0">
        <w:rPr>
          <w:rFonts w:asciiTheme="minorHAnsi" w:hAnsiTheme="minorHAnsi" w:cstheme="minorHAnsi"/>
          <w:w w:val="105"/>
          <w:sz w:val="20"/>
          <w:szCs w:val="20"/>
        </w:rPr>
        <w:t>int a[n][m],b[n][m];</w:t>
      </w:r>
    </w:p>
    <w:p w14:paraId="7ADE0CC9" w14:textId="77777777" w:rsidR="00B863E0" w:rsidRPr="00B863E0" w:rsidRDefault="00B863E0" w:rsidP="00B863E0">
      <w:pPr>
        <w:pStyle w:val="BodyText"/>
        <w:spacing w:before="51" w:line="280" w:lineRule="auto"/>
        <w:ind w:left="1130" w:right="3939"/>
        <w:rPr>
          <w:rFonts w:asciiTheme="minorHAnsi" w:hAnsiTheme="minorHAnsi" w:cstheme="minorHAnsi"/>
          <w:sz w:val="20"/>
          <w:szCs w:val="20"/>
        </w:rPr>
      </w:pPr>
      <w:r w:rsidRPr="00B863E0">
        <w:rPr>
          <w:rFonts w:asciiTheme="minorHAnsi" w:hAnsiTheme="minorHAnsi" w:cstheme="minorHAnsi"/>
          <w:w w:val="105"/>
          <w:sz w:val="20"/>
          <w:szCs w:val="20"/>
        </w:rPr>
        <w:t>printf("Enter elements for Matrix A\n"); for (int i = 0; i &lt; n; ++i)</w:t>
      </w:r>
    </w:p>
    <w:p w14:paraId="339D7EAB" w14:textId="77777777" w:rsidR="00B863E0" w:rsidRPr="00B863E0" w:rsidRDefault="00B863E0" w:rsidP="00B863E0">
      <w:pPr>
        <w:pStyle w:val="BodyText"/>
        <w:spacing w:line="321" w:lineRule="exact"/>
        <w:ind w:left="1130"/>
        <w:rPr>
          <w:rFonts w:asciiTheme="minorHAnsi" w:hAnsiTheme="minorHAnsi" w:cstheme="minorHAnsi"/>
          <w:sz w:val="20"/>
          <w:szCs w:val="20"/>
        </w:rPr>
      </w:pPr>
      <w:r w:rsidRPr="00B863E0">
        <w:rPr>
          <w:rFonts w:asciiTheme="minorHAnsi" w:hAnsiTheme="minorHAnsi" w:cstheme="minorHAnsi"/>
          <w:w w:val="88"/>
          <w:sz w:val="20"/>
          <w:szCs w:val="20"/>
        </w:rPr>
        <w:t>{</w:t>
      </w:r>
    </w:p>
    <w:p w14:paraId="3C114581" w14:textId="77777777" w:rsidR="00B863E0" w:rsidRPr="00B863E0" w:rsidRDefault="00B863E0" w:rsidP="00B863E0">
      <w:pPr>
        <w:pStyle w:val="BodyText"/>
        <w:spacing w:before="54"/>
        <w:ind w:left="1411"/>
        <w:rPr>
          <w:rFonts w:asciiTheme="minorHAnsi" w:hAnsiTheme="minorHAnsi" w:cstheme="minorHAnsi"/>
          <w:sz w:val="20"/>
          <w:szCs w:val="20"/>
        </w:rPr>
      </w:pPr>
      <w:r w:rsidRPr="00B863E0">
        <w:rPr>
          <w:rFonts w:asciiTheme="minorHAnsi" w:hAnsiTheme="minorHAnsi" w:cstheme="minorHAnsi"/>
          <w:sz w:val="20"/>
          <w:szCs w:val="20"/>
        </w:rPr>
        <w:t>for (int j = 0; j &lt; m; ++j)</w:t>
      </w:r>
    </w:p>
    <w:p w14:paraId="7DA44877" w14:textId="77777777" w:rsidR="00B863E0" w:rsidRPr="00B863E0" w:rsidRDefault="00B863E0" w:rsidP="00B863E0">
      <w:pPr>
        <w:pStyle w:val="BodyText"/>
        <w:spacing w:before="52"/>
        <w:ind w:left="1409"/>
        <w:rPr>
          <w:rFonts w:asciiTheme="minorHAnsi" w:hAnsiTheme="minorHAnsi" w:cstheme="minorHAnsi"/>
          <w:sz w:val="20"/>
          <w:szCs w:val="20"/>
        </w:rPr>
      </w:pPr>
      <w:r w:rsidRPr="00B863E0">
        <w:rPr>
          <w:rFonts w:asciiTheme="minorHAnsi" w:hAnsiTheme="minorHAnsi" w:cstheme="minorHAnsi"/>
          <w:w w:val="88"/>
          <w:sz w:val="20"/>
          <w:szCs w:val="20"/>
        </w:rPr>
        <w:t>{</w:t>
      </w:r>
    </w:p>
    <w:p w14:paraId="227CFEEF" w14:textId="77777777" w:rsidR="00B863E0" w:rsidRPr="00B863E0" w:rsidRDefault="00B863E0" w:rsidP="00B863E0">
      <w:pPr>
        <w:pStyle w:val="BodyText"/>
        <w:spacing w:before="54"/>
        <w:ind w:left="1690"/>
        <w:rPr>
          <w:rFonts w:asciiTheme="minorHAnsi" w:hAnsiTheme="minorHAnsi" w:cstheme="minorHAnsi"/>
          <w:sz w:val="20"/>
          <w:szCs w:val="20"/>
        </w:rPr>
      </w:pPr>
      <w:r w:rsidRPr="00B863E0">
        <w:rPr>
          <w:rFonts w:asciiTheme="minorHAnsi" w:hAnsiTheme="minorHAnsi" w:cstheme="minorHAnsi"/>
          <w:w w:val="110"/>
          <w:sz w:val="20"/>
          <w:szCs w:val="20"/>
        </w:rPr>
        <w:t>printf("Enter element a[%d][%d]: ", i, j);</w:t>
      </w:r>
    </w:p>
    <w:p w14:paraId="304CDA7C" w14:textId="77777777" w:rsidR="00B863E0" w:rsidRPr="00B863E0" w:rsidRDefault="00B863E0" w:rsidP="00B863E0">
      <w:pPr>
        <w:pStyle w:val="BodyText"/>
        <w:spacing w:before="54"/>
        <w:ind w:left="1690"/>
        <w:rPr>
          <w:rFonts w:asciiTheme="minorHAnsi" w:hAnsiTheme="minorHAnsi" w:cstheme="minorHAnsi"/>
          <w:sz w:val="20"/>
          <w:szCs w:val="20"/>
        </w:rPr>
      </w:pPr>
      <w:r w:rsidRPr="00B863E0">
        <w:rPr>
          <w:rFonts w:asciiTheme="minorHAnsi" w:hAnsiTheme="minorHAnsi" w:cstheme="minorHAnsi"/>
          <w:w w:val="115"/>
          <w:sz w:val="20"/>
          <w:szCs w:val="20"/>
        </w:rPr>
        <w:t>scanf("%d", &amp;a[i][j]);</w:t>
      </w:r>
    </w:p>
    <w:p w14:paraId="0F66A1B7" w14:textId="77777777" w:rsidR="00B863E0" w:rsidRPr="00B863E0" w:rsidRDefault="00B863E0" w:rsidP="00B863E0">
      <w:pPr>
        <w:pStyle w:val="BodyText"/>
        <w:spacing w:before="52"/>
        <w:ind w:left="1409"/>
        <w:rPr>
          <w:rFonts w:asciiTheme="minorHAnsi" w:hAnsiTheme="minorHAnsi" w:cstheme="minorHAnsi"/>
          <w:sz w:val="20"/>
          <w:szCs w:val="20"/>
        </w:rPr>
      </w:pPr>
      <w:r w:rsidRPr="00B863E0">
        <w:rPr>
          <w:rFonts w:asciiTheme="minorHAnsi" w:hAnsiTheme="minorHAnsi" w:cstheme="minorHAnsi"/>
          <w:w w:val="88"/>
          <w:sz w:val="20"/>
          <w:szCs w:val="20"/>
        </w:rPr>
        <w:t>}</w:t>
      </w:r>
    </w:p>
    <w:p w14:paraId="6F5694B6" w14:textId="77777777" w:rsidR="00B863E0" w:rsidRPr="00B863E0" w:rsidRDefault="00B863E0" w:rsidP="00B863E0">
      <w:pPr>
        <w:pStyle w:val="BodyText"/>
        <w:spacing w:before="54"/>
        <w:ind w:left="1130"/>
        <w:rPr>
          <w:rFonts w:asciiTheme="minorHAnsi" w:hAnsiTheme="minorHAnsi" w:cstheme="minorHAnsi"/>
          <w:sz w:val="20"/>
          <w:szCs w:val="20"/>
        </w:rPr>
      </w:pPr>
      <w:r w:rsidRPr="00B863E0">
        <w:rPr>
          <w:rFonts w:asciiTheme="minorHAnsi" w:hAnsiTheme="minorHAnsi" w:cstheme="minorHAnsi"/>
          <w:w w:val="88"/>
          <w:sz w:val="20"/>
          <w:szCs w:val="20"/>
        </w:rPr>
        <w:t>}</w:t>
      </w:r>
    </w:p>
    <w:p w14:paraId="679402E6" w14:textId="77777777" w:rsidR="00B863E0" w:rsidRPr="00B863E0" w:rsidRDefault="00B863E0" w:rsidP="00B863E0">
      <w:pPr>
        <w:pStyle w:val="BodyText"/>
        <w:spacing w:before="51" w:line="280" w:lineRule="auto"/>
        <w:ind w:left="1130" w:right="3939"/>
        <w:rPr>
          <w:rFonts w:asciiTheme="minorHAnsi" w:hAnsiTheme="minorHAnsi" w:cstheme="minorHAnsi"/>
          <w:sz w:val="20"/>
          <w:szCs w:val="20"/>
        </w:rPr>
      </w:pPr>
      <w:r w:rsidRPr="00B863E0">
        <w:rPr>
          <w:rFonts w:asciiTheme="minorHAnsi" w:hAnsiTheme="minorHAnsi" w:cstheme="minorHAnsi"/>
          <w:w w:val="105"/>
          <w:sz w:val="20"/>
          <w:szCs w:val="20"/>
        </w:rPr>
        <w:t>printf("Enter elements for Matrix B\n"); for (int i = 0; i &lt; n; ++i)</w:t>
      </w:r>
    </w:p>
    <w:p w14:paraId="34402A44" w14:textId="77777777" w:rsidR="00B863E0" w:rsidRPr="00B863E0" w:rsidRDefault="00B863E0" w:rsidP="00B863E0">
      <w:pPr>
        <w:pStyle w:val="BodyText"/>
        <w:spacing w:line="321" w:lineRule="exact"/>
        <w:ind w:left="1130"/>
        <w:rPr>
          <w:rFonts w:asciiTheme="minorHAnsi" w:hAnsiTheme="minorHAnsi" w:cstheme="minorHAnsi"/>
          <w:sz w:val="20"/>
          <w:szCs w:val="20"/>
        </w:rPr>
      </w:pPr>
      <w:r w:rsidRPr="00B863E0">
        <w:rPr>
          <w:rFonts w:asciiTheme="minorHAnsi" w:hAnsiTheme="minorHAnsi" w:cstheme="minorHAnsi"/>
          <w:w w:val="88"/>
          <w:sz w:val="20"/>
          <w:szCs w:val="20"/>
        </w:rPr>
        <w:t>{</w:t>
      </w:r>
    </w:p>
    <w:p w14:paraId="1CA23E15" w14:textId="77777777" w:rsidR="00B863E0" w:rsidRPr="00B863E0" w:rsidRDefault="00B863E0" w:rsidP="00B863E0">
      <w:pPr>
        <w:pStyle w:val="BodyText"/>
        <w:spacing w:before="54"/>
        <w:ind w:left="1411"/>
        <w:rPr>
          <w:rFonts w:asciiTheme="minorHAnsi" w:hAnsiTheme="minorHAnsi" w:cstheme="minorHAnsi"/>
          <w:sz w:val="20"/>
          <w:szCs w:val="20"/>
        </w:rPr>
      </w:pPr>
      <w:r w:rsidRPr="00B863E0">
        <w:rPr>
          <w:rFonts w:asciiTheme="minorHAnsi" w:hAnsiTheme="minorHAnsi" w:cstheme="minorHAnsi"/>
          <w:sz w:val="20"/>
          <w:szCs w:val="20"/>
        </w:rPr>
        <w:t>for (int j = 0; j &lt; m; ++j)</w:t>
      </w:r>
    </w:p>
    <w:p w14:paraId="17347B21" w14:textId="77777777" w:rsidR="00B863E0" w:rsidRPr="00B863E0" w:rsidRDefault="00B863E0" w:rsidP="00B863E0">
      <w:pPr>
        <w:pStyle w:val="BodyText"/>
        <w:spacing w:before="52"/>
        <w:ind w:left="1409"/>
        <w:rPr>
          <w:rFonts w:asciiTheme="minorHAnsi" w:hAnsiTheme="minorHAnsi" w:cstheme="minorHAnsi"/>
          <w:sz w:val="20"/>
          <w:szCs w:val="20"/>
        </w:rPr>
      </w:pPr>
      <w:r w:rsidRPr="00B863E0">
        <w:rPr>
          <w:rFonts w:asciiTheme="minorHAnsi" w:hAnsiTheme="minorHAnsi" w:cstheme="minorHAnsi"/>
          <w:w w:val="88"/>
          <w:sz w:val="20"/>
          <w:szCs w:val="20"/>
        </w:rPr>
        <w:t>{</w:t>
      </w:r>
    </w:p>
    <w:p w14:paraId="5364701D" w14:textId="77777777" w:rsidR="00B863E0" w:rsidRPr="00B863E0" w:rsidRDefault="00B863E0" w:rsidP="00B863E0">
      <w:pPr>
        <w:pStyle w:val="BodyText"/>
        <w:spacing w:before="54"/>
        <w:ind w:left="1690"/>
        <w:rPr>
          <w:rFonts w:asciiTheme="minorHAnsi" w:hAnsiTheme="minorHAnsi" w:cstheme="minorHAnsi"/>
          <w:sz w:val="20"/>
          <w:szCs w:val="20"/>
        </w:rPr>
      </w:pPr>
      <w:r w:rsidRPr="00B863E0">
        <w:rPr>
          <w:rFonts w:asciiTheme="minorHAnsi" w:hAnsiTheme="minorHAnsi" w:cstheme="minorHAnsi"/>
          <w:w w:val="110"/>
          <w:sz w:val="20"/>
          <w:szCs w:val="20"/>
        </w:rPr>
        <w:t>printf("Enter element a[%d][%d]: ", i, j);</w:t>
      </w:r>
    </w:p>
    <w:p w14:paraId="4F2DDB2E" w14:textId="77777777" w:rsidR="00B863E0" w:rsidRPr="00B863E0" w:rsidRDefault="00B863E0" w:rsidP="00B863E0">
      <w:pPr>
        <w:pStyle w:val="BodyText"/>
        <w:spacing w:before="54"/>
        <w:ind w:left="1690"/>
        <w:rPr>
          <w:rFonts w:asciiTheme="minorHAnsi" w:hAnsiTheme="minorHAnsi" w:cstheme="minorHAnsi"/>
          <w:sz w:val="20"/>
          <w:szCs w:val="20"/>
        </w:rPr>
      </w:pPr>
      <w:r w:rsidRPr="00B863E0">
        <w:rPr>
          <w:rFonts w:asciiTheme="minorHAnsi" w:hAnsiTheme="minorHAnsi" w:cstheme="minorHAnsi"/>
          <w:w w:val="115"/>
          <w:sz w:val="20"/>
          <w:szCs w:val="20"/>
        </w:rPr>
        <w:t>scanf("%d", &amp;b[i][j]);</w:t>
      </w:r>
    </w:p>
    <w:p w14:paraId="2D3E5AF7" w14:textId="77777777" w:rsidR="00B863E0" w:rsidRPr="00B863E0" w:rsidRDefault="00B863E0" w:rsidP="00B863E0">
      <w:pPr>
        <w:pStyle w:val="BodyText"/>
        <w:spacing w:before="52"/>
        <w:ind w:left="1409"/>
        <w:rPr>
          <w:rFonts w:asciiTheme="minorHAnsi" w:hAnsiTheme="minorHAnsi" w:cstheme="minorHAnsi"/>
          <w:sz w:val="20"/>
          <w:szCs w:val="20"/>
        </w:rPr>
      </w:pPr>
      <w:r w:rsidRPr="00B863E0">
        <w:rPr>
          <w:rFonts w:asciiTheme="minorHAnsi" w:hAnsiTheme="minorHAnsi" w:cstheme="minorHAnsi"/>
          <w:w w:val="88"/>
          <w:sz w:val="20"/>
          <w:szCs w:val="20"/>
        </w:rPr>
        <w:t>}</w:t>
      </w:r>
    </w:p>
    <w:p w14:paraId="20753833" w14:textId="6ED3A973" w:rsidR="00B863E0" w:rsidRPr="00B863E0" w:rsidRDefault="00B863E0" w:rsidP="00B863E0">
      <w:pPr>
        <w:pStyle w:val="BodyText"/>
        <w:spacing w:before="54"/>
        <w:ind w:left="1130"/>
        <w:rPr>
          <w:rFonts w:asciiTheme="minorHAnsi" w:hAnsiTheme="minorHAnsi" w:cstheme="minorHAnsi"/>
          <w:sz w:val="20"/>
          <w:szCs w:val="20"/>
        </w:rPr>
      </w:pPr>
      <w:r w:rsidRPr="00B863E0">
        <w:rPr>
          <w:rFonts w:asciiTheme="minorHAnsi" w:hAnsiTheme="minorHAnsi" w:cstheme="minorHAnsi"/>
          <w:w w:val="88"/>
          <w:sz w:val="20"/>
          <w:szCs w:val="20"/>
        </w:rPr>
        <w:t>}</w:t>
      </w:r>
      <w:r w:rsidRPr="00B863E0">
        <w:rPr>
          <w:rFonts w:asciiTheme="minorHAnsi" w:hAnsiTheme="minorHAnsi" w:cstheme="minorHAnsi"/>
          <w:w w:val="110"/>
          <w:sz w:val="20"/>
          <w:szCs w:val="20"/>
        </w:rPr>
        <w:t>printf("\nEntered</w:t>
      </w:r>
      <w:r w:rsidRPr="00B863E0">
        <w:rPr>
          <w:rFonts w:asciiTheme="minorHAnsi" w:hAnsiTheme="minorHAnsi" w:cstheme="minorHAnsi"/>
          <w:spacing w:val="-48"/>
          <w:w w:val="110"/>
          <w:sz w:val="20"/>
          <w:szCs w:val="20"/>
        </w:rPr>
        <w:t xml:space="preserve"> </w:t>
      </w:r>
      <w:r w:rsidRPr="00B863E0">
        <w:rPr>
          <w:rFonts w:asciiTheme="minorHAnsi" w:hAnsiTheme="minorHAnsi" w:cstheme="minorHAnsi"/>
          <w:w w:val="110"/>
          <w:sz w:val="20"/>
          <w:szCs w:val="20"/>
        </w:rPr>
        <w:t>matrix</w:t>
      </w:r>
      <w:r w:rsidRPr="00B863E0">
        <w:rPr>
          <w:rFonts w:asciiTheme="minorHAnsi" w:hAnsiTheme="minorHAnsi" w:cstheme="minorHAnsi"/>
          <w:spacing w:val="-46"/>
          <w:w w:val="110"/>
          <w:sz w:val="20"/>
          <w:szCs w:val="20"/>
        </w:rPr>
        <w:t xml:space="preserve"> </w:t>
      </w:r>
      <w:r w:rsidRPr="00B863E0">
        <w:rPr>
          <w:rFonts w:asciiTheme="minorHAnsi" w:hAnsiTheme="minorHAnsi" w:cstheme="minorHAnsi"/>
          <w:w w:val="110"/>
          <w:sz w:val="20"/>
          <w:szCs w:val="20"/>
        </w:rPr>
        <w:t>A:</w:t>
      </w:r>
      <w:r w:rsidRPr="00B863E0">
        <w:rPr>
          <w:rFonts w:asciiTheme="minorHAnsi" w:hAnsiTheme="minorHAnsi" w:cstheme="minorHAnsi"/>
          <w:spacing w:val="-46"/>
          <w:w w:val="110"/>
          <w:sz w:val="20"/>
          <w:szCs w:val="20"/>
        </w:rPr>
        <w:t xml:space="preserve"> </w:t>
      </w:r>
      <w:r w:rsidRPr="00B863E0">
        <w:rPr>
          <w:rFonts w:asciiTheme="minorHAnsi" w:hAnsiTheme="minorHAnsi" w:cstheme="minorHAnsi"/>
          <w:w w:val="110"/>
          <w:sz w:val="20"/>
          <w:szCs w:val="20"/>
        </w:rPr>
        <w:t>\n"); for</w:t>
      </w:r>
      <w:r w:rsidRPr="00B863E0">
        <w:rPr>
          <w:rFonts w:asciiTheme="minorHAnsi" w:hAnsiTheme="minorHAnsi" w:cstheme="minorHAnsi"/>
          <w:spacing w:val="-29"/>
          <w:w w:val="110"/>
          <w:sz w:val="20"/>
          <w:szCs w:val="20"/>
        </w:rPr>
        <w:t xml:space="preserve"> </w:t>
      </w:r>
      <w:r w:rsidRPr="00B863E0">
        <w:rPr>
          <w:rFonts w:asciiTheme="minorHAnsi" w:hAnsiTheme="minorHAnsi" w:cstheme="minorHAnsi"/>
          <w:w w:val="110"/>
          <w:sz w:val="20"/>
          <w:szCs w:val="20"/>
        </w:rPr>
        <w:t>(int</w:t>
      </w:r>
      <w:r w:rsidRPr="00B863E0">
        <w:rPr>
          <w:rFonts w:asciiTheme="minorHAnsi" w:hAnsiTheme="minorHAnsi" w:cstheme="minorHAnsi"/>
          <w:spacing w:val="-27"/>
          <w:w w:val="110"/>
          <w:sz w:val="20"/>
          <w:szCs w:val="20"/>
        </w:rPr>
        <w:t xml:space="preserve"> </w:t>
      </w:r>
      <w:r w:rsidRPr="00B863E0">
        <w:rPr>
          <w:rFonts w:asciiTheme="minorHAnsi" w:hAnsiTheme="minorHAnsi" w:cstheme="minorHAnsi"/>
          <w:w w:val="110"/>
          <w:sz w:val="20"/>
          <w:szCs w:val="20"/>
        </w:rPr>
        <w:t>i</w:t>
      </w:r>
      <w:r w:rsidRPr="00B863E0">
        <w:rPr>
          <w:rFonts w:asciiTheme="minorHAnsi" w:hAnsiTheme="minorHAnsi" w:cstheme="minorHAnsi"/>
          <w:spacing w:val="-27"/>
          <w:w w:val="110"/>
          <w:sz w:val="20"/>
          <w:szCs w:val="20"/>
        </w:rPr>
        <w:t xml:space="preserve"> </w:t>
      </w:r>
      <w:r w:rsidRPr="00B863E0">
        <w:rPr>
          <w:rFonts w:asciiTheme="minorHAnsi" w:hAnsiTheme="minorHAnsi" w:cstheme="minorHAnsi"/>
          <w:w w:val="110"/>
          <w:sz w:val="20"/>
          <w:szCs w:val="20"/>
        </w:rPr>
        <w:t>=</w:t>
      </w:r>
      <w:r w:rsidRPr="00B863E0">
        <w:rPr>
          <w:rFonts w:asciiTheme="minorHAnsi" w:hAnsiTheme="minorHAnsi" w:cstheme="minorHAnsi"/>
          <w:spacing w:val="-27"/>
          <w:w w:val="110"/>
          <w:sz w:val="20"/>
          <w:szCs w:val="20"/>
        </w:rPr>
        <w:t xml:space="preserve"> </w:t>
      </w:r>
      <w:r w:rsidRPr="00B863E0">
        <w:rPr>
          <w:rFonts w:asciiTheme="minorHAnsi" w:hAnsiTheme="minorHAnsi" w:cstheme="minorHAnsi"/>
          <w:w w:val="110"/>
          <w:sz w:val="20"/>
          <w:szCs w:val="20"/>
        </w:rPr>
        <w:t>0;</w:t>
      </w:r>
      <w:r w:rsidRPr="00B863E0">
        <w:rPr>
          <w:rFonts w:asciiTheme="minorHAnsi" w:hAnsiTheme="minorHAnsi" w:cstheme="minorHAnsi"/>
          <w:spacing w:val="-28"/>
          <w:w w:val="110"/>
          <w:sz w:val="20"/>
          <w:szCs w:val="20"/>
        </w:rPr>
        <w:t xml:space="preserve"> </w:t>
      </w:r>
      <w:r w:rsidRPr="00B863E0">
        <w:rPr>
          <w:rFonts w:asciiTheme="minorHAnsi" w:hAnsiTheme="minorHAnsi" w:cstheme="minorHAnsi"/>
          <w:w w:val="110"/>
          <w:sz w:val="20"/>
          <w:szCs w:val="20"/>
        </w:rPr>
        <w:t>i</w:t>
      </w:r>
      <w:r w:rsidRPr="00B863E0">
        <w:rPr>
          <w:rFonts w:asciiTheme="minorHAnsi" w:hAnsiTheme="minorHAnsi" w:cstheme="minorHAnsi"/>
          <w:spacing w:val="-28"/>
          <w:w w:val="110"/>
          <w:sz w:val="20"/>
          <w:szCs w:val="20"/>
        </w:rPr>
        <w:t xml:space="preserve"> </w:t>
      </w:r>
      <w:r w:rsidRPr="00B863E0">
        <w:rPr>
          <w:rFonts w:asciiTheme="minorHAnsi" w:hAnsiTheme="minorHAnsi" w:cstheme="minorHAnsi"/>
          <w:w w:val="110"/>
          <w:sz w:val="20"/>
          <w:szCs w:val="20"/>
        </w:rPr>
        <w:t>&lt;</w:t>
      </w:r>
      <w:r w:rsidRPr="00B863E0">
        <w:rPr>
          <w:rFonts w:asciiTheme="minorHAnsi" w:hAnsiTheme="minorHAnsi" w:cstheme="minorHAnsi"/>
          <w:spacing w:val="-26"/>
          <w:w w:val="110"/>
          <w:sz w:val="20"/>
          <w:szCs w:val="20"/>
        </w:rPr>
        <w:t xml:space="preserve"> </w:t>
      </w:r>
      <w:r w:rsidRPr="00B863E0">
        <w:rPr>
          <w:rFonts w:asciiTheme="minorHAnsi" w:hAnsiTheme="minorHAnsi" w:cstheme="minorHAnsi"/>
          <w:w w:val="110"/>
          <w:sz w:val="20"/>
          <w:szCs w:val="20"/>
        </w:rPr>
        <w:t>n;</w:t>
      </w:r>
      <w:r w:rsidRPr="00B863E0">
        <w:rPr>
          <w:rFonts w:asciiTheme="minorHAnsi" w:hAnsiTheme="minorHAnsi" w:cstheme="minorHAnsi"/>
          <w:spacing w:val="-29"/>
          <w:w w:val="110"/>
          <w:sz w:val="20"/>
          <w:szCs w:val="20"/>
        </w:rPr>
        <w:t xml:space="preserve"> </w:t>
      </w:r>
      <w:r w:rsidRPr="00B863E0">
        <w:rPr>
          <w:rFonts w:asciiTheme="minorHAnsi" w:hAnsiTheme="minorHAnsi" w:cstheme="minorHAnsi"/>
          <w:w w:val="110"/>
          <w:sz w:val="20"/>
          <w:szCs w:val="20"/>
        </w:rPr>
        <w:t>++i)</w:t>
      </w:r>
    </w:p>
    <w:p w14:paraId="4BF9CFB3" w14:textId="77777777" w:rsidR="00B863E0" w:rsidRPr="00B863E0" w:rsidRDefault="00B863E0" w:rsidP="00B863E0">
      <w:pPr>
        <w:pStyle w:val="BodyText"/>
        <w:spacing w:before="2" w:line="278" w:lineRule="auto"/>
        <w:ind w:left="1690" w:right="5765" w:hanging="279"/>
        <w:rPr>
          <w:rFonts w:asciiTheme="minorHAnsi" w:hAnsiTheme="minorHAnsi" w:cstheme="minorHAnsi"/>
          <w:sz w:val="20"/>
          <w:szCs w:val="20"/>
        </w:rPr>
      </w:pPr>
      <w:r w:rsidRPr="00B863E0">
        <w:rPr>
          <w:rFonts w:asciiTheme="minorHAnsi" w:hAnsiTheme="minorHAnsi" w:cstheme="minorHAnsi"/>
          <w:w w:val="105"/>
          <w:sz w:val="20"/>
          <w:szCs w:val="20"/>
        </w:rPr>
        <w:t>for</w:t>
      </w:r>
      <w:r w:rsidRPr="00B863E0">
        <w:rPr>
          <w:rFonts w:asciiTheme="minorHAnsi" w:hAnsiTheme="minorHAnsi" w:cstheme="minorHAnsi"/>
          <w:spacing w:val="-26"/>
          <w:w w:val="105"/>
          <w:sz w:val="20"/>
          <w:szCs w:val="20"/>
        </w:rPr>
        <w:t xml:space="preserve"> </w:t>
      </w:r>
      <w:r w:rsidRPr="00B863E0">
        <w:rPr>
          <w:rFonts w:asciiTheme="minorHAnsi" w:hAnsiTheme="minorHAnsi" w:cstheme="minorHAnsi"/>
          <w:w w:val="105"/>
          <w:sz w:val="20"/>
          <w:szCs w:val="20"/>
        </w:rPr>
        <w:t>(int</w:t>
      </w:r>
      <w:r w:rsidRPr="00B863E0">
        <w:rPr>
          <w:rFonts w:asciiTheme="minorHAnsi" w:hAnsiTheme="minorHAnsi" w:cstheme="minorHAnsi"/>
          <w:spacing w:val="-25"/>
          <w:w w:val="105"/>
          <w:sz w:val="20"/>
          <w:szCs w:val="20"/>
        </w:rPr>
        <w:t xml:space="preserve"> </w:t>
      </w:r>
      <w:r w:rsidRPr="00B863E0">
        <w:rPr>
          <w:rFonts w:asciiTheme="minorHAnsi" w:hAnsiTheme="minorHAnsi" w:cstheme="minorHAnsi"/>
          <w:w w:val="105"/>
          <w:sz w:val="20"/>
          <w:szCs w:val="20"/>
        </w:rPr>
        <w:t>j</w:t>
      </w:r>
      <w:r w:rsidRPr="00B863E0">
        <w:rPr>
          <w:rFonts w:asciiTheme="minorHAnsi" w:hAnsiTheme="minorHAnsi" w:cstheme="minorHAnsi"/>
          <w:spacing w:val="-25"/>
          <w:w w:val="105"/>
          <w:sz w:val="20"/>
          <w:szCs w:val="20"/>
        </w:rPr>
        <w:t xml:space="preserve"> </w:t>
      </w:r>
      <w:r w:rsidRPr="00B863E0">
        <w:rPr>
          <w:rFonts w:asciiTheme="minorHAnsi" w:hAnsiTheme="minorHAnsi" w:cstheme="minorHAnsi"/>
          <w:w w:val="105"/>
          <w:sz w:val="20"/>
          <w:szCs w:val="20"/>
        </w:rPr>
        <w:t>=</w:t>
      </w:r>
      <w:r w:rsidRPr="00B863E0">
        <w:rPr>
          <w:rFonts w:asciiTheme="minorHAnsi" w:hAnsiTheme="minorHAnsi" w:cstheme="minorHAnsi"/>
          <w:spacing w:val="-24"/>
          <w:w w:val="105"/>
          <w:sz w:val="20"/>
          <w:szCs w:val="20"/>
        </w:rPr>
        <w:t xml:space="preserve"> </w:t>
      </w:r>
      <w:r w:rsidRPr="00B863E0">
        <w:rPr>
          <w:rFonts w:asciiTheme="minorHAnsi" w:hAnsiTheme="minorHAnsi" w:cstheme="minorHAnsi"/>
          <w:w w:val="105"/>
          <w:sz w:val="20"/>
          <w:szCs w:val="20"/>
        </w:rPr>
        <w:t>0;</w:t>
      </w:r>
      <w:r w:rsidRPr="00B863E0">
        <w:rPr>
          <w:rFonts w:asciiTheme="minorHAnsi" w:hAnsiTheme="minorHAnsi" w:cstheme="minorHAnsi"/>
          <w:spacing w:val="-25"/>
          <w:w w:val="105"/>
          <w:sz w:val="20"/>
          <w:szCs w:val="20"/>
        </w:rPr>
        <w:t xml:space="preserve"> </w:t>
      </w:r>
      <w:r w:rsidRPr="00B863E0">
        <w:rPr>
          <w:rFonts w:asciiTheme="minorHAnsi" w:hAnsiTheme="minorHAnsi" w:cstheme="minorHAnsi"/>
          <w:w w:val="105"/>
          <w:sz w:val="20"/>
          <w:szCs w:val="20"/>
        </w:rPr>
        <w:t>j</w:t>
      </w:r>
      <w:r w:rsidRPr="00B863E0">
        <w:rPr>
          <w:rFonts w:asciiTheme="minorHAnsi" w:hAnsiTheme="minorHAnsi" w:cstheme="minorHAnsi"/>
          <w:spacing w:val="-23"/>
          <w:w w:val="105"/>
          <w:sz w:val="20"/>
          <w:szCs w:val="20"/>
        </w:rPr>
        <w:t xml:space="preserve"> </w:t>
      </w:r>
      <w:r w:rsidRPr="00B863E0">
        <w:rPr>
          <w:rFonts w:asciiTheme="minorHAnsi" w:hAnsiTheme="minorHAnsi" w:cstheme="minorHAnsi"/>
          <w:w w:val="105"/>
          <w:sz w:val="20"/>
          <w:szCs w:val="20"/>
        </w:rPr>
        <w:t>&lt;</w:t>
      </w:r>
      <w:r w:rsidRPr="00B863E0">
        <w:rPr>
          <w:rFonts w:asciiTheme="minorHAnsi" w:hAnsiTheme="minorHAnsi" w:cstheme="minorHAnsi"/>
          <w:spacing w:val="-24"/>
          <w:w w:val="105"/>
          <w:sz w:val="20"/>
          <w:szCs w:val="20"/>
        </w:rPr>
        <w:t xml:space="preserve"> </w:t>
      </w:r>
      <w:r w:rsidRPr="00B863E0">
        <w:rPr>
          <w:rFonts w:asciiTheme="minorHAnsi" w:hAnsiTheme="minorHAnsi" w:cstheme="minorHAnsi"/>
          <w:w w:val="105"/>
          <w:sz w:val="20"/>
          <w:szCs w:val="20"/>
        </w:rPr>
        <w:t>m;</w:t>
      </w:r>
      <w:r w:rsidRPr="00B863E0">
        <w:rPr>
          <w:rFonts w:asciiTheme="minorHAnsi" w:hAnsiTheme="minorHAnsi" w:cstheme="minorHAnsi"/>
          <w:spacing w:val="-25"/>
          <w:w w:val="105"/>
          <w:sz w:val="20"/>
          <w:szCs w:val="20"/>
        </w:rPr>
        <w:t xml:space="preserve"> </w:t>
      </w:r>
      <w:r w:rsidRPr="00B863E0">
        <w:rPr>
          <w:rFonts w:asciiTheme="minorHAnsi" w:hAnsiTheme="minorHAnsi" w:cstheme="minorHAnsi"/>
          <w:w w:val="105"/>
          <w:sz w:val="20"/>
          <w:szCs w:val="20"/>
        </w:rPr>
        <w:t>++j)</w:t>
      </w:r>
      <w:r w:rsidRPr="00B863E0">
        <w:rPr>
          <w:rFonts w:asciiTheme="minorHAnsi" w:hAnsiTheme="minorHAnsi" w:cstheme="minorHAnsi"/>
          <w:spacing w:val="-25"/>
          <w:w w:val="105"/>
          <w:sz w:val="20"/>
          <w:szCs w:val="20"/>
        </w:rPr>
        <w:t xml:space="preserve"> </w:t>
      </w:r>
      <w:r w:rsidRPr="00B863E0">
        <w:rPr>
          <w:rFonts w:asciiTheme="minorHAnsi" w:hAnsiTheme="minorHAnsi" w:cstheme="minorHAnsi"/>
          <w:w w:val="105"/>
          <w:sz w:val="20"/>
          <w:szCs w:val="20"/>
        </w:rPr>
        <w:t>{ printf("%d ", a[i][j]); if</w:t>
      </w:r>
      <w:r w:rsidRPr="00B863E0">
        <w:rPr>
          <w:rFonts w:asciiTheme="minorHAnsi" w:hAnsiTheme="minorHAnsi" w:cstheme="minorHAnsi"/>
          <w:spacing w:val="-21"/>
          <w:w w:val="105"/>
          <w:sz w:val="20"/>
          <w:szCs w:val="20"/>
        </w:rPr>
        <w:t xml:space="preserve"> </w:t>
      </w:r>
      <w:r w:rsidRPr="00B863E0">
        <w:rPr>
          <w:rFonts w:asciiTheme="minorHAnsi" w:hAnsiTheme="minorHAnsi" w:cstheme="minorHAnsi"/>
          <w:w w:val="105"/>
          <w:sz w:val="20"/>
          <w:szCs w:val="20"/>
        </w:rPr>
        <w:t>(j</w:t>
      </w:r>
      <w:r w:rsidRPr="00B863E0">
        <w:rPr>
          <w:rFonts w:asciiTheme="minorHAnsi" w:hAnsiTheme="minorHAnsi" w:cstheme="minorHAnsi"/>
          <w:spacing w:val="-20"/>
          <w:w w:val="105"/>
          <w:sz w:val="20"/>
          <w:szCs w:val="20"/>
        </w:rPr>
        <w:t xml:space="preserve"> </w:t>
      </w:r>
      <w:r w:rsidRPr="00B863E0">
        <w:rPr>
          <w:rFonts w:asciiTheme="minorHAnsi" w:hAnsiTheme="minorHAnsi" w:cstheme="minorHAnsi"/>
          <w:w w:val="105"/>
          <w:sz w:val="20"/>
          <w:szCs w:val="20"/>
        </w:rPr>
        <w:t>==</w:t>
      </w:r>
      <w:r w:rsidRPr="00B863E0">
        <w:rPr>
          <w:rFonts w:asciiTheme="minorHAnsi" w:hAnsiTheme="minorHAnsi" w:cstheme="minorHAnsi"/>
          <w:spacing w:val="-19"/>
          <w:w w:val="105"/>
          <w:sz w:val="20"/>
          <w:szCs w:val="20"/>
        </w:rPr>
        <w:t xml:space="preserve"> </w:t>
      </w:r>
      <w:r w:rsidRPr="00B863E0">
        <w:rPr>
          <w:rFonts w:asciiTheme="minorHAnsi" w:hAnsiTheme="minorHAnsi" w:cstheme="minorHAnsi"/>
          <w:w w:val="105"/>
          <w:sz w:val="20"/>
          <w:szCs w:val="20"/>
        </w:rPr>
        <w:t>m</w:t>
      </w:r>
      <w:r w:rsidRPr="00B863E0">
        <w:rPr>
          <w:rFonts w:asciiTheme="minorHAnsi" w:hAnsiTheme="minorHAnsi" w:cstheme="minorHAnsi"/>
          <w:spacing w:val="-19"/>
          <w:w w:val="105"/>
          <w:sz w:val="20"/>
          <w:szCs w:val="20"/>
        </w:rPr>
        <w:t xml:space="preserve"> </w:t>
      </w:r>
      <w:r w:rsidRPr="00B863E0">
        <w:rPr>
          <w:rFonts w:asciiTheme="minorHAnsi" w:hAnsiTheme="minorHAnsi" w:cstheme="minorHAnsi"/>
          <w:w w:val="105"/>
          <w:sz w:val="20"/>
          <w:szCs w:val="20"/>
        </w:rPr>
        <w:t>-</w:t>
      </w:r>
      <w:r w:rsidRPr="00B863E0">
        <w:rPr>
          <w:rFonts w:asciiTheme="minorHAnsi" w:hAnsiTheme="minorHAnsi" w:cstheme="minorHAnsi"/>
          <w:spacing w:val="-15"/>
          <w:w w:val="105"/>
          <w:sz w:val="20"/>
          <w:szCs w:val="20"/>
        </w:rPr>
        <w:t xml:space="preserve"> </w:t>
      </w:r>
      <w:r w:rsidRPr="00B863E0">
        <w:rPr>
          <w:rFonts w:asciiTheme="minorHAnsi" w:hAnsiTheme="minorHAnsi" w:cstheme="minorHAnsi"/>
          <w:w w:val="105"/>
          <w:sz w:val="20"/>
          <w:szCs w:val="20"/>
        </w:rPr>
        <w:t>1)</w:t>
      </w:r>
    </w:p>
    <w:p w14:paraId="49A1D154" w14:textId="77777777" w:rsidR="00B863E0" w:rsidRPr="00B863E0" w:rsidRDefault="00B863E0" w:rsidP="00B863E0">
      <w:pPr>
        <w:pStyle w:val="BodyText"/>
        <w:spacing w:before="1"/>
        <w:ind w:left="1970"/>
        <w:rPr>
          <w:rFonts w:asciiTheme="minorHAnsi" w:hAnsiTheme="minorHAnsi" w:cstheme="minorHAnsi"/>
          <w:sz w:val="20"/>
          <w:szCs w:val="20"/>
        </w:rPr>
      </w:pPr>
      <w:r w:rsidRPr="00B863E0">
        <w:rPr>
          <w:rFonts w:asciiTheme="minorHAnsi" w:hAnsiTheme="minorHAnsi" w:cstheme="minorHAnsi"/>
          <w:w w:val="110"/>
          <w:sz w:val="20"/>
          <w:szCs w:val="20"/>
        </w:rPr>
        <w:t>printf("\n");</w:t>
      </w:r>
    </w:p>
    <w:p w14:paraId="5FE87268" w14:textId="77777777" w:rsidR="00B863E0" w:rsidRPr="00B863E0" w:rsidRDefault="00B863E0" w:rsidP="00B863E0">
      <w:pPr>
        <w:pStyle w:val="BodyText"/>
        <w:spacing w:before="55"/>
        <w:ind w:left="1409"/>
        <w:rPr>
          <w:rFonts w:asciiTheme="minorHAnsi" w:hAnsiTheme="minorHAnsi" w:cstheme="minorHAnsi"/>
          <w:sz w:val="20"/>
          <w:szCs w:val="20"/>
        </w:rPr>
      </w:pPr>
      <w:r w:rsidRPr="00B863E0">
        <w:rPr>
          <w:rFonts w:asciiTheme="minorHAnsi" w:hAnsiTheme="minorHAnsi" w:cstheme="minorHAnsi"/>
          <w:w w:val="88"/>
          <w:sz w:val="20"/>
          <w:szCs w:val="20"/>
        </w:rPr>
        <w:t>}</w:t>
      </w:r>
    </w:p>
    <w:p w14:paraId="7379F963" w14:textId="77777777" w:rsidR="00B863E0" w:rsidRPr="00B863E0" w:rsidRDefault="00B863E0" w:rsidP="00B863E0">
      <w:pPr>
        <w:pStyle w:val="BodyText"/>
        <w:spacing w:before="51" w:line="280" w:lineRule="auto"/>
        <w:ind w:left="1130" w:right="4887"/>
        <w:rPr>
          <w:rFonts w:asciiTheme="minorHAnsi" w:hAnsiTheme="minorHAnsi" w:cstheme="minorHAnsi"/>
          <w:sz w:val="20"/>
          <w:szCs w:val="20"/>
        </w:rPr>
      </w:pPr>
      <w:r w:rsidRPr="00B863E0">
        <w:rPr>
          <w:rFonts w:asciiTheme="minorHAnsi" w:hAnsiTheme="minorHAnsi" w:cstheme="minorHAnsi"/>
          <w:w w:val="110"/>
          <w:sz w:val="20"/>
          <w:szCs w:val="20"/>
        </w:rPr>
        <w:t>printf("\nEntered</w:t>
      </w:r>
      <w:r w:rsidRPr="00B863E0">
        <w:rPr>
          <w:rFonts w:asciiTheme="minorHAnsi" w:hAnsiTheme="minorHAnsi" w:cstheme="minorHAnsi"/>
          <w:spacing w:val="-44"/>
          <w:w w:val="110"/>
          <w:sz w:val="20"/>
          <w:szCs w:val="20"/>
        </w:rPr>
        <w:t xml:space="preserve"> </w:t>
      </w:r>
      <w:r w:rsidRPr="00B863E0">
        <w:rPr>
          <w:rFonts w:asciiTheme="minorHAnsi" w:hAnsiTheme="minorHAnsi" w:cstheme="minorHAnsi"/>
          <w:w w:val="110"/>
          <w:sz w:val="20"/>
          <w:szCs w:val="20"/>
        </w:rPr>
        <w:t>matrix</w:t>
      </w:r>
      <w:r w:rsidRPr="00B863E0">
        <w:rPr>
          <w:rFonts w:asciiTheme="minorHAnsi" w:hAnsiTheme="minorHAnsi" w:cstheme="minorHAnsi"/>
          <w:spacing w:val="-43"/>
          <w:w w:val="110"/>
          <w:sz w:val="20"/>
          <w:szCs w:val="20"/>
        </w:rPr>
        <w:t xml:space="preserve"> </w:t>
      </w:r>
      <w:r w:rsidRPr="00B863E0">
        <w:rPr>
          <w:rFonts w:asciiTheme="minorHAnsi" w:hAnsiTheme="minorHAnsi" w:cstheme="minorHAnsi"/>
          <w:w w:val="110"/>
          <w:sz w:val="20"/>
          <w:szCs w:val="20"/>
        </w:rPr>
        <w:t>B:</w:t>
      </w:r>
      <w:r w:rsidRPr="00B863E0">
        <w:rPr>
          <w:rFonts w:asciiTheme="minorHAnsi" w:hAnsiTheme="minorHAnsi" w:cstheme="minorHAnsi"/>
          <w:spacing w:val="-42"/>
          <w:w w:val="110"/>
          <w:sz w:val="20"/>
          <w:szCs w:val="20"/>
        </w:rPr>
        <w:t xml:space="preserve"> </w:t>
      </w:r>
      <w:r w:rsidRPr="00B863E0">
        <w:rPr>
          <w:rFonts w:asciiTheme="minorHAnsi" w:hAnsiTheme="minorHAnsi" w:cstheme="minorHAnsi"/>
          <w:w w:val="110"/>
          <w:sz w:val="20"/>
          <w:szCs w:val="20"/>
        </w:rPr>
        <w:t>\n"); for</w:t>
      </w:r>
      <w:r w:rsidRPr="00B863E0">
        <w:rPr>
          <w:rFonts w:asciiTheme="minorHAnsi" w:hAnsiTheme="minorHAnsi" w:cstheme="minorHAnsi"/>
          <w:spacing w:val="-29"/>
          <w:w w:val="110"/>
          <w:sz w:val="20"/>
          <w:szCs w:val="20"/>
        </w:rPr>
        <w:t xml:space="preserve"> </w:t>
      </w:r>
      <w:r w:rsidRPr="00B863E0">
        <w:rPr>
          <w:rFonts w:asciiTheme="minorHAnsi" w:hAnsiTheme="minorHAnsi" w:cstheme="minorHAnsi"/>
          <w:w w:val="110"/>
          <w:sz w:val="20"/>
          <w:szCs w:val="20"/>
        </w:rPr>
        <w:t>(int</w:t>
      </w:r>
      <w:r w:rsidRPr="00B863E0">
        <w:rPr>
          <w:rFonts w:asciiTheme="minorHAnsi" w:hAnsiTheme="minorHAnsi" w:cstheme="minorHAnsi"/>
          <w:spacing w:val="-27"/>
          <w:w w:val="110"/>
          <w:sz w:val="20"/>
          <w:szCs w:val="20"/>
        </w:rPr>
        <w:t xml:space="preserve"> </w:t>
      </w:r>
      <w:r w:rsidRPr="00B863E0">
        <w:rPr>
          <w:rFonts w:asciiTheme="minorHAnsi" w:hAnsiTheme="minorHAnsi" w:cstheme="minorHAnsi"/>
          <w:w w:val="110"/>
          <w:sz w:val="20"/>
          <w:szCs w:val="20"/>
        </w:rPr>
        <w:t>i</w:t>
      </w:r>
      <w:r w:rsidRPr="00B863E0">
        <w:rPr>
          <w:rFonts w:asciiTheme="minorHAnsi" w:hAnsiTheme="minorHAnsi" w:cstheme="minorHAnsi"/>
          <w:spacing w:val="-27"/>
          <w:w w:val="110"/>
          <w:sz w:val="20"/>
          <w:szCs w:val="20"/>
        </w:rPr>
        <w:t xml:space="preserve"> </w:t>
      </w:r>
      <w:r w:rsidRPr="00B863E0">
        <w:rPr>
          <w:rFonts w:asciiTheme="minorHAnsi" w:hAnsiTheme="minorHAnsi" w:cstheme="minorHAnsi"/>
          <w:w w:val="110"/>
          <w:sz w:val="20"/>
          <w:szCs w:val="20"/>
        </w:rPr>
        <w:t>=</w:t>
      </w:r>
      <w:r w:rsidRPr="00B863E0">
        <w:rPr>
          <w:rFonts w:asciiTheme="minorHAnsi" w:hAnsiTheme="minorHAnsi" w:cstheme="minorHAnsi"/>
          <w:spacing w:val="-27"/>
          <w:w w:val="110"/>
          <w:sz w:val="20"/>
          <w:szCs w:val="20"/>
        </w:rPr>
        <w:t xml:space="preserve"> </w:t>
      </w:r>
      <w:r w:rsidRPr="00B863E0">
        <w:rPr>
          <w:rFonts w:asciiTheme="minorHAnsi" w:hAnsiTheme="minorHAnsi" w:cstheme="minorHAnsi"/>
          <w:w w:val="110"/>
          <w:sz w:val="20"/>
          <w:szCs w:val="20"/>
        </w:rPr>
        <w:t>0;</w:t>
      </w:r>
      <w:r w:rsidRPr="00B863E0">
        <w:rPr>
          <w:rFonts w:asciiTheme="minorHAnsi" w:hAnsiTheme="minorHAnsi" w:cstheme="minorHAnsi"/>
          <w:spacing w:val="-28"/>
          <w:w w:val="110"/>
          <w:sz w:val="20"/>
          <w:szCs w:val="20"/>
        </w:rPr>
        <w:t xml:space="preserve"> </w:t>
      </w:r>
      <w:r w:rsidRPr="00B863E0">
        <w:rPr>
          <w:rFonts w:asciiTheme="minorHAnsi" w:hAnsiTheme="minorHAnsi" w:cstheme="minorHAnsi"/>
          <w:w w:val="110"/>
          <w:sz w:val="20"/>
          <w:szCs w:val="20"/>
        </w:rPr>
        <w:t>i</w:t>
      </w:r>
      <w:r w:rsidRPr="00B863E0">
        <w:rPr>
          <w:rFonts w:asciiTheme="minorHAnsi" w:hAnsiTheme="minorHAnsi" w:cstheme="minorHAnsi"/>
          <w:spacing w:val="-28"/>
          <w:w w:val="110"/>
          <w:sz w:val="20"/>
          <w:szCs w:val="20"/>
        </w:rPr>
        <w:t xml:space="preserve"> </w:t>
      </w:r>
      <w:r w:rsidRPr="00B863E0">
        <w:rPr>
          <w:rFonts w:asciiTheme="minorHAnsi" w:hAnsiTheme="minorHAnsi" w:cstheme="minorHAnsi"/>
          <w:w w:val="110"/>
          <w:sz w:val="20"/>
          <w:szCs w:val="20"/>
        </w:rPr>
        <w:t>&lt;</w:t>
      </w:r>
      <w:r w:rsidRPr="00B863E0">
        <w:rPr>
          <w:rFonts w:asciiTheme="minorHAnsi" w:hAnsiTheme="minorHAnsi" w:cstheme="minorHAnsi"/>
          <w:spacing w:val="-26"/>
          <w:w w:val="110"/>
          <w:sz w:val="20"/>
          <w:szCs w:val="20"/>
        </w:rPr>
        <w:t xml:space="preserve"> </w:t>
      </w:r>
      <w:r w:rsidRPr="00B863E0">
        <w:rPr>
          <w:rFonts w:asciiTheme="minorHAnsi" w:hAnsiTheme="minorHAnsi" w:cstheme="minorHAnsi"/>
          <w:w w:val="110"/>
          <w:sz w:val="20"/>
          <w:szCs w:val="20"/>
        </w:rPr>
        <w:t>n;</w:t>
      </w:r>
      <w:r w:rsidRPr="00B863E0">
        <w:rPr>
          <w:rFonts w:asciiTheme="minorHAnsi" w:hAnsiTheme="minorHAnsi" w:cstheme="minorHAnsi"/>
          <w:spacing w:val="-29"/>
          <w:w w:val="110"/>
          <w:sz w:val="20"/>
          <w:szCs w:val="20"/>
        </w:rPr>
        <w:t xml:space="preserve"> </w:t>
      </w:r>
      <w:r w:rsidRPr="00B863E0">
        <w:rPr>
          <w:rFonts w:asciiTheme="minorHAnsi" w:hAnsiTheme="minorHAnsi" w:cstheme="minorHAnsi"/>
          <w:w w:val="110"/>
          <w:sz w:val="20"/>
          <w:szCs w:val="20"/>
        </w:rPr>
        <w:t>++i)</w:t>
      </w:r>
    </w:p>
    <w:p w14:paraId="2961439A" w14:textId="77777777" w:rsidR="00B863E0" w:rsidRPr="00B863E0" w:rsidRDefault="00B863E0" w:rsidP="00B863E0">
      <w:pPr>
        <w:pStyle w:val="BodyText"/>
        <w:spacing w:line="278" w:lineRule="auto"/>
        <w:ind w:left="1690" w:right="5766" w:hanging="279"/>
        <w:rPr>
          <w:rFonts w:asciiTheme="minorHAnsi" w:hAnsiTheme="minorHAnsi" w:cstheme="minorHAnsi"/>
          <w:sz w:val="20"/>
          <w:szCs w:val="20"/>
        </w:rPr>
      </w:pPr>
      <w:r w:rsidRPr="00B863E0">
        <w:rPr>
          <w:rFonts w:asciiTheme="minorHAnsi" w:hAnsiTheme="minorHAnsi" w:cstheme="minorHAnsi"/>
          <w:w w:val="105"/>
          <w:sz w:val="20"/>
          <w:szCs w:val="20"/>
        </w:rPr>
        <w:t>for</w:t>
      </w:r>
      <w:r w:rsidRPr="00B863E0">
        <w:rPr>
          <w:rFonts w:asciiTheme="minorHAnsi" w:hAnsiTheme="minorHAnsi" w:cstheme="minorHAnsi"/>
          <w:spacing w:val="-26"/>
          <w:w w:val="105"/>
          <w:sz w:val="20"/>
          <w:szCs w:val="20"/>
        </w:rPr>
        <w:t xml:space="preserve"> </w:t>
      </w:r>
      <w:r w:rsidRPr="00B863E0">
        <w:rPr>
          <w:rFonts w:asciiTheme="minorHAnsi" w:hAnsiTheme="minorHAnsi" w:cstheme="minorHAnsi"/>
          <w:w w:val="105"/>
          <w:sz w:val="20"/>
          <w:szCs w:val="20"/>
        </w:rPr>
        <w:t>(int</w:t>
      </w:r>
      <w:r w:rsidRPr="00B863E0">
        <w:rPr>
          <w:rFonts w:asciiTheme="minorHAnsi" w:hAnsiTheme="minorHAnsi" w:cstheme="minorHAnsi"/>
          <w:spacing w:val="-25"/>
          <w:w w:val="105"/>
          <w:sz w:val="20"/>
          <w:szCs w:val="20"/>
        </w:rPr>
        <w:t xml:space="preserve"> </w:t>
      </w:r>
      <w:r w:rsidRPr="00B863E0">
        <w:rPr>
          <w:rFonts w:asciiTheme="minorHAnsi" w:hAnsiTheme="minorHAnsi" w:cstheme="minorHAnsi"/>
          <w:w w:val="105"/>
          <w:sz w:val="20"/>
          <w:szCs w:val="20"/>
        </w:rPr>
        <w:t>j</w:t>
      </w:r>
      <w:r w:rsidRPr="00B863E0">
        <w:rPr>
          <w:rFonts w:asciiTheme="minorHAnsi" w:hAnsiTheme="minorHAnsi" w:cstheme="minorHAnsi"/>
          <w:spacing w:val="-25"/>
          <w:w w:val="105"/>
          <w:sz w:val="20"/>
          <w:szCs w:val="20"/>
        </w:rPr>
        <w:t xml:space="preserve"> </w:t>
      </w:r>
      <w:r w:rsidRPr="00B863E0">
        <w:rPr>
          <w:rFonts w:asciiTheme="minorHAnsi" w:hAnsiTheme="minorHAnsi" w:cstheme="minorHAnsi"/>
          <w:w w:val="105"/>
          <w:sz w:val="20"/>
          <w:szCs w:val="20"/>
        </w:rPr>
        <w:t>=</w:t>
      </w:r>
      <w:r w:rsidRPr="00B863E0">
        <w:rPr>
          <w:rFonts w:asciiTheme="minorHAnsi" w:hAnsiTheme="minorHAnsi" w:cstheme="minorHAnsi"/>
          <w:spacing w:val="-24"/>
          <w:w w:val="105"/>
          <w:sz w:val="20"/>
          <w:szCs w:val="20"/>
        </w:rPr>
        <w:t xml:space="preserve"> </w:t>
      </w:r>
      <w:r w:rsidRPr="00B863E0">
        <w:rPr>
          <w:rFonts w:asciiTheme="minorHAnsi" w:hAnsiTheme="minorHAnsi" w:cstheme="minorHAnsi"/>
          <w:w w:val="105"/>
          <w:sz w:val="20"/>
          <w:szCs w:val="20"/>
        </w:rPr>
        <w:t>0;</w:t>
      </w:r>
      <w:r w:rsidRPr="00B863E0">
        <w:rPr>
          <w:rFonts w:asciiTheme="minorHAnsi" w:hAnsiTheme="minorHAnsi" w:cstheme="minorHAnsi"/>
          <w:spacing w:val="-25"/>
          <w:w w:val="105"/>
          <w:sz w:val="20"/>
          <w:szCs w:val="20"/>
        </w:rPr>
        <w:t xml:space="preserve"> </w:t>
      </w:r>
      <w:r w:rsidRPr="00B863E0">
        <w:rPr>
          <w:rFonts w:asciiTheme="minorHAnsi" w:hAnsiTheme="minorHAnsi" w:cstheme="minorHAnsi"/>
          <w:w w:val="105"/>
          <w:sz w:val="20"/>
          <w:szCs w:val="20"/>
        </w:rPr>
        <w:t>j</w:t>
      </w:r>
      <w:r w:rsidRPr="00B863E0">
        <w:rPr>
          <w:rFonts w:asciiTheme="minorHAnsi" w:hAnsiTheme="minorHAnsi" w:cstheme="minorHAnsi"/>
          <w:spacing w:val="-24"/>
          <w:w w:val="105"/>
          <w:sz w:val="20"/>
          <w:szCs w:val="20"/>
        </w:rPr>
        <w:t xml:space="preserve"> </w:t>
      </w:r>
      <w:r w:rsidRPr="00B863E0">
        <w:rPr>
          <w:rFonts w:asciiTheme="minorHAnsi" w:hAnsiTheme="minorHAnsi" w:cstheme="minorHAnsi"/>
          <w:w w:val="105"/>
          <w:sz w:val="20"/>
          <w:szCs w:val="20"/>
        </w:rPr>
        <w:t>&lt;</w:t>
      </w:r>
      <w:r w:rsidRPr="00B863E0">
        <w:rPr>
          <w:rFonts w:asciiTheme="minorHAnsi" w:hAnsiTheme="minorHAnsi" w:cstheme="minorHAnsi"/>
          <w:spacing w:val="-24"/>
          <w:w w:val="105"/>
          <w:sz w:val="20"/>
          <w:szCs w:val="20"/>
        </w:rPr>
        <w:t xml:space="preserve"> </w:t>
      </w:r>
      <w:r w:rsidRPr="00B863E0">
        <w:rPr>
          <w:rFonts w:asciiTheme="minorHAnsi" w:hAnsiTheme="minorHAnsi" w:cstheme="minorHAnsi"/>
          <w:w w:val="105"/>
          <w:sz w:val="20"/>
          <w:szCs w:val="20"/>
        </w:rPr>
        <w:t>m;</w:t>
      </w:r>
      <w:r w:rsidRPr="00B863E0">
        <w:rPr>
          <w:rFonts w:asciiTheme="minorHAnsi" w:hAnsiTheme="minorHAnsi" w:cstheme="minorHAnsi"/>
          <w:spacing w:val="-25"/>
          <w:w w:val="105"/>
          <w:sz w:val="20"/>
          <w:szCs w:val="20"/>
        </w:rPr>
        <w:t xml:space="preserve"> </w:t>
      </w:r>
      <w:r w:rsidRPr="00B863E0">
        <w:rPr>
          <w:rFonts w:asciiTheme="minorHAnsi" w:hAnsiTheme="minorHAnsi" w:cstheme="minorHAnsi"/>
          <w:w w:val="105"/>
          <w:sz w:val="20"/>
          <w:szCs w:val="20"/>
        </w:rPr>
        <w:t>++j)</w:t>
      </w:r>
      <w:r w:rsidRPr="00B863E0">
        <w:rPr>
          <w:rFonts w:asciiTheme="minorHAnsi" w:hAnsiTheme="minorHAnsi" w:cstheme="minorHAnsi"/>
          <w:spacing w:val="-25"/>
          <w:w w:val="105"/>
          <w:sz w:val="20"/>
          <w:szCs w:val="20"/>
        </w:rPr>
        <w:t xml:space="preserve"> </w:t>
      </w:r>
      <w:r w:rsidRPr="00B863E0">
        <w:rPr>
          <w:rFonts w:asciiTheme="minorHAnsi" w:hAnsiTheme="minorHAnsi" w:cstheme="minorHAnsi"/>
          <w:w w:val="105"/>
          <w:sz w:val="20"/>
          <w:szCs w:val="20"/>
        </w:rPr>
        <w:t>{ printf("%d ", b[i][j]); if</w:t>
      </w:r>
      <w:r w:rsidRPr="00B863E0">
        <w:rPr>
          <w:rFonts w:asciiTheme="minorHAnsi" w:hAnsiTheme="minorHAnsi" w:cstheme="minorHAnsi"/>
          <w:spacing w:val="-21"/>
          <w:w w:val="105"/>
          <w:sz w:val="20"/>
          <w:szCs w:val="20"/>
        </w:rPr>
        <w:t xml:space="preserve"> </w:t>
      </w:r>
      <w:r w:rsidRPr="00B863E0">
        <w:rPr>
          <w:rFonts w:asciiTheme="minorHAnsi" w:hAnsiTheme="minorHAnsi" w:cstheme="minorHAnsi"/>
          <w:w w:val="105"/>
          <w:sz w:val="20"/>
          <w:szCs w:val="20"/>
        </w:rPr>
        <w:t>(j</w:t>
      </w:r>
      <w:r w:rsidRPr="00B863E0">
        <w:rPr>
          <w:rFonts w:asciiTheme="minorHAnsi" w:hAnsiTheme="minorHAnsi" w:cstheme="minorHAnsi"/>
          <w:spacing w:val="-20"/>
          <w:w w:val="105"/>
          <w:sz w:val="20"/>
          <w:szCs w:val="20"/>
        </w:rPr>
        <w:t xml:space="preserve"> </w:t>
      </w:r>
      <w:r w:rsidRPr="00B863E0">
        <w:rPr>
          <w:rFonts w:asciiTheme="minorHAnsi" w:hAnsiTheme="minorHAnsi" w:cstheme="minorHAnsi"/>
          <w:w w:val="105"/>
          <w:sz w:val="20"/>
          <w:szCs w:val="20"/>
        </w:rPr>
        <w:t>==</w:t>
      </w:r>
      <w:r w:rsidRPr="00B863E0">
        <w:rPr>
          <w:rFonts w:asciiTheme="minorHAnsi" w:hAnsiTheme="minorHAnsi" w:cstheme="minorHAnsi"/>
          <w:spacing w:val="-19"/>
          <w:w w:val="105"/>
          <w:sz w:val="20"/>
          <w:szCs w:val="20"/>
        </w:rPr>
        <w:t xml:space="preserve"> </w:t>
      </w:r>
      <w:r w:rsidRPr="00B863E0">
        <w:rPr>
          <w:rFonts w:asciiTheme="minorHAnsi" w:hAnsiTheme="minorHAnsi" w:cstheme="minorHAnsi"/>
          <w:w w:val="105"/>
          <w:sz w:val="20"/>
          <w:szCs w:val="20"/>
        </w:rPr>
        <w:t>m</w:t>
      </w:r>
      <w:r w:rsidRPr="00B863E0">
        <w:rPr>
          <w:rFonts w:asciiTheme="minorHAnsi" w:hAnsiTheme="minorHAnsi" w:cstheme="minorHAnsi"/>
          <w:spacing w:val="-19"/>
          <w:w w:val="105"/>
          <w:sz w:val="20"/>
          <w:szCs w:val="20"/>
        </w:rPr>
        <w:t xml:space="preserve"> </w:t>
      </w:r>
      <w:r w:rsidRPr="00B863E0">
        <w:rPr>
          <w:rFonts w:asciiTheme="minorHAnsi" w:hAnsiTheme="minorHAnsi" w:cstheme="minorHAnsi"/>
          <w:w w:val="105"/>
          <w:sz w:val="20"/>
          <w:szCs w:val="20"/>
        </w:rPr>
        <w:t>-</w:t>
      </w:r>
      <w:r w:rsidRPr="00B863E0">
        <w:rPr>
          <w:rFonts w:asciiTheme="minorHAnsi" w:hAnsiTheme="minorHAnsi" w:cstheme="minorHAnsi"/>
          <w:spacing w:val="-15"/>
          <w:w w:val="105"/>
          <w:sz w:val="20"/>
          <w:szCs w:val="20"/>
        </w:rPr>
        <w:t xml:space="preserve"> </w:t>
      </w:r>
      <w:r w:rsidRPr="00B863E0">
        <w:rPr>
          <w:rFonts w:asciiTheme="minorHAnsi" w:hAnsiTheme="minorHAnsi" w:cstheme="minorHAnsi"/>
          <w:w w:val="105"/>
          <w:sz w:val="20"/>
          <w:szCs w:val="20"/>
        </w:rPr>
        <w:t>1)</w:t>
      </w:r>
    </w:p>
    <w:p w14:paraId="136B2F82" w14:textId="77777777" w:rsidR="00B863E0" w:rsidRPr="00B863E0" w:rsidRDefault="00B863E0" w:rsidP="00B863E0">
      <w:pPr>
        <w:pStyle w:val="BodyText"/>
        <w:ind w:left="1970"/>
        <w:rPr>
          <w:rFonts w:asciiTheme="minorHAnsi" w:hAnsiTheme="minorHAnsi" w:cstheme="minorHAnsi"/>
          <w:sz w:val="20"/>
          <w:szCs w:val="20"/>
        </w:rPr>
      </w:pPr>
      <w:r w:rsidRPr="00B863E0">
        <w:rPr>
          <w:rFonts w:asciiTheme="minorHAnsi" w:hAnsiTheme="minorHAnsi" w:cstheme="minorHAnsi"/>
          <w:w w:val="110"/>
          <w:sz w:val="20"/>
          <w:szCs w:val="20"/>
        </w:rPr>
        <w:t>printf("\n");</w:t>
      </w:r>
    </w:p>
    <w:p w14:paraId="120A496C" w14:textId="77777777" w:rsidR="00B863E0" w:rsidRPr="00B863E0" w:rsidRDefault="00B863E0" w:rsidP="00B863E0">
      <w:pPr>
        <w:pStyle w:val="BodyText"/>
        <w:spacing w:before="54"/>
        <w:ind w:left="1409"/>
        <w:rPr>
          <w:rFonts w:asciiTheme="minorHAnsi" w:hAnsiTheme="minorHAnsi" w:cstheme="minorHAnsi"/>
          <w:sz w:val="20"/>
          <w:szCs w:val="20"/>
        </w:rPr>
      </w:pPr>
      <w:r w:rsidRPr="00B863E0">
        <w:rPr>
          <w:rFonts w:asciiTheme="minorHAnsi" w:hAnsiTheme="minorHAnsi" w:cstheme="minorHAnsi"/>
          <w:w w:val="88"/>
          <w:sz w:val="20"/>
          <w:szCs w:val="20"/>
        </w:rPr>
        <w:t>}</w:t>
      </w:r>
    </w:p>
    <w:p w14:paraId="2FAF7ABE" w14:textId="77777777" w:rsidR="00B863E0" w:rsidRPr="00B863E0" w:rsidRDefault="00B863E0" w:rsidP="00B863E0">
      <w:pPr>
        <w:pStyle w:val="BodyText"/>
        <w:spacing w:before="52" w:line="280" w:lineRule="auto"/>
        <w:ind w:left="1130" w:right="3702"/>
        <w:rPr>
          <w:rFonts w:asciiTheme="minorHAnsi" w:hAnsiTheme="minorHAnsi" w:cstheme="minorHAnsi"/>
          <w:sz w:val="20"/>
          <w:szCs w:val="20"/>
        </w:rPr>
      </w:pPr>
      <w:r w:rsidRPr="00B863E0">
        <w:rPr>
          <w:rFonts w:asciiTheme="minorHAnsi" w:hAnsiTheme="minorHAnsi" w:cstheme="minorHAnsi"/>
          <w:w w:val="110"/>
          <w:sz w:val="20"/>
          <w:szCs w:val="20"/>
        </w:rPr>
        <w:t>printf("\nProduct</w:t>
      </w:r>
      <w:r w:rsidRPr="00B863E0">
        <w:rPr>
          <w:rFonts w:asciiTheme="minorHAnsi" w:hAnsiTheme="minorHAnsi" w:cstheme="minorHAnsi"/>
          <w:spacing w:val="-35"/>
          <w:w w:val="110"/>
          <w:sz w:val="20"/>
          <w:szCs w:val="20"/>
        </w:rPr>
        <w:t xml:space="preserve"> </w:t>
      </w:r>
      <w:r w:rsidRPr="00B863E0">
        <w:rPr>
          <w:rFonts w:asciiTheme="minorHAnsi" w:hAnsiTheme="minorHAnsi" w:cstheme="minorHAnsi"/>
          <w:w w:val="110"/>
          <w:sz w:val="20"/>
          <w:szCs w:val="20"/>
        </w:rPr>
        <w:t>of</w:t>
      </w:r>
      <w:r w:rsidRPr="00B863E0">
        <w:rPr>
          <w:rFonts w:asciiTheme="minorHAnsi" w:hAnsiTheme="minorHAnsi" w:cstheme="minorHAnsi"/>
          <w:spacing w:val="-34"/>
          <w:w w:val="110"/>
          <w:sz w:val="20"/>
          <w:szCs w:val="20"/>
        </w:rPr>
        <w:t xml:space="preserve"> </w:t>
      </w:r>
      <w:r w:rsidRPr="00B863E0">
        <w:rPr>
          <w:rFonts w:asciiTheme="minorHAnsi" w:hAnsiTheme="minorHAnsi" w:cstheme="minorHAnsi"/>
          <w:w w:val="110"/>
          <w:sz w:val="20"/>
          <w:szCs w:val="20"/>
        </w:rPr>
        <w:t>matrices</w:t>
      </w:r>
      <w:r w:rsidRPr="00B863E0">
        <w:rPr>
          <w:rFonts w:asciiTheme="minorHAnsi" w:hAnsiTheme="minorHAnsi" w:cstheme="minorHAnsi"/>
          <w:spacing w:val="-33"/>
          <w:w w:val="110"/>
          <w:sz w:val="20"/>
          <w:szCs w:val="20"/>
        </w:rPr>
        <w:t xml:space="preserve"> </w:t>
      </w:r>
      <w:r w:rsidRPr="00B863E0">
        <w:rPr>
          <w:rFonts w:asciiTheme="minorHAnsi" w:hAnsiTheme="minorHAnsi" w:cstheme="minorHAnsi"/>
          <w:w w:val="110"/>
          <w:sz w:val="20"/>
          <w:szCs w:val="20"/>
        </w:rPr>
        <w:t>A</w:t>
      </w:r>
      <w:r w:rsidRPr="00B863E0">
        <w:rPr>
          <w:rFonts w:asciiTheme="minorHAnsi" w:hAnsiTheme="minorHAnsi" w:cstheme="minorHAnsi"/>
          <w:spacing w:val="-34"/>
          <w:w w:val="110"/>
          <w:sz w:val="20"/>
          <w:szCs w:val="20"/>
        </w:rPr>
        <w:t xml:space="preserve"> </w:t>
      </w:r>
      <w:r w:rsidRPr="00B863E0">
        <w:rPr>
          <w:rFonts w:asciiTheme="minorHAnsi" w:hAnsiTheme="minorHAnsi" w:cstheme="minorHAnsi"/>
          <w:w w:val="110"/>
          <w:sz w:val="20"/>
          <w:szCs w:val="20"/>
        </w:rPr>
        <w:t>&amp;</w:t>
      </w:r>
      <w:r w:rsidRPr="00B863E0">
        <w:rPr>
          <w:rFonts w:asciiTheme="minorHAnsi" w:hAnsiTheme="minorHAnsi" w:cstheme="minorHAnsi"/>
          <w:spacing w:val="-35"/>
          <w:w w:val="110"/>
          <w:sz w:val="20"/>
          <w:szCs w:val="20"/>
        </w:rPr>
        <w:t xml:space="preserve"> </w:t>
      </w:r>
      <w:r w:rsidRPr="00B863E0">
        <w:rPr>
          <w:rFonts w:asciiTheme="minorHAnsi" w:hAnsiTheme="minorHAnsi" w:cstheme="minorHAnsi"/>
          <w:w w:val="110"/>
          <w:sz w:val="20"/>
          <w:szCs w:val="20"/>
        </w:rPr>
        <w:t>B:</w:t>
      </w:r>
      <w:r w:rsidRPr="00B863E0">
        <w:rPr>
          <w:rFonts w:asciiTheme="minorHAnsi" w:hAnsiTheme="minorHAnsi" w:cstheme="minorHAnsi"/>
          <w:spacing w:val="-33"/>
          <w:w w:val="110"/>
          <w:sz w:val="20"/>
          <w:szCs w:val="20"/>
        </w:rPr>
        <w:t xml:space="preserve"> </w:t>
      </w:r>
      <w:r w:rsidRPr="00B863E0">
        <w:rPr>
          <w:rFonts w:asciiTheme="minorHAnsi" w:hAnsiTheme="minorHAnsi" w:cstheme="minorHAnsi"/>
          <w:w w:val="110"/>
          <w:sz w:val="20"/>
          <w:szCs w:val="20"/>
        </w:rPr>
        <w:t>\n"); for</w:t>
      </w:r>
      <w:r w:rsidRPr="00B863E0">
        <w:rPr>
          <w:rFonts w:asciiTheme="minorHAnsi" w:hAnsiTheme="minorHAnsi" w:cstheme="minorHAnsi"/>
          <w:spacing w:val="-27"/>
          <w:w w:val="110"/>
          <w:sz w:val="20"/>
          <w:szCs w:val="20"/>
        </w:rPr>
        <w:t xml:space="preserve"> </w:t>
      </w:r>
      <w:r w:rsidRPr="00B863E0">
        <w:rPr>
          <w:rFonts w:asciiTheme="minorHAnsi" w:hAnsiTheme="minorHAnsi" w:cstheme="minorHAnsi"/>
          <w:w w:val="110"/>
          <w:sz w:val="20"/>
          <w:szCs w:val="20"/>
        </w:rPr>
        <w:t>(int</w:t>
      </w:r>
      <w:r w:rsidRPr="00B863E0">
        <w:rPr>
          <w:rFonts w:asciiTheme="minorHAnsi" w:hAnsiTheme="minorHAnsi" w:cstheme="minorHAnsi"/>
          <w:spacing w:val="-26"/>
          <w:w w:val="110"/>
          <w:sz w:val="20"/>
          <w:szCs w:val="20"/>
        </w:rPr>
        <w:t xml:space="preserve"> </w:t>
      </w:r>
      <w:r w:rsidRPr="00B863E0">
        <w:rPr>
          <w:rFonts w:asciiTheme="minorHAnsi" w:hAnsiTheme="minorHAnsi" w:cstheme="minorHAnsi"/>
          <w:w w:val="110"/>
          <w:sz w:val="20"/>
          <w:szCs w:val="20"/>
        </w:rPr>
        <w:t>i</w:t>
      </w:r>
      <w:r w:rsidRPr="00B863E0">
        <w:rPr>
          <w:rFonts w:asciiTheme="minorHAnsi" w:hAnsiTheme="minorHAnsi" w:cstheme="minorHAnsi"/>
          <w:spacing w:val="-26"/>
          <w:w w:val="110"/>
          <w:sz w:val="20"/>
          <w:szCs w:val="20"/>
        </w:rPr>
        <w:t xml:space="preserve"> </w:t>
      </w:r>
      <w:r w:rsidRPr="00B863E0">
        <w:rPr>
          <w:rFonts w:asciiTheme="minorHAnsi" w:hAnsiTheme="minorHAnsi" w:cstheme="minorHAnsi"/>
          <w:w w:val="110"/>
          <w:sz w:val="20"/>
          <w:szCs w:val="20"/>
        </w:rPr>
        <w:t>=</w:t>
      </w:r>
      <w:r w:rsidRPr="00B863E0">
        <w:rPr>
          <w:rFonts w:asciiTheme="minorHAnsi" w:hAnsiTheme="minorHAnsi" w:cstheme="minorHAnsi"/>
          <w:spacing w:val="-26"/>
          <w:w w:val="110"/>
          <w:sz w:val="20"/>
          <w:szCs w:val="20"/>
        </w:rPr>
        <w:t xml:space="preserve"> </w:t>
      </w:r>
      <w:r w:rsidRPr="00B863E0">
        <w:rPr>
          <w:rFonts w:asciiTheme="minorHAnsi" w:hAnsiTheme="minorHAnsi" w:cstheme="minorHAnsi"/>
          <w:w w:val="110"/>
          <w:sz w:val="20"/>
          <w:szCs w:val="20"/>
        </w:rPr>
        <w:t>0;</w:t>
      </w:r>
      <w:r w:rsidRPr="00B863E0">
        <w:rPr>
          <w:rFonts w:asciiTheme="minorHAnsi" w:hAnsiTheme="minorHAnsi" w:cstheme="minorHAnsi"/>
          <w:spacing w:val="-26"/>
          <w:w w:val="110"/>
          <w:sz w:val="20"/>
          <w:szCs w:val="20"/>
        </w:rPr>
        <w:t xml:space="preserve"> </w:t>
      </w:r>
      <w:r w:rsidRPr="00B863E0">
        <w:rPr>
          <w:rFonts w:asciiTheme="minorHAnsi" w:hAnsiTheme="minorHAnsi" w:cstheme="minorHAnsi"/>
          <w:w w:val="110"/>
          <w:sz w:val="20"/>
          <w:szCs w:val="20"/>
        </w:rPr>
        <w:t>i</w:t>
      </w:r>
      <w:r w:rsidRPr="00B863E0">
        <w:rPr>
          <w:rFonts w:asciiTheme="minorHAnsi" w:hAnsiTheme="minorHAnsi" w:cstheme="minorHAnsi"/>
          <w:spacing w:val="-27"/>
          <w:w w:val="110"/>
          <w:sz w:val="20"/>
          <w:szCs w:val="20"/>
        </w:rPr>
        <w:t xml:space="preserve"> </w:t>
      </w:r>
      <w:r w:rsidRPr="00B863E0">
        <w:rPr>
          <w:rFonts w:asciiTheme="minorHAnsi" w:hAnsiTheme="minorHAnsi" w:cstheme="minorHAnsi"/>
          <w:w w:val="110"/>
          <w:sz w:val="20"/>
          <w:szCs w:val="20"/>
        </w:rPr>
        <w:t>&lt;</w:t>
      </w:r>
      <w:r w:rsidRPr="00B863E0">
        <w:rPr>
          <w:rFonts w:asciiTheme="minorHAnsi" w:hAnsiTheme="minorHAnsi" w:cstheme="minorHAnsi"/>
          <w:spacing w:val="-25"/>
          <w:w w:val="110"/>
          <w:sz w:val="20"/>
          <w:szCs w:val="20"/>
        </w:rPr>
        <w:t xml:space="preserve"> </w:t>
      </w:r>
      <w:r w:rsidRPr="00B863E0">
        <w:rPr>
          <w:rFonts w:asciiTheme="minorHAnsi" w:hAnsiTheme="minorHAnsi" w:cstheme="minorHAnsi"/>
          <w:w w:val="110"/>
          <w:sz w:val="20"/>
          <w:szCs w:val="20"/>
        </w:rPr>
        <w:t>n;</w:t>
      </w:r>
      <w:r w:rsidRPr="00B863E0">
        <w:rPr>
          <w:rFonts w:asciiTheme="minorHAnsi" w:hAnsiTheme="minorHAnsi" w:cstheme="minorHAnsi"/>
          <w:spacing w:val="-27"/>
          <w:w w:val="110"/>
          <w:sz w:val="20"/>
          <w:szCs w:val="20"/>
        </w:rPr>
        <w:t xml:space="preserve"> </w:t>
      </w:r>
      <w:r w:rsidRPr="00B863E0">
        <w:rPr>
          <w:rFonts w:asciiTheme="minorHAnsi" w:hAnsiTheme="minorHAnsi" w:cstheme="minorHAnsi"/>
          <w:w w:val="110"/>
          <w:sz w:val="20"/>
          <w:szCs w:val="20"/>
        </w:rPr>
        <w:t>++i)</w:t>
      </w:r>
    </w:p>
    <w:p w14:paraId="7A04A1F0" w14:textId="77777777" w:rsidR="00B863E0" w:rsidRPr="00B863E0" w:rsidRDefault="00B863E0" w:rsidP="00B863E0">
      <w:pPr>
        <w:pStyle w:val="BodyText"/>
        <w:spacing w:line="280" w:lineRule="auto"/>
        <w:ind w:left="1690" w:right="4842" w:hanging="279"/>
        <w:rPr>
          <w:rFonts w:asciiTheme="minorHAnsi" w:hAnsiTheme="minorHAnsi" w:cstheme="minorHAnsi"/>
          <w:sz w:val="20"/>
          <w:szCs w:val="20"/>
        </w:rPr>
      </w:pPr>
      <w:r w:rsidRPr="00B863E0">
        <w:rPr>
          <w:rFonts w:asciiTheme="minorHAnsi" w:hAnsiTheme="minorHAnsi" w:cstheme="minorHAnsi"/>
          <w:w w:val="105"/>
          <w:sz w:val="20"/>
          <w:szCs w:val="20"/>
        </w:rPr>
        <w:t>for (int j = 0; j &lt; m; ++j) { printf("%d ", a[i][j] * b[i][j]); if (j == m - 1)</w:t>
      </w:r>
    </w:p>
    <w:p w14:paraId="1EC56901" w14:textId="77777777" w:rsidR="00B863E0" w:rsidRPr="00B863E0" w:rsidRDefault="00B863E0" w:rsidP="00B863E0">
      <w:pPr>
        <w:pStyle w:val="BodyText"/>
        <w:spacing w:line="320" w:lineRule="exact"/>
        <w:ind w:left="1970"/>
        <w:rPr>
          <w:rFonts w:asciiTheme="minorHAnsi" w:hAnsiTheme="minorHAnsi" w:cstheme="minorHAnsi"/>
          <w:sz w:val="20"/>
          <w:szCs w:val="20"/>
        </w:rPr>
      </w:pPr>
      <w:r w:rsidRPr="00B863E0">
        <w:rPr>
          <w:rFonts w:asciiTheme="minorHAnsi" w:hAnsiTheme="minorHAnsi" w:cstheme="minorHAnsi"/>
          <w:w w:val="110"/>
          <w:sz w:val="20"/>
          <w:szCs w:val="20"/>
        </w:rPr>
        <w:t>printf("\n");</w:t>
      </w:r>
    </w:p>
    <w:p w14:paraId="165A05BC" w14:textId="77777777" w:rsidR="00B863E0" w:rsidRPr="00B863E0" w:rsidRDefault="00B863E0" w:rsidP="00B863E0">
      <w:pPr>
        <w:pStyle w:val="BodyText"/>
        <w:spacing w:before="49"/>
        <w:ind w:left="1409"/>
        <w:rPr>
          <w:rFonts w:asciiTheme="minorHAnsi" w:hAnsiTheme="minorHAnsi" w:cstheme="minorHAnsi"/>
          <w:sz w:val="20"/>
          <w:szCs w:val="20"/>
        </w:rPr>
      </w:pPr>
      <w:r w:rsidRPr="00B863E0">
        <w:rPr>
          <w:rFonts w:asciiTheme="minorHAnsi" w:hAnsiTheme="minorHAnsi" w:cstheme="minorHAnsi"/>
          <w:w w:val="88"/>
          <w:sz w:val="20"/>
          <w:szCs w:val="20"/>
        </w:rPr>
        <w:t>}</w:t>
      </w:r>
    </w:p>
    <w:p w14:paraId="169AC3E2" w14:textId="77777777" w:rsidR="00B863E0" w:rsidRPr="00B863E0" w:rsidRDefault="00B863E0" w:rsidP="00B863E0">
      <w:pPr>
        <w:pStyle w:val="BodyText"/>
        <w:spacing w:before="3"/>
        <w:rPr>
          <w:rFonts w:asciiTheme="minorHAnsi" w:hAnsiTheme="minorHAnsi" w:cstheme="minorHAnsi"/>
          <w:sz w:val="20"/>
          <w:szCs w:val="20"/>
        </w:rPr>
      </w:pPr>
    </w:p>
    <w:p w14:paraId="4A596CA0" w14:textId="77777777" w:rsidR="00B863E0" w:rsidRPr="00B863E0" w:rsidRDefault="00B863E0" w:rsidP="00B863E0">
      <w:pPr>
        <w:pStyle w:val="BodyText"/>
        <w:spacing w:before="103"/>
        <w:ind w:left="1130"/>
        <w:rPr>
          <w:rFonts w:asciiTheme="minorHAnsi" w:hAnsiTheme="minorHAnsi" w:cstheme="minorHAnsi"/>
          <w:sz w:val="20"/>
          <w:szCs w:val="20"/>
        </w:rPr>
      </w:pPr>
      <w:r w:rsidRPr="00B863E0">
        <w:rPr>
          <w:rFonts w:asciiTheme="minorHAnsi" w:hAnsiTheme="minorHAnsi" w:cstheme="minorHAnsi"/>
          <w:sz w:val="20"/>
          <w:szCs w:val="20"/>
        </w:rPr>
        <w:t>return 0;</w:t>
      </w:r>
    </w:p>
    <w:p w14:paraId="63A90074" w14:textId="77777777" w:rsidR="00B863E0" w:rsidRPr="00B863E0" w:rsidRDefault="00B863E0" w:rsidP="00B863E0">
      <w:pPr>
        <w:pStyle w:val="BodyText"/>
        <w:spacing w:before="51"/>
        <w:ind w:left="852"/>
        <w:rPr>
          <w:rFonts w:asciiTheme="minorHAnsi" w:hAnsiTheme="minorHAnsi" w:cstheme="minorHAnsi"/>
          <w:sz w:val="20"/>
          <w:szCs w:val="20"/>
        </w:rPr>
      </w:pPr>
      <w:r w:rsidRPr="00B863E0">
        <w:rPr>
          <w:rFonts w:asciiTheme="minorHAnsi" w:hAnsiTheme="minorHAnsi" w:cstheme="minorHAnsi"/>
          <w:w w:val="88"/>
          <w:sz w:val="20"/>
          <w:szCs w:val="20"/>
        </w:rPr>
        <w:t>}</w:t>
      </w:r>
    </w:p>
    <w:p w14:paraId="6583432C" w14:textId="77777777" w:rsidR="00B863E0" w:rsidRPr="00B863E0" w:rsidRDefault="00B863E0" w:rsidP="00B863E0">
      <w:pPr>
        <w:spacing w:before="86"/>
        <w:rPr>
          <w:b/>
          <w:bCs/>
          <w:sz w:val="32"/>
          <w:szCs w:val="32"/>
        </w:rPr>
      </w:pPr>
    </w:p>
    <w:p w14:paraId="73D52E6C" w14:textId="77777777" w:rsidR="00B863E0" w:rsidRDefault="00B863E0" w:rsidP="00B863E0">
      <w:pPr>
        <w:rPr>
          <w:rFonts w:cstheme="minorHAnsi"/>
          <w:b/>
          <w:bCs/>
          <w:sz w:val="32"/>
          <w:szCs w:val="32"/>
        </w:rPr>
      </w:pPr>
      <w:r w:rsidRPr="00B863E0">
        <w:rPr>
          <w:rFonts w:cstheme="minorHAnsi"/>
          <w:b/>
          <w:bCs/>
          <w:sz w:val="32"/>
          <w:szCs w:val="32"/>
        </w:rPr>
        <w:t>OUTPUT:-</w:t>
      </w:r>
    </w:p>
    <w:p w14:paraId="6E540AAD" w14:textId="333C3612" w:rsidR="00B863E0" w:rsidRDefault="00B863E0" w:rsidP="00B863E0">
      <w:pPr>
        <w:rPr>
          <w:rFonts w:cstheme="minorHAnsi"/>
          <w:b/>
          <w:bCs/>
          <w:sz w:val="32"/>
          <w:szCs w:val="32"/>
        </w:rPr>
      </w:pPr>
      <w:r>
        <w:rPr>
          <w:b/>
          <w:noProof/>
        </w:rPr>
        <w:drawing>
          <wp:anchor distT="0" distB="0" distL="114300" distR="114300" simplePos="0" relativeHeight="251676672" behindDoc="0" locked="0" layoutInCell="1" allowOverlap="1" wp14:anchorId="6FF2B140" wp14:editId="0D47FF1F">
            <wp:simplePos x="0" y="0"/>
            <wp:positionH relativeFrom="column">
              <wp:posOffset>455755</wp:posOffset>
            </wp:positionH>
            <wp:positionV relativeFrom="paragraph">
              <wp:posOffset>318770</wp:posOffset>
            </wp:positionV>
            <wp:extent cx="5123180" cy="4665980"/>
            <wp:effectExtent l="0" t="0" r="1270" b="1270"/>
            <wp:wrapSquare wrapText="bothSides"/>
            <wp:docPr id="127" name="image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64.png"/>
                    <pic:cNvPicPr/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180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6F9403" w14:textId="1B269C05" w:rsidR="00B863E0" w:rsidRPr="00B863E0" w:rsidRDefault="00B863E0" w:rsidP="00B863E0">
      <w:pPr>
        <w:rPr>
          <w:rFonts w:cstheme="minorHAnsi"/>
          <w:b/>
          <w:bCs/>
          <w:sz w:val="32"/>
          <w:szCs w:val="32"/>
        </w:rPr>
        <w:sectPr w:rsidR="00B863E0" w:rsidRPr="00B863E0">
          <w:pgSz w:w="12240" w:h="15840"/>
          <w:pgMar w:top="980" w:right="680" w:bottom="1040" w:left="1020" w:header="0" w:footer="76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9E3E7F5" w14:textId="74B5C9D8" w:rsidR="001D5EDC" w:rsidRPr="00EF73C4" w:rsidRDefault="00B863E0" w:rsidP="00EF73C4">
      <w:pPr>
        <w:pStyle w:val="BodyText"/>
        <w:spacing w:line="88" w:lineRule="exact"/>
        <w:ind w:left="117"/>
        <w:rPr>
          <w:rFonts w:asciiTheme="minorHAnsi" w:hAnsiTheme="minorHAnsi" w:cstheme="minorHAnsi"/>
          <w:b w:val="0"/>
          <w:sz w:val="20"/>
          <w:szCs w:val="20"/>
        </w:rPr>
      </w:pPr>
      <w:r w:rsidRPr="00B863E0">
        <w:rPr>
          <w:rFonts w:asciiTheme="minorHAnsi" w:hAnsiTheme="minorHAnsi" w:cstheme="minorHAnsi"/>
          <w:b w:val="0"/>
          <w:noProof/>
          <w:position w:val="-1"/>
          <w:sz w:val="20"/>
          <w:szCs w:val="20"/>
        </w:rPr>
        <w:lastRenderedPageBreak/>
        <mc:AlternateContent>
          <mc:Choice Requires="wpg">
            <w:drawing>
              <wp:inline distT="0" distB="0" distL="0" distR="0" wp14:anchorId="632898A3" wp14:editId="46B11F7F">
                <wp:extent cx="6355080" cy="56515"/>
                <wp:effectExtent l="0" t="0" r="0" b="635"/>
                <wp:docPr id="69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5080" cy="56515"/>
                          <a:chOff x="0" y="0"/>
                          <a:chExt cx="10008" cy="89"/>
                        </a:xfrm>
                      </wpg:grpSpPr>
                      <wps:wsp>
                        <wps:cNvPr id="7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08" cy="89"/>
                          </a:xfrm>
                          <a:prstGeom prst="rect">
                            <a:avLst/>
                          </a:prstGeom>
                          <a:solidFill>
                            <a:srgbClr val="A18E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B43E68" id="Group 69" o:spid="_x0000_s1026" style="width:500.4pt;height:4.45pt;mso-position-horizontal-relative:char;mso-position-vertical-relative:line" coordsize="1000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3FnWQIAAC0FAAAOAAAAZHJzL2Uyb0RvYy54bWykVNtuGyEQfa/Uf0C817vrxo6z8jqycrEq&#10;pW3UtB+AWfai7jJ0wF67X58B3NhN1Bf3BTHMhXPOMMyvd33HtgptC7rg2SjlTGkJZavrgv/4fv9h&#10;xpl1QpeiA60KvleWXy/ev5sPJldjaKArFTIqom0+mII3zpk8SaxsVC/sCIzS5KwAe+HIxDopUQxU&#10;ve+ScZpOkwGwNAhSWUunt9HJF6F+VSnpvlaVVY51BSdsLqwY1rVfk8Vc5DUK07TyAEOcgaIXraZL&#10;X0rdCifYBts3pfpWIlio3EhCn0BVtVIFDsQmS1+xWSFsTOBS50NtXmQiaV/pdHZZ+WX7iKwtCz69&#10;4kyLnnoUrmVkkziDqXOKWaF5Mo8YGdL2AeRPS+7ktd/bdQxm6+EzlFRPbBwEcXYV9r4E0Wa70IP9&#10;Sw/UzjFJh9OPk0k6o1ZJ8k2mk2wSeyQbauSbLNncHfKyNE3prfmsWUCeiDzeFzAeMHlC9NDsUUv7&#10;f1o+NcKo0CLrdTpoeUn4o5bf6AUKXXeKZVnUM8T9EdNGJZmGm4bC1BIRhkaJkmCFeAJ/kuANS304&#10;T9p/SyRyg9atFPTMbwqOBDu0TGwfrPONPob4Dlro2vK+7bpgYL2+6ZBtBQ3ZMpvdTZeeKqX8FdZp&#10;H6zBp0W3PwkEPafYmjWUe+KHECeVfhbaNIC/ORtoSgtuf20EKs66T5o0usouLvxYB+NicjkmA089&#10;61OP0JJKFdxxFrc3Ln4FG4Nt3dBNWSCtYUlPtmoDca95RHUAS68n7MJMBpqH/8MP/akdoo6/3OIZ&#10;AAD//wMAUEsDBBQABgAIAAAAIQCwR4IU2wAAAAQBAAAPAAAAZHJzL2Rvd25yZXYueG1sTI9Ba8JA&#10;EIXvhf6HZQq91d1YWmyajYjYnqRQFUpvY3ZMgtnZkF2T+O+79qKXB8Mb3vteNh9tI3rqfO1YQzJR&#10;IIgLZ2ouNey2H08zED4gG2wck4YzeZjn93cZpsYN/E39JpQihrBPUUMVQptK6YuKLPqJa4mjd3Cd&#10;xRDPrpSmwyGG20ZOlXqVFmuODRW2tKyoOG5OVsPngMPiOVn16+Nhef7dvnz9rBPS+vFhXLyDCDSG&#10;6zNc8CM65JFp705svGg0xCHhXy+eUiru2GuYvYHMM3kLn/8BAAD//wMAUEsBAi0AFAAGAAgAAAAh&#10;ALaDOJL+AAAA4QEAABMAAAAAAAAAAAAAAAAAAAAAAFtDb250ZW50X1R5cGVzXS54bWxQSwECLQAU&#10;AAYACAAAACEAOP0h/9YAAACUAQAACwAAAAAAAAAAAAAAAAAvAQAAX3JlbHMvLnJlbHNQSwECLQAU&#10;AAYACAAAACEAYSNxZ1kCAAAtBQAADgAAAAAAAAAAAAAAAAAuAgAAZHJzL2Uyb0RvYy54bWxQSwEC&#10;LQAUAAYACAAAACEAsEeCFNsAAAAEAQAADwAAAAAAAAAAAAAAAACzBAAAZHJzL2Rvd25yZXYueG1s&#10;UEsFBgAAAAAEAAQA8wAAALsFAAAAAA==&#10;">
                <v:rect id="Rectangle 11" o:spid="_x0000_s1027" style="position:absolute;width:10008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VWXvwAAANsAAAAPAAAAZHJzL2Rvd25yZXYueG1sRE/LisIw&#10;FN0L8w/hDrjTdAQfVKMMoqA7rZ39nebadqa5qUnU+vdmIbg8nPdi1ZlG3Mj52rKCr2ECgriwuuZS&#10;QX7aDmYgfEDW2FgmBQ/ysFp+9BaYanvnI92yUIoYwj5FBVUIbSqlLyoy6Ie2JY7c2TqDIUJXSu3w&#10;HsNNI0dJMpEGa44NFba0rqj4z65GwXW9d+Px76V7TPLssP3TufzhjVL9z+57DiJQF97il3unFUzj&#10;+vgl/gC5fAIAAP//AwBQSwECLQAUAAYACAAAACEA2+H2y+4AAACFAQAAEwAAAAAAAAAAAAAAAAAA&#10;AAAAW0NvbnRlbnRfVHlwZXNdLnhtbFBLAQItABQABgAIAAAAIQBa9CxbvwAAABUBAAALAAAAAAAA&#10;AAAAAAAAAB8BAABfcmVscy8ucmVsc1BLAQItABQABgAIAAAAIQAa2VWXvwAAANsAAAAPAAAAAAAA&#10;AAAAAAAAAAcCAABkcnMvZG93bnJldi54bWxQSwUGAAAAAAMAAwC3AAAA8wIAAAAA&#10;" fillcolor="#a18e6a" stroked="f"/>
                <w10:anchorlock/>
              </v:group>
            </w:pict>
          </mc:Fallback>
        </mc:AlternateContent>
      </w:r>
    </w:p>
    <w:p w14:paraId="2B65A318" w14:textId="75AC7949" w:rsidR="00EF73C4" w:rsidRDefault="00EF73C4" w:rsidP="00EF73C4">
      <w:pPr>
        <w:pStyle w:val="Heading2"/>
      </w:pPr>
      <w:r>
        <w:rPr>
          <w:w w:val="105"/>
        </w:rPr>
        <w:t>54-</w:t>
      </w:r>
      <w:r w:rsidRPr="00EF73C4">
        <w:rPr>
          <w:w w:val="105"/>
        </w:rPr>
        <w:t>Write a program to accept two matrices of some</w:t>
      </w:r>
      <w:r w:rsidRPr="00EF73C4">
        <w:rPr>
          <w:spacing w:val="-17"/>
          <w:w w:val="105"/>
        </w:rPr>
        <w:t xml:space="preserve"> </w:t>
      </w:r>
      <w:r w:rsidRPr="00EF73C4">
        <w:rPr>
          <w:w w:val="105"/>
        </w:rPr>
        <w:t>order.</w:t>
      </w:r>
      <w:r w:rsidRPr="00EF73C4">
        <w:rPr>
          <w:spacing w:val="-16"/>
          <w:w w:val="105"/>
        </w:rPr>
        <w:t xml:space="preserve"> </w:t>
      </w:r>
      <w:r w:rsidRPr="00EF73C4">
        <w:rPr>
          <w:w w:val="105"/>
        </w:rPr>
        <w:t>(Order</w:t>
      </w:r>
      <w:r w:rsidRPr="00EF73C4">
        <w:rPr>
          <w:spacing w:val="-15"/>
          <w:w w:val="105"/>
        </w:rPr>
        <w:t xml:space="preserve"> </w:t>
      </w:r>
      <w:r w:rsidRPr="00EF73C4">
        <w:rPr>
          <w:w w:val="105"/>
        </w:rPr>
        <w:t>must</w:t>
      </w:r>
      <w:r w:rsidRPr="00EF73C4">
        <w:rPr>
          <w:spacing w:val="-15"/>
          <w:w w:val="105"/>
        </w:rPr>
        <w:t xml:space="preserve"> </w:t>
      </w:r>
      <w:r w:rsidRPr="00EF73C4">
        <w:rPr>
          <w:w w:val="105"/>
        </w:rPr>
        <w:t>be</w:t>
      </w:r>
      <w:r w:rsidRPr="00EF73C4">
        <w:rPr>
          <w:spacing w:val="-14"/>
          <w:w w:val="105"/>
        </w:rPr>
        <w:t xml:space="preserve"> </w:t>
      </w:r>
      <w:r w:rsidRPr="00EF73C4">
        <w:rPr>
          <w:w w:val="105"/>
        </w:rPr>
        <w:t>given</w:t>
      </w:r>
      <w:r w:rsidRPr="00EF73C4">
        <w:rPr>
          <w:spacing w:val="-16"/>
          <w:w w:val="105"/>
        </w:rPr>
        <w:t xml:space="preserve"> </w:t>
      </w:r>
      <w:r w:rsidRPr="00EF73C4">
        <w:rPr>
          <w:w w:val="105"/>
        </w:rPr>
        <w:t>by</w:t>
      </w:r>
      <w:r w:rsidRPr="00EF73C4">
        <w:rPr>
          <w:spacing w:val="-15"/>
          <w:w w:val="105"/>
        </w:rPr>
        <w:t xml:space="preserve"> </w:t>
      </w:r>
      <w:r w:rsidRPr="00EF73C4">
        <w:rPr>
          <w:w w:val="105"/>
        </w:rPr>
        <w:t>user)</w:t>
      </w:r>
      <w:r w:rsidRPr="00EF73C4">
        <w:rPr>
          <w:spacing w:val="-15"/>
          <w:w w:val="105"/>
        </w:rPr>
        <w:t xml:space="preserve"> </w:t>
      </w:r>
      <w:r w:rsidRPr="00EF73C4">
        <w:rPr>
          <w:w w:val="105"/>
        </w:rPr>
        <w:t>find</w:t>
      </w:r>
      <w:r w:rsidRPr="00EF73C4">
        <w:rPr>
          <w:spacing w:val="-14"/>
          <w:w w:val="105"/>
        </w:rPr>
        <w:t xml:space="preserve"> </w:t>
      </w:r>
      <w:r w:rsidRPr="00EF73C4">
        <w:rPr>
          <w:w w:val="105"/>
        </w:rPr>
        <w:t>out</w:t>
      </w:r>
      <w:r>
        <w:t xml:space="preserve"> </w:t>
      </w:r>
      <w:r>
        <w:rPr>
          <w:w w:val="105"/>
        </w:rPr>
        <w:t>the</w:t>
      </w:r>
      <w:r>
        <w:rPr>
          <w:spacing w:val="-31"/>
          <w:w w:val="105"/>
        </w:rPr>
        <w:t xml:space="preserve"> </w:t>
      </w:r>
      <w:r>
        <w:rPr>
          <w:w w:val="105"/>
        </w:rPr>
        <w:t>subtraction</w:t>
      </w:r>
      <w:r>
        <w:rPr>
          <w:spacing w:val="-29"/>
          <w:w w:val="105"/>
        </w:rPr>
        <w:t xml:space="preserve"> </w:t>
      </w:r>
      <w:r>
        <w:rPr>
          <w:w w:val="105"/>
        </w:rPr>
        <w:t>of</w:t>
      </w:r>
      <w:r>
        <w:rPr>
          <w:spacing w:val="-30"/>
          <w:w w:val="105"/>
        </w:rPr>
        <w:t xml:space="preserve"> </w:t>
      </w:r>
      <w:r>
        <w:rPr>
          <w:w w:val="105"/>
        </w:rPr>
        <w:t>these</w:t>
      </w:r>
      <w:r>
        <w:rPr>
          <w:spacing w:val="-31"/>
          <w:w w:val="105"/>
        </w:rPr>
        <w:t xml:space="preserve"> </w:t>
      </w:r>
      <w:r>
        <w:rPr>
          <w:w w:val="105"/>
        </w:rPr>
        <w:t>matrices</w:t>
      </w:r>
      <w:r>
        <w:rPr>
          <w:spacing w:val="-29"/>
          <w:w w:val="105"/>
        </w:rPr>
        <w:t xml:space="preserve"> </w:t>
      </w:r>
      <w:r>
        <w:rPr>
          <w:w w:val="105"/>
        </w:rPr>
        <w:t>and</w:t>
      </w:r>
      <w:r>
        <w:rPr>
          <w:spacing w:val="-29"/>
          <w:w w:val="105"/>
        </w:rPr>
        <w:t xml:space="preserve"> </w:t>
      </w:r>
      <w:r>
        <w:rPr>
          <w:w w:val="105"/>
        </w:rPr>
        <w:t>print</w:t>
      </w:r>
      <w:r>
        <w:rPr>
          <w:spacing w:val="-28"/>
          <w:w w:val="105"/>
        </w:rPr>
        <w:t xml:space="preserve"> </w:t>
      </w:r>
      <w:r>
        <w:rPr>
          <w:w w:val="105"/>
        </w:rPr>
        <w:t>the</w:t>
      </w:r>
      <w:r>
        <w:rPr>
          <w:spacing w:val="-30"/>
          <w:w w:val="105"/>
        </w:rPr>
        <w:t xml:space="preserve"> </w:t>
      </w:r>
      <w:r>
        <w:rPr>
          <w:w w:val="105"/>
        </w:rPr>
        <w:t>sum</w:t>
      </w:r>
      <w:r>
        <w:rPr>
          <w:spacing w:val="-30"/>
          <w:w w:val="105"/>
        </w:rPr>
        <w:t xml:space="preserve"> </w:t>
      </w:r>
      <w:r>
        <w:rPr>
          <w:w w:val="105"/>
        </w:rPr>
        <w:t>of matrices.</w:t>
      </w:r>
    </w:p>
    <w:p w14:paraId="53BEEE6E" w14:textId="4394AF9E" w:rsidR="00EF73C4" w:rsidRDefault="00EF73C4" w:rsidP="00EF73C4">
      <w:pPr>
        <w:spacing w:before="86" w:line="278" w:lineRule="auto"/>
        <w:ind w:right="783"/>
        <w:rPr>
          <w:b/>
          <w:w w:val="95"/>
          <w:sz w:val="24"/>
          <w:shd w:val="clear" w:color="auto" w:fill="F9F8F8"/>
        </w:rPr>
      </w:pPr>
      <w:r>
        <w:rPr>
          <w:b/>
          <w:w w:val="90"/>
          <w:sz w:val="24"/>
          <w:shd w:val="clear" w:color="auto" w:fill="F9F8F8"/>
        </w:rPr>
        <w:t>Theory:</w:t>
      </w:r>
      <w:r>
        <w:rPr>
          <w:b/>
          <w:spacing w:val="-20"/>
          <w:w w:val="90"/>
          <w:sz w:val="24"/>
          <w:shd w:val="clear" w:color="auto" w:fill="F9F8F8"/>
        </w:rPr>
        <w:t xml:space="preserve"> </w:t>
      </w:r>
      <w:r>
        <w:rPr>
          <w:b/>
          <w:w w:val="90"/>
          <w:sz w:val="24"/>
          <w:shd w:val="clear" w:color="auto" w:fill="F9F8F8"/>
        </w:rPr>
        <w:t>In</w:t>
      </w:r>
      <w:r>
        <w:rPr>
          <w:b/>
          <w:spacing w:val="-19"/>
          <w:w w:val="90"/>
          <w:sz w:val="24"/>
          <w:shd w:val="clear" w:color="auto" w:fill="F9F8F8"/>
        </w:rPr>
        <w:t xml:space="preserve"> </w:t>
      </w:r>
      <w:r>
        <w:rPr>
          <w:b/>
          <w:w w:val="90"/>
          <w:sz w:val="24"/>
          <w:shd w:val="clear" w:color="auto" w:fill="F9F8F8"/>
        </w:rPr>
        <w:t>this</w:t>
      </w:r>
      <w:r>
        <w:rPr>
          <w:b/>
          <w:spacing w:val="-18"/>
          <w:w w:val="90"/>
          <w:sz w:val="24"/>
          <w:shd w:val="clear" w:color="auto" w:fill="F9F8F8"/>
        </w:rPr>
        <w:t xml:space="preserve"> </w:t>
      </w:r>
      <w:r>
        <w:rPr>
          <w:b/>
          <w:w w:val="90"/>
          <w:sz w:val="24"/>
          <w:shd w:val="clear" w:color="auto" w:fill="F9F8F8"/>
        </w:rPr>
        <w:t>program,</w:t>
      </w:r>
      <w:r>
        <w:rPr>
          <w:b/>
          <w:spacing w:val="-17"/>
          <w:w w:val="90"/>
          <w:sz w:val="24"/>
          <w:shd w:val="clear" w:color="auto" w:fill="F9F8F8"/>
        </w:rPr>
        <w:t xml:space="preserve"> </w:t>
      </w:r>
      <w:r>
        <w:rPr>
          <w:b/>
          <w:w w:val="90"/>
          <w:sz w:val="24"/>
          <w:shd w:val="clear" w:color="auto" w:fill="F9F8F8"/>
        </w:rPr>
        <w:t>we</w:t>
      </w:r>
      <w:r>
        <w:rPr>
          <w:b/>
          <w:spacing w:val="-18"/>
          <w:w w:val="90"/>
          <w:sz w:val="24"/>
          <w:shd w:val="clear" w:color="auto" w:fill="F9F8F8"/>
        </w:rPr>
        <w:t xml:space="preserve"> </w:t>
      </w:r>
      <w:r>
        <w:rPr>
          <w:b/>
          <w:w w:val="90"/>
          <w:sz w:val="24"/>
          <w:shd w:val="clear" w:color="auto" w:fill="F9F8F8"/>
        </w:rPr>
        <w:t>need</w:t>
      </w:r>
      <w:r>
        <w:rPr>
          <w:b/>
          <w:spacing w:val="-19"/>
          <w:w w:val="90"/>
          <w:sz w:val="24"/>
          <w:shd w:val="clear" w:color="auto" w:fill="F9F8F8"/>
        </w:rPr>
        <w:t xml:space="preserve"> </w:t>
      </w:r>
      <w:r>
        <w:rPr>
          <w:b/>
          <w:w w:val="90"/>
          <w:sz w:val="24"/>
          <w:shd w:val="clear" w:color="auto" w:fill="F9F8F8"/>
        </w:rPr>
        <w:t>to</w:t>
      </w:r>
      <w:r>
        <w:rPr>
          <w:b/>
          <w:spacing w:val="-17"/>
          <w:w w:val="90"/>
          <w:sz w:val="24"/>
          <w:shd w:val="clear" w:color="auto" w:fill="F9F8F8"/>
        </w:rPr>
        <w:t xml:space="preserve"> </w:t>
      </w:r>
      <w:r>
        <w:rPr>
          <w:b/>
          <w:w w:val="90"/>
          <w:sz w:val="24"/>
          <w:shd w:val="clear" w:color="auto" w:fill="F9F8F8"/>
        </w:rPr>
        <w:t>add</w:t>
      </w:r>
      <w:r>
        <w:rPr>
          <w:b/>
          <w:spacing w:val="-19"/>
          <w:w w:val="90"/>
          <w:sz w:val="24"/>
          <w:shd w:val="clear" w:color="auto" w:fill="F9F8F8"/>
        </w:rPr>
        <w:t xml:space="preserve"> </w:t>
      </w:r>
      <w:r>
        <w:rPr>
          <w:b/>
          <w:w w:val="90"/>
          <w:sz w:val="24"/>
          <w:shd w:val="clear" w:color="auto" w:fill="F9F8F8"/>
        </w:rPr>
        <w:t>and</w:t>
      </w:r>
      <w:r>
        <w:rPr>
          <w:b/>
          <w:spacing w:val="-18"/>
          <w:w w:val="90"/>
          <w:sz w:val="24"/>
          <w:shd w:val="clear" w:color="auto" w:fill="F9F8F8"/>
        </w:rPr>
        <w:t xml:space="preserve"> </w:t>
      </w:r>
      <w:r>
        <w:rPr>
          <w:b/>
          <w:w w:val="90"/>
          <w:sz w:val="24"/>
          <w:shd w:val="clear" w:color="auto" w:fill="F9F8F8"/>
        </w:rPr>
        <w:t>subtract</w:t>
      </w:r>
      <w:r>
        <w:rPr>
          <w:b/>
          <w:spacing w:val="-19"/>
          <w:w w:val="90"/>
          <w:sz w:val="24"/>
          <w:shd w:val="clear" w:color="auto" w:fill="F9F8F8"/>
        </w:rPr>
        <w:t xml:space="preserve"> </w:t>
      </w:r>
      <w:r>
        <w:rPr>
          <w:b/>
          <w:w w:val="90"/>
          <w:sz w:val="24"/>
          <w:shd w:val="clear" w:color="auto" w:fill="F9F8F8"/>
        </w:rPr>
        <w:t>two</w:t>
      </w:r>
      <w:r>
        <w:rPr>
          <w:b/>
          <w:spacing w:val="-18"/>
          <w:w w:val="90"/>
          <w:sz w:val="24"/>
          <w:shd w:val="clear" w:color="auto" w:fill="F9F8F8"/>
        </w:rPr>
        <w:t xml:space="preserve"> </w:t>
      </w:r>
      <w:r>
        <w:rPr>
          <w:b/>
          <w:w w:val="90"/>
          <w:sz w:val="24"/>
          <w:shd w:val="clear" w:color="auto" w:fill="F9F8F8"/>
        </w:rPr>
        <w:t>matrices</w:t>
      </w:r>
      <w:r>
        <w:rPr>
          <w:b/>
          <w:spacing w:val="-18"/>
          <w:w w:val="90"/>
          <w:sz w:val="24"/>
          <w:shd w:val="clear" w:color="auto" w:fill="F9F8F8"/>
        </w:rPr>
        <w:t xml:space="preserve"> </w:t>
      </w:r>
      <w:r>
        <w:rPr>
          <w:b/>
          <w:w w:val="90"/>
          <w:sz w:val="24"/>
          <w:shd w:val="clear" w:color="auto" w:fill="F9F8F8"/>
        </w:rPr>
        <w:t>and</w:t>
      </w:r>
      <w:r>
        <w:rPr>
          <w:b/>
          <w:spacing w:val="-18"/>
          <w:w w:val="90"/>
          <w:sz w:val="24"/>
          <w:shd w:val="clear" w:color="auto" w:fill="F9F8F8"/>
        </w:rPr>
        <w:t xml:space="preserve"> </w:t>
      </w:r>
      <w:r>
        <w:rPr>
          <w:b/>
          <w:w w:val="90"/>
          <w:sz w:val="24"/>
          <w:shd w:val="clear" w:color="auto" w:fill="F9F8F8"/>
        </w:rPr>
        <w:t>print</w:t>
      </w:r>
      <w:r>
        <w:rPr>
          <w:b/>
          <w:spacing w:val="-18"/>
          <w:w w:val="90"/>
          <w:sz w:val="24"/>
          <w:shd w:val="clear" w:color="auto" w:fill="F9F8F8"/>
        </w:rPr>
        <w:t xml:space="preserve"> </w:t>
      </w:r>
      <w:r>
        <w:rPr>
          <w:b/>
          <w:w w:val="90"/>
          <w:sz w:val="24"/>
          <w:shd w:val="clear" w:color="auto" w:fill="F9F8F8"/>
        </w:rPr>
        <w:t>the</w:t>
      </w:r>
      <w:r>
        <w:rPr>
          <w:b/>
          <w:spacing w:val="-17"/>
          <w:w w:val="90"/>
          <w:sz w:val="24"/>
          <w:shd w:val="clear" w:color="auto" w:fill="F9F8F8"/>
        </w:rPr>
        <w:t xml:space="preserve"> </w:t>
      </w:r>
      <w:r>
        <w:rPr>
          <w:b/>
          <w:w w:val="90"/>
          <w:sz w:val="24"/>
          <w:shd w:val="clear" w:color="auto" w:fill="F9F8F8"/>
        </w:rPr>
        <w:t>resulting</w:t>
      </w:r>
      <w:r>
        <w:rPr>
          <w:b/>
          <w:w w:val="90"/>
          <w:sz w:val="24"/>
        </w:rPr>
        <w:t xml:space="preserve"> </w:t>
      </w:r>
      <w:r>
        <w:rPr>
          <w:b/>
          <w:w w:val="95"/>
          <w:sz w:val="24"/>
          <w:shd w:val="clear" w:color="auto" w:fill="F9F8F8"/>
        </w:rPr>
        <w:t>matrix.</w:t>
      </w:r>
    </w:p>
    <w:p w14:paraId="3A2218F7" w14:textId="0C4D8B97" w:rsidR="00EF73C4" w:rsidRDefault="00EF73C4" w:rsidP="00EF73C4">
      <w:pPr>
        <w:spacing w:before="86" w:line="278" w:lineRule="auto"/>
        <w:ind w:right="783"/>
        <w:rPr>
          <w:b/>
          <w:w w:val="95"/>
          <w:sz w:val="24"/>
          <w:shd w:val="clear" w:color="auto" w:fill="F9F8F8"/>
        </w:rPr>
      </w:pPr>
      <w:r>
        <w:rPr>
          <w:b/>
          <w:w w:val="95"/>
          <w:sz w:val="24"/>
          <w:shd w:val="clear" w:color="auto" w:fill="F9F8F8"/>
        </w:rPr>
        <w:t>CODE:-</w:t>
      </w:r>
    </w:p>
    <w:p w14:paraId="09D0CECF" w14:textId="77777777" w:rsidR="00EF73C4" w:rsidRPr="00EF73C4" w:rsidRDefault="00EF73C4" w:rsidP="00EF73C4">
      <w:pPr>
        <w:pStyle w:val="BodyText"/>
        <w:spacing w:before="246" w:line="278" w:lineRule="auto"/>
        <w:ind w:left="852" w:right="6928"/>
        <w:rPr>
          <w:rFonts w:asciiTheme="minorHAnsi" w:hAnsiTheme="minorHAnsi" w:cstheme="minorHAnsi"/>
          <w:sz w:val="22"/>
          <w:szCs w:val="22"/>
        </w:rPr>
      </w:pPr>
      <w:r w:rsidRPr="00EF73C4">
        <w:rPr>
          <w:rFonts w:asciiTheme="minorHAnsi" w:hAnsiTheme="minorHAnsi" w:cstheme="minorHAnsi"/>
          <w:spacing w:val="-1"/>
          <w:w w:val="105"/>
          <w:sz w:val="22"/>
          <w:szCs w:val="22"/>
        </w:rPr>
        <w:t xml:space="preserve">#include&lt;stdio.h&gt; </w:t>
      </w:r>
      <w:r w:rsidRPr="00EF73C4">
        <w:rPr>
          <w:rFonts w:asciiTheme="minorHAnsi" w:hAnsiTheme="minorHAnsi" w:cstheme="minorHAnsi"/>
          <w:w w:val="105"/>
          <w:sz w:val="22"/>
          <w:szCs w:val="22"/>
        </w:rPr>
        <w:t>int</w:t>
      </w:r>
      <w:r w:rsidRPr="00EF73C4">
        <w:rPr>
          <w:rFonts w:asciiTheme="minorHAnsi" w:hAnsiTheme="minorHAnsi" w:cstheme="minorHAnsi"/>
          <w:spacing w:val="-19"/>
          <w:w w:val="105"/>
          <w:sz w:val="22"/>
          <w:szCs w:val="22"/>
        </w:rPr>
        <w:t xml:space="preserve"> </w:t>
      </w:r>
      <w:r w:rsidRPr="00EF73C4">
        <w:rPr>
          <w:rFonts w:asciiTheme="minorHAnsi" w:hAnsiTheme="minorHAnsi" w:cstheme="minorHAnsi"/>
          <w:w w:val="105"/>
          <w:sz w:val="22"/>
          <w:szCs w:val="22"/>
        </w:rPr>
        <w:t>main()</w:t>
      </w:r>
    </w:p>
    <w:p w14:paraId="2A9A859C" w14:textId="77777777" w:rsidR="00EF73C4" w:rsidRPr="00EF73C4" w:rsidRDefault="00EF73C4" w:rsidP="00EF73C4">
      <w:pPr>
        <w:pStyle w:val="BodyText"/>
        <w:spacing w:before="1"/>
        <w:ind w:left="852"/>
        <w:rPr>
          <w:rFonts w:asciiTheme="minorHAnsi" w:hAnsiTheme="minorHAnsi" w:cstheme="minorHAnsi"/>
          <w:sz w:val="22"/>
          <w:szCs w:val="22"/>
        </w:rPr>
      </w:pPr>
      <w:r w:rsidRPr="00EF73C4">
        <w:rPr>
          <w:rFonts w:asciiTheme="minorHAnsi" w:hAnsiTheme="minorHAnsi" w:cstheme="minorHAnsi"/>
          <w:w w:val="88"/>
          <w:sz w:val="22"/>
          <w:szCs w:val="22"/>
        </w:rPr>
        <w:t>{</w:t>
      </w:r>
    </w:p>
    <w:p w14:paraId="0504842C" w14:textId="77777777" w:rsidR="00EF73C4" w:rsidRPr="00EF73C4" w:rsidRDefault="00EF73C4" w:rsidP="00EF73C4">
      <w:pPr>
        <w:pStyle w:val="BodyText"/>
        <w:spacing w:before="52"/>
        <w:ind w:left="1130"/>
        <w:rPr>
          <w:rFonts w:asciiTheme="minorHAnsi" w:hAnsiTheme="minorHAnsi" w:cstheme="minorHAnsi"/>
          <w:sz w:val="22"/>
          <w:szCs w:val="22"/>
        </w:rPr>
      </w:pPr>
      <w:r w:rsidRPr="00EF73C4">
        <w:rPr>
          <w:rFonts w:asciiTheme="minorHAnsi" w:hAnsiTheme="minorHAnsi" w:cstheme="minorHAnsi"/>
          <w:w w:val="105"/>
          <w:sz w:val="22"/>
          <w:szCs w:val="22"/>
        </w:rPr>
        <w:t>int</w:t>
      </w:r>
      <w:r w:rsidRPr="00EF73C4">
        <w:rPr>
          <w:rFonts w:asciiTheme="minorHAnsi" w:hAnsiTheme="minorHAnsi" w:cstheme="minorHAnsi"/>
          <w:spacing w:val="-23"/>
          <w:w w:val="105"/>
          <w:sz w:val="22"/>
          <w:szCs w:val="22"/>
        </w:rPr>
        <w:t xml:space="preserve"> </w:t>
      </w:r>
      <w:r w:rsidRPr="00EF73C4">
        <w:rPr>
          <w:rFonts w:asciiTheme="minorHAnsi" w:hAnsiTheme="minorHAnsi" w:cstheme="minorHAnsi"/>
          <w:w w:val="105"/>
          <w:sz w:val="22"/>
          <w:szCs w:val="22"/>
        </w:rPr>
        <w:t>n,m;</w:t>
      </w:r>
    </w:p>
    <w:p w14:paraId="194F3EF0" w14:textId="77777777" w:rsidR="00EF73C4" w:rsidRPr="00EF73C4" w:rsidRDefault="00EF73C4" w:rsidP="00EF73C4">
      <w:pPr>
        <w:pStyle w:val="BodyText"/>
        <w:spacing w:before="54" w:line="278" w:lineRule="auto"/>
        <w:ind w:left="1130" w:right="3450"/>
        <w:rPr>
          <w:rFonts w:asciiTheme="minorHAnsi" w:hAnsiTheme="minorHAnsi" w:cstheme="minorHAnsi"/>
          <w:sz w:val="22"/>
          <w:szCs w:val="22"/>
        </w:rPr>
      </w:pPr>
      <w:r w:rsidRPr="00EF73C4">
        <w:rPr>
          <w:rFonts w:asciiTheme="minorHAnsi" w:hAnsiTheme="minorHAnsi" w:cstheme="minorHAnsi"/>
          <w:w w:val="105"/>
          <w:sz w:val="22"/>
          <w:szCs w:val="22"/>
        </w:rPr>
        <w:t>printf("Enter number of rows : \n"); scanf("%d",&amp;n);</w:t>
      </w:r>
    </w:p>
    <w:p w14:paraId="102E4473" w14:textId="77777777" w:rsidR="00EF73C4" w:rsidRPr="00EF73C4" w:rsidRDefault="00EF73C4" w:rsidP="00EF73C4">
      <w:pPr>
        <w:pStyle w:val="BodyText"/>
        <w:spacing w:before="2" w:line="278" w:lineRule="auto"/>
        <w:ind w:left="1130" w:right="3979"/>
        <w:rPr>
          <w:rFonts w:asciiTheme="minorHAnsi" w:hAnsiTheme="minorHAnsi" w:cstheme="minorHAnsi"/>
          <w:sz w:val="22"/>
          <w:szCs w:val="22"/>
        </w:rPr>
      </w:pPr>
      <w:r w:rsidRPr="00EF73C4">
        <w:rPr>
          <w:rFonts w:asciiTheme="minorHAnsi" w:hAnsiTheme="minorHAnsi" w:cstheme="minorHAnsi"/>
          <w:w w:val="110"/>
          <w:sz w:val="22"/>
          <w:szCs w:val="22"/>
        </w:rPr>
        <w:t>printf("Enter</w:t>
      </w:r>
      <w:r w:rsidRPr="00EF73C4">
        <w:rPr>
          <w:rFonts w:asciiTheme="minorHAnsi" w:hAnsiTheme="minorHAnsi" w:cstheme="minorHAnsi"/>
          <w:spacing w:val="-45"/>
          <w:w w:val="110"/>
          <w:sz w:val="22"/>
          <w:szCs w:val="22"/>
        </w:rPr>
        <w:t xml:space="preserve"> </w:t>
      </w:r>
      <w:r w:rsidRPr="00EF73C4">
        <w:rPr>
          <w:rFonts w:asciiTheme="minorHAnsi" w:hAnsiTheme="minorHAnsi" w:cstheme="minorHAnsi"/>
          <w:w w:val="110"/>
          <w:sz w:val="22"/>
          <w:szCs w:val="22"/>
        </w:rPr>
        <w:t>number</w:t>
      </w:r>
      <w:r w:rsidRPr="00EF73C4">
        <w:rPr>
          <w:rFonts w:asciiTheme="minorHAnsi" w:hAnsiTheme="minorHAnsi" w:cstheme="minorHAnsi"/>
          <w:spacing w:val="-44"/>
          <w:w w:val="110"/>
          <w:sz w:val="22"/>
          <w:szCs w:val="22"/>
        </w:rPr>
        <w:t xml:space="preserve"> </w:t>
      </w:r>
      <w:r w:rsidRPr="00EF73C4">
        <w:rPr>
          <w:rFonts w:asciiTheme="minorHAnsi" w:hAnsiTheme="minorHAnsi" w:cstheme="minorHAnsi"/>
          <w:w w:val="110"/>
          <w:sz w:val="22"/>
          <w:szCs w:val="22"/>
        </w:rPr>
        <w:t>of</w:t>
      </w:r>
      <w:r w:rsidRPr="00EF73C4">
        <w:rPr>
          <w:rFonts w:asciiTheme="minorHAnsi" w:hAnsiTheme="minorHAnsi" w:cstheme="minorHAnsi"/>
          <w:spacing w:val="-44"/>
          <w:w w:val="110"/>
          <w:sz w:val="22"/>
          <w:szCs w:val="22"/>
        </w:rPr>
        <w:t xml:space="preserve"> </w:t>
      </w:r>
      <w:r w:rsidRPr="00EF73C4">
        <w:rPr>
          <w:rFonts w:asciiTheme="minorHAnsi" w:hAnsiTheme="minorHAnsi" w:cstheme="minorHAnsi"/>
          <w:w w:val="110"/>
          <w:sz w:val="22"/>
          <w:szCs w:val="22"/>
        </w:rPr>
        <w:t>columns</w:t>
      </w:r>
      <w:r w:rsidRPr="00EF73C4">
        <w:rPr>
          <w:rFonts w:asciiTheme="minorHAnsi" w:hAnsiTheme="minorHAnsi" w:cstheme="minorHAnsi"/>
          <w:spacing w:val="-44"/>
          <w:w w:val="110"/>
          <w:sz w:val="22"/>
          <w:szCs w:val="22"/>
        </w:rPr>
        <w:t xml:space="preserve"> </w:t>
      </w:r>
      <w:r w:rsidRPr="00EF73C4">
        <w:rPr>
          <w:rFonts w:asciiTheme="minorHAnsi" w:hAnsiTheme="minorHAnsi" w:cstheme="minorHAnsi"/>
          <w:w w:val="110"/>
          <w:sz w:val="22"/>
          <w:szCs w:val="22"/>
        </w:rPr>
        <w:t>:</w:t>
      </w:r>
      <w:r w:rsidRPr="00EF73C4">
        <w:rPr>
          <w:rFonts w:asciiTheme="minorHAnsi" w:hAnsiTheme="minorHAnsi" w:cstheme="minorHAnsi"/>
          <w:spacing w:val="-43"/>
          <w:w w:val="110"/>
          <w:sz w:val="22"/>
          <w:szCs w:val="22"/>
        </w:rPr>
        <w:t xml:space="preserve"> </w:t>
      </w:r>
      <w:r w:rsidRPr="00EF73C4">
        <w:rPr>
          <w:rFonts w:asciiTheme="minorHAnsi" w:hAnsiTheme="minorHAnsi" w:cstheme="minorHAnsi"/>
          <w:w w:val="110"/>
          <w:sz w:val="22"/>
          <w:szCs w:val="22"/>
        </w:rPr>
        <w:t>\n"); scanf("%d",&amp;m);</w:t>
      </w:r>
    </w:p>
    <w:p w14:paraId="5A049949" w14:textId="77777777" w:rsidR="00EF73C4" w:rsidRPr="00EF73C4" w:rsidRDefault="00EF73C4" w:rsidP="00EF73C4">
      <w:pPr>
        <w:pStyle w:val="BodyText"/>
        <w:spacing w:before="2"/>
        <w:ind w:left="1130"/>
        <w:rPr>
          <w:rFonts w:asciiTheme="minorHAnsi" w:hAnsiTheme="minorHAnsi" w:cstheme="minorHAnsi"/>
          <w:sz w:val="22"/>
          <w:szCs w:val="22"/>
        </w:rPr>
      </w:pPr>
      <w:r w:rsidRPr="00EF73C4">
        <w:rPr>
          <w:rFonts w:asciiTheme="minorHAnsi" w:hAnsiTheme="minorHAnsi" w:cstheme="minorHAnsi"/>
          <w:w w:val="105"/>
          <w:sz w:val="22"/>
          <w:szCs w:val="22"/>
        </w:rPr>
        <w:t>int a[n][m],b[n][m];</w:t>
      </w:r>
    </w:p>
    <w:p w14:paraId="7D79777B" w14:textId="77777777" w:rsidR="00EF73C4" w:rsidRPr="00EF73C4" w:rsidRDefault="00EF73C4" w:rsidP="00EF73C4">
      <w:pPr>
        <w:pStyle w:val="BodyText"/>
        <w:spacing w:before="54" w:line="278" w:lineRule="auto"/>
        <w:ind w:left="1130" w:right="3939"/>
        <w:rPr>
          <w:rFonts w:asciiTheme="minorHAnsi" w:hAnsiTheme="minorHAnsi" w:cstheme="minorHAnsi"/>
          <w:sz w:val="22"/>
          <w:szCs w:val="22"/>
        </w:rPr>
      </w:pPr>
      <w:r w:rsidRPr="00EF73C4">
        <w:rPr>
          <w:rFonts w:asciiTheme="minorHAnsi" w:hAnsiTheme="minorHAnsi" w:cstheme="minorHAnsi"/>
          <w:w w:val="105"/>
          <w:sz w:val="22"/>
          <w:szCs w:val="22"/>
        </w:rPr>
        <w:t>printf("Enter elements for Matrix A\n"); for (int i = 0; i &lt; n; ++i)</w:t>
      </w:r>
    </w:p>
    <w:p w14:paraId="37E9B474" w14:textId="77777777" w:rsidR="00EF73C4" w:rsidRPr="00EF73C4" w:rsidRDefault="00EF73C4" w:rsidP="00EF73C4">
      <w:pPr>
        <w:pStyle w:val="BodyText"/>
        <w:spacing w:before="2"/>
        <w:ind w:left="1130"/>
        <w:rPr>
          <w:rFonts w:asciiTheme="minorHAnsi" w:hAnsiTheme="minorHAnsi" w:cstheme="minorHAnsi"/>
          <w:sz w:val="22"/>
          <w:szCs w:val="22"/>
        </w:rPr>
      </w:pPr>
      <w:r w:rsidRPr="00EF73C4">
        <w:rPr>
          <w:rFonts w:asciiTheme="minorHAnsi" w:hAnsiTheme="minorHAnsi" w:cstheme="minorHAnsi"/>
          <w:w w:val="88"/>
          <w:sz w:val="22"/>
          <w:szCs w:val="22"/>
        </w:rPr>
        <w:t>{</w:t>
      </w:r>
    </w:p>
    <w:p w14:paraId="1BBC88E7" w14:textId="77777777" w:rsidR="00EF73C4" w:rsidRPr="00EF73C4" w:rsidRDefault="00EF73C4" w:rsidP="00EF73C4">
      <w:pPr>
        <w:pStyle w:val="BodyText"/>
        <w:spacing w:before="51"/>
        <w:ind w:left="1411"/>
        <w:rPr>
          <w:rFonts w:asciiTheme="minorHAnsi" w:hAnsiTheme="minorHAnsi" w:cstheme="minorHAnsi"/>
          <w:sz w:val="22"/>
          <w:szCs w:val="22"/>
        </w:rPr>
      </w:pPr>
      <w:r w:rsidRPr="00EF73C4">
        <w:rPr>
          <w:rFonts w:asciiTheme="minorHAnsi" w:hAnsiTheme="minorHAnsi" w:cstheme="minorHAnsi"/>
          <w:sz w:val="22"/>
          <w:szCs w:val="22"/>
        </w:rPr>
        <w:t>for (int j = 0; j &lt; m; ++j)</w:t>
      </w:r>
    </w:p>
    <w:p w14:paraId="2ADCD9B0" w14:textId="77777777" w:rsidR="00EF73C4" w:rsidRPr="00EF73C4" w:rsidRDefault="00EF73C4" w:rsidP="00EF73C4">
      <w:pPr>
        <w:pStyle w:val="BodyText"/>
        <w:spacing w:before="54"/>
        <w:ind w:left="1409"/>
        <w:rPr>
          <w:rFonts w:asciiTheme="minorHAnsi" w:hAnsiTheme="minorHAnsi" w:cstheme="minorHAnsi"/>
          <w:sz w:val="22"/>
          <w:szCs w:val="22"/>
        </w:rPr>
      </w:pPr>
      <w:r w:rsidRPr="00EF73C4">
        <w:rPr>
          <w:rFonts w:asciiTheme="minorHAnsi" w:hAnsiTheme="minorHAnsi" w:cstheme="minorHAnsi"/>
          <w:w w:val="88"/>
          <w:sz w:val="22"/>
          <w:szCs w:val="22"/>
        </w:rPr>
        <w:t>{</w:t>
      </w:r>
    </w:p>
    <w:p w14:paraId="7598119F" w14:textId="77777777" w:rsidR="00EF73C4" w:rsidRPr="00EF73C4" w:rsidRDefault="00EF73C4" w:rsidP="00EF73C4">
      <w:pPr>
        <w:pStyle w:val="BodyText"/>
        <w:spacing w:before="52"/>
        <w:ind w:left="1690"/>
        <w:rPr>
          <w:rFonts w:asciiTheme="minorHAnsi" w:hAnsiTheme="minorHAnsi" w:cstheme="minorHAnsi"/>
          <w:sz w:val="22"/>
          <w:szCs w:val="22"/>
        </w:rPr>
      </w:pPr>
      <w:r w:rsidRPr="00EF73C4">
        <w:rPr>
          <w:rFonts w:asciiTheme="minorHAnsi" w:hAnsiTheme="minorHAnsi" w:cstheme="minorHAnsi"/>
          <w:w w:val="110"/>
          <w:sz w:val="22"/>
          <w:szCs w:val="22"/>
        </w:rPr>
        <w:t>printf("Enter element a[%d][%d]: ", i, j);</w:t>
      </w:r>
    </w:p>
    <w:p w14:paraId="65E8F50C" w14:textId="77777777" w:rsidR="00EF73C4" w:rsidRPr="00EF73C4" w:rsidRDefault="00EF73C4" w:rsidP="00EF73C4">
      <w:pPr>
        <w:pStyle w:val="BodyText"/>
        <w:spacing w:before="54"/>
        <w:ind w:left="1690"/>
        <w:rPr>
          <w:rFonts w:asciiTheme="minorHAnsi" w:hAnsiTheme="minorHAnsi" w:cstheme="minorHAnsi"/>
          <w:sz w:val="22"/>
          <w:szCs w:val="22"/>
        </w:rPr>
      </w:pPr>
      <w:r w:rsidRPr="00EF73C4">
        <w:rPr>
          <w:rFonts w:asciiTheme="minorHAnsi" w:hAnsiTheme="minorHAnsi" w:cstheme="minorHAnsi"/>
          <w:w w:val="115"/>
          <w:sz w:val="22"/>
          <w:szCs w:val="22"/>
        </w:rPr>
        <w:t>scanf("%d", &amp;a[i][j]);</w:t>
      </w:r>
    </w:p>
    <w:p w14:paraId="350DC9F7" w14:textId="77777777" w:rsidR="00EF73C4" w:rsidRPr="00EF73C4" w:rsidRDefault="00EF73C4" w:rsidP="00EF73C4">
      <w:pPr>
        <w:pStyle w:val="BodyText"/>
        <w:spacing w:before="52"/>
        <w:ind w:left="1409"/>
        <w:rPr>
          <w:rFonts w:asciiTheme="minorHAnsi" w:hAnsiTheme="minorHAnsi" w:cstheme="minorHAnsi"/>
          <w:sz w:val="22"/>
          <w:szCs w:val="22"/>
        </w:rPr>
      </w:pPr>
      <w:r w:rsidRPr="00EF73C4">
        <w:rPr>
          <w:rFonts w:asciiTheme="minorHAnsi" w:hAnsiTheme="minorHAnsi" w:cstheme="minorHAnsi"/>
          <w:w w:val="88"/>
          <w:sz w:val="22"/>
          <w:szCs w:val="22"/>
        </w:rPr>
        <w:t>}</w:t>
      </w:r>
    </w:p>
    <w:p w14:paraId="6D09E531" w14:textId="77777777" w:rsidR="00EF73C4" w:rsidRPr="00EF73C4" w:rsidRDefault="00EF73C4" w:rsidP="00EF73C4">
      <w:pPr>
        <w:pStyle w:val="BodyText"/>
        <w:spacing w:before="55"/>
        <w:ind w:left="1130"/>
        <w:rPr>
          <w:rFonts w:asciiTheme="minorHAnsi" w:hAnsiTheme="minorHAnsi" w:cstheme="minorHAnsi"/>
          <w:sz w:val="22"/>
          <w:szCs w:val="22"/>
        </w:rPr>
      </w:pPr>
      <w:r w:rsidRPr="00EF73C4">
        <w:rPr>
          <w:rFonts w:asciiTheme="minorHAnsi" w:hAnsiTheme="minorHAnsi" w:cstheme="minorHAnsi"/>
          <w:w w:val="88"/>
          <w:sz w:val="22"/>
          <w:szCs w:val="22"/>
        </w:rPr>
        <w:t>}</w:t>
      </w:r>
    </w:p>
    <w:p w14:paraId="2FAA6830" w14:textId="77777777" w:rsidR="00EF73C4" w:rsidRPr="00EF73C4" w:rsidRDefault="00EF73C4" w:rsidP="00EF73C4">
      <w:pPr>
        <w:pStyle w:val="BodyText"/>
        <w:spacing w:before="54" w:line="278" w:lineRule="auto"/>
        <w:ind w:left="1130" w:right="3939"/>
        <w:rPr>
          <w:rFonts w:asciiTheme="minorHAnsi" w:hAnsiTheme="minorHAnsi" w:cstheme="minorHAnsi"/>
          <w:sz w:val="22"/>
          <w:szCs w:val="22"/>
        </w:rPr>
      </w:pPr>
      <w:r w:rsidRPr="00EF73C4">
        <w:rPr>
          <w:rFonts w:asciiTheme="minorHAnsi" w:hAnsiTheme="minorHAnsi" w:cstheme="minorHAnsi"/>
          <w:w w:val="105"/>
          <w:sz w:val="22"/>
          <w:szCs w:val="22"/>
        </w:rPr>
        <w:t>printf("Enter elements for Matrix B\n"); for (int i = 0; i &lt; n; ++i)</w:t>
      </w:r>
    </w:p>
    <w:p w14:paraId="376BB5C1" w14:textId="77777777" w:rsidR="00EF73C4" w:rsidRPr="00EF73C4" w:rsidRDefault="00EF73C4" w:rsidP="00EF73C4">
      <w:pPr>
        <w:pStyle w:val="BodyText"/>
        <w:spacing w:before="1"/>
        <w:ind w:left="1130"/>
        <w:rPr>
          <w:rFonts w:asciiTheme="minorHAnsi" w:hAnsiTheme="minorHAnsi" w:cstheme="minorHAnsi"/>
          <w:sz w:val="22"/>
          <w:szCs w:val="22"/>
        </w:rPr>
      </w:pPr>
      <w:r w:rsidRPr="00EF73C4">
        <w:rPr>
          <w:rFonts w:asciiTheme="minorHAnsi" w:hAnsiTheme="minorHAnsi" w:cstheme="minorHAnsi"/>
          <w:w w:val="88"/>
          <w:sz w:val="22"/>
          <w:szCs w:val="22"/>
        </w:rPr>
        <w:t>{</w:t>
      </w:r>
    </w:p>
    <w:p w14:paraId="3A288F6B" w14:textId="77777777" w:rsidR="00EF73C4" w:rsidRPr="00EF73C4" w:rsidRDefault="00EF73C4" w:rsidP="00EF73C4">
      <w:pPr>
        <w:pStyle w:val="BodyText"/>
        <w:spacing w:before="52"/>
        <w:ind w:left="1411"/>
        <w:rPr>
          <w:rFonts w:asciiTheme="minorHAnsi" w:hAnsiTheme="minorHAnsi" w:cstheme="minorHAnsi"/>
          <w:sz w:val="22"/>
          <w:szCs w:val="22"/>
        </w:rPr>
      </w:pPr>
      <w:r w:rsidRPr="00EF73C4">
        <w:rPr>
          <w:rFonts w:asciiTheme="minorHAnsi" w:hAnsiTheme="minorHAnsi" w:cstheme="minorHAnsi"/>
          <w:sz w:val="22"/>
          <w:szCs w:val="22"/>
        </w:rPr>
        <w:t>for (int j = 0; j &lt; m; ++j)</w:t>
      </w:r>
    </w:p>
    <w:p w14:paraId="4112E1B3" w14:textId="77777777" w:rsidR="00EF73C4" w:rsidRPr="00EF73C4" w:rsidRDefault="00EF73C4" w:rsidP="00EF73C4">
      <w:pPr>
        <w:pStyle w:val="BodyText"/>
        <w:spacing w:before="54"/>
        <w:ind w:left="1409"/>
        <w:rPr>
          <w:rFonts w:asciiTheme="minorHAnsi" w:hAnsiTheme="minorHAnsi" w:cstheme="minorHAnsi"/>
          <w:sz w:val="22"/>
          <w:szCs w:val="22"/>
        </w:rPr>
      </w:pPr>
      <w:r w:rsidRPr="00EF73C4">
        <w:rPr>
          <w:rFonts w:asciiTheme="minorHAnsi" w:hAnsiTheme="minorHAnsi" w:cstheme="minorHAnsi"/>
          <w:w w:val="88"/>
          <w:sz w:val="22"/>
          <w:szCs w:val="22"/>
        </w:rPr>
        <w:t>{</w:t>
      </w:r>
    </w:p>
    <w:p w14:paraId="0C69641A" w14:textId="77777777" w:rsidR="00EF73C4" w:rsidRPr="00EF73C4" w:rsidRDefault="00EF73C4" w:rsidP="00EF73C4">
      <w:pPr>
        <w:pStyle w:val="BodyText"/>
        <w:spacing w:before="52"/>
        <w:ind w:left="1690"/>
        <w:rPr>
          <w:rFonts w:asciiTheme="minorHAnsi" w:hAnsiTheme="minorHAnsi" w:cstheme="minorHAnsi"/>
          <w:sz w:val="22"/>
          <w:szCs w:val="22"/>
        </w:rPr>
      </w:pPr>
      <w:r w:rsidRPr="00EF73C4">
        <w:rPr>
          <w:rFonts w:asciiTheme="minorHAnsi" w:hAnsiTheme="minorHAnsi" w:cstheme="minorHAnsi"/>
          <w:w w:val="110"/>
          <w:sz w:val="22"/>
          <w:szCs w:val="22"/>
        </w:rPr>
        <w:t>printf("Enter element a[%d][%d]: ", i, j);</w:t>
      </w:r>
    </w:p>
    <w:p w14:paraId="4231E547" w14:textId="77777777" w:rsidR="00EF73C4" w:rsidRPr="00EF73C4" w:rsidRDefault="00EF73C4" w:rsidP="00EF73C4">
      <w:pPr>
        <w:pStyle w:val="BodyText"/>
        <w:spacing w:before="54"/>
        <w:ind w:left="1690"/>
        <w:rPr>
          <w:rFonts w:asciiTheme="minorHAnsi" w:hAnsiTheme="minorHAnsi" w:cstheme="minorHAnsi"/>
          <w:sz w:val="22"/>
          <w:szCs w:val="22"/>
        </w:rPr>
      </w:pPr>
      <w:r w:rsidRPr="00EF73C4">
        <w:rPr>
          <w:rFonts w:asciiTheme="minorHAnsi" w:hAnsiTheme="minorHAnsi" w:cstheme="minorHAnsi"/>
          <w:w w:val="115"/>
          <w:sz w:val="22"/>
          <w:szCs w:val="22"/>
        </w:rPr>
        <w:t>scanf("%d", &amp;b[i][j]);</w:t>
      </w:r>
    </w:p>
    <w:p w14:paraId="1E76D1E8" w14:textId="23B785EF" w:rsidR="00EF73C4" w:rsidRPr="00EF73C4" w:rsidRDefault="00EF73C4" w:rsidP="00EF73C4">
      <w:pPr>
        <w:pStyle w:val="BodyText"/>
        <w:spacing w:before="103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w w:val="88"/>
          <w:sz w:val="22"/>
          <w:szCs w:val="22"/>
        </w:rPr>
        <w:t xml:space="preserve">                                 </w:t>
      </w:r>
      <w:r w:rsidRPr="00EF73C4">
        <w:rPr>
          <w:rFonts w:asciiTheme="minorHAnsi" w:hAnsiTheme="minorHAnsi" w:cstheme="minorHAnsi"/>
          <w:w w:val="88"/>
          <w:sz w:val="22"/>
          <w:szCs w:val="22"/>
        </w:rPr>
        <w:t>}</w:t>
      </w:r>
    </w:p>
    <w:p w14:paraId="4F5F722B" w14:textId="77777777" w:rsidR="00EF73C4" w:rsidRPr="00EF73C4" w:rsidRDefault="00EF73C4" w:rsidP="00EF73C4">
      <w:pPr>
        <w:pStyle w:val="BodyText"/>
        <w:spacing w:before="52"/>
        <w:ind w:left="1130"/>
        <w:rPr>
          <w:rFonts w:asciiTheme="minorHAnsi" w:hAnsiTheme="minorHAnsi" w:cstheme="minorHAnsi"/>
          <w:sz w:val="22"/>
          <w:szCs w:val="22"/>
        </w:rPr>
      </w:pPr>
      <w:r w:rsidRPr="00EF73C4">
        <w:rPr>
          <w:rFonts w:asciiTheme="minorHAnsi" w:hAnsiTheme="minorHAnsi" w:cstheme="minorHAnsi"/>
          <w:w w:val="88"/>
          <w:sz w:val="22"/>
          <w:szCs w:val="22"/>
        </w:rPr>
        <w:t>}</w:t>
      </w:r>
    </w:p>
    <w:p w14:paraId="1BABC100" w14:textId="77777777" w:rsidR="00EF73C4" w:rsidRPr="00EF73C4" w:rsidRDefault="00EF73C4" w:rsidP="00EF73C4">
      <w:pPr>
        <w:pStyle w:val="BodyText"/>
        <w:spacing w:before="54" w:line="278" w:lineRule="auto"/>
        <w:ind w:left="1130" w:right="4887"/>
        <w:rPr>
          <w:rFonts w:asciiTheme="minorHAnsi" w:hAnsiTheme="minorHAnsi" w:cstheme="minorHAnsi"/>
          <w:sz w:val="22"/>
          <w:szCs w:val="22"/>
        </w:rPr>
      </w:pPr>
      <w:r w:rsidRPr="00EF73C4">
        <w:rPr>
          <w:rFonts w:asciiTheme="minorHAnsi" w:hAnsiTheme="minorHAnsi" w:cstheme="minorHAnsi"/>
          <w:w w:val="110"/>
          <w:sz w:val="22"/>
          <w:szCs w:val="22"/>
        </w:rPr>
        <w:t>printf("\nEntered</w:t>
      </w:r>
      <w:r w:rsidRPr="00EF73C4">
        <w:rPr>
          <w:rFonts w:asciiTheme="minorHAnsi" w:hAnsiTheme="minorHAnsi" w:cstheme="minorHAnsi"/>
          <w:spacing w:val="-48"/>
          <w:w w:val="110"/>
          <w:sz w:val="22"/>
          <w:szCs w:val="22"/>
        </w:rPr>
        <w:t xml:space="preserve"> </w:t>
      </w:r>
      <w:r w:rsidRPr="00EF73C4">
        <w:rPr>
          <w:rFonts w:asciiTheme="minorHAnsi" w:hAnsiTheme="minorHAnsi" w:cstheme="minorHAnsi"/>
          <w:w w:val="110"/>
          <w:sz w:val="22"/>
          <w:szCs w:val="22"/>
        </w:rPr>
        <w:t>matrix</w:t>
      </w:r>
      <w:r w:rsidRPr="00EF73C4">
        <w:rPr>
          <w:rFonts w:asciiTheme="minorHAnsi" w:hAnsiTheme="minorHAnsi" w:cstheme="minorHAnsi"/>
          <w:spacing w:val="-46"/>
          <w:w w:val="110"/>
          <w:sz w:val="22"/>
          <w:szCs w:val="22"/>
        </w:rPr>
        <w:t xml:space="preserve"> </w:t>
      </w:r>
      <w:r w:rsidRPr="00EF73C4">
        <w:rPr>
          <w:rFonts w:asciiTheme="minorHAnsi" w:hAnsiTheme="minorHAnsi" w:cstheme="minorHAnsi"/>
          <w:w w:val="110"/>
          <w:sz w:val="22"/>
          <w:szCs w:val="22"/>
        </w:rPr>
        <w:t>A:</w:t>
      </w:r>
      <w:r w:rsidRPr="00EF73C4">
        <w:rPr>
          <w:rFonts w:asciiTheme="minorHAnsi" w:hAnsiTheme="minorHAnsi" w:cstheme="minorHAnsi"/>
          <w:spacing w:val="-46"/>
          <w:w w:val="110"/>
          <w:sz w:val="22"/>
          <w:szCs w:val="22"/>
        </w:rPr>
        <w:t xml:space="preserve"> </w:t>
      </w:r>
      <w:r w:rsidRPr="00EF73C4">
        <w:rPr>
          <w:rFonts w:asciiTheme="minorHAnsi" w:hAnsiTheme="minorHAnsi" w:cstheme="minorHAnsi"/>
          <w:w w:val="110"/>
          <w:sz w:val="22"/>
          <w:szCs w:val="22"/>
        </w:rPr>
        <w:t>\n"); for</w:t>
      </w:r>
      <w:r w:rsidRPr="00EF73C4">
        <w:rPr>
          <w:rFonts w:asciiTheme="minorHAnsi" w:hAnsiTheme="minorHAnsi" w:cstheme="minorHAnsi"/>
          <w:spacing w:val="-29"/>
          <w:w w:val="110"/>
          <w:sz w:val="22"/>
          <w:szCs w:val="22"/>
        </w:rPr>
        <w:t xml:space="preserve"> </w:t>
      </w:r>
      <w:r w:rsidRPr="00EF73C4">
        <w:rPr>
          <w:rFonts w:asciiTheme="minorHAnsi" w:hAnsiTheme="minorHAnsi" w:cstheme="minorHAnsi"/>
          <w:w w:val="110"/>
          <w:sz w:val="22"/>
          <w:szCs w:val="22"/>
        </w:rPr>
        <w:t>(int</w:t>
      </w:r>
      <w:r w:rsidRPr="00EF73C4">
        <w:rPr>
          <w:rFonts w:asciiTheme="minorHAnsi" w:hAnsiTheme="minorHAnsi" w:cstheme="minorHAnsi"/>
          <w:spacing w:val="-27"/>
          <w:w w:val="110"/>
          <w:sz w:val="22"/>
          <w:szCs w:val="22"/>
        </w:rPr>
        <w:t xml:space="preserve"> </w:t>
      </w:r>
      <w:r w:rsidRPr="00EF73C4">
        <w:rPr>
          <w:rFonts w:asciiTheme="minorHAnsi" w:hAnsiTheme="minorHAnsi" w:cstheme="minorHAnsi"/>
          <w:w w:val="110"/>
          <w:sz w:val="22"/>
          <w:szCs w:val="22"/>
        </w:rPr>
        <w:t>i</w:t>
      </w:r>
      <w:r w:rsidRPr="00EF73C4">
        <w:rPr>
          <w:rFonts w:asciiTheme="minorHAnsi" w:hAnsiTheme="minorHAnsi" w:cstheme="minorHAnsi"/>
          <w:spacing w:val="-27"/>
          <w:w w:val="110"/>
          <w:sz w:val="22"/>
          <w:szCs w:val="22"/>
        </w:rPr>
        <w:t xml:space="preserve"> </w:t>
      </w:r>
      <w:r w:rsidRPr="00EF73C4">
        <w:rPr>
          <w:rFonts w:asciiTheme="minorHAnsi" w:hAnsiTheme="minorHAnsi" w:cstheme="minorHAnsi"/>
          <w:w w:val="110"/>
          <w:sz w:val="22"/>
          <w:szCs w:val="22"/>
        </w:rPr>
        <w:t>=</w:t>
      </w:r>
      <w:r w:rsidRPr="00EF73C4">
        <w:rPr>
          <w:rFonts w:asciiTheme="minorHAnsi" w:hAnsiTheme="minorHAnsi" w:cstheme="minorHAnsi"/>
          <w:spacing w:val="-27"/>
          <w:w w:val="110"/>
          <w:sz w:val="22"/>
          <w:szCs w:val="22"/>
        </w:rPr>
        <w:t xml:space="preserve"> </w:t>
      </w:r>
      <w:r w:rsidRPr="00EF73C4">
        <w:rPr>
          <w:rFonts w:asciiTheme="minorHAnsi" w:hAnsiTheme="minorHAnsi" w:cstheme="minorHAnsi"/>
          <w:w w:val="110"/>
          <w:sz w:val="22"/>
          <w:szCs w:val="22"/>
        </w:rPr>
        <w:t>0;</w:t>
      </w:r>
      <w:r w:rsidRPr="00EF73C4">
        <w:rPr>
          <w:rFonts w:asciiTheme="minorHAnsi" w:hAnsiTheme="minorHAnsi" w:cstheme="minorHAnsi"/>
          <w:spacing w:val="-28"/>
          <w:w w:val="110"/>
          <w:sz w:val="22"/>
          <w:szCs w:val="22"/>
        </w:rPr>
        <w:t xml:space="preserve"> </w:t>
      </w:r>
      <w:r w:rsidRPr="00EF73C4">
        <w:rPr>
          <w:rFonts w:asciiTheme="minorHAnsi" w:hAnsiTheme="minorHAnsi" w:cstheme="minorHAnsi"/>
          <w:w w:val="110"/>
          <w:sz w:val="22"/>
          <w:szCs w:val="22"/>
        </w:rPr>
        <w:t>i</w:t>
      </w:r>
      <w:r w:rsidRPr="00EF73C4">
        <w:rPr>
          <w:rFonts w:asciiTheme="minorHAnsi" w:hAnsiTheme="minorHAnsi" w:cstheme="minorHAnsi"/>
          <w:spacing w:val="-28"/>
          <w:w w:val="110"/>
          <w:sz w:val="22"/>
          <w:szCs w:val="22"/>
        </w:rPr>
        <w:t xml:space="preserve"> </w:t>
      </w:r>
      <w:r w:rsidRPr="00EF73C4">
        <w:rPr>
          <w:rFonts w:asciiTheme="minorHAnsi" w:hAnsiTheme="minorHAnsi" w:cstheme="minorHAnsi"/>
          <w:w w:val="110"/>
          <w:sz w:val="22"/>
          <w:szCs w:val="22"/>
        </w:rPr>
        <w:t>&lt;</w:t>
      </w:r>
      <w:r w:rsidRPr="00EF73C4">
        <w:rPr>
          <w:rFonts w:asciiTheme="minorHAnsi" w:hAnsiTheme="minorHAnsi" w:cstheme="minorHAnsi"/>
          <w:spacing w:val="-26"/>
          <w:w w:val="110"/>
          <w:sz w:val="22"/>
          <w:szCs w:val="22"/>
        </w:rPr>
        <w:t xml:space="preserve"> </w:t>
      </w:r>
      <w:r w:rsidRPr="00EF73C4">
        <w:rPr>
          <w:rFonts w:asciiTheme="minorHAnsi" w:hAnsiTheme="minorHAnsi" w:cstheme="minorHAnsi"/>
          <w:w w:val="110"/>
          <w:sz w:val="22"/>
          <w:szCs w:val="22"/>
        </w:rPr>
        <w:t>n;</w:t>
      </w:r>
      <w:r w:rsidRPr="00EF73C4">
        <w:rPr>
          <w:rFonts w:asciiTheme="minorHAnsi" w:hAnsiTheme="minorHAnsi" w:cstheme="minorHAnsi"/>
          <w:spacing w:val="-28"/>
          <w:w w:val="110"/>
          <w:sz w:val="22"/>
          <w:szCs w:val="22"/>
        </w:rPr>
        <w:t xml:space="preserve"> </w:t>
      </w:r>
      <w:r w:rsidRPr="00EF73C4">
        <w:rPr>
          <w:rFonts w:asciiTheme="minorHAnsi" w:hAnsiTheme="minorHAnsi" w:cstheme="minorHAnsi"/>
          <w:w w:val="110"/>
          <w:sz w:val="22"/>
          <w:szCs w:val="22"/>
        </w:rPr>
        <w:t>++i)</w:t>
      </w:r>
    </w:p>
    <w:p w14:paraId="2717EDA0" w14:textId="77777777" w:rsidR="00EF73C4" w:rsidRPr="00EF73C4" w:rsidRDefault="00EF73C4" w:rsidP="00EF73C4">
      <w:pPr>
        <w:pStyle w:val="BodyText"/>
        <w:spacing w:before="2" w:line="278" w:lineRule="auto"/>
        <w:ind w:left="1690" w:right="5766" w:hanging="279"/>
        <w:rPr>
          <w:rFonts w:asciiTheme="minorHAnsi" w:hAnsiTheme="minorHAnsi" w:cstheme="minorHAnsi"/>
          <w:sz w:val="22"/>
          <w:szCs w:val="22"/>
        </w:rPr>
      </w:pPr>
      <w:r w:rsidRPr="00EF73C4">
        <w:rPr>
          <w:rFonts w:asciiTheme="minorHAnsi" w:hAnsiTheme="minorHAnsi" w:cstheme="minorHAnsi"/>
          <w:w w:val="105"/>
          <w:sz w:val="22"/>
          <w:szCs w:val="22"/>
        </w:rPr>
        <w:t>for</w:t>
      </w:r>
      <w:r w:rsidRPr="00EF73C4">
        <w:rPr>
          <w:rFonts w:asciiTheme="minorHAnsi" w:hAnsiTheme="minorHAnsi" w:cstheme="minorHAnsi"/>
          <w:spacing w:val="-26"/>
          <w:w w:val="105"/>
          <w:sz w:val="22"/>
          <w:szCs w:val="22"/>
        </w:rPr>
        <w:t xml:space="preserve"> </w:t>
      </w:r>
      <w:r w:rsidRPr="00EF73C4">
        <w:rPr>
          <w:rFonts w:asciiTheme="minorHAnsi" w:hAnsiTheme="minorHAnsi" w:cstheme="minorHAnsi"/>
          <w:w w:val="105"/>
          <w:sz w:val="22"/>
          <w:szCs w:val="22"/>
        </w:rPr>
        <w:t>(int</w:t>
      </w:r>
      <w:r w:rsidRPr="00EF73C4">
        <w:rPr>
          <w:rFonts w:asciiTheme="minorHAnsi" w:hAnsiTheme="minorHAnsi" w:cstheme="minorHAnsi"/>
          <w:spacing w:val="-25"/>
          <w:w w:val="105"/>
          <w:sz w:val="22"/>
          <w:szCs w:val="22"/>
        </w:rPr>
        <w:t xml:space="preserve"> </w:t>
      </w:r>
      <w:r w:rsidRPr="00EF73C4">
        <w:rPr>
          <w:rFonts w:asciiTheme="minorHAnsi" w:hAnsiTheme="minorHAnsi" w:cstheme="minorHAnsi"/>
          <w:w w:val="105"/>
          <w:sz w:val="22"/>
          <w:szCs w:val="22"/>
        </w:rPr>
        <w:t>j</w:t>
      </w:r>
      <w:r w:rsidRPr="00EF73C4">
        <w:rPr>
          <w:rFonts w:asciiTheme="minorHAnsi" w:hAnsiTheme="minorHAnsi" w:cstheme="minorHAnsi"/>
          <w:spacing w:val="-25"/>
          <w:w w:val="105"/>
          <w:sz w:val="22"/>
          <w:szCs w:val="22"/>
        </w:rPr>
        <w:t xml:space="preserve"> </w:t>
      </w:r>
      <w:r w:rsidRPr="00EF73C4">
        <w:rPr>
          <w:rFonts w:asciiTheme="minorHAnsi" w:hAnsiTheme="minorHAnsi" w:cstheme="minorHAnsi"/>
          <w:w w:val="105"/>
          <w:sz w:val="22"/>
          <w:szCs w:val="22"/>
        </w:rPr>
        <w:t>=</w:t>
      </w:r>
      <w:r w:rsidRPr="00EF73C4">
        <w:rPr>
          <w:rFonts w:asciiTheme="minorHAnsi" w:hAnsiTheme="minorHAnsi" w:cstheme="minorHAnsi"/>
          <w:spacing w:val="-24"/>
          <w:w w:val="105"/>
          <w:sz w:val="22"/>
          <w:szCs w:val="22"/>
        </w:rPr>
        <w:t xml:space="preserve"> </w:t>
      </w:r>
      <w:r w:rsidRPr="00EF73C4">
        <w:rPr>
          <w:rFonts w:asciiTheme="minorHAnsi" w:hAnsiTheme="minorHAnsi" w:cstheme="minorHAnsi"/>
          <w:w w:val="105"/>
          <w:sz w:val="22"/>
          <w:szCs w:val="22"/>
        </w:rPr>
        <w:t>0;</w:t>
      </w:r>
      <w:r w:rsidRPr="00EF73C4">
        <w:rPr>
          <w:rFonts w:asciiTheme="minorHAnsi" w:hAnsiTheme="minorHAnsi" w:cstheme="minorHAnsi"/>
          <w:spacing w:val="-25"/>
          <w:w w:val="105"/>
          <w:sz w:val="22"/>
          <w:szCs w:val="22"/>
        </w:rPr>
        <w:t xml:space="preserve"> </w:t>
      </w:r>
      <w:r w:rsidRPr="00EF73C4">
        <w:rPr>
          <w:rFonts w:asciiTheme="minorHAnsi" w:hAnsiTheme="minorHAnsi" w:cstheme="minorHAnsi"/>
          <w:w w:val="105"/>
          <w:sz w:val="22"/>
          <w:szCs w:val="22"/>
        </w:rPr>
        <w:t>j</w:t>
      </w:r>
      <w:r w:rsidRPr="00EF73C4">
        <w:rPr>
          <w:rFonts w:asciiTheme="minorHAnsi" w:hAnsiTheme="minorHAnsi" w:cstheme="minorHAnsi"/>
          <w:spacing w:val="-24"/>
          <w:w w:val="105"/>
          <w:sz w:val="22"/>
          <w:szCs w:val="22"/>
        </w:rPr>
        <w:t xml:space="preserve"> </w:t>
      </w:r>
      <w:r w:rsidRPr="00EF73C4">
        <w:rPr>
          <w:rFonts w:asciiTheme="minorHAnsi" w:hAnsiTheme="minorHAnsi" w:cstheme="minorHAnsi"/>
          <w:w w:val="105"/>
          <w:sz w:val="22"/>
          <w:szCs w:val="22"/>
        </w:rPr>
        <w:t>&lt;</w:t>
      </w:r>
      <w:r w:rsidRPr="00EF73C4">
        <w:rPr>
          <w:rFonts w:asciiTheme="minorHAnsi" w:hAnsiTheme="minorHAnsi" w:cstheme="minorHAnsi"/>
          <w:spacing w:val="-24"/>
          <w:w w:val="105"/>
          <w:sz w:val="22"/>
          <w:szCs w:val="22"/>
        </w:rPr>
        <w:t xml:space="preserve"> </w:t>
      </w:r>
      <w:r w:rsidRPr="00EF73C4">
        <w:rPr>
          <w:rFonts w:asciiTheme="minorHAnsi" w:hAnsiTheme="minorHAnsi" w:cstheme="minorHAnsi"/>
          <w:w w:val="105"/>
          <w:sz w:val="22"/>
          <w:szCs w:val="22"/>
        </w:rPr>
        <w:t>m;</w:t>
      </w:r>
      <w:r w:rsidRPr="00EF73C4">
        <w:rPr>
          <w:rFonts w:asciiTheme="minorHAnsi" w:hAnsiTheme="minorHAnsi" w:cstheme="minorHAnsi"/>
          <w:spacing w:val="-25"/>
          <w:w w:val="105"/>
          <w:sz w:val="22"/>
          <w:szCs w:val="22"/>
        </w:rPr>
        <w:t xml:space="preserve"> </w:t>
      </w:r>
      <w:r w:rsidRPr="00EF73C4">
        <w:rPr>
          <w:rFonts w:asciiTheme="minorHAnsi" w:hAnsiTheme="minorHAnsi" w:cstheme="minorHAnsi"/>
          <w:w w:val="105"/>
          <w:sz w:val="22"/>
          <w:szCs w:val="22"/>
        </w:rPr>
        <w:t>++j)</w:t>
      </w:r>
      <w:r w:rsidRPr="00EF73C4">
        <w:rPr>
          <w:rFonts w:asciiTheme="minorHAnsi" w:hAnsiTheme="minorHAnsi" w:cstheme="minorHAnsi"/>
          <w:spacing w:val="-25"/>
          <w:w w:val="105"/>
          <w:sz w:val="22"/>
          <w:szCs w:val="22"/>
        </w:rPr>
        <w:t xml:space="preserve"> </w:t>
      </w:r>
      <w:r w:rsidRPr="00EF73C4">
        <w:rPr>
          <w:rFonts w:asciiTheme="minorHAnsi" w:hAnsiTheme="minorHAnsi" w:cstheme="minorHAnsi"/>
          <w:w w:val="105"/>
          <w:sz w:val="22"/>
          <w:szCs w:val="22"/>
        </w:rPr>
        <w:t>{ printf("%d ", a[i][j]); if</w:t>
      </w:r>
      <w:r w:rsidRPr="00EF73C4">
        <w:rPr>
          <w:rFonts w:asciiTheme="minorHAnsi" w:hAnsiTheme="minorHAnsi" w:cstheme="minorHAnsi"/>
          <w:spacing w:val="-21"/>
          <w:w w:val="105"/>
          <w:sz w:val="22"/>
          <w:szCs w:val="22"/>
        </w:rPr>
        <w:t xml:space="preserve"> </w:t>
      </w:r>
      <w:r w:rsidRPr="00EF73C4">
        <w:rPr>
          <w:rFonts w:asciiTheme="minorHAnsi" w:hAnsiTheme="minorHAnsi" w:cstheme="minorHAnsi"/>
          <w:w w:val="105"/>
          <w:sz w:val="22"/>
          <w:szCs w:val="22"/>
        </w:rPr>
        <w:t>(j</w:t>
      </w:r>
      <w:r w:rsidRPr="00EF73C4">
        <w:rPr>
          <w:rFonts w:asciiTheme="minorHAnsi" w:hAnsiTheme="minorHAnsi" w:cstheme="minorHAnsi"/>
          <w:spacing w:val="-20"/>
          <w:w w:val="105"/>
          <w:sz w:val="22"/>
          <w:szCs w:val="22"/>
        </w:rPr>
        <w:t xml:space="preserve"> </w:t>
      </w:r>
      <w:r w:rsidRPr="00EF73C4">
        <w:rPr>
          <w:rFonts w:asciiTheme="minorHAnsi" w:hAnsiTheme="minorHAnsi" w:cstheme="minorHAnsi"/>
          <w:w w:val="105"/>
          <w:sz w:val="22"/>
          <w:szCs w:val="22"/>
        </w:rPr>
        <w:t>==</w:t>
      </w:r>
      <w:r w:rsidRPr="00EF73C4">
        <w:rPr>
          <w:rFonts w:asciiTheme="minorHAnsi" w:hAnsiTheme="minorHAnsi" w:cstheme="minorHAnsi"/>
          <w:spacing w:val="-19"/>
          <w:w w:val="105"/>
          <w:sz w:val="22"/>
          <w:szCs w:val="22"/>
        </w:rPr>
        <w:t xml:space="preserve"> </w:t>
      </w:r>
      <w:r w:rsidRPr="00EF73C4">
        <w:rPr>
          <w:rFonts w:asciiTheme="minorHAnsi" w:hAnsiTheme="minorHAnsi" w:cstheme="minorHAnsi"/>
          <w:w w:val="105"/>
          <w:sz w:val="22"/>
          <w:szCs w:val="22"/>
        </w:rPr>
        <w:t>m</w:t>
      </w:r>
      <w:r w:rsidRPr="00EF73C4">
        <w:rPr>
          <w:rFonts w:asciiTheme="minorHAnsi" w:hAnsiTheme="minorHAnsi" w:cstheme="minorHAnsi"/>
          <w:spacing w:val="-19"/>
          <w:w w:val="105"/>
          <w:sz w:val="22"/>
          <w:szCs w:val="22"/>
        </w:rPr>
        <w:t xml:space="preserve"> </w:t>
      </w:r>
      <w:r w:rsidRPr="00EF73C4">
        <w:rPr>
          <w:rFonts w:asciiTheme="minorHAnsi" w:hAnsiTheme="minorHAnsi" w:cstheme="minorHAnsi"/>
          <w:w w:val="105"/>
          <w:sz w:val="22"/>
          <w:szCs w:val="22"/>
        </w:rPr>
        <w:t>-</w:t>
      </w:r>
      <w:r w:rsidRPr="00EF73C4">
        <w:rPr>
          <w:rFonts w:asciiTheme="minorHAnsi" w:hAnsiTheme="minorHAnsi" w:cstheme="minorHAnsi"/>
          <w:spacing w:val="-15"/>
          <w:w w:val="105"/>
          <w:sz w:val="22"/>
          <w:szCs w:val="22"/>
        </w:rPr>
        <w:t xml:space="preserve"> </w:t>
      </w:r>
      <w:r w:rsidRPr="00EF73C4">
        <w:rPr>
          <w:rFonts w:asciiTheme="minorHAnsi" w:hAnsiTheme="minorHAnsi" w:cstheme="minorHAnsi"/>
          <w:w w:val="105"/>
          <w:sz w:val="22"/>
          <w:szCs w:val="22"/>
        </w:rPr>
        <w:t>1)</w:t>
      </w:r>
    </w:p>
    <w:p w14:paraId="5C03D7AF" w14:textId="77777777" w:rsidR="00EF73C4" w:rsidRPr="00EF73C4" w:rsidRDefault="00EF73C4" w:rsidP="00EF73C4">
      <w:pPr>
        <w:pStyle w:val="BodyText"/>
        <w:spacing w:before="1"/>
        <w:ind w:left="1970"/>
        <w:rPr>
          <w:rFonts w:asciiTheme="minorHAnsi" w:hAnsiTheme="minorHAnsi" w:cstheme="minorHAnsi"/>
          <w:sz w:val="22"/>
          <w:szCs w:val="22"/>
        </w:rPr>
      </w:pPr>
      <w:r w:rsidRPr="00EF73C4">
        <w:rPr>
          <w:rFonts w:asciiTheme="minorHAnsi" w:hAnsiTheme="minorHAnsi" w:cstheme="minorHAnsi"/>
          <w:w w:val="110"/>
          <w:sz w:val="22"/>
          <w:szCs w:val="22"/>
        </w:rPr>
        <w:t>printf("\n");</w:t>
      </w:r>
    </w:p>
    <w:p w14:paraId="1A763622" w14:textId="77777777" w:rsidR="00EF73C4" w:rsidRPr="00EF73C4" w:rsidRDefault="00EF73C4" w:rsidP="00EF73C4">
      <w:pPr>
        <w:pStyle w:val="BodyText"/>
        <w:spacing w:before="54"/>
        <w:ind w:left="1409"/>
        <w:rPr>
          <w:rFonts w:asciiTheme="minorHAnsi" w:hAnsiTheme="minorHAnsi" w:cstheme="minorHAnsi"/>
          <w:sz w:val="22"/>
          <w:szCs w:val="22"/>
        </w:rPr>
      </w:pPr>
      <w:r w:rsidRPr="00EF73C4">
        <w:rPr>
          <w:rFonts w:asciiTheme="minorHAnsi" w:hAnsiTheme="minorHAnsi" w:cstheme="minorHAnsi"/>
          <w:w w:val="88"/>
          <w:sz w:val="22"/>
          <w:szCs w:val="22"/>
        </w:rPr>
        <w:t>}</w:t>
      </w:r>
    </w:p>
    <w:p w14:paraId="44077CDC" w14:textId="77777777" w:rsidR="00EF73C4" w:rsidRPr="00EF73C4" w:rsidRDefault="00EF73C4" w:rsidP="00EF73C4">
      <w:pPr>
        <w:pStyle w:val="BodyText"/>
        <w:spacing w:before="55" w:line="278" w:lineRule="auto"/>
        <w:ind w:left="1130" w:right="4887"/>
        <w:rPr>
          <w:rFonts w:asciiTheme="minorHAnsi" w:hAnsiTheme="minorHAnsi" w:cstheme="minorHAnsi"/>
          <w:sz w:val="22"/>
          <w:szCs w:val="22"/>
        </w:rPr>
      </w:pPr>
      <w:r w:rsidRPr="00EF73C4">
        <w:rPr>
          <w:rFonts w:asciiTheme="minorHAnsi" w:hAnsiTheme="minorHAnsi" w:cstheme="minorHAnsi"/>
          <w:w w:val="110"/>
          <w:sz w:val="22"/>
          <w:szCs w:val="22"/>
        </w:rPr>
        <w:t>printf("\nEntered</w:t>
      </w:r>
      <w:r w:rsidRPr="00EF73C4">
        <w:rPr>
          <w:rFonts w:asciiTheme="minorHAnsi" w:hAnsiTheme="minorHAnsi" w:cstheme="minorHAnsi"/>
          <w:spacing w:val="-44"/>
          <w:w w:val="110"/>
          <w:sz w:val="22"/>
          <w:szCs w:val="22"/>
        </w:rPr>
        <w:t xml:space="preserve"> </w:t>
      </w:r>
      <w:r w:rsidRPr="00EF73C4">
        <w:rPr>
          <w:rFonts w:asciiTheme="minorHAnsi" w:hAnsiTheme="minorHAnsi" w:cstheme="minorHAnsi"/>
          <w:w w:val="110"/>
          <w:sz w:val="22"/>
          <w:szCs w:val="22"/>
        </w:rPr>
        <w:t>matrix</w:t>
      </w:r>
      <w:r w:rsidRPr="00EF73C4">
        <w:rPr>
          <w:rFonts w:asciiTheme="minorHAnsi" w:hAnsiTheme="minorHAnsi" w:cstheme="minorHAnsi"/>
          <w:spacing w:val="-43"/>
          <w:w w:val="110"/>
          <w:sz w:val="22"/>
          <w:szCs w:val="22"/>
        </w:rPr>
        <w:t xml:space="preserve"> </w:t>
      </w:r>
      <w:r w:rsidRPr="00EF73C4">
        <w:rPr>
          <w:rFonts w:asciiTheme="minorHAnsi" w:hAnsiTheme="minorHAnsi" w:cstheme="minorHAnsi"/>
          <w:w w:val="110"/>
          <w:sz w:val="22"/>
          <w:szCs w:val="22"/>
        </w:rPr>
        <w:t>B:</w:t>
      </w:r>
      <w:r w:rsidRPr="00EF73C4">
        <w:rPr>
          <w:rFonts w:asciiTheme="minorHAnsi" w:hAnsiTheme="minorHAnsi" w:cstheme="minorHAnsi"/>
          <w:spacing w:val="-42"/>
          <w:w w:val="110"/>
          <w:sz w:val="22"/>
          <w:szCs w:val="22"/>
        </w:rPr>
        <w:t xml:space="preserve"> </w:t>
      </w:r>
      <w:r w:rsidRPr="00EF73C4">
        <w:rPr>
          <w:rFonts w:asciiTheme="minorHAnsi" w:hAnsiTheme="minorHAnsi" w:cstheme="minorHAnsi"/>
          <w:w w:val="110"/>
          <w:sz w:val="22"/>
          <w:szCs w:val="22"/>
        </w:rPr>
        <w:t>\n"); for</w:t>
      </w:r>
      <w:r w:rsidRPr="00EF73C4">
        <w:rPr>
          <w:rFonts w:asciiTheme="minorHAnsi" w:hAnsiTheme="minorHAnsi" w:cstheme="minorHAnsi"/>
          <w:spacing w:val="-29"/>
          <w:w w:val="110"/>
          <w:sz w:val="22"/>
          <w:szCs w:val="22"/>
        </w:rPr>
        <w:t xml:space="preserve"> </w:t>
      </w:r>
      <w:r w:rsidRPr="00EF73C4">
        <w:rPr>
          <w:rFonts w:asciiTheme="minorHAnsi" w:hAnsiTheme="minorHAnsi" w:cstheme="minorHAnsi"/>
          <w:w w:val="110"/>
          <w:sz w:val="22"/>
          <w:szCs w:val="22"/>
        </w:rPr>
        <w:t>(int</w:t>
      </w:r>
      <w:r w:rsidRPr="00EF73C4">
        <w:rPr>
          <w:rFonts w:asciiTheme="minorHAnsi" w:hAnsiTheme="minorHAnsi" w:cstheme="minorHAnsi"/>
          <w:spacing w:val="-27"/>
          <w:w w:val="110"/>
          <w:sz w:val="22"/>
          <w:szCs w:val="22"/>
        </w:rPr>
        <w:t xml:space="preserve"> </w:t>
      </w:r>
      <w:r w:rsidRPr="00EF73C4">
        <w:rPr>
          <w:rFonts w:asciiTheme="minorHAnsi" w:hAnsiTheme="minorHAnsi" w:cstheme="minorHAnsi"/>
          <w:w w:val="110"/>
          <w:sz w:val="22"/>
          <w:szCs w:val="22"/>
        </w:rPr>
        <w:t>i</w:t>
      </w:r>
      <w:r w:rsidRPr="00EF73C4">
        <w:rPr>
          <w:rFonts w:asciiTheme="minorHAnsi" w:hAnsiTheme="minorHAnsi" w:cstheme="minorHAnsi"/>
          <w:spacing w:val="-27"/>
          <w:w w:val="110"/>
          <w:sz w:val="22"/>
          <w:szCs w:val="22"/>
        </w:rPr>
        <w:t xml:space="preserve"> </w:t>
      </w:r>
      <w:r w:rsidRPr="00EF73C4">
        <w:rPr>
          <w:rFonts w:asciiTheme="minorHAnsi" w:hAnsiTheme="minorHAnsi" w:cstheme="minorHAnsi"/>
          <w:w w:val="110"/>
          <w:sz w:val="22"/>
          <w:szCs w:val="22"/>
        </w:rPr>
        <w:t>=</w:t>
      </w:r>
      <w:r w:rsidRPr="00EF73C4">
        <w:rPr>
          <w:rFonts w:asciiTheme="minorHAnsi" w:hAnsiTheme="minorHAnsi" w:cstheme="minorHAnsi"/>
          <w:spacing w:val="-27"/>
          <w:w w:val="110"/>
          <w:sz w:val="22"/>
          <w:szCs w:val="22"/>
        </w:rPr>
        <w:t xml:space="preserve"> </w:t>
      </w:r>
      <w:r w:rsidRPr="00EF73C4">
        <w:rPr>
          <w:rFonts w:asciiTheme="minorHAnsi" w:hAnsiTheme="minorHAnsi" w:cstheme="minorHAnsi"/>
          <w:w w:val="110"/>
          <w:sz w:val="22"/>
          <w:szCs w:val="22"/>
        </w:rPr>
        <w:t>0;</w:t>
      </w:r>
      <w:r w:rsidRPr="00EF73C4">
        <w:rPr>
          <w:rFonts w:asciiTheme="minorHAnsi" w:hAnsiTheme="minorHAnsi" w:cstheme="minorHAnsi"/>
          <w:spacing w:val="-28"/>
          <w:w w:val="110"/>
          <w:sz w:val="22"/>
          <w:szCs w:val="22"/>
        </w:rPr>
        <w:t xml:space="preserve"> </w:t>
      </w:r>
      <w:r w:rsidRPr="00EF73C4">
        <w:rPr>
          <w:rFonts w:asciiTheme="minorHAnsi" w:hAnsiTheme="minorHAnsi" w:cstheme="minorHAnsi"/>
          <w:w w:val="110"/>
          <w:sz w:val="22"/>
          <w:szCs w:val="22"/>
        </w:rPr>
        <w:t>i</w:t>
      </w:r>
      <w:r w:rsidRPr="00EF73C4">
        <w:rPr>
          <w:rFonts w:asciiTheme="minorHAnsi" w:hAnsiTheme="minorHAnsi" w:cstheme="minorHAnsi"/>
          <w:spacing w:val="-28"/>
          <w:w w:val="110"/>
          <w:sz w:val="22"/>
          <w:szCs w:val="22"/>
        </w:rPr>
        <w:t xml:space="preserve"> </w:t>
      </w:r>
      <w:r w:rsidRPr="00EF73C4">
        <w:rPr>
          <w:rFonts w:asciiTheme="minorHAnsi" w:hAnsiTheme="minorHAnsi" w:cstheme="minorHAnsi"/>
          <w:w w:val="110"/>
          <w:sz w:val="22"/>
          <w:szCs w:val="22"/>
        </w:rPr>
        <w:t>&lt;</w:t>
      </w:r>
      <w:r w:rsidRPr="00EF73C4">
        <w:rPr>
          <w:rFonts w:asciiTheme="minorHAnsi" w:hAnsiTheme="minorHAnsi" w:cstheme="minorHAnsi"/>
          <w:spacing w:val="-26"/>
          <w:w w:val="110"/>
          <w:sz w:val="22"/>
          <w:szCs w:val="22"/>
        </w:rPr>
        <w:t xml:space="preserve"> </w:t>
      </w:r>
      <w:r w:rsidRPr="00EF73C4">
        <w:rPr>
          <w:rFonts w:asciiTheme="minorHAnsi" w:hAnsiTheme="minorHAnsi" w:cstheme="minorHAnsi"/>
          <w:w w:val="110"/>
          <w:sz w:val="22"/>
          <w:szCs w:val="22"/>
        </w:rPr>
        <w:t>n;</w:t>
      </w:r>
      <w:r w:rsidRPr="00EF73C4">
        <w:rPr>
          <w:rFonts w:asciiTheme="minorHAnsi" w:hAnsiTheme="minorHAnsi" w:cstheme="minorHAnsi"/>
          <w:spacing w:val="-29"/>
          <w:w w:val="110"/>
          <w:sz w:val="22"/>
          <w:szCs w:val="22"/>
        </w:rPr>
        <w:t xml:space="preserve"> </w:t>
      </w:r>
      <w:r w:rsidRPr="00EF73C4">
        <w:rPr>
          <w:rFonts w:asciiTheme="minorHAnsi" w:hAnsiTheme="minorHAnsi" w:cstheme="minorHAnsi"/>
          <w:w w:val="110"/>
          <w:sz w:val="22"/>
          <w:szCs w:val="22"/>
        </w:rPr>
        <w:t>++i)</w:t>
      </w:r>
    </w:p>
    <w:p w14:paraId="6E4DDAD6" w14:textId="77777777" w:rsidR="00EF73C4" w:rsidRPr="00EF73C4" w:rsidRDefault="00EF73C4" w:rsidP="00EF73C4">
      <w:pPr>
        <w:pStyle w:val="BodyText"/>
        <w:spacing w:before="2" w:line="278" w:lineRule="auto"/>
        <w:ind w:left="1690" w:right="5766" w:hanging="279"/>
        <w:rPr>
          <w:rFonts w:asciiTheme="minorHAnsi" w:hAnsiTheme="minorHAnsi" w:cstheme="minorHAnsi"/>
          <w:sz w:val="22"/>
          <w:szCs w:val="22"/>
        </w:rPr>
      </w:pPr>
      <w:r w:rsidRPr="00EF73C4">
        <w:rPr>
          <w:rFonts w:asciiTheme="minorHAnsi" w:hAnsiTheme="minorHAnsi" w:cstheme="minorHAnsi"/>
          <w:w w:val="105"/>
          <w:sz w:val="22"/>
          <w:szCs w:val="22"/>
        </w:rPr>
        <w:t>for</w:t>
      </w:r>
      <w:r w:rsidRPr="00EF73C4">
        <w:rPr>
          <w:rFonts w:asciiTheme="minorHAnsi" w:hAnsiTheme="minorHAnsi" w:cstheme="minorHAnsi"/>
          <w:spacing w:val="-26"/>
          <w:w w:val="105"/>
          <w:sz w:val="22"/>
          <w:szCs w:val="22"/>
        </w:rPr>
        <w:t xml:space="preserve"> </w:t>
      </w:r>
      <w:r w:rsidRPr="00EF73C4">
        <w:rPr>
          <w:rFonts w:asciiTheme="minorHAnsi" w:hAnsiTheme="minorHAnsi" w:cstheme="minorHAnsi"/>
          <w:w w:val="105"/>
          <w:sz w:val="22"/>
          <w:szCs w:val="22"/>
        </w:rPr>
        <w:t>(int</w:t>
      </w:r>
      <w:r w:rsidRPr="00EF73C4">
        <w:rPr>
          <w:rFonts w:asciiTheme="minorHAnsi" w:hAnsiTheme="minorHAnsi" w:cstheme="minorHAnsi"/>
          <w:spacing w:val="-25"/>
          <w:w w:val="105"/>
          <w:sz w:val="22"/>
          <w:szCs w:val="22"/>
        </w:rPr>
        <w:t xml:space="preserve"> </w:t>
      </w:r>
      <w:r w:rsidRPr="00EF73C4">
        <w:rPr>
          <w:rFonts w:asciiTheme="minorHAnsi" w:hAnsiTheme="minorHAnsi" w:cstheme="minorHAnsi"/>
          <w:w w:val="105"/>
          <w:sz w:val="22"/>
          <w:szCs w:val="22"/>
        </w:rPr>
        <w:t>j</w:t>
      </w:r>
      <w:r w:rsidRPr="00EF73C4">
        <w:rPr>
          <w:rFonts w:asciiTheme="minorHAnsi" w:hAnsiTheme="minorHAnsi" w:cstheme="minorHAnsi"/>
          <w:spacing w:val="-25"/>
          <w:w w:val="105"/>
          <w:sz w:val="22"/>
          <w:szCs w:val="22"/>
        </w:rPr>
        <w:t xml:space="preserve"> </w:t>
      </w:r>
      <w:r w:rsidRPr="00EF73C4">
        <w:rPr>
          <w:rFonts w:asciiTheme="minorHAnsi" w:hAnsiTheme="minorHAnsi" w:cstheme="minorHAnsi"/>
          <w:w w:val="105"/>
          <w:sz w:val="22"/>
          <w:szCs w:val="22"/>
        </w:rPr>
        <w:t>=</w:t>
      </w:r>
      <w:r w:rsidRPr="00EF73C4">
        <w:rPr>
          <w:rFonts w:asciiTheme="minorHAnsi" w:hAnsiTheme="minorHAnsi" w:cstheme="minorHAnsi"/>
          <w:spacing w:val="-24"/>
          <w:w w:val="105"/>
          <w:sz w:val="22"/>
          <w:szCs w:val="22"/>
        </w:rPr>
        <w:t xml:space="preserve"> </w:t>
      </w:r>
      <w:r w:rsidRPr="00EF73C4">
        <w:rPr>
          <w:rFonts w:asciiTheme="minorHAnsi" w:hAnsiTheme="minorHAnsi" w:cstheme="minorHAnsi"/>
          <w:w w:val="105"/>
          <w:sz w:val="22"/>
          <w:szCs w:val="22"/>
        </w:rPr>
        <w:t>0;</w:t>
      </w:r>
      <w:r w:rsidRPr="00EF73C4">
        <w:rPr>
          <w:rFonts w:asciiTheme="minorHAnsi" w:hAnsiTheme="minorHAnsi" w:cstheme="minorHAnsi"/>
          <w:spacing w:val="-25"/>
          <w:w w:val="105"/>
          <w:sz w:val="22"/>
          <w:szCs w:val="22"/>
        </w:rPr>
        <w:t xml:space="preserve"> </w:t>
      </w:r>
      <w:r w:rsidRPr="00EF73C4">
        <w:rPr>
          <w:rFonts w:asciiTheme="minorHAnsi" w:hAnsiTheme="minorHAnsi" w:cstheme="minorHAnsi"/>
          <w:w w:val="105"/>
          <w:sz w:val="22"/>
          <w:szCs w:val="22"/>
        </w:rPr>
        <w:t>j</w:t>
      </w:r>
      <w:r w:rsidRPr="00EF73C4">
        <w:rPr>
          <w:rFonts w:asciiTheme="minorHAnsi" w:hAnsiTheme="minorHAnsi" w:cstheme="minorHAnsi"/>
          <w:spacing w:val="-24"/>
          <w:w w:val="105"/>
          <w:sz w:val="22"/>
          <w:szCs w:val="22"/>
        </w:rPr>
        <w:t xml:space="preserve"> </w:t>
      </w:r>
      <w:r w:rsidRPr="00EF73C4">
        <w:rPr>
          <w:rFonts w:asciiTheme="minorHAnsi" w:hAnsiTheme="minorHAnsi" w:cstheme="minorHAnsi"/>
          <w:w w:val="105"/>
          <w:sz w:val="22"/>
          <w:szCs w:val="22"/>
        </w:rPr>
        <w:t>&lt;</w:t>
      </w:r>
      <w:r w:rsidRPr="00EF73C4">
        <w:rPr>
          <w:rFonts w:asciiTheme="minorHAnsi" w:hAnsiTheme="minorHAnsi" w:cstheme="minorHAnsi"/>
          <w:spacing w:val="-24"/>
          <w:w w:val="105"/>
          <w:sz w:val="22"/>
          <w:szCs w:val="22"/>
        </w:rPr>
        <w:t xml:space="preserve"> </w:t>
      </w:r>
      <w:r w:rsidRPr="00EF73C4">
        <w:rPr>
          <w:rFonts w:asciiTheme="minorHAnsi" w:hAnsiTheme="minorHAnsi" w:cstheme="minorHAnsi"/>
          <w:w w:val="105"/>
          <w:sz w:val="22"/>
          <w:szCs w:val="22"/>
        </w:rPr>
        <w:t>m;</w:t>
      </w:r>
      <w:r w:rsidRPr="00EF73C4">
        <w:rPr>
          <w:rFonts w:asciiTheme="minorHAnsi" w:hAnsiTheme="minorHAnsi" w:cstheme="minorHAnsi"/>
          <w:spacing w:val="-25"/>
          <w:w w:val="105"/>
          <w:sz w:val="22"/>
          <w:szCs w:val="22"/>
        </w:rPr>
        <w:t xml:space="preserve"> </w:t>
      </w:r>
      <w:r w:rsidRPr="00EF73C4">
        <w:rPr>
          <w:rFonts w:asciiTheme="minorHAnsi" w:hAnsiTheme="minorHAnsi" w:cstheme="minorHAnsi"/>
          <w:w w:val="105"/>
          <w:sz w:val="22"/>
          <w:szCs w:val="22"/>
        </w:rPr>
        <w:t>++j)</w:t>
      </w:r>
      <w:r w:rsidRPr="00EF73C4">
        <w:rPr>
          <w:rFonts w:asciiTheme="minorHAnsi" w:hAnsiTheme="minorHAnsi" w:cstheme="minorHAnsi"/>
          <w:spacing w:val="-25"/>
          <w:w w:val="105"/>
          <w:sz w:val="22"/>
          <w:szCs w:val="22"/>
        </w:rPr>
        <w:t xml:space="preserve"> </w:t>
      </w:r>
      <w:r w:rsidRPr="00EF73C4">
        <w:rPr>
          <w:rFonts w:asciiTheme="minorHAnsi" w:hAnsiTheme="minorHAnsi" w:cstheme="minorHAnsi"/>
          <w:w w:val="105"/>
          <w:sz w:val="22"/>
          <w:szCs w:val="22"/>
        </w:rPr>
        <w:t>{ printf("%d ", b[i][j]); if</w:t>
      </w:r>
      <w:r w:rsidRPr="00EF73C4">
        <w:rPr>
          <w:rFonts w:asciiTheme="minorHAnsi" w:hAnsiTheme="minorHAnsi" w:cstheme="minorHAnsi"/>
          <w:spacing w:val="-21"/>
          <w:w w:val="105"/>
          <w:sz w:val="22"/>
          <w:szCs w:val="22"/>
        </w:rPr>
        <w:t xml:space="preserve"> </w:t>
      </w:r>
      <w:r w:rsidRPr="00EF73C4">
        <w:rPr>
          <w:rFonts w:asciiTheme="minorHAnsi" w:hAnsiTheme="minorHAnsi" w:cstheme="minorHAnsi"/>
          <w:w w:val="105"/>
          <w:sz w:val="22"/>
          <w:szCs w:val="22"/>
        </w:rPr>
        <w:t>(j</w:t>
      </w:r>
      <w:r w:rsidRPr="00EF73C4">
        <w:rPr>
          <w:rFonts w:asciiTheme="minorHAnsi" w:hAnsiTheme="minorHAnsi" w:cstheme="minorHAnsi"/>
          <w:spacing w:val="-20"/>
          <w:w w:val="105"/>
          <w:sz w:val="22"/>
          <w:szCs w:val="22"/>
        </w:rPr>
        <w:t xml:space="preserve"> </w:t>
      </w:r>
      <w:r w:rsidRPr="00EF73C4">
        <w:rPr>
          <w:rFonts w:asciiTheme="minorHAnsi" w:hAnsiTheme="minorHAnsi" w:cstheme="minorHAnsi"/>
          <w:w w:val="105"/>
          <w:sz w:val="22"/>
          <w:szCs w:val="22"/>
        </w:rPr>
        <w:t>==</w:t>
      </w:r>
      <w:r w:rsidRPr="00EF73C4">
        <w:rPr>
          <w:rFonts w:asciiTheme="minorHAnsi" w:hAnsiTheme="minorHAnsi" w:cstheme="minorHAnsi"/>
          <w:spacing w:val="-19"/>
          <w:w w:val="105"/>
          <w:sz w:val="22"/>
          <w:szCs w:val="22"/>
        </w:rPr>
        <w:t xml:space="preserve"> </w:t>
      </w:r>
      <w:r w:rsidRPr="00EF73C4">
        <w:rPr>
          <w:rFonts w:asciiTheme="minorHAnsi" w:hAnsiTheme="minorHAnsi" w:cstheme="minorHAnsi"/>
          <w:w w:val="105"/>
          <w:sz w:val="22"/>
          <w:szCs w:val="22"/>
        </w:rPr>
        <w:t>m</w:t>
      </w:r>
      <w:r w:rsidRPr="00EF73C4">
        <w:rPr>
          <w:rFonts w:asciiTheme="minorHAnsi" w:hAnsiTheme="minorHAnsi" w:cstheme="minorHAnsi"/>
          <w:spacing w:val="-19"/>
          <w:w w:val="105"/>
          <w:sz w:val="22"/>
          <w:szCs w:val="22"/>
        </w:rPr>
        <w:t xml:space="preserve"> </w:t>
      </w:r>
      <w:r w:rsidRPr="00EF73C4">
        <w:rPr>
          <w:rFonts w:asciiTheme="minorHAnsi" w:hAnsiTheme="minorHAnsi" w:cstheme="minorHAnsi"/>
          <w:w w:val="105"/>
          <w:sz w:val="22"/>
          <w:szCs w:val="22"/>
        </w:rPr>
        <w:t>-</w:t>
      </w:r>
      <w:r w:rsidRPr="00EF73C4">
        <w:rPr>
          <w:rFonts w:asciiTheme="minorHAnsi" w:hAnsiTheme="minorHAnsi" w:cstheme="minorHAnsi"/>
          <w:spacing w:val="-15"/>
          <w:w w:val="105"/>
          <w:sz w:val="22"/>
          <w:szCs w:val="22"/>
        </w:rPr>
        <w:t xml:space="preserve"> </w:t>
      </w:r>
      <w:r w:rsidRPr="00EF73C4">
        <w:rPr>
          <w:rFonts w:asciiTheme="minorHAnsi" w:hAnsiTheme="minorHAnsi" w:cstheme="minorHAnsi"/>
          <w:w w:val="105"/>
          <w:sz w:val="22"/>
          <w:szCs w:val="22"/>
        </w:rPr>
        <w:t>1)</w:t>
      </w:r>
    </w:p>
    <w:p w14:paraId="3BD1388E" w14:textId="77777777" w:rsidR="00EF73C4" w:rsidRPr="00EF73C4" w:rsidRDefault="00EF73C4" w:rsidP="00EF73C4">
      <w:pPr>
        <w:pStyle w:val="BodyText"/>
        <w:spacing w:before="1"/>
        <w:ind w:left="1970"/>
        <w:rPr>
          <w:rFonts w:asciiTheme="minorHAnsi" w:hAnsiTheme="minorHAnsi" w:cstheme="minorHAnsi"/>
          <w:sz w:val="22"/>
          <w:szCs w:val="22"/>
        </w:rPr>
      </w:pPr>
      <w:r w:rsidRPr="00EF73C4">
        <w:rPr>
          <w:rFonts w:asciiTheme="minorHAnsi" w:hAnsiTheme="minorHAnsi" w:cstheme="minorHAnsi"/>
          <w:w w:val="110"/>
          <w:sz w:val="22"/>
          <w:szCs w:val="22"/>
        </w:rPr>
        <w:t>printf("\n");</w:t>
      </w:r>
    </w:p>
    <w:p w14:paraId="64738051" w14:textId="77777777" w:rsidR="00EF73C4" w:rsidRPr="00EF73C4" w:rsidRDefault="00EF73C4" w:rsidP="00EF73C4">
      <w:pPr>
        <w:pStyle w:val="BodyText"/>
        <w:spacing w:before="54"/>
        <w:ind w:left="1409"/>
        <w:rPr>
          <w:rFonts w:asciiTheme="minorHAnsi" w:hAnsiTheme="minorHAnsi" w:cstheme="minorHAnsi"/>
          <w:sz w:val="22"/>
          <w:szCs w:val="22"/>
        </w:rPr>
      </w:pPr>
      <w:r w:rsidRPr="00EF73C4">
        <w:rPr>
          <w:rFonts w:asciiTheme="minorHAnsi" w:hAnsiTheme="minorHAnsi" w:cstheme="minorHAnsi"/>
          <w:w w:val="88"/>
          <w:sz w:val="22"/>
          <w:szCs w:val="22"/>
        </w:rPr>
        <w:lastRenderedPageBreak/>
        <w:t>}</w:t>
      </w:r>
    </w:p>
    <w:p w14:paraId="3E0E905F" w14:textId="77777777" w:rsidR="00EF73C4" w:rsidRPr="00EF73C4" w:rsidRDefault="00EF73C4" w:rsidP="00EF73C4">
      <w:pPr>
        <w:pStyle w:val="BodyText"/>
        <w:spacing w:before="52" w:line="280" w:lineRule="auto"/>
        <w:ind w:left="1130" w:right="3327"/>
        <w:rPr>
          <w:rFonts w:asciiTheme="minorHAnsi" w:hAnsiTheme="minorHAnsi" w:cstheme="minorHAnsi"/>
          <w:sz w:val="22"/>
          <w:szCs w:val="22"/>
        </w:rPr>
      </w:pPr>
      <w:r w:rsidRPr="00EF73C4">
        <w:rPr>
          <w:rFonts w:asciiTheme="minorHAnsi" w:hAnsiTheme="minorHAnsi" w:cstheme="minorHAnsi"/>
          <w:w w:val="110"/>
          <w:sz w:val="22"/>
          <w:szCs w:val="22"/>
        </w:rPr>
        <w:t>printf("\nSubtraction</w:t>
      </w:r>
      <w:r w:rsidRPr="00EF73C4">
        <w:rPr>
          <w:rFonts w:asciiTheme="minorHAnsi" w:hAnsiTheme="minorHAnsi" w:cstheme="minorHAnsi"/>
          <w:spacing w:val="-45"/>
          <w:w w:val="110"/>
          <w:sz w:val="22"/>
          <w:szCs w:val="22"/>
        </w:rPr>
        <w:t xml:space="preserve"> </w:t>
      </w:r>
      <w:r w:rsidRPr="00EF73C4">
        <w:rPr>
          <w:rFonts w:asciiTheme="minorHAnsi" w:hAnsiTheme="minorHAnsi" w:cstheme="minorHAnsi"/>
          <w:w w:val="110"/>
          <w:sz w:val="22"/>
          <w:szCs w:val="22"/>
        </w:rPr>
        <w:t>of</w:t>
      </w:r>
      <w:r w:rsidRPr="00EF73C4">
        <w:rPr>
          <w:rFonts w:asciiTheme="minorHAnsi" w:hAnsiTheme="minorHAnsi" w:cstheme="minorHAnsi"/>
          <w:spacing w:val="-44"/>
          <w:w w:val="110"/>
          <w:sz w:val="22"/>
          <w:szCs w:val="22"/>
        </w:rPr>
        <w:t xml:space="preserve"> </w:t>
      </w:r>
      <w:r w:rsidRPr="00EF73C4">
        <w:rPr>
          <w:rFonts w:asciiTheme="minorHAnsi" w:hAnsiTheme="minorHAnsi" w:cstheme="minorHAnsi"/>
          <w:w w:val="110"/>
          <w:sz w:val="22"/>
          <w:szCs w:val="22"/>
        </w:rPr>
        <w:t>matrices</w:t>
      </w:r>
      <w:r w:rsidRPr="00EF73C4">
        <w:rPr>
          <w:rFonts w:asciiTheme="minorHAnsi" w:hAnsiTheme="minorHAnsi" w:cstheme="minorHAnsi"/>
          <w:spacing w:val="-43"/>
          <w:w w:val="110"/>
          <w:sz w:val="22"/>
          <w:szCs w:val="22"/>
        </w:rPr>
        <w:t xml:space="preserve"> </w:t>
      </w:r>
      <w:r w:rsidRPr="00EF73C4">
        <w:rPr>
          <w:rFonts w:asciiTheme="minorHAnsi" w:hAnsiTheme="minorHAnsi" w:cstheme="minorHAnsi"/>
          <w:w w:val="110"/>
          <w:sz w:val="22"/>
          <w:szCs w:val="22"/>
        </w:rPr>
        <w:t>A</w:t>
      </w:r>
      <w:r w:rsidRPr="00EF73C4">
        <w:rPr>
          <w:rFonts w:asciiTheme="minorHAnsi" w:hAnsiTheme="minorHAnsi" w:cstheme="minorHAnsi"/>
          <w:spacing w:val="-42"/>
          <w:w w:val="110"/>
          <w:sz w:val="22"/>
          <w:szCs w:val="22"/>
        </w:rPr>
        <w:t xml:space="preserve"> </w:t>
      </w:r>
      <w:r w:rsidRPr="00EF73C4">
        <w:rPr>
          <w:rFonts w:asciiTheme="minorHAnsi" w:hAnsiTheme="minorHAnsi" w:cstheme="minorHAnsi"/>
          <w:w w:val="110"/>
          <w:sz w:val="22"/>
          <w:szCs w:val="22"/>
        </w:rPr>
        <w:t>-</w:t>
      </w:r>
      <w:r w:rsidRPr="00EF73C4">
        <w:rPr>
          <w:rFonts w:asciiTheme="minorHAnsi" w:hAnsiTheme="minorHAnsi" w:cstheme="minorHAnsi"/>
          <w:spacing w:val="-44"/>
          <w:w w:val="110"/>
          <w:sz w:val="22"/>
          <w:szCs w:val="22"/>
        </w:rPr>
        <w:t xml:space="preserve"> </w:t>
      </w:r>
      <w:r w:rsidRPr="00EF73C4">
        <w:rPr>
          <w:rFonts w:asciiTheme="minorHAnsi" w:hAnsiTheme="minorHAnsi" w:cstheme="minorHAnsi"/>
          <w:w w:val="110"/>
          <w:sz w:val="22"/>
          <w:szCs w:val="22"/>
        </w:rPr>
        <w:t>B:</w:t>
      </w:r>
      <w:r w:rsidRPr="00EF73C4">
        <w:rPr>
          <w:rFonts w:asciiTheme="minorHAnsi" w:hAnsiTheme="minorHAnsi" w:cstheme="minorHAnsi"/>
          <w:spacing w:val="-43"/>
          <w:w w:val="110"/>
          <w:sz w:val="22"/>
          <w:szCs w:val="22"/>
        </w:rPr>
        <w:t xml:space="preserve"> </w:t>
      </w:r>
      <w:r w:rsidRPr="00EF73C4">
        <w:rPr>
          <w:rFonts w:asciiTheme="minorHAnsi" w:hAnsiTheme="minorHAnsi" w:cstheme="minorHAnsi"/>
          <w:w w:val="110"/>
          <w:sz w:val="22"/>
          <w:szCs w:val="22"/>
        </w:rPr>
        <w:t>\n"); for</w:t>
      </w:r>
      <w:r w:rsidRPr="00EF73C4">
        <w:rPr>
          <w:rFonts w:asciiTheme="minorHAnsi" w:hAnsiTheme="minorHAnsi" w:cstheme="minorHAnsi"/>
          <w:spacing w:val="-27"/>
          <w:w w:val="110"/>
          <w:sz w:val="22"/>
          <w:szCs w:val="22"/>
        </w:rPr>
        <w:t xml:space="preserve"> </w:t>
      </w:r>
      <w:r w:rsidRPr="00EF73C4">
        <w:rPr>
          <w:rFonts w:asciiTheme="minorHAnsi" w:hAnsiTheme="minorHAnsi" w:cstheme="minorHAnsi"/>
          <w:w w:val="110"/>
          <w:sz w:val="22"/>
          <w:szCs w:val="22"/>
        </w:rPr>
        <w:t>(int</w:t>
      </w:r>
      <w:r w:rsidRPr="00EF73C4">
        <w:rPr>
          <w:rFonts w:asciiTheme="minorHAnsi" w:hAnsiTheme="minorHAnsi" w:cstheme="minorHAnsi"/>
          <w:spacing w:val="-26"/>
          <w:w w:val="110"/>
          <w:sz w:val="22"/>
          <w:szCs w:val="22"/>
        </w:rPr>
        <w:t xml:space="preserve"> </w:t>
      </w:r>
      <w:r w:rsidRPr="00EF73C4">
        <w:rPr>
          <w:rFonts w:asciiTheme="minorHAnsi" w:hAnsiTheme="minorHAnsi" w:cstheme="minorHAnsi"/>
          <w:w w:val="110"/>
          <w:sz w:val="22"/>
          <w:szCs w:val="22"/>
        </w:rPr>
        <w:t>i</w:t>
      </w:r>
      <w:r w:rsidRPr="00EF73C4">
        <w:rPr>
          <w:rFonts w:asciiTheme="minorHAnsi" w:hAnsiTheme="minorHAnsi" w:cstheme="minorHAnsi"/>
          <w:spacing w:val="-25"/>
          <w:w w:val="110"/>
          <w:sz w:val="22"/>
          <w:szCs w:val="22"/>
        </w:rPr>
        <w:t xml:space="preserve"> </w:t>
      </w:r>
      <w:r w:rsidRPr="00EF73C4">
        <w:rPr>
          <w:rFonts w:asciiTheme="minorHAnsi" w:hAnsiTheme="minorHAnsi" w:cstheme="minorHAnsi"/>
          <w:w w:val="110"/>
          <w:sz w:val="22"/>
          <w:szCs w:val="22"/>
        </w:rPr>
        <w:t>=</w:t>
      </w:r>
      <w:r w:rsidRPr="00EF73C4">
        <w:rPr>
          <w:rFonts w:asciiTheme="minorHAnsi" w:hAnsiTheme="minorHAnsi" w:cstheme="minorHAnsi"/>
          <w:spacing w:val="-26"/>
          <w:w w:val="110"/>
          <w:sz w:val="22"/>
          <w:szCs w:val="22"/>
        </w:rPr>
        <w:t xml:space="preserve"> </w:t>
      </w:r>
      <w:r w:rsidRPr="00EF73C4">
        <w:rPr>
          <w:rFonts w:asciiTheme="minorHAnsi" w:hAnsiTheme="minorHAnsi" w:cstheme="minorHAnsi"/>
          <w:w w:val="110"/>
          <w:sz w:val="22"/>
          <w:szCs w:val="22"/>
        </w:rPr>
        <w:t>0;</w:t>
      </w:r>
      <w:r w:rsidRPr="00EF73C4">
        <w:rPr>
          <w:rFonts w:asciiTheme="minorHAnsi" w:hAnsiTheme="minorHAnsi" w:cstheme="minorHAnsi"/>
          <w:spacing w:val="-26"/>
          <w:w w:val="110"/>
          <w:sz w:val="22"/>
          <w:szCs w:val="22"/>
        </w:rPr>
        <w:t xml:space="preserve"> </w:t>
      </w:r>
      <w:r w:rsidRPr="00EF73C4">
        <w:rPr>
          <w:rFonts w:asciiTheme="minorHAnsi" w:hAnsiTheme="minorHAnsi" w:cstheme="minorHAnsi"/>
          <w:w w:val="110"/>
          <w:sz w:val="22"/>
          <w:szCs w:val="22"/>
        </w:rPr>
        <w:t>i</w:t>
      </w:r>
      <w:r w:rsidRPr="00EF73C4">
        <w:rPr>
          <w:rFonts w:asciiTheme="minorHAnsi" w:hAnsiTheme="minorHAnsi" w:cstheme="minorHAnsi"/>
          <w:spacing w:val="-27"/>
          <w:w w:val="110"/>
          <w:sz w:val="22"/>
          <w:szCs w:val="22"/>
        </w:rPr>
        <w:t xml:space="preserve"> </w:t>
      </w:r>
      <w:r w:rsidRPr="00EF73C4">
        <w:rPr>
          <w:rFonts w:asciiTheme="minorHAnsi" w:hAnsiTheme="minorHAnsi" w:cstheme="minorHAnsi"/>
          <w:w w:val="110"/>
          <w:sz w:val="22"/>
          <w:szCs w:val="22"/>
        </w:rPr>
        <w:t>&lt;</w:t>
      </w:r>
      <w:r w:rsidRPr="00EF73C4">
        <w:rPr>
          <w:rFonts w:asciiTheme="minorHAnsi" w:hAnsiTheme="minorHAnsi" w:cstheme="minorHAnsi"/>
          <w:spacing w:val="-24"/>
          <w:w w:val="110"/>
          <w:sz w:val="22"/>
          <w:szCs w:val="22"/>
        </w:rPr>
        <w:t xml:space="preserve"> </w:t>
      </w:r>
      <w:r w:rsidRPr="00EF73C4">
        <w:rPr>
          <w:rFonts w:asciiTheme="minorHAnsi" w:hAnsiTheme="minorHAnsi" w:cstheme="minorHAnsi"/>
          <w:w w:val="110"/>
          <w:sz w:val="22"/>
          <w:szCs w:val="22"/>
        </w:rPr>
        <w:t>n;</w:t>
      </w:r>
      <w:r w:rsidRPr="00EF73C4">
        <w:rPr>
          <w:rFonts w:asciiTheme="minorHAnsi" w:hAnsiTheme="minorHAnsi" w:cstheme="minorHAnsi"/>
          <w:spacing w:val="-27"/>
          <w:w w:val="110"/>
          <w:sz w:val="22"/>
          <w:szCs w:val="22"/>
        </w:rPr>
        <w:t xml:space="preserve"> </w:t>
      </w:r>
      <w:r w:rsidRPr="00EF73C4">
        <w:rPr>
          <w:rFonts w:asciiTheme="minorHAnsi" w:hAnsiTheme="minorHAnsi" w:cstheme="minorHAnsi"/>
          <w:w w:val="110"/>
          <w:sz w:val="22"/>
          <w:szCs w:val="22"/>
        </w:rPr>
        <w:t>++i)</w:t>
      </w:r>
    </w:p>
    <w:p w14:paraId="4FC56A65" w14:textId="77777777" w:rsidR="00EF73C4" w:rsidRPr="00EF73C4" w:rsidRDefault="00EF73C4" w:rsidP="00EF73C4">
      <w:pPr>
        <w:pStyle w:val="BodyText"/>
        <w:spacing w:line="278" w:lineRule="auto"/>
        <w:ind w:left="1690" w:right="4842" w:hanging="279"/>
        <w:rPr>
          <w:rFonts w:asciiTheme="minorHAnsi" w:hAnsiTheme="minorHAnsi" w:cstheme="minorHAnsi"/>
          <w:sz w:val="22"/>
          <w:szCs w:val="22"/>
        </w:rPr>
      </w:pPr>
      <w:r w:rsidRPr="00EF73C4">
        <w:rPr>
          <w:rFonts w:asciiTheme="minorHAnsi" w:hAnsiTheme="minorHAnsi" w:cstheme="minorHAnsi"/>
          <w:w w:val="105"/>
          <w:sz w:val="22"/>
          <w:szCs w:val="22"/>
        </w:rPr>
        <w:t>for (int j = 0; j &lt; m; ++j) { printf("%d ", a[i][j] - b[i][j]); if (j == m - 1)</w:t>
      </w:r>
    </w:p>
    <w:p w14:paraId="638F9562" w14:textId="77777777" w:rsidR="00EF73C4" w:rsidRPr="00EF73C4" w:rsidRDefault="00EF73C4" w:rsidP="00EF73C4">
      <w:pPr>
        <w:pStyle w:val="BodyText"/>
        <w:ind w:left="1970"/>
        <w:rPr>
          <w:rFonts w:asciiTheme="minorHAnsi" w:hAnsiTheme="minorHAnsi" w:cstheme="minorHAnsi"/>
          <w:sz w:val="22"/>
          <w:szCs w:val="22"/>
        </w:rPr>
      </w:pPr>
      <w:r w:rsidRPr="00EF73C4">
        <w:rPr>
          <w:rFonts w:asciiTheme="minorHAnsi" w:hAnsiTheme="minorHAnsi" w:cstheme="minorHAnsi"/>
          <w:w w:val="110"/>
          <w:sz w:val="22"/>
          <w:szCs w:val="22"/>
        </w:rPr>
        <w:t>printf("\n");</w:t>
      </w:r>
    </w:p>
    <w:p w14:paraId="1662B1A3" w14:textId="77777777" w:rsidR="00EF73C4" w:rsidRPr="00EF73C4" w:rsidRDefault="00EF73C4" w:rsidP="00EF73C4">
      <w:pPr>
        <w:pStyle w:val="BodyText"/>
        <w:spacing w:before="53"/>
        <w:ind w:left="1409"/>
        <w:rPr>
          <w:rFonts w:asciiTheme="minorHAnsi" w:hAnsiTheme="minorHAnsi" w:cstheme="minorHAnsi"/>
          <w:sz w:val="22"/>
          <w:szCs w:val="22"/>
        </w:rPr>
      </w:pPr>
      <w:r w:rsidRPr="00EF73C4">
        <w:rPr>
          <w:rFonts w:asciiTheme="minorHAnsi" w:hAnsiTheme="minorHAnsi" w:cstheme="minorHAnsi"/>
          <w:w w:val="88"/>
          <w:sz w:val="22"/>
          <w:szCs w:val="22"/>
        </w:rPr>
        <w:t>}</w:t>
      </w:r>
    </w:p>
    <w:p w14:paraId="6345764E" w14:textId="6B9C85FB" w:rsidR="00EF73C4" w:rsidRPr="00EF73C4" w:rsidRDefault="00EF73C4" w:rsidP="00EF73C4">
      <w:pPr>
        <w:pStyle w:val="BodyText"/>
        <w:spacing w:before="52" w:line="280" w:lineRule="auto"/>
        <w:ind w:left="1130" w:right="3050" w:firstLine="278"/>
        <w:rPr>
          <w:rFonts w:asciiTheme="minorHAnsi" w:hAnsiTheme="minorHAnsi" w:cstheme="minorHAnsi"/>
          <w:sz w:val="22"/>
          <w:szCs w:val="22"/>
        </w:rPr>
      </w:pPr>
      <w:r w:rsidRPr="00EF73C4">
        <w:rPr>
          <w:rFonts w:asciiTheme="minorHAnsi" w:hAnsiTheme="minorHAnsi" w:cstheme="minorHAnsi"/>
          <w:w w:val="110"/>
          <w:sz w:val="22"/>
          <w:szCs w:val="22"/>
        </w:rPr>
        <w:t>printf("\nSubtraction</w:t>
      </w:r>
      <w:r w:rsidRPr="00EF73C4">
        <w:rPr>
          <w:rFonts w:asciiTheme="minorHAnsi" w:hAnsiTheme="minorHAnsi" w:cstheme="minorHAnsi"/>
          <w:spacing w:val="-45"/>
          <w:w w:val="110"/>
          <w:sz w:val="22"/>
          <w:szCs w:val="22"/>
        </w:rPr>
        <w:t xml:space="preserve"> </w:t>
      </w:r>
      <w:r w:rsidRPr="00EF73C4">
        <w:rPr>
          <w:rFonts w:asciiTheme="minorHAnsi" w:hAnsiTheme="minorHAnsi" w:cstheme="minorHAnsi"/>
          <w:w w:val="110"/>
          <w:sz w:val="22"/>
          <w:szCs w:val="22"/>
        </w:rPr>
        <w:t>of</w:t>
      </w:r>
      <w:r w:rsidRPr="00EF73C4">
        <w:rPr>
          <w:rFonts w:asciiTheme="minorHAnsi" w:hAnsiTheme="minorHAnsi" w:cstheme="minorHAnsi"/>
          <w:spacing w:val="-44"/>
          <w:w w:val="110"/>
          <w:sz w:val="22"/>
          <w:szCs w:val="22"/>
        </w:rPr>
        <w:t xml:space="preserve"> </w:t>
      </w:r>
      <w:r w:rsidRPr="00EF73C4">
        <w:rPr>
          <w:rFonts w:asciiTheme="minorHAnsi" w:hAnsiTheme="minorHAnsi" w:cstheme="minorHAnsi"/>
          <w:w w:val="110"/>
          <w:sz w:val="22"/>
          <w:szCs w:val="22"/>
        </w:rPr>
        <w:t>matrices</w:t>
      </w:r>
      <w:r w:rsidRPr="00EF73C4">
        <w:rPr>
          <w:rFonts w:asciiTheme="minorHAnsi" w:hAnsiTheme="minorHAnsi" w:cstheme="minorHAnsi"/>
          <w:spacing w:val="-44"/>
          <w:w w:val="110"/>
          <w:sz w:val="22"/>
          <w:szCs w:val="22"/>
        </w:rPr>
        <w:t xml:space="preserve"> </w:t>
      </w:r>
      <w:r w:rsidRPr="00EF73C4">
        <w:rPr>
          <w:rFonts w:asciiTheme="minorHAnsi" w:hAnsiTheme="minorHAnsi" w:cstheme="minorHAnsi"/>
          <w:w w:val="110"/>
          <w:sz w:val="22"/>
          <w:szCs w:val="22"/>
        </w:rPr>
        <w:t>B</w:t>
      </w:r>
      <w:r w:rsidRPr="00EF73C4">
        <w:rPr>
          <w:rFonts w:asciiTheme="minorHAnsi" w:hAnsiTheme="minorHAnsi" w:cstheme="minorHAnsi"/>
          <w:spacing w:val="-41"/>
          <w:w w:val="110"/>
          <w:sz w:val="22"/>
          <w:szCs w:val="22"/>
        </w:rPr>
        <w:t xml:space="preserve"> </w:t>
      </w:r>
      <w:r w:rsidRPr="00EF73C4">
        <w:rPr>
          <w:rFonts w:asciiTheme="minorHAnsi" w:hAnsiTheme="minorHAnsi" w:cstheme="minorHAnsi"/>
          <w:w w:val="110"/>
          <w:sz w:val="22"/>
          <w:szCs w:val="22"/>
        </w:rPr>
        <w:t>-</w:t>
      </w:r>
      <w:r w:rsidRPr="00EF73C4">
        <w:rPr>
          <w:rFonts w:asciiTheme="minorHAnsi" w:hAnsiTheme="minorHAnsi" w:cstheme="minorHAnsi"/>
          <w:spacing w:val="-44"/>
          <w:w w:val="110"/>
          <w:sz w:val="22"/>
          <w:szCs w:val="22"/>
        </w:rPr>
        <w:t xml:space="preserve"> </w:t>
      </w:r>
      <w:r w:rsidRPr="00EF73C4">
        <w:rPr>
          <w:rFonts w:asciiTheme="minorHAnsi" w:hAnsiTheme="minorHAnsi" w:cstheme="minorHAnsi"/>
          <w:w w:val="110"/>
          <w:sz w:val="22"/>
          <w:szCs w:val="22"/>
        </w:rPr>
        <w:t>A:</w:t>
      </w:r>
      <w:r w:rsidRPr="00EF73C4">
        <w:rPr>
          <w:rFonts w:asciiTheme="minorHAnsi" w:hAnsiTheme="minorHAnsi" w:cstheme="minorHAnsi"/>
          <w:spacing w:val="-44"/>
          <w:w w:val="110"/>
          <w:sz w:val="22"/>
          <w:szCs w:val="22"/>
        </w:rPr>
        <w:t xml:space="preserve"> </w:t>
      </w:r>
      <w:r w:rsidRPr="00EF73C4">
        <w:rPr>
          <w:rFonts w:asciiTheme="minorHAnsi" w:hAnsiTheme="minorHAnsi" w:cstheme="minorHAnsi"/>
          <w:w w:val="110"/>
          <w:sz w:val="22"/>
          <w:szCs w:val="22"/>
        </w:rPr>
        <w:t>\n"); for</w:t>
      </w:r>
      <w:r w:rsidRPr="00EF73C4">
        <w:rPr>
          <w:rFonts w:asciiTheme="minorHAnsi" w:hAnsiTheme="minorHAnsi" w:cstheme="minorHAnsi"/>
          <w:spacing w:val="-27"/>
          <w:w w:val="110"/>
          <w:sz w:val="22"/>
          <w:szCs w:val="22"/>
        </w:rPr>
        <w:t xml:space="preserve"> </w:t>
      </w:r>
      <w:r w:rsidRPr="00EF73C4">
        <w:rPr>
          <w:rFonts w:asciiTheme="minorHAnsi" w:hAnsiTheme="minorHAnsi" w:cstheme="minorHAnsi"/>
          <w:w w:val="110"/>
          <w:sz w:val="22"/>
          <w:szCs w:val="22"/>
        </w:rPr>
        <w:t>(int</w:t>
      </w:r>
      <w:r w:rsidRPr="00EF73C4">
        <w:rPr>
          <w:rFonts w:asciiTheme="minorHAnsi" w:hAnsiTheme="minorHAnsi" w:cstheme="minorHAnsi"/>
          <w:spacing w:val="-25"/>
          <w:w w:val="110"/>
          <w:sz w:val="22"/>
          <w:szCs w:val="22"/>
        </w:rPr>
        <w:t xml:space="preserve"> </w:t>
      </w:r>
      <w:r w:rsidRPr="00EF73C4">
        <w:rPr>
          <w:rFonts w:asciiTheme="minorHAnsi" w:hAnsiTheme="minorHAnsi" w:cstheme="minorHAnsi"/>
          <w:w w:val="110"/>
          <w:sz w:val="22"/>
          <w:szCs w:val="22"/>
        </w:rPr>
        <w:t>i</w:t>
      </w:r>
      <w:r w:rsidRPr="00EF73C4">
        <w:rPr>
          <w:rFonts w:asciiTheme="minorHAnsi" w:hAnsiTheme="minorHAnsi" w:cstheme="minorHAnsi"/>
          <w:spacing w:val="-26"/>
          <w:w w:val="110"/>
          <w:sz w:val="22"/>
          <w:szCs w:val="22"/>
        </w:rPr>
        <w:t xml:space="preserve"> </w:t>
      </w:r>
      <w:r w:rsidRPr="00EF73C4">
        <w:rPr>
          <w:rFonts w:asciiTheme="minorHAnsi" w:hAnsiTheme="minorHAnsi" w:cstheme="minorHAnsi"/>
          <w:w w:val="110"/>
          <w:sz w:val="22"/>
          <w:szCs w:val="22"/>
        </w:rPr>
        <w:t>=</w:t>
      </w:r>
      <w:r w:rsidRPr="00EF73C4">
        <w:rPr>
          <w:rFonts w:asciiTheme="minorHAnsi" w:hAnsiTheme="minorHAnsi" w:cstheme="minorHAnsi"/>
          <w:spacing w:val="-25"/>
          <w:w w:val="110"/>
          <w:sz w:val="22"/>
          <w:szCs w:val="22"/>
        </w:rPr>
        <w:t xml:space="preserve"> </w:t>
      </w:r>
      <w:r w:rsidRPr="00EF73C4">
        <w:rPr>
          <w:rFonts w:asciiTheme="minorHAnsi" w:hAnsiTheme="minorHAnsi" w:cstheme="minorHAnsi"/>
          <w:w w:val="110"/>
          <w:sz w:val="22"/>
          <w:szCs w:val="22"/>
        </w:rPr>
        <w:t>0;</w:t>
      </w:r>
      <w:r w:rsidRPr="00EF73C4">
        <w:rPr>
          <w:rFonts w:asciiTheme="minorHAnsi" w:hAnsiTheme="minorHAnsi" w:cstheme="minorHAnsi"/>
          <w:spacing w:val="-26"/>
          <w:w w:val="110"/>
          <w:sz w:val="22"/>
          <w:szCs w:val="22"/>
        </w:rPr>
        <w:t xml:space="preserve"> </w:t>
      </w:r>
      <w:r w:rsidRPr="00EF73C4">
        <w:rPr>
          <w:rFonts w:asciiTheme="minorHAnsi" w:hAnsiTheme="minorHAnsi" w:cstheme="minorHAnsi"/>
          <w:w w:val="110"/>
          <w:sz w:val="22"/>
          <w:szCs w:val="22"/>
        </w:rPr>
        <w:t>i</w:t>
      </w:r>
      <w:r w:rsidRPr="00EF73C4">
        <w:rPr>
          <w:rFonts w:asciiTheme="minorHAnsi" w:hAnsiTheme="minorHAnsi" w:cstheme="minorHAnsi"/>
          <w:spacing w:val="-27"/>
          <w:w w:val="110"/>
          <w:sz w:val="22"/>
          <w:szCs w:val="22"/>
        </w:rPr>
        <w:t xml:space="preserve"> </w:t>
      </w:r>
      <w:r w:rsidRPr="00EF73C4">
        <w:rPr>
          <w:rFonts w:asciiTheme="minorHAnsi" w:hAnsiTheme="minorHAnsi" w:cstheme="minorHAnsi"/>
          <w:w w:val="110"/>
          <w:sz w:val="22"/>
          <w:szCs w:val="22"/>
        </w:rPr>
        <w:t>&lt;</w:t>
      </w:r>
      <w:r w:rsidRPr="00EF73C4">
        <w:rPr>
          <w:rFonts w:asciiTheme="minorHAnsi" w:hAnsiTheme="minorHAnsi" w:cstheme="minorHAnsi"/>
          <w:spacing w:val="-24"/>
          <w:w w:val="110"/>
          <w:sz w:val="22"/>
          <w:szCs w:val="22"/>
        </w:rPr>
        <w:t xml:space="preserve"> </w:t>
      </w:r>
      <w:r w:rsidRPr="00EF73C4">
        <w:rPr>
          <w:rFonts w:asciiTheme="minorHAnsi" w:hAnsiTheme="minorHAnsi" w:cstheme="minorHAnsi"/>
          <w:w w:val="110"/>
          <w:sz w:val="22"/>
          <w:szCs w:val="22"/>
        </w:rPr>
        <w:t>n;</w:t>
      </w:r>
      <w:r w:rsidRPr="00EF73C4">
        <w:rPr>
          <w:rFonts w:asciiTheme="minorHAnsi" w:hAnsiTheme="minorHAnsi" w:cstheme="minorHAnsi"/>
          <w:spacing w:val="-26"/>
          <w:w w:val="110"/>
          <w:sz w:val="22"/>
          <w:szCs w:val="22"/>
        </w:rPr>
        <w:t xml:space="preserve"> </w:t>
      </w:r>
      <w:r w:rsidRPr="00EF73C4">
        <w:rPr>
          <w:rFonts w:asciiTheme="minorHAnsi" w:hAnsiTheme="minorHAnsi" w:cstheme="minorHAnsi"/>
          <w:w w:val="110"/>
          <w:sz w:val="22"/>
          <w:szCs w:val="22"/>
        </w:rPr>
        <w:t>++i)</w:t>
      </w:r>
    </w:p>
    <w:p w14:paraId="7AD88219" w14:textId="33F6A64A" w:rsidR="00EF73C4" w:rsidRPr="00EF73C4" w:rsidRDefault="00EF73C4" w:rsidP="00EF73C4">
      <w:pPr>
        <w:pStyle w:val="BodyText"/>
        <w:spacing w:line="280" w:lineRule="auto"/>
        <w:ind w:left="1690" w:right="4842" w:hanging="279"/>
        <w:rPr>
          <w:rFonts w:asciiTheme="minorHAnsi" w:hAnsiTheme="minorHAnsi" w:cstheme="minorHAnsi"/>
          <w:sz w:val="22"/>
          <w:szCs w:val="22"/>
        </w:rPr>
      </w:pPr>
      <w:r w:rsidRPr="00EF73C4">
        <w:rPr>
          <w:rFonts w:asciiTheme="minorHAnsi" w:hAnsiTheme="minorHAnsi" w:cstheme="minorHAnsi"/>
          <w:w w:val="105"/>
          <w:sz w:val="22"/>
          <w:szCs w:val="22"/>
        </w:rPr>
        <w:t>for (int j = 0; j &lt; m; ++j) { printf("%d ", b[i][j] - a[i][j]); if (j == m - 1)</w:t>
      </w:r>
    </w:p>
    <w:p w14:paraId="5F03EB45" w14:textId="77777777" w:rsidR="00EF73C4" w:rsidRPr="00EF73C4" w:rsidRDefault="00EF73C4" w:rsidP="00EF73C4">
      <w:pPr>
        <w:pStyle w:val="BodyText"/>
        <w:spacing w:line="320" w:lineRule="exact"/>
        <w:ind w:left="1970"/>
        <w:rPr>
          <w:rFonts w:asciiTheme="minorHAnsi" w:hAnsiTheme="minorHAnsi" w:cstheme="minorHAnsi"/>
          <w:sz w:val="22"/>
          <w:szCs w:val="22"/>
        </w:rPr>
      </w:pPr>
      <w:r w:rsidRPr="00EF73C4">
        <w:rPr>
          <w:rFonts w:asciiTheme="minorHAnsi" w:hAnsiTheme="minorHAnsi" w:cstheme="minorHAnsi"/>
          <w:w w:val="110"/>
          <w:sz w:val="22"/>
          <w:szCs w:val="22"/>
        </w:rPr>
        <w:t>printf("\n");</w:t>
      </w:r>
    </w:p>
    <w:p w14:paraId="3465AF60" w14:textId="77777777" w:rsidR="00EF73C4" w:rsidRPr="00EF73C4" w:rsidRDefault="00EF73C4" w:rsidP="00EF73C4">
      <w:pPr>
        <w:pStyle w:val="BodyText"/>
        <w:spacing w:before="49"/>
        <w:ind w:left="1409"/>
        <w:rPr>
          <w:rFonts w:asciiTheme="minorHAnsi" w:hAnsiTheme="minorHAnsi" w:cstheme="minorHAnsi"/>
          <w:sz w:val="22"/>
          <w:szCs w:val="22"/>
        </w:rPr>
      </w:pPr>
      <w:r w:rsidRPr="00EF73C4">
        <w:rPr>
          <w:rFonts w:asciiTheme="minorHAnsi" w:hAnsiTheme="minorHAnsi" w:cstheme="minorHAnsi"/>
          <w:w w:val="88"/>
          <w:sz w:val="22"/>
          <w:szCs w:val="22"/>
        </w:rPr>
        <w:t>}</w:t>
      </w:r>
    </w:p>
    <w:p w14:paraId="3C05D2A3" w14:textId="77777777" w:rsidR="00EF73C4" w:rsidRPr="00EF73C4" w:rsidRDefault="00EF73C4" w:rsidP="00EF73C4">
      <w:pPr>
        <w:pStyle w:val="BodyText"/>
        <w:spacing w:before="52" w:line="280" w:lineRule="auto"/>
        <w:ind w:left="1130" w:right="3602"/>
        <w:rPr>
          <w:rFonts w:asciiTheme="minorHAnsi" w:hAnsiTheme="minorHAnsi" w:cstheme="minorHAnsi"/>
          <w:sz w:val="22"/>
          <w:szCs w:val="22"/>
        </w:rPr>
      </w:pPr>
      <w:r w:rsidRPr="00EF73C4">
        <w:rPr>
          <w:rFonts w:asciiTheme="minorHAnsi" w:hAnsiTheme="minorHAnsi" w:cstheme="minorHAnsi"/>
          <w:w w:val="110"/>
          <w:sz w:val="22"/>
          <w:szCs w:val="22"/>
        </w:rPr>
        <w:t>printf("\nAddition</w:t>
      </w:r>
      <w:r w:rsidRPr="00EF73C4">
        <w:rPr>
          <w:rFonts w:asciiTheme="minorHAnsi" w:hAnsiTheme="minorHAnsi" w:cstheme="minorHAnsi"/>
          <w:spacing w:val="-33"/>
          <w:w w:val="110"/>
          <w:sz w:val="22"/>
          <w:szCs w:val="22"/>
        </w:rPr>
        <w:t xml:space="preserve"> </w:t>
      </w:r>
      <w:r w:rsidRPr="00EF73C4">
        <w:rPr>
          <w:rFonts w:asciiTheme="minorHAnsi" w:hAnsiTheme="minorHAnsi" w:cstheme="minorHAnsi"/>
          <w:w w:val="110"/>
          <w:sz w:val="22"/>
          <w:szCs w:val="22"/>
        </w:rPr>
        <w:t>of</w:t>
      </w:r>
      <w:r w:rsidRPr="00EF73C4">
        <w:rPr>
          <w:rFonts w:asciiTheme="minorHAnsi" w:hAnsiTheme="minorHAnsi" w:cstheme="minorHAnsi"/>
          <w:spacing w:val="-33"/>
          <w:w w:val="110"/>
          <w:sz w:val="22"/>
          <w:szCs w:val="22"/>
        </w:rPr>
        <w:t xml:space="preserve"> </w:t>
      </w:r>
      <w:r w:rsidRPr="00EF73C4">
        <w:rPr>
          <w:rFonts w:asciiTheme="minorHAnsi" w:hAnsiTheme="minorHAnsi" w:cstheme="minorHAnsi"/>
          <w:w w:val="110"/>
          <w:sz w:val="22"/>
          <w:szCs w:val="22"/>
        </w:rPr>
        <w:t>matrices</w:t>
      </w:r>
      <w:r w:rsidRPr="00EF73C4">
        <w:rPr>
          <w:rFonts w:asciiTheme="minorHAnsi" w:hAnsiTheme="minorHAnsi" w:cstheme="minorHAnsi"/>
          <w:spacing w:val="-30"/>
          <w:w w:val="110"/>
          <w:sz w:val="22"/>
          <w:szCs w:val="22"/>
        </w:rPr>
        <w:t xml:space="preserve"> </w:t>
      </w:r>
      <w:r w:rsidRPr="00EF73C4">
        <w:rPr>
          <w:rFonts w:asciiTheme="minorHAnsi" w:hAnsiTheme="minorHAnsi" w:cstheme="minorHAnsi"/>
          <w:w w:val="110"/>
          <w:sz w:val="22"/>
          <w:szCs w:val="22"/>
        </w:rPr>
        <w:t>A</w:t>
      </w:r>
      <w:r w:rsidRPr="00EF73C4">
        <w:rPr>
          <w:rFonts w:asciiTheme="minorHAnsi" w:hAnsiTheme="minorHAnsi" w:cstheme="minorHAnsi"/>
          <w:spacing w:val="-32"/>
          <w:w w:val="110"/>
          <w:sz w:val="22"/>
          <w:szCs w:val="22"/>
        </w:rPr>
        <w:t xml:space="preserve"> </w:t>
      </w:r>
      <w:r w:rsidRPr="00EF73C4">
        <w:rPr>
          <w:rFonts w:asciiTheme="minorHAnsi" w:hAnsiTheme="minorHAnsi" w:cstheme="minorHAnsi"/>
          <w:w w:val="110"/>
          <w:sz w:val="22"/>
          <w:szCs w:val="22"/>
        </w:rPr>
        <w:t>&amp;</w:t>
      </w:r>
      <w:r w:rsidRPr="00EF73C4">
        <w:rPr>
          <w:rFonts w:asciiTheme="minorHAnsi" w:hAnsiTheme="minorHAnsi" w:cstheme="minorHAnsi"/>
          <w:spacing w:val="-32"/>
          <w:w w:val="110"/>
          <w:sz w:val="22"/>
          <w:szCs w:val="22"/>
        </w:rPr>
        <w:t xml:space="preserve"> </w:t>
      </w:r>
      <w:r w:rsidRPr="00EF73C4">
        <w:rPr>
          <w:rFonts w:asciiTheme="minorHAnsi" w:hAnsiTheme="minorHAnsi" w:cstheme="minorHAnsi"/>
          <w:w w:val="110"/>
          <w:sz w:val="22"/>
          <w:szCs w:val="22"/>
        </w:rPr>
        <w:t>B:</w:t>
      </w:r>
      <w:r w:rsidRPr="00EF73C4">
        <w:rPr>
          <w:rFonts w:asciiTheme="minorHAnsi" w:hAnsiTheme="minorHAnsi" w:cstheme="minorHAnsi"/>
          <w:spacing w:val="-31"/>
          <w:w w:val="110"/>
          <w:sz w:val="22"/>
          <w:szCs w:val="22"/>
        </w:rPr>
        <w:t xml:space="preserve"> </w:t>
      </w:r>
      <w:r w:rsidRPr="00EF73C4">
        <w:rPr>
          <w:rFonts w:asciiTheme="minorHAnsi" w:hAnsiTheme="minorHAnsi" w:cstheme="minorHAnsi"/>
          <w:w w:val="110"/>
          <w:sz w:val="22"/>
          <w:szCs w:val="22"/>
        </w:rPr>
        <w:t>\n"); for</w:t>
      </w:r>
      <w:r w:rsidRPr="00EF73C4">
        <w:rPr>
          <w:rFonts w:asciiTheme="minorHAnsi" w:hAnsiTheme="minorHAnsi" w:cstheme="minorHAnsi"/>
          <w:spacing w:val="-27"/>
          <w:w w:val="110"/>
          <w:sz w:val="22"/>
          <w:szCs w:val="22"/>
        </w:rPr>
        <w:t xml:space="preserve"> </w:t>
      </w:r>
      <w:r w:rsidRPr="00EF73C4">
        <w:rPr>
          <w:rFonts w:asciiTheme="minorHAnsi" w:hAnsiTheme="minorHAnsi" w:cstheme="minorHAnsi"/>
          <w:w w:val="110"/>
          <w:sz w:val="22"/>
          <w:szCs w:val="22"/>
        </w:rPr>
        <w:t>(int</w:t>
      </w:r>
      <w:r w:rsidRPr="00EF73C4">
        <w:rPr>
          <w:rFonts w:asciiTheme="minorHAnsi" w:hAnsiTheme="minorHAnsi" w:cstheme="minorHAnsi"/>
          <w:spacing w:val="-26"/>
          <w:w w:val="110"/>
          <w:sz w:val="22"/>
          <w:szCs w:val="22"/>
        </w:rPr>
        <w:t xml:space="preserve"> </w:t>
      </w:r>
      <w:r w:rsidRPr="00EF73C4">
        <w:rPr>
          <w:rFonts w:asciiTheme="minorHAnsi" w:hAnsiTheme="minorHAnsi" w:cstheme="minorHAnsi"/>
          <w:w w:val="110"/>
          <w:sz w:val="22"/>
          <w:szCs w:val="22"/>
        </w:rPr>
        <w:t>i</w:t>
      </w:r>
      <w:r w:rsidRPr="00EF73C4">
        <w:rPr>
          <w:rFonts w:asciiTheme="minorHAnsi" w:hAnsiTheme="minorHAnsi" w:cstheme="minorHAnsi"/>
          <w:spacing w:val="-26"/>
          <w:w w:val="110"/>
          <w:sz w:val="22"/>
          <w:szCs w:val="22"/>
        </w:rPr>
        <w:t xml:space="preserve"> </w:t>
      </w:r>
      <w:r w:rsidRPr="00EF73C4">
        <w:rPr>
          <w:rFonts w:asciiTheme="minorHAnsi" w:hAnsiTheme="minorHAnsi" w:cstheme="minorHAnsi"/>
          <w:w w:val="110"/>
          <w:sz w:val="22"/>
          <w:szCs w:val="22"/>
        </w:rPr>
        <w:t>=</w:t>
      </w:r>
      <w:r w:rsidRPr="00EF73C4">
        <w:rPr>
          <w:rFonts w:asciiTheme="minorHAnsi" w:hAnsiTheme="minorHAnsi" w:cstheme="minorHAnsi"/>
          <w:spacing w:val="-25"/>
          <w:w w:val="110"/>
          <w:sz w:val="22"/>
          <w:szCs w:val="22"/>
        </w:rPr>
        <w:t xml:space="preserve"> </w:t>
      </w:r>
      <w:r w:rsidRPr="00EF73C4">
        <w:rPr>
          <w:rFonts w:asciiTheme="minorHAnsi" w:hAnsiTheme="minorHAnsi" w:cstheme="minorHAnsi"/>
          <w:w w:val="110"/>
          <w:sz w:val="22"/>
          <w:szCs w:val="22"/>
        </w:rPr>
        <w:t>0;</w:t>
      </w:r>
      <w:r w:rsidRPr="00EF73C4">
        <w:rPr>
          <w:rFonts w:asciiTheme="minorHAnsi" w:hAnsiTheme="minorHAnsi" w:cstheme="minorHAnsi"/>
          <w:spacing w:val="-27"/>
          <w:w w:val="110"/>
          <w:sz w:val="22"/>
          <w:szCs w:val="22"/>
        </w:rPr>
        <w:t xml:space="preserve"> </w:t>
      </w:r>
      <w:r w:rsidRPr="00EF73C4">
        <w:rPr>
          <w:rFonts w:asciiTheme="minorHAnsi" w:hAnsiTheme="minorHAnsi" w:cstheme="minorHAnsi"/>
          <w:w w:val="110"/>
          <w:sz w:val="22"/>
          <w:szCs w:val="22"/>
        </w:rPr>
        <w:t>i</w:t>
      </w:r>
      <w:r w:rsidRPr="00EF73C4">
        <w:rPr>
          <w:rFonts w:asciiTheme="minorHAnsi" w:hAnsiTheme="minorHAnsi" w:cstheme="minorHAnsi"/>
          <w:spacing w:val="-27"/>
          <w:w w:val="110"/>
          <w:sz w:val="22"/>
          <w:szCs w:val="22"/>
        </w:rPr>
        <w:t xml:space="preserve"> </w:t>
      </w:r>
      <w:r w:rsidRPr="00EF73C4">
        <w:rPr>
          <w:rFonts w:asciiTheme="minorHAnsi" w:hAnsiTheme="minorHAnsi" w:cstheme="minorHAnsi"/>
          <w:w w:val="110"/>
          <w:sz w:val="22"/>
          <w:szCs w:val="22"/>
        </w:rPr>
        <w:t>&lt;</w:t>
      </w:r>
      <w:r w:rsidRPr="00EF73C4">
        <w:rPr>
          <w:rFonts w:asciiTheme="minorHAnsi" w:hAnsiTheme="minorHAnsi" w:cstheme="minorHAnsi"/>
          <w:spacing w:val="-24"/>
          <w:w w:val="110"/>
          <w:sz w:val="22"/>
          <w:szCs w:val="22"/>
        </w:rPr>
        <w:t xml:space="preserve"> </w:t>
      </w:r>
      <w:r w:rsidRPr="00EF73C4">
        <w:rPr>
          <w:rFonts w:asciiTheme="minorHAnsi" w:hAnsiTheme="minorHAnsi" w:cstheme="minorHAnsi"/>
          <w:w w:val="110"/>
          <w:sz w:val="22"/>
          <w:szCs w:val="22"/>
        </w:rPr>
        <w:t>n;</w:t>
      </w:r>
      <w:r w:rsidRPr="00EF73C4">
        <w:rPr>
          <w:rFonts w:asciiTheme="minorHAnsi" w:hAnsiTheme="minorHAnsi" w:cstheme="minorHAnsi"/>
          <w:spacing w:val="-27"/>
          <w:w w:val="110"/>
          <w:sz w:val="22"/>
          <w:szCs w:val="22"/>
        </w:rPr>
        <w:t xml:space="preserve"> </w:t>
      </w:r>
      <w:r w:rsidRPr="00EF73C4">
        <w:rPr>
          <w:rFonts w:asciiTheme="minorHAnsi" w:hAnsiTheme="minorHAnsi" w:cstheme="minorHAnsi"/>
          <w:w w:val="110"/>
          <w:sz w:val="22"/>
          <w:szCs w:val="22"/>
        </w:rPr>
        <w:t>++i)</w:t>
      </w:r>
    </w:p>
    <w:p w14:paraId="466E8C1C" w14:textId="77777777" w:rsidR="00EF73C4" w:rsidRPr="00EF73C4" w:rsidRDefault="00EF73C4" w:rsidP="00EF73C4">
      <w:pPr>
        <w:pStyle w:val="BodyText"/>
        <w:spacing w:line="278" w:lineRule="auto"/>
        <w:ind w:left="1690" w:right="4718" w:hanging="279"/>
        <w:rPr>
          <w:rFonts w:asciiTheme="minorHAnsi" w:hAnsiTheme="minorHAnsi" w:cstheme="minorHAnsi"/>
          <w:sz w:val="22"/>
          <w:szCs w:val="22"/>
        </w:rPr>
      </w:pPr>
      <w:r w:rsidRPr="00EF73C4">
        <w:rPr>
          <w:rFonts w:asciiTheme="minorHAnsi" w:hAnsiTheme="minorHAnsi" w:cstheme="minorHAnsi"/>
          <w:w w:val="105"/>
          <w:sz w:val="22"/>
          <w:szCs w:val="22"/>
        </w:rPr>
        <w:t>for (int j = 0; j &lt; m; ++j) { printf("%d ", a[i][j] + b[i][j]); if (j == m - 1)</w:t>
      </w:r>
    </w:p>
    <w:p w14:paraId="0628745A" w14:textId="77777777" w:rsidR="00EF73C4" w:rsidRDefault="00EF73C4" w:rsidP="00EF73C4">
      <w:pPr>
        <w:spacing w:line="278" w:lineRule="auto"/>
        <w:rPr>
          <w:rFonts w:cstheme="minorHAnsi"/>
          <w:sz w:val="22"/>
          <w:szCs w:val="22"/>
        </w:rPr>
      </w:pPr>
    </w:p>
    <w:p w14:paraId="59044230" w14:textId="77777777" w:rsidR="00EF73C4" w:rsidRPr="00EF73C4" w:rsidRDefault="00EF73C4" w:rsidP="00EF73C4">
      <w:pPr>
        <w:pStyle w:val="BodyText"/>
        <w:spacing w:before="103"/>
        <w:ind w:left="1970"/>
        <w:rPr>
          <w:rFonts w:asciiTheme="minorHAnsi" w:hAnsiTheme="minorHAnsi" w:cstheme="minorHAnsi"/>
          <w:sz w:val="22"/>
          <w:szCs w:val="22"/>
        </w:rPr>
      </w:pPr>
      <w:r w:rsidRPr="00EF73C4">
        <w:rPr>
          <w:rFonts w:asciiTheme="minorHAnsi" w:hAnsiTheme="minorHAnsi" w:cstheme="minorHAnsi"/>
          <w:w w:val="110"/>
          <w:sz w:val="22"/>
          <w:szCs w:val="22"/>
        </w:rPr>
        <w:t>printf("\n");</w:t>
      </w:r>
    </w:p>
    <w:p w14:paraId="136C0CB3" w14:textId="77777777" w:rsidR="00EF73C4" w:rsidRPr="00EF73C4" w:rsidRDefault="00EF73C4" w:rsidP="00EF73C4">
      <w:pPr>
        <w:pStyle w:val="BodyText"/>
        <w:spacing w:before="52"/>
        <w:ind w:left="1409"/>
        <w:rPr>
          <w:rFonts w:asciiTheme="minorHAnsi" w:hAnsiTheme="minorHAnsi" w:cstheme="minorHAnsi"/>
          <w:sz w:val="22"/>
          <w:szCs w:val="22"/>
        </w:rPr>
      </w:pPr>
      <w:r w:rsidRPr="00EF73C4">
        <w:rPr>
          <w:rFonts w:asciiTheme="minorHAnsi" w:hAnsiTheme="minorHAnsi" w:cstheme="minorHAnsi"/>
          <w:w w:val="88"/>
          <w:sz w:val="22"/>
          <w:szCs w:val="22"/>
        </w:rPr>
        <w:t>}</w:t>
      </w:r>
    </w:p>
    <w:p w14:paraId="332FD9AA" w14:textId="77777777" w:rsidR="00EF73C4" w:rsidRPr="00EF73C4" w:rsidRDefault="00EF73C4" w:rsidP="00EF73C4">
      <w:pPr>
        <w:pStyle w:val="BodyText"/>
        <w:spacing w:before="3"/>
        <w:rPr>
          <w:rFonts w:asciiTheme="minorHAnsi" w:hAnsiTheme="minorHAnsi" w:cstheme="minorHAnsi"/>
          <w:sz w:val="22"/>
          <w:szCs w:val="22"/>
        </w:rPr>
      </w:pPr>
    </w:p>
    <w:p w14:paraId="4DBE0FCC" w14:textId="77777777" w:rsidR="00EF73C4" w:rsidRPr="00EF73C4" w:rsidRDefault="00EF73C4" w:rsidP="00EF73C4">
      <w:pPr>
        <w:pStyle w:val="BodyText"/>
        <w:spacing w:before="103"/>
        <w:ind w:left="1130"/>
        <w:rPr>
          <w:rFonts w:asciiTheme="minorHAnsi" w:hAnsiTheme="minorHAnsi" w:cstheme="minorHAnsi"/>
          <w:sz w:val="22"/>
          <w:szCs w:val="22"/>
        </w:rPr>
      </w:pPr>
      <w:r w:rsidRPr="00EF73C4">
        <w:rPr>
          <w:rFonts w:asciiTheme="minorHAnsi" w:hAnsiTheme="minorHAnsi" w:cstheme="minorHAnsi"/>
          <w:sz w:val="22"/>
          <w:szCs w:val="22"/>
        </w:rPr>
        <w:t>return 0;</w:t>
      </w:r>
    </w:p>
    <w:p w14:paraId="0F70D210" w14:textId="77777777" w:rsidR="00EF73C4" w:rsidRPr="00EF73C4" w:rsidRDefault="00EF73C4" w:rsidP="00EF73C4">
      <w:pPr>
        <w:pStyle w:val="BodyText"/>
        <w:spacing w:before="54"/>
        <w:ind w:left="852"/>
        <w:rPr>
          <w:rFonts w:asciiTheme="minorHAnsi" w:hAnsiTheme="minorHAnsi" w:cstheme="minorHAnsi"/>
          <w:sz w:val="22"/>
          <w:szCs w:val="22"/>
        </w:rPr>
      </w:pPr>
      <w:r w:rsidRPr="00EF73C4">
        <w:rPr>
          <w:rFonts w:asciiTheme="minorHAnsi" w:hAnsiTheme="minorHAnsi" w:cstheme="minorHAnsi"/>
          <w:w w:val="88"/>
          <w:sz w:val="22"/>
          <w:szCs w:val="22"/>
        </w:rPr>
        <w:t>}</w:t>
      </w:r>
    </w:p>
    <w:p w14:paraId="76377831" w14:textId="4A4B1A03" w:rsidR="00EF73C4" w:rsidRDefault="00EF73C4" w:rsidP="00EF73C4">
      <w:pPr>
        <w:spacing w:before="86" w:line="278" w:lineRule="auto"/>
        <w:ind w:right="783"/>
        <w:rPr>
          <w:b/>
          <w:sz w:val="24"/>
        </w:rPr>
      </w:pPr>
    </w:p>
    <w:p w14:paraId="3E31CF90" w14:textId="4EFDB4EB" w:rsidR="00EF73C4" w:rsidRDefault="00EF73C4" w:rsidP="00EF73C4">
      <w:pPr>
        <w:spacing w:before="86" w:line="278" w:lineRule="auto"/>
        <w:ind w:right="783"/>
        <w:rPr>
          <w:b/>
          <w:sz w:val="24"/>
        </w:rPr>
      </w:pPr>
    </w:p>
    <w:p w14:paraId="76128491" w14:textId="3F74AFC7" w:rsidR="00EF73C4" w:rsidRDefault="00EF73C4" w:rsidP="00EF73C4">
      <w:pPr>
        <w:spacing w:before="86" w:line="278" w:lineRule="auto"/>
        <w:ind w:right="783"/>
        <w:rPr>
          <w:b/>
          <w:sz w:val="24"/>
        </w:rPr>
      </w:pPr>
    </w:p>
    <w:p w14:paraId="7A883DEE" w14:textId="57BCCF17" w:rsidR="00EF73C4" w:rsidRDefault="00EF73C4" w:rsidP="00EF73C4">
      <w:pPr>
        <w:spacing w:before="86" w:line="278" w:lineRule="auto"/>
        <w:ind w:right="783"/>
        <w:rPr>
          <w:b/>
          <w:sz w:val="24"/>
        </w:rPr>
      </w:pPr>
    </w:p>
    <w:p w14:paraId="01619A79" w14:textId="186FC3C4" w:rsidR="00EF73C4" w:rsidRDefault="00EF73C4" w:rsidP="00EF73C4">
      <w:pPr>
        <w:spacing w:before="86" w:line="278" w:lineRule="auto"/>
        <w:ind w:right="783"/>
        <w:rPr>
          <w:b/>
          <w:sz w:val="24"/>
        </w:rPr>
      </w:pPr>
    </w:p>
    <w:p w14:paraId="12B5E556" w14:textId="672BDCE2" w:rsidR="00EF73C4" w:rsidRDefault="00EF73C4" w:rsidP="00EF73C4">
      <w:pPr>
        <w:spacing w:before="86" w:line="278" w:lineRule="auto"/>
        <w:ind w:right="783"/>
        <w:rPr>
          <w:b/>
          <w:sz w:val="24"/>
        </w:rPr>
      </w:pPr>
    </w:p>
    <w:p w14:paraId="18C5BAFC" w14:textId="74A30E7D" w:rsidR="00EF73C4" w:rsidRDefault="00EF73C4" w:rsidP="00EF73C4">
      <w:pPr>
        <w:spacing w:before="86" w:line="278" w:lineRule="auto"/>
        <w:ind w:right="783"/>
        <w:rPr>
          <w:b/>
          <w:sz w:val="24"/>
        </w:rPr>
      </w:pPr>
    </w:p>
    <w:p w14:paraId="2E6FD36A" w14:textId="1EBD6C7A" w:rsidR="00EF73C4" w:rsidRPr="00EF73C4" w:rsidRDefault="00EF73C4" w:rsidP="00EF73C4">
      <w:pPr>
        <w:spacing w:before="86" w:line="278" w:lineRule="auto"/>
        <w:ind w:right="783"/>
        <w:rPr>
          <w:b/>
          <w:sz w:val="56"/>
          <w:szCs w:val="56"/>
        </w:rPr>
      </w:pPr>
      <w:r w:rsidRPr="00EF73C4">
        <w:rPr>
          <w:b/>
          <w:sz w:val="56"/>
          <w:szCs w:val="56"/>
        </w:rPr>
        <w:t>P.T.O</w:t>
      </w:r>
    </w:p>
    <w:p w14:paraId="1A01E04C" w14:textId="4B7B549F" w:rsidR="00EF73C4" w:rsidRPr="00EF73C4" w:rsidRDefault="00EF73C4" w:rsidP="00EF73C4">
      <w:pPr>
        <w:spacing w:line="278" w:lineRule="auto"/>
        <w:rPr>
          <w:rFonts w:cstheme="minorHAnsi"/>
          <w:sz w:val="28"/>
          <w:szCs w:val="28"/>
        </w:rPr>
        <w:sectPr w:rsidR="00EF73C4" w:rsidRPr="00EF73C4">
          <w:pgSz w:w="12240" w:h="15840"/>
          <w:pgMar w:top="980" w:right="680" w:bottom="1040" w:left="1020" w:header="0" w:footer="76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noProof/>
        </w:rPr>
        <w:lastRenderedPageBreak/>
        <w:drawing>
          <wp:anchor distT="0" distB="0" distL="0" distR="0" simplePos="0" relativeHeight="251678720" behindDoc="0" locked="0" layoutInCell="1" allowOverlap="1" wp14:anchorId="5772EC97" wp14:editId="15DFEB1B">
            <wp:simplePos x="0" y="0"/>
            <wp:positionH relativeFrom="page">
              <wp:align>center</wp:align>
            </wp:positionH>
            <wp:positionV relativeFrom="paragraph">
              <wp:posOffset>1180864</wp:posOffset>
            </wp:positionV>
            <wp:extent cx="5167355" cy="6443662"/>
            <wp:effectExtent l="0" t="0" r="0" b="0"/>
            <wp:wrapTopAndBottom/>
            <wp:docPr id="129" name="image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65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7355" cy="6443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73C4">
        <w:rPr>
          <w:rFonts w:cstheme="minorHAnsi"/>
          <w:sz w:val="28"/>
          <w:szCs w:val="28"/>
        </w:rPr>
        <w:t>OUTPUT:-</w:t>
      </w:r>
      <w:r w:rsidRPr="00EF73C4">
        <w:rPr>
          <w:noProof/>
        </w:rPr>
        <w:t xml:space="preserve"> </w:t>
      </w:r>
    </w:p>
    <w:p w14:paraId="55067A15" w14:textId="77777777" w:rsidR="00EF73C4" w:rsidRPr="00EF73C4" w:rsidRDefault="00EF73C4" w:rsidP="00EF73C4">
      <w:pPr>
        <w:pStyle w:val="BodyText"/>
        <w:spacing w:line="88" w:lineRule="exact"/>
        <w:ind w:left="117"/>
        <w:rPr>
          <w:rFonts w:asciiTheme="minorHAnsi" w:hAnsiTheme="minorHAnsi" w:cstheme="minorHAnsi"/>
          <w:b w:val="0"/>
          <w:sz w:val="22"/>
          <w:szCs w:val="22"/>
        </w:rPr>
      </w:pPr>
      <w:r w:rsidRPr="00EF73C4">
        <w:rPr>
          <w:rFonts w:asciiTheme="minorHAnsi" w:hAnsiTheme="minorHAnsi" w:cstheme="minorHAnsi"/>
          <w:b w:val="0"/>
          <w:noProof/>
          <w:position w:val="-1"/>
          <w:sz w:val="22"/>
          <w:szCs w:val="22"/>
        </w:rPr>
        <w:lastRenderedPageBreak/>
        <mc:AlternateContent>
          <mc:Choice Requires="wpg">
            <w:drawing>
              <wp:inline distT="0" distB="0" distL="0" distR="0" wp14:anchorId="16C24FE4" wp14:editId="377F9580">
                <wp:extent cx="6355080" cy="56515"/>
                <wp:effectExtent l="0" t="0" r="0" b="635"/>
                <wp:docPr id="7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5080" cy="56515"/>
                          <a:chOff x="0" y="0"/>
                          <a:chExt cx="10008" cy="89"/>
                        </a:xfrm>
                      </wpg:grpSpPr>
                      <wps:wsp>
                        <wps:cNvPr id="7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08" cy="89"/>
                          </a:xfrm>
                          <a:prstGeom prst="rect">
                            <a:avLst/>
                          </a:prstGeom>
                          <a:solidFill>
                            <a:srgbClr val="A18E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17B29D" id="Group 71" o:spid="_x0000_s1026" style="width:500.4pt;height:4.45pt;mso-position-horizontal-relative:char;mso-position-vertical-relative:line" coordsize="1000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PeiWgIAAC0FAAAOAAAAZHJzL2Uyb0RvYy54bWykVNtu2zAMfR+wfxD0vtpOmzQ14hRBesGA&#10;bivW7QMUWb5gtqhRSpzu60tJTpu12Ev3IogiRfGcQ2pxue87tlNoW9AFz05SzpSWULa6LvjPHzef&#10;5pxZJ3QpOtCq4I/K8svlxw+LweRqAg10pUJGSbTNB1PwxjmTJ4mVjeqFPQGjNDkrwF44MrFOShQD&#10;Ze+7ZJKms2QALA2CVNbS6VV08mXIX1VKum9VZZVjXcGpNhdWDOvGr8lyIfIahWlaOZYh3lFFL1pN&#10;jz6nuhJOsC22b1L1rUSwULkTCX0CVdVKFTAQmix9heYWYWsCljofavNME1H7iqd3p5Vfd/fI2rLg&#10;5xlnWvSkUXiWkU3kDKbOKeYWzYO5x4iQtncgf1lyJ6/93q5jMNsMX6CkfGLrIJCzr7D3KQg22wcN&#10;Hp81UHvHJB3OTqfTdE5SSfJNZ9NsGjWSDQn55pZsrsd7WZqm1Gv+1vzCX0lEHt8LNY41eUDUaPaF&#10;S/t/XD40wqggkfU8HbicHLj8Th0odN0plp1GPkPcgUwbmWQa1g2FqRUiDI0SJZUV+Kfijy54w5IO&#10;76P23xSJ3KB1twp65jcFRyo7SCZ2d9ZFNg8hXkELXVvetF0XDKw36w7ZTtCQrbL59Ww1CvBXWKd9&#10;sAZ/LWb0JwGgxxSl2UD5SPgQ4qTSz0KbBvAPZwNNacHt761AxVn3WRNHF9nZmR/rYJxNzydk4LFn&#10;c+wRWlKqgjvO4nbt4lewNdjWDb2UBdAaVtSyVRuAe85jVWOx1D1j49NMhj4b/w8/9Md2iHr55ZZP&#10;AAAA//8DAFBLAwQUAAYACAAAACEAsEeCFNsAAAAEAQAADwAAAGRycy9kb3ducmV2LnhtbEyPQWvC&#10;QBCF74X+h2UKvdXdWFpsmo2I2J6kUBVKb2N2TILZ2ZBdk/jvu/ailwfDG977XjYfbSN66nztWEMy&#10;USCIC2dqLjXsth9PMxA+IBtsHJOGM3mY5/d3GabGDfxN/SaUIoawT1FDFUKbSumLiiz6iWuJo3dw&#10;ncUQz66UpsMhhttGTpV6lRZrjg0VtrSsqDhuTlbD54DD4jlZ9evjYXn+3b58/awT0vrxYVy8gwg0&#10;huszXPAjOuSRae9ObLxoNMQh4V8vnlIq7thrmL2BzDN5C5//AQAA//8DAFBLAQItABQABgAIAAAA&#10;IQC2gziS/gAAAOEBAAATAAAAAAAAAAAAAAAAAAAAAABbQ29udGVudF9UeXBlc10ueG1sUEsBAi0A&#10;FAAGAAgAAAAhADj9If/WAAAAlAEAAAsAAAAAAAAAAAAAAAAALwEAAF9yZWxzLy5yZWxzUEsBAi0A&#10;FAAGAAgAAAAhAKMo96JaAgAALQUAAA4AAAAAAAAAAAAAAAAALgIAAGRycy9lMm9Eb2MueG1sUEsB&#10;Ai0AFAAGAAgAAAAhALBHghTbAAAABAEAAA8AAAAAAAAAAAAAAAAAtAQAAGRycy9kb3ducmV2Lnht&#10;bFBLBQYAAAAABAAEAPMAAAC8BQAAAAA=&#10;">
                <v:rect id="Rectangle 13" o:spid="_x0000_s1027" style="position:absolute;width:10008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257wgAAANsAAAAPAAAAZHJzL2Rvd25yZXYueG1sRI9Ba8JA&#10;FITvgv9heYK3ZqOgldRVRCrYWxvj/Zl9TdJm36a7q8Z/3xUEj8PMfMMs171pxYWcbywrmCQpCOLS&#10;6oYrBcVh97IA4QOyxtYyKbiRh/VqOFhipu2Vv+iSh0pECPsMFdQhdJmUvqzJoE9sRxy9b+sMhihd&#10;JbXDa4SbVk7TdC4NNhwXauxoW1P5m5+NgvP2w81mp7/+Ni/yz92PLuSR35Uaj/rNG4hAfXiGH+29&#10;VvA6hfuX+APk6h8AAP//AwBQSwECLQAUAAYACAAAACEA2+H2y+4AAACFAQAAEwAAAAAAAAAAAAAA&#10;AAAAAAAAW0NvbnRlbnRfVHlwZXNdLnhtbFBLAQItABQABgAIAAAAIQBa9CxbvwAAABUBAAALAAAA&#10;AAAAAAAAAAAAAB8BAABfcmVscy8ucmVsc1BLAQItABQABgAIAAAAIQCFR257wgAAANsAAAAPAAAA&#10;AAAAAAAAAAAAAAcCAABkcnMvZG93bnJldi54bWxQSwUGAAAAAAMAAwC3AAAA9gIAAAAA&#10;" fillcolor="#a18e6a" stroked="f"/>
                <w10:anchorlock/>
              </v:group>
            </w:pict>
          </mc:Fallback>
        </mc:AlternateContent>
      </w:r>
    </w:p>
    <w:p w14:paraId="7486537D" w14:textId="77777777" w:rsidR="00EF73C4" w:rsidRPr="00EF73C4" w:rsidRDefault="00EF73C4" w:rsidP="00EF73C4">
      <w:pPr>
        <w:pStyle w:val="BodyText"/>
        <w:spacing w:before="10"/>
        <w:rPr>
          <w:rFonts w:asciiTheme="minorHAnsi" w:hAnsiTheme="minorHAnsi" w:cstheme="minorHAnsi"/>
          <w:sz w:val="22"/>
          <w:szCs w:val="22"/>
        </w:rPr>
      </w:pPr>
    </w:p>
    <w:p w14:paraId="73AD7049" w14:textId="1F67AC6A" w:rsidR="00B63D7D" w:rsidRPr="00B63D7D" w:rsidRDefault="00B63D7D" w:rsidP="00B63D7D">
      <w:pPr>
        <w:pStyle w:val="Heading2"/>
      </w:pPr>
      <w:r>
        <w:rPr>
          <w:w w:val="110"/>
        </w:rPr>
        <w:t>55-</w:t>
      </w:r>
      <w:r w:rsidRPr="00B63D7D">
        <w:rPr>
          <w:w w:val="110"/>
        </w:rPr>
        <w:t xml:space="preserve">Write a C Program to implement Simple </w:t>
      </w:r>
      <w:r w:rsidRPr="00B63D7D">
        <w:rPr>
          <w:w w:val="105"/>
        </w:rPr>
        <w:t xml:space="preserve">Calculator (Addition, Subtraction, Multiplication, </w:t>
      </w:r>
      <w:r w:rsidRPr="00B63D7D">
        <w:rPr>
          <w:w w:val="110"/>
        </w:rPr>
        <w:t>Division)</w:t>
      </w:r>
      <w:r w:rsidRPr="00B63D7D">
        <w:rPr>
          <w:spacing w:val="-38"/>
          <w:w w:val="110"/>
        </w:rPr>
        <w:t xml:space="preserve"> </w:t>
      </w:r>
      <w:r w:rsidRPr="00B63D7D">
        <w:rPr>
          <w:w w:val="110"/>
        </w:rPr>
        <w:t>using</w:t>
      </w:r>
      <w:r w:rsidRPr="00B63D7D">
        <w:rPr>
          <w:spacing w:val="-37"/>
          <w:w w:val="110"/>
        </w:rPr>
        <w:t xml:space="preserve"> </w:t>
      </w:r>
      <w:r w:rsidRPr="00B63D7D">
        <w:rPr>
          <w:w w:val="110"/>
        </w:rPr>
        <w:t>the</w:t>
      </w:r>
      <w:r w:rsidRPr="00B63D7D">
        <w:rPr>
          <w:spacing w:val="-38"/>
          <w:w w:val="110"/>
        </w:rPr>
        <w:t xml:space="preserve"> </w:t>
      </w:r>
      <w:r w:rsidRPr="00B63D7D">
        <w:rPr>
          <w:w w:val="110"/>
        </w:rPr>
        <w:t>concept</w:t>
      </w:r>
      <w:r w:rsidRPr="00B63D7D">
        <w:rPr>
          <w:spacing w:val="-37"/>
          <w:w w:val="110"/>
        </w:rPr>
        <w:t xml:space="preserve"> </w:t>
      </w:r>
      <w:r w:rsidRPr="00B63D7D">
        <w:rPr>
          <w:w w:val="110"/>
        </w:rPr>
        <w:t>of</w:t>
      </w:r>
      <w:r w:rsidRPr="00B63D7D">
        <w:rPr>
          <w:spacing w:val="-39"/>
          <w:w w:val="110"/>
        </w:rPr>
        <w:t xml:space="preserve"> </w:t>
      </w:r>
      <w:r w:rsidRPr="00B63D7D">
        <w:rPr>
          <w:w w:val="110"/>
        </w:rPr>
        <w:t>function</w:t>
      </w:r>
    </w:p>
    <w:p w14:paraId="7023C1D8" w14:textId="77777777" w:rsidR="00B63D7D" w:rsidRPr="00B63D7D" w:rsidRDefault="00B63D7D" w:rsidP="00B63D7D">
      <w:pPr>
        <w:spacing w:before="86" w:line="278" w:lineRule="auto"/>
        <w:ind w:right="620"/>
        <w:rPr>
          <w:b/>
          <w:sz w:val="24"/>
          <w:szCs w:val="24"/>
        </w:rPr>
      </w:pPr>
      <w:r w:rsidRPr="00B63D7D">
        <w:rPr>
          <w:b/>
          <w:w w:val="90"/>
          <w:sz w:val="24"/>
          <w:szCs w:val="24"/>
          <w:shd w:val="clear" w:color="auto" w:fill="F9F8F8"/>
        </w:rPr>
        <w:t>Theory: This Program prompts user for entering any integer number, finds the Addition,</w:t>
      </w:r>
      <w:r w:rsidRPr="00B63D7D">
        <w:rPr>
          <w:b/>
          <w:w w:val="90"/>
          <w:sz w:val="24"/>
          <w:szCs w:val="24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Subtraction,</w:t>
      </w:r>
      <w:r w:rsidRPr="00B63D7D">
        <w:rPr>
          <w:b/>
          <w:spacing w:val="-21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Multiplication,</w:t>
      </w:r>
      <w:r w:rsidRPr="00B63D7D">
        <w:rPr>
          <w:b/>
          <w:spacing w:val="-20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Division</w:t>
      </w:r>
      <w:r w:rsidRPr="00B63D7D">
        <w:rPr>
          <w:b/>
          <w:spacing w:val="-19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of</w:t>
      </w:r>
      <w:r w:rsidRPr="00B63D7D">
        <w:rPr>
          <w:b/>
          <w:spacing w:val="-20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input</w:t>
      </w:r>
      <w:r w:rsidRPr="00B63D7D">
        <w:rPr>
          <w:b/>
          <w:spacing w:val="-20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number</w:t>
      </w:r>
      <w:r w:rsidRPr="00B63D7D">
        <w:rPr>
          <w:b/>
          <w:spacing w:val="-20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and</w:t>
      </w:r>
      <w:r w:rsidRPr="00B63D7D">
        <w:rPr>
          <w:b/>
          <w:spacing w:val="-20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displays</w:t>
      </w:r>
      <w:r w:rsidRPr="00B63D7D">
        <w:rPr>
          <w:b/>
          <w:spacing w:val="-18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the</w:t>
      </w:r>
      <w:r w:rsidRPr="00B63D7D">
        <w:rPr>
          <w:b/>
          <w:spacing w:val="-20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output</w:t>
      </w:r>
      <w:r w:rsidRPr="00B63D7D">
        <w:rPr>
          <w:b/>
          <w:spacing w:val="-20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on</w:t>
      </w:r>
      <w:r w:rsidRPr="00B63D7D">
        <w:rPr>
          <w:b/>
          <w:spacing w:val="-19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screen.</w:t>
      </w:r>
      <w:r w:rsidRPr="00B63D7D">
        <w:rPr>
          <w:b/>
          <w:spacing w:val="-20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We</w:t>
      </w:r>
      <w:r w:rsidRPr="00B63D7D">
        <w:rPr>
          <w:b/>
          <w:w w:val="90"/>
          <w:sz w:val="24"/>
          <w:szCs w:val="24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will use a user defined functions to perform the</w:t>
      </w:r>
      <w:r w:rsidRPr="00B63D7D">
        <w:rPr>
          <w:b/>
          <w:spacing w:val="2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task.</w:t>
      </w:r>
    </w:p>
    <w:p w14:paraId="26D0711C" w14:textId="77777777" w:rsidR="00B63D7D" w:rsidRPr="00B63D7D" w:rsidRDefault="00B63D7D" w:rsidP="00B63D7D">
      <w:pPr>
        <w:pStyle w:val="Heading2"/>
        <w:spacing w:before="7"/>
        <w:rPr>
          <w:sz w:val="24"/>
          <w:szCs w:val="24"/>
        </w:rPr>
      </w:pPr>
      <w:r w:rsidRPr="00B63D7D">
        <w:rPr>
          <w:w w:val="115"/>
          <w:sz w:val="24"/>
          <w:szCs w:val="24"/>
        </w:rPr>
        <w:t>CODE:</w:t>
      </w:r>
    </w:p>
    <w:p w14:paraId="258FF98B" w14:textId="77777777" w:rsidR="00B63D7D" w:rsidRPr="00B63D7D" w:rsidRDefault="00B63D7D" w:rsidP="00B63D7D">
      <w:pPr>
        <w:pStyle w:val="BodyText"/>
        <w:spacing w:before="243"/>
        <w:ind w:left="852"/>
        <w:rPr>
          <w:sz w:val="24"/>
          <w:szCs w:val="24"/>
        </w:rPr>
      </w:pPr>
      <w:r w:rsidRPr="00B63D7D">
        <w:rPr>
          <w:w w:val="110"/>
          <w:sz w:val="24"/>
          <w:szCs w:val="24"/>
        </w:rPr>
        <w:t>#include&lt;stdio.h&gt;</w:t>
      </w:r>
    </w:p>
    <w:p w14:paraId="1F651015" w14:textId="77777777" w:rsidR="00B63D7D" w:rsidRPr="00B63D7D" w:rsidRDefault="00B63D7D" w:rsidP="00B63D7D">
      <w:pPr>
        <w:pStyle w:val="BodyText"/>
        <w:spacing w:before="52"/>
        <w:ind w:left="852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float sum(float a, float b)</w:t>
      </w:r>
    </w:p>
    <w:p w14:paraId="0326AD28" w14:textId="77777777" w:rsidR="00B63D7D" w:rsidRPr="00B63D7D" w:rsidRDefault="00B63D7D" w:rsidP="00B63D7D">
      <w:pPr>
        <w:pStyle w:val="BodyText"/>
        <w:spacing w:before="54"/>
        <w:ind w:left="852"/>
        <w:rPr>
          <w:sz w:val="24"/>
          <w:szCs w:val="24"/>
        </w:rPr>
      </w:pPr>
      <w:r w:rsidRPr="00B63D7D">
        <w:rPr>
          <w:w w:val="88"/>
          <w:sz w:val="24"/>
          <w:szCs w:val="24"/>
        </w:rPr>
        <w:t>{</w:t>
      </w:r>
    </w:p>
    <w:p w14:paraId="7DCD7B7E" w14:textId="77777777" w:rsidR="00B63D7D" w:rsidRPr="00B63D7D" w:rsidRDefault="00B63D7D" w:rsidP="00B63D7D">
      <w:pPr>
        <w:pStyle w:val="BodyText"/>
        <w:spacing w:before="52"/>
        <w:ind w:left="1130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return a+b;</w:t>
      </w:r>
    </w:p>
    <w:p w14:paraId="4F07982C" w14:textId="77777777" w:rsidR="00B63D7D" w:rsidRPr="00B63D7D" w:rsidRDefault="00B63D7D" w:rsidP="00B63D7D">
      <w:pPr>
        <w:pStyle w:val="BodyText"/>
        <w:spacing w:before="54"/>
        <w:ind w:left="852"/>
        <w:rPr>
          <w:sz w:val="24"/>
          <w:szCs w:val="24"/>
        </w:rPr>
      </w:pPr>
      <w:r w:rsidRPr="00B63D7D">
        <w:rPr>
          <w:w w:val="88"/>
          <w:sz w:val="24"/>
          <w:szCs w:val="24"/>
        </w:rPr>
        <w:t>}</w:t>
      </w:r>
    </w:p>
    <w:p w14:paraId="7165A314" w14:textId="77777777" w:rsidR="00B63D7D" w:rsidRPr="00B63D7D" w:rsidRDefault="00B63D7D" w:rsidP="00B63D7D">
      <w:pPr>
        <w:pStyle w:val="BodyText"/>
        <w:spacing w:before="51"/>
        <w:ind w:left="852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float diff(float a, float b)</w:t>
      </w:r>
    </w:p>
    <w:p w14:paraId="632E20F6" w14:textId="77777777" w:rsidR="00B63D7D" w:rsidRPr="00B63D7D" w:rsidRDefault="00B63D7D" w:rsidP="00B63D7D">
      <w:pPr>
        <w:pStyle w:val="BodyText"/>
        <w:spacing w:before="54"/>
        <w:ind w:left="852"/>
        <w:rPr>
          <w:sz w:val="24"/>
          <w:szCs w:val="24"/>
        </w:rPr>
      </w:pPr>
      <w:r w:rsidRPr="00B63D7D">
        <w:rPr>
          <w:w w:val="88"/>
          <w:sz w:val="24"/>
          <w:szCs w:val="24"/>
        </w:rPr>
        <w:t>{</w:t>
      </w:r>
    </w:p>
    <w:p w14:paraId="7BB37061" w14:textId="77777777" w:rsidR="00B63D7D" w:rsidRPr="00B63D7D" w:rsidRDefault="00B63D7D" w:rsidP="00B63D7D">
      <w:pPr>
        <w:pStyle w:val="BodyText"/>
        <w:spacing w:before="54"/>
        <w:ind w:left="1130"/>
        <w:rPr>
          <w:sz w:val="24"/>
          <w:szCs w:val="24"/>
        </w:rPr>
      </w:pPr>
      <w:r w:rsidRPr="00B63D7D">
        <w:rPr>
          <w:sz w:val="24"/>
          <w:szCs w:val="24"/>
        </w:rPr>
        <w:t>return a-b;</w:t>
      </w:r>
    </w:p>
    <w:p w14:paraId="2DEB3279" w14:textId="77777777" w:rsidR="00B63D7D" w:rsidRPr="00B63D7D" w:rsidRDefault="00B63D7D" w:rsidP="00B63D7D">
      <w:pPr>
        <w:pStyle w:val="BodyText"/>
        <w:spacing w:before="52"/>
        <w:ind w:left="852"/>
        <w:rPr>
          <w:sz w:val="24"/>
          <w:szCs w:val="24"/>
        </w:rPr>
      </w:pPr>
      <w:r w:rsidRPr="00B63D7D">
        <w:rPr>
          <w:w w:val="88"/>
          <w:sz w:val="24"/>
          <w:szCs w:val="24"/>
        </w:rPr>
        <w:t>}</w:t>
      </w:r>
    </w:p>
    <w:p w14:paraId="32FC21E7" w14:textId="77777777" w:rsidR="00B63D7D" w:rsidRPr="00B63D7D" w:rsidRDefault="00B63D7D" w:rsidP="00B63D7D">
      <w:pPr>
        <w:pStyle w:val="BodyText"/>
        <w:spacing w:before="55"/>
        <w:ind w:left="852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float prod(float a, float b)</w:t>
      </w:r>
    </w:p>
    <w:p w14:paraId="0DAD5B82" w14:textId="77777777" w:rsidR="00B63D7D" w:rsidRPr="00B63D7D" w:rsidRDefault="00B63D7D" w:rsidP="00B63D7D">
      <w:pPr>
        <w:pStyle w:val="BodyText"/>
        <w:spacing w:before="51"/>
        <w:ind w:left="852"/>
        <w:rPr>
          <w:sz w:val="24"/>
          <w:szCs w:val="24"/>
        </w:rPr>
      </w:pPr>
      <w:r w:rsidRPr="00B63D7D">
        <w:rPr>
          <w:w w:val="88"/>
          <w:sz w:val="24"/>
          <w:szCs w:val="24"/>
        </w:rPr>
        <w:t>{</w:t>
      </w:r>
    </w:p>
    <w:p w14:paraId="4E9C53BB" w14:textId="77777777" w:rsidR="00B63D7D" w:rsidRPr="00B63D7D" w:rsidRDefault="00B63D7D" w:rsidP="00B63D7D">
      <w:pPr>
        <w:pStyle w:val="BodyText"/>
        <w:spacing w:before="54"/>
        <w:ind w:left="1130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return a*b;</w:t>
      </w:r>
    </w:p>
    <w:p w14:paraId="5E450E0A" w14:textId="77777777" w:rsidR="00B63D7D" w:rsidRPr="00B63D7D" w:rsidRDefault="00B63D7D" w:rsidP="00B63D7D">
      <w:pPr>
        <w:pStyle w:val="BodyText"/>
        <w:spacing w:before="52"/>
        <w:ind w:left="852"/>
        <w:rPr>
          <w:sz w:val="24"/>
          <w:szCs w:val="24"/>
        </w:rPr>
      </w:pPr>
      <w:r w:rsidRPr="00B63D7D">
        <w:rPr>
          <w:w w:val="88"/>
          <w:sz w:val="24"/>
          <w:szCs w:val="24"/>
        </w:rPr>
        <w:t>}</w:t>
      </w:r>
    </w:p>
    <w:p w14:paraId="1A387F0F" w14:textId="77777777" w:rsidR="00B63D7D" w:rsidRPr="00B63D7D" w:rsidRDefault="00B63D7D" w:rsidP="00B63D7D">
      <w:pPr>
        <w:pStyle w:val="BodyText"/>
        <w:spacing w:before="54"/>
        <w:ind w:left="852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float div(float a, float b)</w:t>
      </w:r>
    </w:p>
    <w:p w14:paraId="046F2BBC" w14:textId="77777777" w:rsidR="00B63D7D" w:rsidRPr="00B63D7D" w:rsidRDefault="00B63D7D" w:rsidP="00B63D7D">
      <w:pPr>
        <w:pStyle w:val="BodyText"/>
        <w:spacing w:before="52"/>
        <w:ind w:left="852"/>
        <w:rPr>
          <w:sz w:val="24"/>
          <w:szCs w:val="24"/>
        </w:rPr>
      </w:pPr>
      <w:r w:rsidRPr="00B63D7D">
        <w:rPr>
          <w:w w:val="88"/>
          <w:sz w:val="24"/>
          <w:szCs w:val="24"/>
        </w:rPr>
        <w:t>{</w:t>
      </w:r>
    </w:p>
    <w:p w14:paraId="37ED7123" w14:textId="77777777" w:rsidR="00B63D7D" w:rsidRPr="00B63D7D" w:rsidRDefault="00B63D7D" w:rsidP="00B63D7D">
      <w:pPr>
        <w:pStyle w:val="BodyText"/>
        <w:spacing w:before="54" w:line="280" w:lineRule="auto"/>
        <w:ind w:left="1411" w:right="7776" w:hanging="281"/>
        <w:rPr>
          <w:sz w:val="24"/>
          <w:szCs w:val="24"/>
        </w:rPr>
      </w:pPr>
      <w:r w:rsidRPr="00B63D7D">
        <w:rPr>
          <w:w w:val="105"/>
          <w:sz w:val="24"/>
          <w:szCs w:val="24"/>
        </w:rPr>
        <w:t xml:space="preserve">if(b==0) </w:t>
      </w:r>
      <w:r w:rsidRPr="00B63D7D">
        <w:rPr>
          <w:sz w:val="24"/>
          <w:szCs w:val="24"/>
        </w:rPr>
        <w:t>return</w:t>
      </w:r>
      <w:r w:rsidRPr="00B63D7D">
        <w:rPr>
          <w:spacing w:val="-16"/>
          <w:sz w:val="24"/>
          <w:szCs w:val="24"/>
        </w:rPr>
        <w:t xml:space="preserve"> </w:t>
      </w:r>
      <w:r w:rsidRPr="00B63D7D">
        <w:rPr>
          <w:spacing w:val="-7"/>
          <w:sz w:val="24"/>
          <w:szCs w:val="24"/>
        </w:rPr>
        <w:t>0;</w:t>
      </w:r>
    </w:p>
    <w:p w14:paraId="2B1A1B24" w14:textId="77777777" w:rsidR="00B63D7D" w:rsidRPr="00B63D7D" w:rsidRDefault="00B63D7D" w:rsidP="00B63D7D">
      <w:pPr>
        <w:pStyle w:val="BodyText"/>
        <w:spacing w:line="321" w:lineRule="exact"/>
        <w:ind w:left="1130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return</w:t>
      </w:r>
      <w:r w:rsidRPr="00B63D7D">
        <w:rPr>
          <w:spacing w:val="-21"/>
          <w:w w:val="105"/>
          <w:sz w:val="24"/>
          <w:szCs w:val="24"/>
        </w:rPr>
        <w:t xml:space="preserve"> </w:t>
      </w:r>
      <w:r w:rsidRPr="00B63D7D">
        <w:rPr>
          <w:w w:val="105"/>
          <w:sz w:val="24"/>
          <w:szCs w:val="24"/>
        </w:rPr>
        <w:t>a/b;</w:t>
      </w:r>
    </w:p>
    <w:p w14:paraId="238FFC3C" w14:textId="77777777" w:rsidR="00B63D7D" w:rsidRPr="00B63D7D" w:rsidRDefault="00B63D7D" w:rsidP="00B63D7D">
      <w:pPr>
        <w:pStyle w:val="BodyText"/>
        <w:spacing w:before="54"/>
        <w:ind w:left="852"/>
        <w:rPr>
          <w:sz w:val="24"/>
          <w:szCs w:val="24"/>
        </w:rPr>
      </w:pPr>
      <w:r w:rsidRPr="00B63D7D">
        <w:rPr>
          <w:w w:val="88"/>
          <w:sz w:val="24"/>
          <w:szCs w:val="24"/>
        </w:rPr>
        <w:t>}</w:t>
      </w:r>
    </w:p>
    <w:p w14:paraId="65CC6090" w14:textId="77777777" w:rsidR="00B63D7D" w:rsidRPr="00B63D7D" w:rsidRDefault="00B63D7D" w:rsidP="00B63D7D">
      <w:pPr>
        <w:pStyle w:val="BodyText"/>
        <w:spacing w:before="52"/>
        <w:ind w:left="852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int main()</w:t>
      </w:r>
    </w:p>
    <w:p w14:paraId="6CA15B30" w14:textId="77777777" w:rsidR="00B63D7D" w:rsidRPr="00B63D7D" w:rsidRDefault="00B63D7D" w:rsidP="00B63D7D">
      <w:pPr>
        <w:pStyle w:val="BodyText"/>
        <w:spacing w:before="54"/>
        <w:ind w:left="852"/>
        <w:rPr>
          <w:sz w:val="24"/>
          <w:szCs w:val="24"/>
        </w:rPr>
      </w:pPr>
      <w:r w:rsidRPr="00B63D7D">
        <w:rPr>
          <w:w w:val="88"/>
          <w:sz w:val="24"/>
          <w:szCs w:val="24"/>
        </w:rPr>
        <w:t>{</w:t>
      </w:r>
    </w:p>
    <w:p w14:paraId="05342957" w14:textId="77777777" w:rsidR="00B63D7D" w:rsidRPr="00B63D7D" w:rsidRDefault="00B63D7D" w:rsidP="00B63D7D">
      <w:pPr>
        <w:pStyle w:val="BodyText"/>
        <w:spacing w:before="51"/>
        <w:ind w:left="1130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float a ,b;</w:t>
      </w:r>
    </w:p>
    <w:p w14:paraId="3D22AD79" w14:textId="77777777" w:rsidR="00B63D7D" w:rsidRPr="00B63D7D" w:rsidRDefault="00B63D7D" w:rsidP="00B63D7D">
      <w:pPr>
        <w:pStyle w:val="BodyText"/>
        <w:spacing w:before="55" w:line="278" w:lineRule="auto"/>
        <w:ind w:left="1130" w:right="5808"/>
        <w:rPr>
          <w:sz w:val="24"/>
          <w:szCs w:val="24"/>
        </w:rPr>
      </w:pPr>
      <w:r w:rsidRPr="00B63D7D">
        <w:rPr>
          <w:w w:val="110"/>
          <w:sz w:val="24"/>
          <w:szCs w:val="24"/>
        </w:rPr>
        <w:t>printf("Enter</w:t>
      </w:r>
      <w:r w:rsidRPr="00B63D7D">
        <w:rPr>
          <w:spacing w:val="-50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value</w:t>
      </w:r>
      <w:r w:rsidRPr="00B63D7D">
        <w:rPr>
          <w:spacing w:val="-50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of</w:t>
      </w:r>
      <w:r w:rsidRPr="00B63D7D">
        <w:rPr>
          <w:spacing w:val="-50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a</w:t>
      </w:r>
      <w:r w:rsidRPr="00B63D7D">
        <w:rPr>
          <w:spacing w:val="-50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"); scanf("%f",&amp;a); printf("Enter</w:t>
      </w:r>
      <w:r w:rsidRPr="00B63D7D">
        <w:rPr>
          <w:spacing w:val="-52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value</w:t>
      </w:r>
      <w:r w:rsidRPr="00B63D7D">
        <w:rPr>
          <w:spacing w:val="-52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of</w:t>
      </w:r>
      <w:r w:rsidRPr="00B63D7D">
        <w:rPr>
          <w:spacing w:val="-52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b</w:t>
      </w:r>
      <w:r w:rsidRPr="00B63D7D">
        <w:rPr>
          <w:spacing w:val="-51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"); scanf("%f",&amp;b);</w:t>
      </w:r>
    </w:p>
    <w:p w14:paraId="7665BDA4" w14:textId="77777777" w:rsidR="00B63D7D" w:rsidRPr="00B63D7D" w:rsidRDefault="00B63D7D" w:rsidP="00B63D7D">
      <w:pPr>
        <w:spacing w:line="278" w:lineRule="auto"/>
        <w:rPr>
          <w:sz w:val="24"/>
          <w:szCs w:val="24"/>
        </w:rPr>
        <w:sectPr w:rsidR="00B63D7D" w:rsidRPr="00B63D7D">
          <w:pgSz w:w="12240" w:h="15840"/>
          <w:pgMar w:top="980" w:right="680" w:bottom="1020" w:left="1020" w:header="0" w:footer="76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8292FBE" w14:textId="73C61B8A" w:rsidR="00B63D7D" w:rsidRPr="00B63D7D" w:rsidRDefault="00B63D7D" w:rsidP="00B63D7D">
      <w:pPr>
        <w:pStyle w:val="BodyText"/>
        <w:spacing w:line="88" w:lineRule="exact"/>
        <w:ind w:left="117"/>
        <w:rPr>
          <w:b w:val="0"/>
          <w:sz w:val="24"/>
          <w:szCs w:val="24"/>
        </w:rPr>
      </w:pPr>
      <w:r w:rsidRPr="00B63D7D">
        <w:rPr>
          <w:b w:val="0"/>
          <w:noProof/>
          <w:position w:val="-1"/>
          <w:sz w:val="24"/>
          <w:szCs w:val="24"/>
        </w:rPr>
        <w:lastRenderedPageBreak/>
        <mc:AlternateContent>
          <mc:Choice Requires="wpg">
            <w:drawing>
              <wp:inline distT="0" distB="0" distL="0" distR="0" wp14:anchorId="275A4879" wp14:editId="198A9014">
                <wp:extent cx="6355080" cy="56515"/>
                <wp:effectExtent l="0" t="0" r="0" b="3810"/>
                <wp:docPr id="176" name="Group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5080" cy="56515"/>
                          <a:chOff x="0" y="0"/>
                          <a:chExt cx="10008" cy="89"/>
                        </a:xfrm>
                      </wpg:grpSpPr>
                      <wps:wsp>
                        <wps:cNvPr id="177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08" cy="89"/>
                          </a:xfrm>
                          <a:prstGeom prst="rect">
                            <a:avLst/>
                          </a:prstGeom>
                          <a:solidFill>
                            <a:srgbClr val="A18E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94250C" id="Group 176" o:spid="_x0000_s1026" style="width:500.4pt;height:4.45pt;mso-position-horizontal-relative:char;mso-position-vertical-relative:line" coordsize="1000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7HsWgIAADAFAAAOAAAAZHJzL2Uyb0RvYy54bWykVNtu2zAMfR+wfxD0vtjumkuNOkXQSzCg&#10;24p1+wBFli+YLWqUEif7+lGSm2Yt9tK9CKJIUTznkLq82vcd2ym0LeiCZ5OUM6UllK2uC/7j+92H&#10;BWfWCV2KDrQq+EFZfrV8/+5yMLk6gwa6UiGjJNrmgyl445zJk8TKRvXCTsAoTc4KsBeOTKyTEsVA&#10;2fsuOUvTWTIAlgZBKmvp9CY6+TLkryol3deqssqxruBUmwsrhnXj12R5KfIahWlaOZYh3lBFL1pN&#10;jx5T3Qgn2BbbV6n6ViJYqNxEQp9AVbVSBQyEJktfoFkjbE3AUudDbY40EbUveHpzWvll94CsLUm7&#10;+YwzLXoSKbzL/AHRM5g6p6g1mkfzgBEjbe9B/rTkTl76vV3HYLYZPkNJCcXWQaBnX2HvUxBwtg8q&#10;HI4qqL1jkg5nH6fTdEFiSfJNZ9NsGlWSDUn56pZsbsd7WZqm1G3+1uLCX0lEHt8LNY41eUDUavaZ&#10;Tft/bD42wqggkvU8HdmcP7H5jZpQ6LpT7CKLhIbAJzZtpJJpuG4oTK0QYWiUKKmuEE/Vn1zwhiUh&#10;3sbtvzkSuUHr1gp65jcFRyo7aCZ299ZFOp9CvIQWura8a7suGFhvrjtkO0FztsoWt7PVqMBfYZ32&#10;wRr8tZjRnwSAHlPUZgPlgfAhxGGlz4U2DeBvzgYa1ILbX1uBirPukyaOLrLzcz/ZwTifzs/IwFPP&#10;5tQjtKRUBXecxe21i7/B1mBbN/RSFkBrWFHPVm0A7jmPVY3FUvuMnU9jGRpt/EL83J/aIer5o1v+&#10;AQAA//8DAFBLAwQUAAYACAAAACEAsEeCFNsAAAAEAQAADwAAAGRycy9kb3ducmV2LnhtbEyPQWvC&#10;QBCF74X+h2UKvdXdWFpsmo2I2J6kUBVKb2N2TILZ2ZBdk/jvu/ailwfDG977XjYfbSN66nztWEMy&#10;USCIC2dqLjXsth9PMxA+IBtsHJOGM3mY5/d3GabGDfxN/SaUIoawT1FDFUKbSumLiiz6iWuJo3dw&#10;ncUQz66UpsMhhttGTpV6lRZrjg0VtrSsqDhuTlbD54DD4jlZ9evjYXn+3b58/awT0vrxYVy8gwg0&#10;huszXPAjOuSRae9ObLxoNMQh4V8vnlIq7thrmL2BzDN5C5//AQAA//8DAFBLAQItABQABgAIAAAA&#10;IQC2gziS/gAAAOEBAAATAAAAAAAAAAAAAAAAAAAAAABbQ29udGVudF9UeXBlc10ueG1sUEsBAi0A&#10;FAAGAAgAAAAhADj9If/WAAAAlAEAAAsAAAAAAAAAAAAAAAAALwEAAF9yZWxzLy5yZWxzUEsBAi0A&#10;FAAGAAgAAAAhAClXsexaAgAAMAUAAA4AAAAAAAAAAAAAAAAALgIAAGRycy9lMm9Eb2MueG1sUEsB&#10;Ai0AFAAGAAgAAAAhALBHghTbAAAABAEAAA8AAAAAAAAAAAAAAAAAtAQAAGRycy9kb3ducmV2Lnht&#10;bFBLBQYAAAAABAAEAPMAAAC8BQAAAAA=&#10;">
                <v:rect id="Rectangle 91" o:spid="_x0000_s1027" style="position:absolute;width:10008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OeOwQAAANwAAAAPAAAAZHJzL2Rvd25yZXYueG1sRE9Na8JA&#10;EL0X/A/LCL2ZjQW1RFcRqdDebBrvY3ZMotnZdHfV+O/dgtDbPN7nLFa9acWVnG8sKxgnKQji0uqG&#10;KwXFz3b0DsIHZI2tZVJwJw+r5eBlgZm2N/6max4qEUPYZ6igDqHLpPRlTQZ9YjviyB2tMxgidJXU&#10;Dm8x3LTyLU2n0mDDsaHGjjY1lef8YhRcNl9uMjn89vdpke+2J13IPX8o9Trs13MQgfrwL366P3Wc&#10;P5vB3zPxArl8AAAA//8DAFBLAQItABQABgAIAAAAIQDb4fbL7gAAAIUBAAATAAAAAAAAAAAAAAAA&#10;AAAAAABbQ29udGVudF9UeXBlc10ueG1sUEsBAi0AFAAGAAgAAAAhAFr0LFu/AAAAFQEAAAsAAAAA&#10;AAAAAAAAAAAAHwEAAF9yZWxzLy5yZWxzUEsBAi0AFAAGAAgAAAAhAHGQ547BAAAA3AAAAA8AAAAA&#10;AAAAAAAAAAAABwIAAGRycy9kb3ducmV2LnhtbFBLBQYAAAAAAwADALcAAAD1AgAAAAA=&#10;" fillcolor="#a18e6a" stroked="f"/>
                <w10:anchorlock/>
              </v:group>
            </w:pict>
          </mc:Fallback>
        </mc:AlternateContent>
      </w:r>
    </w:p>
    <w:p w14:paraId="1F196CE8" w14:textId="77777777" w:rsidR="00B63D7D" w:rsidRPr="00B63D7D" w:rsidRDefault="00B63D7D" w:rsidP="00B63D7D">
      <w:pPr>
        <w:pStyle w:val="BodyText"/>
        <w:spacing w:before="10"/>
        <w:rPr>
          <w:sz w:val="24"/>
          <w:szCs w:val="24"/>
        </w:rPr>
      </w:pPr>
    </w:p>
    <w:p w14:paraId="2D73D4CD" w14:textId="77777777" w:rsidR="00B63D7D" w:rsidRPr="00B63D7D" w:rsidRDefault="00B63D7D" w:rsidP="00B63D7D">
      <w:pPr>
        <w:pStyle w:val="BodyText"/>
        <w:spacing w:before="103" w:line="278" w:lineRule="auto"/>
        <w:ind w:left="1130" w:right="6928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float c; c=sum(a,b);</w:t>
      </w:r>
    </w:p>
    <w:p w14:paraId="4FB7921D" w14:textId="77777777" w:rsidR="00B63D7D" w:rsidRPr="00B63D7D" w:rsidRDefault="00B63D7D" w:rsidP="00B63D7D">
      <w:pPr>
        <w:pStyle w:val="BodyText"/>
        <w:spacing w:before="2" w:line="278" w:lineRule="auto"/>
        <w:ind w:left="1130" w:right="5012"/>
        <w:rPr>
          <w:sz w:val="24"/>
          <w:szCs w:val="24"/>
        </w:rPr>
      </w:pPr>
      <w:r w:rsidRPr="00B63D7D">
        <w:rPr>
          <w:w w:val="110"/>
          <w:sz w:val="24"/>
          <w:szCs w:val="24"/>
        </w:rPr>
        <w:t>printf("Sum</w:t>
      </w:r>
      <w:r w:rsidRPr="00B63D7D">
        <w:rPr>
          <w:spacing w:val="-21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of</w:t>
      </w:r>
      <w:r w:rsidRPr="00B63D7D">
        <w:rPr>
          <w:spacing w:val="-22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a</w:t>
      </w:r>
      <w:r w:rsidRPr="00B63D7D">
        <w:rPr>
          <w:spacing w:val="-22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&amp;</w:t>
      </w:r>
      <w:r w:rsidRPr="00B63D7D">
        <w:rPr>
          <w:spacing w:val="-21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b</w:t>
      </w:r>
      <w:r w:rsidRPr="00B63D7D">
        <w:rPr>
          <w:spacing w:val="-22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is</w:t>
      </w:r>
      <w:r w:rsidRPr="00B63D7D">
        <w:rPr>
          <w:spacing w:val="-21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%f\n",c); c=diff(a,b);</w:t>
      </w:r>
    </w:p>
    <w:p w14:paraId="506D53FA" w14:textId="77777777" w:rsidR="00B63D7D" w:rsidRPr="00B63D7D" w:rsidRDefault="00B63D7D" w:rsidP="00B63D7D">
      <w:pPr>
        <w:pStyle w:val="BodyText"/>
        <w:spacing w:before="2" w:line="278" w:lineRule="auto"/>
        <w:ind w:left="1130" w:right="4149"/>
        <w:rPr>
          <w:sz w:val="24"/>
          <w:szCs w:val="24"/>
        </w:rPr>
      </w:pPr>
      <w:r w:rsidRPr="00B63D7D">
        <w:rPr>
          <w:w w:val="110"/>
          <w:sz w:val="24"/>
          <w:szCs w:val="24"/>
        </w:rPr>
        <w:t>printf("Difference</w:t>
      </w:r>
      <w:r w:rsidRPr="00B63D7D">
        <w:rPr>
          <w:spacing w:val="-30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of</w:t>
      </w:r>
      <w:r w:rsidRPr="00B63D7D">
        <w:rPr>
          <w:spacing w:val="-31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a</w:t>
      </w:r>
      <w:r w:rsidRPr="00B63D7D">
        <w:rPr>
          <w:spacing w:val="-31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&amp;</w:t>
      </w:r>
      <w:r w:rsidRPr="00B63D7D">
        <w:rPr>
          <w:spacing w:val="-30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b</w:t>
      </w:r>
      <w:r w:rsidRPr="00B63D7D">
        <w:rPr>
          <w:spacing w:val="-30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is</w:t>
      </w:r>
      <w:r w:rsidRPr="00B63D7D">
        <w:rPr>
          <w:spacing w:val="-30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%f\n",c); c=prod(a,b);</w:t>
      </w:r>
    </w:p>
    <w:p w14:paraId="0D3B77D0" w14:textId="77777777" w:rsidR="00B63D7D" w:rsidRPr="00B63D7D" w:rsidRDefault="00B63D7D" w:rsidP="00B63D7D">
      <w:pPr>
        <w:pStyle w:val="BodyText"/>
        <w:spacing w:before="2" w:line="278" w:lineRule="auto"/>
        <w:ind w:left="1130" w:right="4535"/>
        <w:rPr>
          <w:sz w:val="24"/>
          <w:szCs w:val="24"/>
        </w:rPr>
      </w:pPr>
      <w:r w:rsidRPr="00B63D7D">
        <w:rPr>
          <w:w w:val="110"/>
          <w:sz w:val="24"/>
          <w:szCs w:val="24"/>
        </w:rPr>
        <w:t>printf("Product</w:t>
      </w:r>
      <w:r w:rsidRPr="00B63D7D">
        <w:rPr>
          <w:spacing w:val="-30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of</w:t>
      </w:r>
      <w:r w:rsidRPr="00B63D7D">
        <w:rPr>
          <w:spacing w:val="-29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a</w:t>
      </w:r>
      <w:r w:rsidRPr="00B63D7D">
        <w:rPr>
          <w:spacing w:val="-30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&amp;</w:t>
      </w:r>
      <w:r w:rsidRPr="00B63D7D">
        <w:rPr>
          <w:spacing w:val="-28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b</w:t>
      </w:r>
      <w:r w:rsidRPr="00B63D7D">
        <w:rPr>
          <w:spacing w:val="-30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is</w:t>
      </w:r>
      <w:r w:rsidRPr="00B63D7D">
        <w:rPr>
          <w:spacing w:val="-28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%f\n",c); c=div(a,b);</w:t>
      </w:r>
    </w:p>
    <w:p w14:paraId="3D701FCF" w14:textId="77777777" w:rsidR="00B63D7D" w:rsidRPr="00B63D7D" w:rsidRDefault="00B63D7D" w:rsidP="00B63D7D">
      <w:pPr>
        <w:pStyle w:val="BodyText"/>
        <w:spacing w:before="1" w:line="280" w:lineRule="auto"/>
        <w:ind w:left="1130" w:right="4362"/>
        <w:rPr>
          <w:sz w:val="24"/>
          <w:szCs w:val="24"/>
        </w:rPr>
      </w:pPr>
      <w:r w:rsidRPr="00B63D7D">
        <w:rPr>
          <w:w w:val="110"/>
          <w:sz w:val="24"/>
          <w:szCs w:val="24"/>
        </w:rPr>
        <w:t>printf("Division of a &amp; b is %f\n",c); return 0;</w:t>
      </w:r>
    </w:p>
    <w:p w14:paraId="1181195A" w14:textId="77777777" w:rsidR="00B63D7D" w:rsidRPr="00B63D7D" w:rsidRDefault="00B63D7D" w:rsidP="00B63D7D">
      <w:pPr>
        <w:pStyle w:val="BodyText"/>
        <w:spacing w:line="321" w:lineRule="exact"/>
        <w:ind w:left="852"/>
        <w:rPr>
          <w:sz w:val="24"/>
          <w:szCs w:val="24"/>
        </w:rPr>
      </w:pPr>
      <w:r w:rsidRPr="00B63D7D">
        <w:rPr>
          <w:w w:val="88"/>
          <w:sz w:val="24"/>
          <w:szCs w:val="24"/>
        </w:rPr>
        <w:t>}</w:t>
      </w:r>
    </w:p>
    <w:p w14:paraId="20B63A4F" w14:textId="77777777" w:rsidR="00B63D7D" w:rsidRPr="00B63D7D" w:rsidRDefault="00B63D7D" w:rsidP="00B63D7D">
      <w:pPr>
        <w:pStyle w:val="Heading2"/>
        <w:spacing w:before="56"/>
        <w:rPr>
          <w:sz w:val="24"/>
          <w:szCs w:val="24"/>
        </w:rPr>
      </w:pPr>
      <w:r w:rsidRPr="00B63D7D">
        <w:rPr>
          <w:sz w:val="24"/>
          <w:szCs w:val="24"/>
        </w:rPr>
        <w:t>OUTPUT:</w:t>
      </w:r>
    </w:p>
    <w:p w14:paraId="09E7AD69" w14:textId="77777777" w:rsidR="00B63D7D" w:rsidRPr="00B63D7D" w:rsidRDefault="00B63D7D" w:rsidP="00B63D7D">
      <w:pPr>
        <w:pStyle w:val="BodyText"/>
        <w:spacing w:before="4"/>
        <w:rPr>
          <w:b w:val="0"/>
          <w:sz w:val="24"/>
          <w:szCs w:val="24"/>
        </w:rPr>
      </w:pPr>
      <w:r w:rsidRPr="00B63D7D">
        <w:rPr>
          <w:noProof/>
          <w:sz w:val="24"/>
          <w:szCs w:val="24"/>
        </w:rPr>
        <w:drawing>
          <wp:anchor distT="0" distB="0" distL="0" distR="0" simplePos="0" relativeHeight="251680768" behindDoc="0" locked="0" layoutInCell="1" allowOverlap="1" wp14:anchorId="05F099B5" wp14:editId="7A456B4C">
            <wp:simplePos x="0" y="0"/>
            <wp:positionH relativeFrom="page">
              <wp:posOffset>731519</wp:posOffset>
            </wp:positionH>
            <wp:positionV relativeFrom="paragraph">
              <wp:posOffset>152989</wp:posOffset>
            </wp:positionV>
            <wp:extent cx="6294241" cy="2114931"/>
            <wp:effectExtent l="0" t="0" r="0" b="0"/>
            <wp:wrapTopAndBottom/>
            <wp:docPr id="131" name="image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66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4241" cy="2114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F45E47" w14:textId="77777777" w:rsidR="00B63D7D" w:rsidRPr="00B63D7D" w:rsidRDefault="00B63D7D" w:rsidP="00B63D7D">
      <w:pPr>
        <w:rPr>
          <w:sz w:val="24"/>
          <w:szCs w:val="24"/>
        </w:rPr>
        <w:sectPr w:rsidR="00B63D7D" w:rsidRPr="00B63D7D">
          <w:pgSz w:w="12240" w:h="15840"/>
          <w:pgMar w:top="980" w:right="680" w:bottom="1040" w:left="1020" w:header="0" w:footer="76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4D18810" w14:textId="37491A51" w:rsidR="00B63D7D" w:rsidRPr="00B63D7D" w:rsidRDefault="00B63D7D" w:rsidP="00B63D7D">
      <w:pPr>
        <w:pStyle w:val="BodyText"/>
        <w:spacing w:line="88" w:lineRule="exact"/>
        <w:ind w:left="117"/>
        <w:rPr>
          <w:b w:val="0"/>
          <w:sz w:val="24"/>
          <w:szCs w:val="24"/>
        </w:rPr>
      </w:pPr>
      <w:r w:rsidRPr="00B63D7D">
        <w:rPr>
          <w:b w:val="0"/>
          <w:noProof/>
          <w:position w:val="-1"/>
          <w:sz w:val="24"/>
          <w:szCs w:val="24"/>
        </w:rPr>
        <w:lastRenderedPageBreak/>
        <mc:AlternateContent>
          <mc:Choice Requires="wpg">
            <w:drawing>
              <wp:inline distT="0" distB="0" distL="0" distR="0" wp14:anchorId="4D9B1A6E" wp14:editId="06138E5C">
                <wp:extent cx="6355080" cy="56515"/>
                <wp:effectExtent l="0" t="0" r="0" b="3810"/>
                <wp:docPr id="174" name="Group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5080" cy="56515"/>
                          <a:chOff x="0" y="0"/>
                          <a:chExt cx="10008" cy="89"/>
                        </a:xfrm>
                      </wpg:grpSpPr>
                      <wps:wsp>
                        <wps:cNvPr id="175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08" cy="89"/>
                          </a:xfrm>
                          <a:prstGeom prst="rect">
                            <a:avLst/>
                          </a:prstGeom>
                          <a:solidFill>
                            <a:srgbClr val="A18E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83B187" id="Group 174" o:spid="_x0000_s1026" style="width:500.4pt;height:4.45pt;mso-position-horizontal-relative:char;mso-position-vertical-relative:line" coordsize="1000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NCrWQIAADAFAAAOAAAAZHJzL2Uyb0RvYy54bWykVNtu2zAMfR+wfxD0vtru4jQ16hRBbxjQ&#10;bcW6fYAiyxfMFjVKidN9fSnJTdMWe+leBFGkKJ5zSJ2d74aebRXaDnTJs6OUM6UlVJ1uSv7r5/Wn&#10;BWfWCV2JHrQq+YOy/Hz58cPZaAp1DC30lUJGSbQtRlPy1jlTJImVrRqEPQKjNDlrwEE4MrFJKhQj&#10;ZR/65DhN58kIWBkEqayl08vo5MuQv66VdN/r2irH+pJTbS6sGNa1X5PlmSgaFKbt5FSGeEcVg+g0&#10;PbpPdSmcYBvs3qQaOolgoXZHEoYE6rqTKmAgNFn6Cs0NwsYELE0xNmZPE1H7iqd3p5XftnfIuoq0&#10;O5lxpsVAIoV3mT8gekbTFBR1g+be3GHESNtbkL8tuZPXfm83MZitx69QUUKxcRDo2dU4+BQEnO2C&#10;Cg97FdTOMUmH8895ni5ILEm+fJ5neVRJtiTlm1uyvZruZWmaUrf5W4tTfyURRXwv1DjV5AFRq9ln&#10;Nu3/sXnfCqOCSNbztGczf2LzBzWh0E2vWCzLv0+BT2zaSCXTcNFSmFohwtgqUVFdWYDx4oI3LAnx&#10;Pm7/zZEoDFp3o2BgflNypLKDZmJ7a12k8ynES2ih76rrru+Dgc36oke2FTRnq2xxNV9NCrwI67UP&#10;1uCvxYz+hOSJmKI2a6geCB9CHFb6XGjTAv7lbKRBLbn9sxGoOOu/aOLoNJvN/GQHY5afHJOBh571&#10;oUdoSalK7jiL2wsXf4ONwa5p6aUsgNawop6tuwDc1xermoql9pk6n8YyNNr0hfi5P7RD1PNHt3wE&#10;AAD//wMAUEsDBBQABgAIAAAAIQCwR4IU2wAAAAQBAAAPAAAAZHJzL2Rvd25yZXYueG1sTI9Ba8JA&#10;EIXvhf6HZQq91d1YWmyajYjYnqRQFUpvY3ZMgtnZkF2T+O+79qKXB8Mb3vteNh9tI3rqfO1YQzJR&#10;IIgLZ2ouNey2H08zED4gG2wck4YzeZjn93cZpsYN/E39JpQihrBPUUMVQptK6YuKLPqJa4mjd3Cd&#10;xRDPrpSmwyGG20ZOlXqVFmuODRW2tKyoOG5OVsPngMPiOVn16+Nhef7dvnz9rBPS+vFhXLyDCDSG&#10;6zNc8CM65JFp705svGg0xCHhXy+eUiru2GuYvYHMM3kLn/8BAAD//wMAUEsBAi0AFAAGAAgAAAAh&#10;ALaDOJL+AAAA4QEAABMAAAAAAAAAAAAAAAAAAAAAAFtDb250ZW50X1R5cGVzXS54bWxQSwECLQAU&#10;AAYACAAAACEAOP0h/9YAAACUAQAACwAAAAAAAAAAAAAAAAAvAQAAX3JlbHMvLnJlbHNQSwECLQAU&#10;AAYACAAAACEAz+jQq1kCAAAwBQAADgAAAAAAAAAAAAAAAAAuAgAAZHJzL2Uyb0RvYy54bWxQSwEC&#10;LQAUAAYACAAAACEAsEeCFNsAAAAEAQAADwAAAAAAAAAAAAAAAACzBAAAZHJzL2Rvd25yZXYueG1s&#10;UEsFBgAAAAAEAAQA8wAAALsFAAAAAA==&#10;">
                <v:rect id="Rectangle 89" o:spid="_x0000_s1027" style="position:absolute;width:10008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txiwQAAANwAAAAPAAAAZHJzL2Rvd25yZXYueG1sRE9Na8JA&#10;EL0X+h+WEbzVjUJsSV1FREFvNqb3aXZMotnZdHfV+O+7gtDbPN7nzBa9acWVnG8sKxiPEhDEpdUN&#10;VwqKw+btA4QPyBpby6TgTh4W89eXGWba3viLrnmoRAxhn6GCOoQuk9KXNRn0I9sRR+5oncEQoauk&#10;dniL4aaVkySZSoMNx4YaO1rVVJ7zi1FwWe1cmv789vdpke83J13Ib14rNRz0y08QgfrwL366tzrO&#10;f0/h8Uy8QM7/AAAA//8DAFBLAQItABQABgAIAAAAIQDb4fbL7gAAAIUBAAATAAAAAAAAAAAAAAAA&#10;AAAAAABbQ29udGVudF9UeXBlc10ueG1sUEsBAi0AFAAGAAgAAAAhAFr0LFu/AAAAFQEAAAsAAAAA&#10;AAAAAAAAAAAAHwEAAF9yZWxzLy5yZWxzUEsBAi0AFAAGAAgAAAAhAO4O3GLBAAAA3AAAAA8AAAAA&#10;AAAAAAAAAAAABwIAAGRycy9kb3ducmV2LnhtbFBLBQYAAAAAAwADALcAAAD1AgAAAAA=&#10;" fillcolor="#a18e6a" stroked="f"/>
                <w10:anchorlock/>
              </v:group>
            </w:pict>
          </mc:Fallback>
        </mc:AlternateContent>
      </w:r>
    </w:p>
    <w:p w14:paraId="455D7F1E" w14:textId="77777777" w:rsidR="00B63D7D" w:rsidRPr="00B63D7D" w:rsidRDefault="00B63D7D" w:rsidP="00B63D7D">
      <w:pPr>
        <w:pStyle w:val="BodyText"/>
        <w:spacing w:before="1"/>
        <w:rPr>
          <w:b w:val="0"/>
          <w:sz w:val="24"/>
          <w:szCs w:val="24"/>
        </w:rPr>
      </w:pPr>
    </w:p>
    <w:p w14:paraId="2EE2694E" w14:textId="4B0E218F" w:rsidR="00B63D7D" w:rsidRPr="00A72BEE" w:rsidRDefault="00A72BEE" w:rsidP="00A72BEE">
      <w:pPr>
        <w:pStyle w:val="Heading2"/>
      </w:pPr>
      <w:r>
        <w:rPr>
          <w:w w:val="110"/>
        </w:rPr>
        <w:t>56-</w:t>
      </w:r>
      <w:r w:rsidR="00B63D7D" w:rsidRPr="00A72BEE">
        <w:rPr>
          <w:w w:val="110"/>
        </w:rPr>
        <w:t>Write</w:t>
      </w:r>
      <w:r w:rsidR="00B63D7D" w:rsidRPr="00A72BEE">
        <w:rPr>
          <w:spacing w:val="-44"/>
          <w:w w:val="110"/>
        </w:rPr>
        <w:t xml:space="preserve"> </w:t>
      </w:r>
      <w:r w:rsidR="00B63D7D" w:rsidRPr="00A72BEE">
        <w:rPr>
          <w:w w:val="110"/>
        </w:rPr>
        <w:t>a</w:t>
      </w:r>
      <w:r w:rsidR="00B63D7D" w:rsidRPr="00A72BEE">
        <w:rPr>
          <w:spacing w:val="-48"/>
          <w:w w:val="110"/>
        </w:rPr>
        <w:t xml:space="preserve"> </w:t>
      </w:r>
      <w:r w:rsidR="00B63D7D" w:rsidRPr="00A72BEE">
        <w:rPr>
          <w:w w:val="110"/>
        </w:rPr>
        <w:t>C</w:t>
      </w:r>
      <w:r w:rsidR="00B63D7D" w:rsidRPr="00A72BEE">
        <w:rPr>
          <w:spacing w:val="-44"/>
          <w:w w:val="110"/>
        </w:rPr>
        <w:t xml:space="preserve"> </w:t>
      </w:r>
      <w:r w:rsidR="00B63D7D" w:rsidRPr="00A72BEE">
        <w:rPr>
          <w:w w:val="110"/>
        </w:rPr>
        <w:t>Program</w:t>
      </w:r>
      <w:r w:rsidR="00B63D7D" w:rsidRPr="00A72BEE">
        <w:rPr>
          <w:spacing w:val="-44"/>
          <w:w w:val="110"/>
        </w:rPr>
        <w:t xml:space="preserve"> </w:t>
      </w:r>
      <w:r w:rsidR="00B63D7D" w:rsidRPr="00A72BEE">
        <w:rPr>
          <w:w w:val="110"/>
        </w:rPr>
        <w:t>to</w:t>
      </w:r>
      <w:r w:rsidR="00B63D7D" w:rsidRPr="00A72BEE">
        <w:rPr>
          <w:spacing w:val="-45"/>
          <w:w w:val="110"/>
        </w:rPr>
        <w:t xml:space="preserve"> </w:t>
      </w:r>
      <w:r w:rsidR="00B63D7D" w:rsidRPr="00A72BEE">
        <w:rPr>
          <w:w w:val="110"/>
        </w:rPr>
        <w:t>swap</w:t>
      </w:r>
      <w:r w:rsidR="00B63D7D" w:rsidRPr="00A72BEE">
        <w:rPr>
          <w:spacing w:val="-45"/>
          <w:w w:val="110"/>
        </w:rPr>
        <w:t xml:space="preserve"> </w:t>
      </w:r>
      <w:r w:rsidR="00B63D7D" w:rsidRPr="00A72BEE">
        <w:rPr>
          <w:w w:val="110"/>
        </w:rPr>
        <w:t>two</w:t>
      </w:r>
      <w:r w:rsidR="00B63D7D" w:rsidRPr="00A72BEE">
        <w:rPr>
          <w:spacing w:val="-44"/>
          <w:w w:val="110"/>
        </w:rPr>
        <w:t xml:space="preserve"> </w:t>
      </w:r>
      <w:r w:rsidR="00B63D7D" w:rsidRPr="00A72BEE">
        <w:rPr>
          <w:w w:val="110"/>
        </w:rPr>
        <w:t>values</w:t>
      </w:r>
      <w:r w:rsidR="00B63D7D" w:rsidRPr="00A72BEE">
        <w:rPr>
          <w:spacing w:val="-43"/>
          <w:w w:val="110"/>
        </w:rPr>
        <w:t xml:space="preserve"> </w:t>
      </w:r>
      <w:r w:rsidR="00B63D7D" w:rsidRPr="00A72BEE">
        <w:rPr>
          <w:w w:val="110"/>
        </w:rPr>
        <w:t>using function</w:t>
      </w:r>
    </w:p>
    <w:p w14:paraId="665B7C2A" w14:textId="77777777" w:rsidR="00B63D7D" w:rsidRPr="00B63D7D" w:rsidRDefault="00B63D7D" w:rsidP="00A72BEE">
      <w:pPr>
        <w:spacing w:before="86" w:line="278" w:lineRule="auto"/>
        <w:ind w:right="846"/>
        <w:rPr>
          <w:b/>
          <w:sz w:val="24"/>
          <w:szCs w:val="24"/>
        </w:rPr>
      </w:pPr>
      <w:r w:rsidRPr="00B63D7D">
        <w:rPr>
          <w:b/>
          <w:w w:val="90"/>
          <w:sz w:val="24"/>
          <w:szCs w:val="24"/>
          <w:shd w:val="clear" w:color="auto" w:fill="F9F8F8"/>
        </w:rPr>
        <w:t>Theory:</w:t>
      </w:r>
      <w:r w:rsidRPr="00B63D7D">
        <w:rPr>
          <w:b/>
          <w:spacing w:val="-27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Swapping</w:t>
      </w:r>
      <w:r w:rsidRPr="00B63D7D">
        <w:rPr>
          <w:b/>
          <w:spacing w:val="-27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two</w:t>
      </w:r>
      <w:r w:rsidRPr="00B63D7D">
        <w:rPr>
          <w:b/>
          <w:spacing w:val="-27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variables</w:t>
      </w:r>
      <w:r w:rsidRPr="00B63D7D">
        <w:rPr>
          <w:b/>
          <w:spacing w:val="-26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refers</w:t>
      </w:r>
      <w:r w:rsidRPr="00B63D7D">
        <w:rPr>
          <w:b/>
          <w:spacing w:val="-25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to</w:t>
      </w:r>
      <w:r w:rsidRPr="00B63D7D">
        <w:rPr>
          <w:b/>
          <w:spacing w:val="-27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mutually</w:t>
      </w:r>
      <w:r w:rsidRPr="00B63D7D">
        <w:rPr>
          <w:b/>
          <w:spacing w:val="-26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exchanging</w:t>
      </w:r>
      <w:r w:rsidRPr="00B63D7D">
        <w:rPr>
          <w:b/>
          <w:spacing w:val="-27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the</w:t>
      </w:r>
      <w:r w:rsidRPr="00B63D7D">
        <w:rPr>
          <w:b/>
          <w:spacing w:val="-27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values</w:t>
      </w:r>
      <w:r w:rsidRPr="00B63D7D">
        <w:rPr>
          <w:b/>
          <w:spacing w:val="-25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of</w:t>
      </w:r>
      <w:r w:rsidRPr="00B63D7D">
        <w:rPr>
          <w:b/>
          <w:spacing w:val="-27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the</w:t>
      </w:r>
      <w:r w:rsidRPr="00B63D7D">
        <w:rPr>
          <w:b/>
          <w:spacing w:val="-26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variables.</w:t>
      </w:r>
      <w:r w:rsidRPr="00B63D7D">
        <w:rPr>
          <w:b/>
          <w:w w:val="90"/>
          <w:sz w:val="24"/>
          <w:szCs w:val="24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Generally, this is done with the data in</w:t>
      </w:r>
      <w:r w:rsidRPr="00B63D7D">
        <w:rPr>
          <w:b/>
          <w:spacing w:val="14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memory.</w:t>
      </w:r>
    </w:p>
    <w:p w14:paraId="5EB73C69" w14:textId="77777777" w:rsidR="00B63D7D" w:rsidRPr="00B63D7D" w:rsidRDefault="00B63D7D" w:rsidP="00B63D7D">
      <w:pPr>
        <w:pStyle w:val="Heading2"/>
        <w:spacing w:before="4"/>
        <w:rPr>
          <w:sz w:val="24"/>
          <w:szCs w:val="24"/>
        </w:rPr>
      </w:pPr>
      <w:r w:rsidRPr="00B63D7D">
        <w:rPr>
          <w:w w:val="115"/>
          <w:sz w:val="24"/>
          <w:szCs w:val="24"/>
        </w:rPr>
        <w:t>CODE:</w:t>
      </w:r>
    </w:p>
    <w:p w14:paraId="36956A3A" w14:textId="77777777" w:rsidR="00B63D7D" w:rsidRPr="00B63D7D" w:rsidRDefault="00B63D7D" w:rsidP="00B63D7D">
      <w:pPr>
        <w:pStyle w:val="BodyText"/>
        <w:spacing w:before="243" w:line="280" w:lineRule="auto"/>
        <w:ind w:left="852" w:right="6857"/>
        <w:rPr>
          <w:sz w:val="24"/>
          <w:szCs w:val="24"/>
        </w:rPr>
      </w:pPr>
      <w:r w:rsidRPr="00B63D7D">
        <w:rPr>
          <w:w w:val="105"/>
          <w:sz w:val="24"/>
          <w:szCs w:val="24"/>
        </w:rPr>
        <w:t xml:space="preserve">#include&lt;stdio.h&gt; int swap(int a, int </w:t>
      </w:r>
      <w:r w:rsidRPr="00B63D7D">
        <w:rPr>
          <w:spacing w:val="-7"/>
          <w:w w:val="105"/>
          <w:sz w:val="24"/>
          <w:szCs w:val="24"/>
        </w:rPr>
        <w:t>b)</w:t>
      </w:r>
    </w:p>
    <w:p w14:paraId="1D1903FF" w14:textId="77777777" w:rsidR="00B63D7D" w:rsidRPr="00B63D7D" w:rsidRDefault="00B63D7D" w:rsidP="00B63D7D">
      <w:pPr>
        <w:pStyle w:val="BodyText"/>
        <w:spacing w:line="321" w:lineRule="exact"/>
        <w:ind w:left="852"/>
        <w:rPr>
          <w:sz w:val="24"/>
          <w:szCs w:val="24"/>
        </w:rPr>
      </w:pPr>
      <w:r w:rsidRPr="00B63D7D">
        <w:rPr>
          <w:w w:val="88"/>
          <w:sz w:val="24"/>
          <w:szCs w:val="24"/>
        </w:rPr>
        <w:t>{</w:t>
      </w:r>
    </w:p>
    <w:p w14:paraId="63BB07B4" w14:textId="77777777" w:rsidR="00B63D7D" w:rsidRPr="00B63D7D" w:rsidRDefault="00B63D7D" w:rsidP="00B63D7D">
      <w:pPr>
        <w:pStyle w:val="BodyText"/>
        <w:spacing w:before="54" w:line="278" w:lineRule="auto"/>
        <w:ind w:left="1130" w:right="7661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int temp =</w:t>
      </w:r>
      <w:r w:rsidRPr="00B63D7D">
        <w:rPr>
          <w:spacing w:val="-55"/>
          <w:w w:val="105"/>
          <w:sz w:val="24"/>
          <w:szCs w:val="24"/>
        </w:rPr>
        <w:t xml:space="preserve"> </w:t>
      </w:r>
      <w:r w:rsidRPr="00B63D7D">
        <w:rPr>
          <w:spacing w:val="-7"/>
          <w:w w:val="105"/>
          <w:sz w:val="24"/>
          <w:szCs w:val="24"/>
        </w:rPr>
        <w:t xml:space="preserve">a; </w:t>
      </w:r>
      <w:r w:rsidRPr="00B63D7D">
        <w:rPr>
          <w:w w:val="105"/>
          <w:sz w:val="24"/>
          <w:szCs w:val="24"/>
        </w:rPr>
        <w:t>a=b; b=temp;</w:t>
      </w:r>
    </w:p>
    <w:p w14:paraId="19237BD4" w14:textId="77777777" w:rsidR="00B63D7D" w:rsidRPr="00B63D7D" w:rsidRDefault="00B63D7D" w:rsidP="00B63D7D">
      <w:pPr>
        <w:pStyle w:val="BodyText"/>
        <w:tabs>
          <w:tab w:val="left" w:pos="5478"/>
        </w:tabs>
        <w:spacing w:before="4"/>
        <w:ind w:left="1130"/>
        <w:rPr>
          <w:sz w:val="24"/>
          <w:szCs w:val="24"/>
        </w:rPr>
      </w:pPr>
      <w:r w:rsidRPr="00B63D7D">
        <w:rPr>
          <w:w w:val="110"/>
          <w:sz w:val="24"/>
          <w:szCs w:val="24"/>
        </w:rPr>
        <w:t>printf("Swapped</w:t>
      </w:r>
      <w:r w:rsidRPr="00B63D7D">
        <w:rPr>
          <w:spacing w:val="-53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numbers</w:t>
      </w:r>
      <w:r w:rsidRPr="00B63D7D">
        <w:rPr>
          <w:spacing w:val="-52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are</w:t>
      </w:r>
      <w:r w:rsidRPr="00B63D7D">
        <w:rPr>
          <w:w w:val="110"/>
          <w:sz w:val="24"/>
          <w:szCs w:val="24"/>
        </w:rPr>
        <w:tab/>
        <w:t>:%d</w:t>
      </w:r>
      <w:r w:rsidRPr="00B63D7D">
        <w:rPr>
          <w:spacing w:val="-23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%d",a,b);</w:t>
      </w:r>
    </w:p>
    <w:p w14:paraId="01523C07" w14:textId="77777777" w:rsidR="00B63D7D" w:rsidRPr="00B63D7D" w:rsidRDefault="00B63D7D" w:rsidP="00B63D7D">
      <w:pPr>
        <w:pStyle w:val="BodyText"/>
        <w:spacing w:before="52"/>
        <w:ind w:left="852"/>
        <w:rPr>
          <w:sz w:val="24"/>
          <w:szCs w:val="24"/>
        </w:rPr>
      </w:pPr>
      <w:r w:rsidRPr="00B63D7D">
        <w:rPr>
          <w:w w:val="88"/>
          <w:sz w:val="24"/>
          <w:szCs w:val="24"/>
        </w:rPr>
        <w:t>}</w:t>
      </w:r>
    </w:p>
    <w:p w14:paraId="4AD57B02" w14:textId="77777777" w:rsidR="00B63D7D" w:rsidRPr="00B63D7D" w:rsidRDefault="00B63D7D" w:rsidP="00B63D7D">
      <w:pPr>
        <w:pStyle w:val="BodyText"/>
        <w:spacing w:before="54"/>
        <w:ind w:left="852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int</w:t>
      </w:r>
      <w:r w:rsidRPr="00B63D7D">
        <w:rPr>
          <w:spacing w:val="-9"/>
          <w:w w:val="105"/>
          <w:sz w:val="24"/>
          <w:szCs w:val="24"/>
        </w:rPr>
        <w:t xml:space="preserve"> </w:t>
      </w:r>
      <w:r w:rsidRPr="00B63D7D">
        <w:rPr>
          <w:w w:val="105"/>
          <w:sz w:val="24"/>
          <w:szCs w:val="24"/>
        </w:rPr>
        <w:t>main()</w:t>
      </w:r>
    </w:p>
    <w:p w14:paraId="7ADCEAD8" w14:textId="77777777" w:rsidR="00B63D7D" w:rsidRPr="00B63D7D" w:rsidRDefault="00B63D7D" w:rsidP="00B63D7D">
      <w:pPr>
        <w:pStyle w:val="BodyText"/>
        <w:spacing w:before="51"/>
        <w:ind w:left="852"/>
        <w:rPr>
          <w:sz w:val="24"/>
          <w:szCs w:val="24"/>
        </w:rPr>
      </w:pPr>
      <w:r w:rsidRPr="00B63D7D">
        <w:rPr>
          <w:w w:val="88"/>
          <w:sz w:val="24"/>
          <w:szCs w:val="24"/>
        </w:rPr>
        <w:t>{</w:t>
      </w:r>
    </w:p>
    <w:p w14:paraId="082A5416" w14:textId="77777777" w:rsidR="00B63D7D" w:rsidRPr="00B63D7D" w:rsidRDefault="00B63D7D" w:rsidP="00B63D7D">
      <w:pPr>
        <w:pStyle w:val="BodyText"/>
        <w:spacing w:before="55"/>
        <w:ind w:left="1130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int a</w:t>
      </w:r>
      <w:r w:rsidRPr="00B63D7D">
        <w:rPr>
          <w:spacing w:val="-54"/>
          <w:w w:val="105"/>
          <w:sz w:val="24"/>
          <w:szCs w:val="24"/>
        </w:rPr>
        <w:t xml:space="preserve"> </w:t>
      </w:r>
      <w:r w:rsidRPr="00B63D7D">
        <w:rPr>
          <w:w w:val="105"/>
          <w:sz w:val="24"/>
          <w:szCs w:val="24"/>
        </w:rPr>
        <w:t>,b;</w:t>
      </w:r>
    </w:p>
    <w:p w14:paraId="5AE88DF5" w14:textId="77777777" w:rsidR="00B63D7D" w:rsidRPr="00B63D7D" w:rsidRDefault="00B63D7D" w:rsidP="00B63D7D">
      <w:pPr>
        <w:pStyle w:val="BodyText"/>
        <w:spacing w:before="52" w:line="280" w:lineRule="auto"/>
        <w:ind w:left="1130" w:right="4831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printf("Enter value of a and b :"); scanf("%d %d",&amp;a, &amp;b); swap(a,b);</w:t>
      </w:r>
    </w:p>
    <w:p w14:paraId="269AD229" w14:textId="77777777" w:rsidR="00B63D7D" w:rsidRPr="00B63D7D" w:rsidRDefault="00B63D7D" w:rsidP="00B63D7D">
      <w:pPr>
        <w:pStyle w:val="BodyText"/>
        <w:spacing w:line="319" w:lineRule="exact"/>
        <w:ind w:left="1130"/>
        <w:rPr>
          <w:sz w:val="24"/>
          <w:szCs w:val="24"/>
        </w:rPr>
      </w:pPr>
      <w:r w:rsidRPr="00B63D7D">
        <w:rPr>
          <w:sz w:val="24"/>
          <w:szCs w:val="24"/>
        </w:rPr>
        <w:t>return 0;</w:t>
      </w:r>
    </w:p>
    <w:p w14:paraId="1C7D46CA" w14:textId="77777777" w:rsidR="00B63D7D" w:rsidRPr="00B63D7D" w:rsidRDefault="00B63D7D" w:rsidP="00B63D7D">
      <w:pPr>
        <w:pStyle w:val="BodyText"/>
        <w:spacing w:before="54"/>
        <w:ind w:left="852"/>
        <w:rPr>
          <w:sz w:val="24"/>
          <w:szCs w:val="24"/>
        </w:rPr>
      </w:pPr>
      <w:r w:rsidRPr="00B63D7D">
        <w:rPr>
          <w:w w:val="88"/>
          <w:sz w:val="24"/>
          <w:szCs w:val="24"/>
        </w:rPr>
        <w:t>}</w:t>
      </w:r>
    </w:p>
    <w:p w14:paraId="0D116956" w14:textId="77777777" w:rsidR="00B63D7D" w:rsidRPr="00B63D7D" w:rsidRDefault="00B63D7D" w:rsidP="00B63D7D">
      <w:pPr>
        <w:pStyle w:val="Heading2"/>
        <w:spacing w:before="53"/>
        <w:rPr>
          <w:sz w:val="24"/>
          <w:szCs w:val="24"/>
        </w:rPr>
      </w:pPr>
      <w:r w:rsidRPr="00B63D7D">
        <w:rPr>
          <w:sz w:val="24"/>
          <w:szCs w:val="24"/>
        </w:rPr>
        <w:t>OUTPUT:</w:t>
      </w:r>
    </w:p>
    <w:p w14:paraId="7002B353" w14:textId="77777777" w:rsidR="00B63D7D" w:rsidRPr="00B63D7D" w:rsidRDefault="00B63D7D" w:rsidP="00B63D7D">
      <w:pPr>
        <w:pStyle w:val="BodyText"/>
        <w:spacing w:before="5"/>
        <w:rPr>
          <w:b w:val="0"/>
          <w:sz w:val="24"/>
          <w:szCs w:val="24"/>
        </w:rPr>
      </w:pPr>
      <w:r w:rsidRPr="00B63D7D">
        <w:rPr>
          <w:noProof/>
          <w:sz w:val="24"/>
          <w:szCs w:val="24"/>
        </w:rPr>
        <w:drawing>
          <wp:anchor distT="0" distB="0" distL="0" distR="0" simplePos="0" relativeHeight="251681792" behindDoc="0" locked="0" layoutInCell="1" allowOverlap="1" wp14:anchorId="54324BCD" wp14:editId="2892E7CB">
            <wp:simplePos x="0" y="0"/>
            <wp:positionH relativeFrom="page">
              <wp:posOffset>731519</wp:posOffset>
            </wp:positionH>
            <wp:positionV relativeFrom="paragraph">
              <wp:posOffset>153289</wp:posOffset>
            </wp:positionV>
            <wp:extent cx="6303059" cy="1334071"/>
            <wp:effectExtent l="0" t="0" r="0" b="0"/>
            <wp:wrapTopAndBottom/>
            <wp:docPr id="133" name="image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67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3059" cy="1334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A66200" w14:textId="77777777" w:rsidR="00B63D7D" w:rsidRPr="00B63D7D" w:rsidRDefault="00B63D7D" w:rsidP="00B63D7D">
      <w:pPr>
        <w:rPr>
          <w:sz w:val="24"/>
          <w:szCs w:val="24"/>
        </w:rPr>
        <w:sectPr w:rsidR="00B63D7D" w:rsidRPr="00B63D7D">
          <w:pgSz w:w="12240" w:h="15840"/>
          <w:pgMar w:top="980" w:right="680" w:bottom="1040" w:left="1020" w:header="0" w:footer="76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40A74BD" w14:textId="73D14EAB" w:rsidR="00B63D7D" w:rsidRPr="00B63D7D" w:rsidRDefault="00B63D7D" w:rsidP="00B63D7D">
      <w:pPr>
        <w:pStyle w:val="BodyText"/>
        <w:spacing w:line="88" w:lineRule="exact"/>
        <w:ind w:left="117"/>
        <w:rPr>
          <w:b w:val="0"/>
          <w:sz w:val="24"/>
          <w:szCs w:val="24"/>
        </w:rPr>
      </w:pPr>
      <w:r w:rsidRPr="00B63D7D">
        <w:rPr>
          <w:b w:val="0"/>
          <w:noProof/>
          <w:position w:val="-1"/>
          <w:sz w:val="24"/>
          <w:szCs w:val="24"/>
        </w:rPr>
        <w:lastRenderedPageBreak/>
        <mc:AlternateContent>
          <mc:Choice Requires="wpg">
            <w:drawing>
              <wp:inline distT="0" distB="0" distL="0" distR="0" wp14:anchorId="5251CAF2" wp14:editId="020ACFC4">
                <wp:extent cx="6355080" cy="56515"/>
                <wp:effectExtent l="0" t="0" r="0" b="3810"/>
                <wp:docPr id="172" name="Group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5080" cy="56515"/>
                          <a:chOff x="0" y="0"/>
                          <a:chExt cx="10008" cy="89"/>
                        </a:xfrm>
                      </wpg:grpSpPr>
                      <wps:wsp>
                        <wps:cNvPr id="173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08" cy="89"/>
                          </a:xfrm>
                          <a:prstGeom prst="rect">
                            <a:avLst/>
                          </a:prstGeom>
                          <a:solidFill>
                            <a:srgbClr val="A18E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3572F2" id="Group 172" o:spid="_x0000_s1026" style="width:500.4pt;height:4.45pt;mso-position-horizontal-relative:char;mso-position-vertical-relative:line" coordsize="1000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PTnXQIAADAFAAAOAAAAZHJzL2Uyb0RvYy54bWykVNtu2zAMfR+wfxD0vtpOmzQ14hRBesGA&#10;bivW7QMUWb5gtqhRSpzu60tJbpq12Ev3IogiRfGcQ2pxue87tlNoW9AFz05SzpSWULa6LvjPHzef&#10;5pxZJ3QpOtCq4I/K8svlxw+LweRqAg10pUJGSbTNB1PwxjmTJ4mVjeqFPQGjNDkrwF44MrFOShQD&#10;Ze+7ZJKms2QALA2CVNbS6VV08mXIX1VKum9VZZVjXcGpNhdWDOvGr8lyIfIahWlaOZYh3lFFL1pN&#10;jx5SXQkn2BbbN6n6ViJYqNyJhD6BqmqlChgITZa+QnOLsDUBS50PtTnQRNS+4undaeXX3T2ytiTt&#10;ziecadGTSOFd5g+InsHUOUXdonkw9xgx0vYO5C9L7uS139t1DGab4QuUlFBsHQR69hX2PgUBZ/ug&#10;wuNBBbV3TNLh7HQ6TeckliTfdDbNplEl2ZCUb27J5nq8l6VpSt3mb80v/JVE5PG9UONYkwdErWZf&#10;2LT/x+ZDI4wKIlnP04HN02c2v1MTCl13is3PI6Eh8JlNG6lkGtYNhakVIgyNEiXVlQUYvmDKHC94&#10;w5IQ7+P23xyJ3KB1twp65jcFRyo7aCZ2d9ZFOp9DvIQWura8absuGFhv1h2ynaA5W2Xz69lqVOCv&#10;sE77YA3+WszoT0ieiClqs4HykfAhxGGlz4U2DeAfzgYa1ILb31uBirPusyaOLrKzMz/ZwTibnk/I&#10;wGPP5tgjtKRUBXecxe3axd9ga7CtG3opC6A1rKhnqzYA9/XFqsZiqX3GzqexDI02fiF+7o/tEPXy&#10;0S2fAAAA//8DAFBLAwQUAAYACAAAACEAsEeCFNsAAAAEAQAADwAAAGRycy9kb3ducmV2LnhtbEyP&#10;QWvCQBCF74X+h2UKvdXdWFpsmo2I2J6kUBVKb2N2TILZ2ZBdk/jvu/ailwfDG977XjYfbSN66nzt&#10;WEMyUSCIC2dqLjXsth9PMxA+IBtsHJOGM3mY5/d3GabGDfxN/SaUIoawT1FDFUKbSumLiiz6iWuJ&#10;o3dwncUQz66UpsMhhttGTpV6lRZrjg0VtrSsqDhuTlbD54DD4jlZ9evjYXn+3b58/awT0vrxYVy8&#10;gwg0huszXPAjOuSRae9ObLxoNMQh4V8vnlIq7thrmL2BzDN5C5//AQAA//8DAFBLAQItABQABgAI&#10;AAAAIQC2gziS/gAAAOEBAAATAAAAAAAAAAAAAAAAAAAAAABbQ29udGVudF9UeXBlc10ueG1sUEsB&#10;Ai0AFAAGAAgAAAAhADj9If/WAAAAlAEAAAsAAAAAAAAAAAAAAAAALwEAAF9yZWxzLy5yZWxzUEsB&#10;Ai0AFAAGAAgAAAAhAD2E9OddAgAAMAUAAA4AAAAAAAAAAAAAAAAALgIAAGRycy9lMm9Eb2MueG1s&#10;UEsBAi0AFAAGAAgAAAAhALBHghTbAAAABAEAAA8AAAAAAAAAAAAAAAAAtwQAAGRycy9kb3ducmV2&#10;LnhtbFBLBQYAAAAABAAEAPMAAAC/BQAAAAA=&#10;">
                <v:rect id="Rectangle 87" o:spid="_x0000_s1027" style="position:absolute;width:10008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+GNwgAAANwAAAAPAAAAZHJzL2Rvd25yZXYueG1sRE9Na8JA&#10;EL0X/A/LCN7qxha1pK4ioYLe2jTep9lpEs3Oprsbjf/eLRR6m8f7nNVmMK24kPONZQWzaQKCuLS6&#10;4UpB8bl7fAHhA7LG1jIpuJGHzXr0sMJU2yt/0CUPlYgh7FNUUIfQpVL6siaDfmo74sh9W2cwROgq&#10;qR1eY7hp5VOSLKTBhmNDjR1lNZXnvDcK+uzg5vOvn+G2KPL33UkX8shvSk3Gw/YVRKAh/Iv/3Hsd&#10;5y+f4feZeIFc3wEAAP//AwBQSwECLQAUAAYACAAAACEA2+H2y+4AAACFAQAAEwAAAAAAAAAAAAAA&#10;AAAAAAAAW0NvbnRlbnRfVHlwZXNdLnhtbFBLAQItABQABgAIAAAAIQBa9CxbvwAAABUBAAALAAAA&#10;AAAAAAAAAAAAAB8BAABfcmVscy8ucmVsc1BLAQItABQABgAIAAAAIQAOq+GNwgAAANwAAAAPAAAA&#10;AAAAAAAAAAAAAAcCAABkcnMvZG93bnJldi54bWxQSwUGAAAAAAMAAwC3AAAA9gIAAAAA&#10;" fillcolor="#a18e6a" stroked="f"/>
                <w10:anchorlock/>
              </v:group>
            </w:pict>
          </mc:Fallback>
        </mc:AlternateContent>
      </w:r>
    </w:p>
    <w:p w14:paraId="102D4F3B" w14:textId="77777777" w:rsidR="00B63D7D" w:rsidRPr="00B63D7D" w:rsidRDefault="00B63D7D" w:rsidP="00B63D7D">
      <w:pPr>
        <w:pStyle w:val="BodyText"/>
        <w:spacing w:before="1"/>
        <w:rPr>
          <w:b w:val="0"/>
          <w:sz w:val="24"/>
          <w:szCs w:val="24"/>
        </w:rPr>
      </w:pPr>
    </w:p>
    <w:p w14:paraId="3545325F" w14:textId="7AE4E7FA" w:rsidR="00B63D7D" w:rsidRPr="00A72BEE" w:rsidRDefault="00A72BEE" w:rsidP="00A72BEE">
      <w:pPr>
        <w:pStyle w:val="Heading2"/>
      </w:pPr>
      <w:r>
        <w:rPr>
          <w:w w:val="110"/>
        </w:rPr>
        <w:t>57-</w:t>
      </w:r>
      <w:r w:rsidR="00B63D7D" w:rsidRPr="00A72BEE">
        <w:rPr>
          <w:w w:val="110"/>
        </w:rPr>
        <w:t>Write</w:t>
      </w:r>
      <w:r w:rsidR="00B63D7D" w:rsidRPr="00A72BEE">
        <w:rPr>
          <w:spacing w:val="-58"/>
          <w:w w:val="110"/>
        </w:rPr>
        <w:t xml:space="preserve"> </w:t>
      </w:r>
      <w:r w:rsidR="00B63D7D" w:rsidRPr="00A72BEE">
        <w:rPr>
          <w:w w:val="110"/>
        </w:rPr>
        <w:t>a</w:t>
      </w:r>
      <w:r w:rsidR="00B63D7D" w:rsidRPr="00A72BEE">
        <w:rPr>
          <w:spacing w:val="-60"/>
          <w:w w:val="110"/>
        </w:rPr>
        <w:t xml:space="preserve"> </w:t>
      </w:r>
      <w:r w:rsidR="00B63D7D" w:rsidRPr="00A72BEE">
        <w:rPr>
          <w:w w:val="110"/>
        </w:rPr>
        <w:t>C</w:t>
      </w:r>
      <w:r w:rsidR="00B63D7D" w:rsidRPr="00A72BEE">
        <w:rPr>
          <w:spacing w:val="-58"/>
          <w:w w:val="110"/>
        </w:rPr>
        <w:t xml:space="preserve"> </w:t>
      </w:r>
      <w:r w:rsidR="00B63D7D" w:rsidRPr="00A72BEE">
        <w:rPr>
          <w:w w:val="110"/>
        </w:rPr>
        <w:t>Program</w:t>
      </w:r>
      <w:r w:rsidR="00B63D7D" w:rsidRPr="00A72BEE">
        <w:rPr>
          <w:spacing w:val="-57"/>
          <w:w w:val="110"/>
        </w:rPr>
        <w:t xml:space="preserve"> </w:t>
      </w:r>
      <w:r w:rsidR="00B63D7D" w:rsidRPr="00A72BEE">
        <w:rPr>
          <w:w w:val="110"/>
        </w:rPr>
        <w:t>to</w:t>
      </w:r>
      <w:r w:rsidR="00B63D7D" w:rsidRPr="00A72BEE">
        <w:rPr>
          <w:spacing w:val="-56"/>
          <w:w w:val="110"/>
        </w:rPr>
        <w:t xml:space="preserve"> </w:t>
      </w:r>
      <w:r w:rsidR="00B63D7D" w:rsidRPr="00A72BEE">
        <w:rPr>
          <w:w w:val="110"/>
        </w:rPr>
        <w:t>Calculate</w:t>
      </w:r>
      <w:r w:rsidR="00B63D7D" w:rsidRPr="00A72BEE">
        <w:rPr>
          <w:spacing w:val="-58"/>
          <w:w w:val="110"/>
        </w:rPr>
        <w:t xml:space="preserve"> </w:t>
      </w:r>
      <w:r w:rsidR="00B63D7D" w:rsidRPr="00A72BEE">
        <w:rPr>
          <w:w w:val="110"/>
        </w:rPr>
        <w:t>the</w:t>
      </w:r>
      <w:r w:rsidR="00B63D7D" w:rsidRPr="00A72BEE">
        <w:rPr>
          <w:spacing w:val="-58"/>
          <w:w w:val="110"/>
        </w:rPr>
        <w:t xml:space="preserve"> </w:t>
      </w:r>
      <w:r w:rsidR="00B63D7D" w:rsidRPr="00A72BEE">
        <w:rPr>
          <w:w w:val="110"/>
        </w:rPr>
        <w:t>factorial</w:t>
      </w:r>
      <w:r w:rsidR="00B63D7D" w:rsidRPr="00A72BEE">
        <w:rPr>
          <w:spacing w:val="-58"/>
          <w:w w:val="110"/>
        </w:rPr>
        <w:t xml:space="preserve"> </w:t>
      </w:r>
      <w:r w:rsidR="00B63D7D" w:rsidRPr="00A72BEE">
        <w:rPr>
          <w:w w:val="110"/>
        </w:rPr>
        <w:t>of a</w:t>
      </w:r>
      <w:r w:rsidR="00B63D7D" w:rsidRPr="00A72BEE">
        <w:rPr>
          <w:spacing w:val="-32"/>
          <w:w w:val="110"/>
        </w:rPr>
        <w:t xml:space="preserve"> </w:t>
      </w:r>
      <w:r w:rsidR="00B63D7D" w:rsidRPr="00A72BEE">
        <w:rPr>
          <w:w w:val="110"/>
        </w:rPr>
        <w:t>number</w:t>
      </w:r>
      <w:r w:rsidR="00B63D7D" w:rsidRPr="00A72BEE">
        <w:rPr>
          <w:spacing w:val="-32"/>
          <w:w w:val="110"/>
        </w:rPr>
        <w:t xml:space="preserve"> </w:t>
      </w:r>
      <w:r w:rsidR="00B63D7D" w:rsidRPr="00A72BEE">
        <w:rPr>
          <w:w w:val="110"/>
        </w:rPr>
        <w:t>using</w:t>
      </w:r>
      <w:r w:rsidR="00B63D7D" w:rsidRPr="00A72BEE">
        <w:rPr>
          <w:spacing w:val="-30"/>
          <w:w w:val="110"/>
        </w:rPr>
        <w:t xml:space="preserve"> </w:t>
      </w:r>
      <w:r w:rsidR="00B63D7D" w:rsidRPr="00A72BEE">
        <w:rPr>
          <w:w w:val="110"/>
        </w:rPr>
        <w:t>function</w:t>
      </w:r>
    </w:p>
    <w:p w14:paraId="2F627AA8" w14:textId="77777777" w:rsidR="00B63D7D" w:rsidRPr="00B63D7D" w:rsidRDefault="00B63D7D" w:rsidP="00A72BEE">
      <w:pPr>
        <w:spacing w:before="86" w:line="278" w:lineRule="auto"/>
        <w:ind w:right="806"/>
        <w:rPr>
          <w:b/>
          <w:sz w:val="24"/>
          <w:szCs w:val="24"/>
        </w:rPr>
      </w:pPr>
      <w:r w:rsidRPr="00B63D7D">
        <w:rPr>
          <w:b/>
          <w:w w:val="90"/>
          <w:sz w:val="24"/>
          <w:szCs w:val="24"/>
          <w:shd w:val="clear" w:color="auto" w:fill="F9F8F8"/>
        </w:rPr>
        <w:t>Theory:</w:t>
      </w:r>
      <w:r w:rsidRPr="00B63D7D">
        <w:rPr>
          <w:b/>
          <w:spacing w:val="-23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This</w:t>
      </w:r>
      <w:r w:rsidRPr="00B63D7D">
        <w:rPr>
          <w:b/>
          <w:spacing w:val="-20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Program</w:t>
      </w:r>
      <w:r w:rsidRPr="00B63D7D">
        <w:rPr>
          <w:b/>
          <w:spacing w:val="-22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prompts</w:t>
      </w:r>
      <w:r w:rsidRPr="00B63D7D">
        <w:rPr>
          <w:b/>
          <w:spacing w:val="-21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user</w:t>
      </w:r>
      <w:r w:rsidRPr="00B63D7D">
        <w:rPr>
          <w:b/>
          <w:spacing w:val="-22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for</w:t>
      </w:r>
      <w:r w:rsidRPr="00B63D7D">
        <w:rPr>
          <w:b/>
          <w:spacing w:val="-22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entering</w:t>
      </w:r>
      <w:r w:rsidRPr="00B63D7D">
        <w:rPr>
          <w:b/>
          <w:spacing w:val="-21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any</w:t>
      </w:r>
      <w:r w:rsidRPr="00B63D7D">
        <w:rPr>
          <w:b/>
          <w:spacing w:val="-22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integer</w:t>
      </w:r>
      <w:r w:rsidRPr="00B63D7D">
        <w:rPr>
          <w:b/>
          <w:spacing w:val="-22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number,</w:t>
      </w:r>
      <w:r w:rsidRPr="00B63D7D">
        <w:rPr>
          <w:b/>
          <w:spacing w:val="-21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finds</w:t>
      </w:r>
      <w:r w:rsidRPr="00B63D7D">
        <w:rPr>
          <w:b/>
          <w:spacing w:val="-21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the</w:t>
      </w:r>
      <w:r w:rsidRPr="00B63D7D">
        <w:rPr>
          <w:b/>
          <w:spacing w:val="-21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factorial</w:t>
      </w:r>
      <w:r w:rsidRPr="00B63D7D">
        <w:rPr>
          <w:b/>
          <w:spacing w:val="-22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of</w:t>
      </w:r>
      <w:r w:rsidRPr="00B63D7D">
        <w:rPr>
          <w:b/>
          <w:w w:val="90"/>
          <w:sz w:val="24"/>
          <w:szCs w:val="24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input</w:t>
      </w:r>
      <w:r w:rsidRPr="00B63D7D">
        <w:rPr>
          <w:b/>
          <w:spacing w:val="-40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number</w:t>
      </w:r>
      <w:r w:rsidRPr="00B63D7D">
        <w:rPr>
          <w:b/>
          <w:spacing w:val="-40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and</w:t>
      </w:r>
      <w:r w:rsidRPr="00B63D7D">
        <w:rPr>
          <w:b/>
          <w:spacing w:val="-39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displays</w:t>
      </w:r>
      <w:r w:rsidRPr="00B63D7D">
        <w:rPr>
          <w:b/>
          <w:spacing w:val="-38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the</w:t>
      </w:r>
      <w:r w:rsidRPr="00B63D7D">
        <w:rPr>
          <w:b/>
          <w:spacing w:val="-40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output</w:t>
      </w:r>
      <w:r w:rsidRPr="00B63D7D">
        <w:rPr>
          <w:b/>
          <w:spacing w:val="-39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on</w:t>
      </w:r>
      <w:r w:rsidRPr="00B63D7D">
        <w:rPr>
          <w:b/>
          <w:spacing w:val="-40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screen.</w:t>
      </w:r>
      <w:r w:rsidRPr="00B63D7D">
        <w:rPr>
          <w:b/>
          <w:spacing w:val="-39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We</w:t>
      </w:r>
      <w:r w:rsidRPr="00B63D7D">
        <w:rPr>
          <w:b/>
          <w:spacing w:val="-39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will</w:t>
      </w:r>
      <w:r w:rsidRPr="00B63D7D">
        <w:rPr>
          <w:b/>
          <w:spacing w:val="-39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use</w:t>
      </w:r>
      <w:r w:rsidRPr="00B63D7D">
        <w:rPr>
          <w:b/>
          <w:spacing w:val="-39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a</w:t>
      </w:r>
      <w:r w:rsidRPr="00B63D7D">
        <w:rPr>
          <w:b/>
          <w:spacing w:val="-40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user</w:t>
      </w:r>
      <w:r w:rsidRPr="00B63D7D">
        <w:rPr>
          <w:b/>
          <w:spacing w:val="-39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defined</w:t>
      </w:r>
      <w:r w:rsidRPr="00B63D7D">
        <w:rPr>
          <w:b/>
          <w:spacing w:val="-40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function</w:t>
      </w:r>
      <w:r w:rsidRPr="00B63D7D">
        <w:rPr>
          <w:b/>
          <w:spacing w:val="-39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to</w:t>
      </w:r>
      <w:r w:rsidRPr="00B63D7D">
        <w:rPr>
          <w:b/>
          <w:w w:val="95"/>
          <w:sz w:val="24"/>
          <w:szCs w:val="24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perform the</w:t>
      </w:r>
      <w:r w:rsidRPr="00B63D7D">
        <w:rPr>
          <w:b/>
          <w:spacing w:val="15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task.</w:t>
      </w:r>
    </w:p>
    <w:p w14:paraId="700839EC" w14:textId="77777777" w:rsidR="00B63D7D" w:rsidRPr="00B63D7D" w:rsidRDefault="00B63D7D" w:rsidP="00B63D7D">
      <w:pPr>
        <w:pStyle w:val="Heading2"/>
        <w:spacing w:before="5"/>
        <w:rPr>
          <w:sz w:val="24"/>
          <w:szCs w:val="24"/>
        </w:rPr>
      </w:pPr>
      <w:r w:rsidRPr="00B63D7D">
        <w:rPr>
          <w:w w:val="115"/>
          <w:sz w:val="24"/>
          <w:szCs w:val="24"/>
        </w:rPr>
        <w:t>CODE:</w:t>
      </w:r>
    </w:p>
    <w:p w14:paraId="06A30A19" w14:textId="77777777" w:rsidR="00B63D7D" w:rsidRPr="00B63D7D" w:rsidRDefault="00B63D7D" w:rsidP="00B63D7D">
      <w:pPr>
        <w:pStyle w:val="BodyText"/>
        <w:spacing w:before="245" w:line="278" w:lineRule="auto"/>
        <w:ind w:left="852" w:right="6928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#include&lt;stdio.h&gt; void fact(int n)</w:t>
      </w:r>
    </w:p>
    <w:p w14:paraId="37C72232" w14:textId="77777777" w:rsidR="00B63D7D" w:rsidRPr="00B63D7D" w:rsidRDefault="00B63D7D" w:rsidP="00B63D7D">
      <w:pPr>
        <w:pStyle w:val="BodyText"/>
        <w:tabs>
          <w:tab w:val="left" w:pos="1169"/>
        </w:tabs>
        <w:spacing w:before="3" w:line="278" w:lineRule="auto"/>
        <w:ind w:left="1130" w:right="5704" w:hanging="279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{</w:t>
      </w:r>
      <w:r w:rsidRPr="00B63D7D">
        <w:rPr>
          <w:w w:val="105"/>
          <w:sz w:val="24"/>
          <w:szCs w:val="24"/>
        </w:rPr>
        <w:tab/>
      </w:r>
      <w:r w:rsidRPr="00B63D7D">
        <w:rPr>
          <w:w w:val="105"/>
          <w:sz w:val="24"/>
          <w:szCs w:val="24"/>
        </w:rPr>
        <w:tab/>
        <w:t>unsigned long long fact=1; if(n&lt;0)</w:t>
      </w:r>
    </w:p>
    <w:p w14:paraId="6D77AC15" w14:textId="77777777" w:rsidR="00B63D7D" w:rsidRPr="00B63D7D" w:rsidRDefault="00B63D7D" w:rsidP="00B63D7D">
      <w:pPr>
        <w:pStyle w:val="BodyText"/>
        <w:spacing w:before="1"/>
        <w:ind w:left="1130"/>
        <w:rPr>
          <w:sz w:val="24"/>
          <w:szCs w:val="24"/>
        </w:rPr>
      </w:pPr>
      <w:r w:rsidRPr="00B63D7D">
        <w:rPr>
          <w:w w:val="88"/>
          <w:sz w:val="24"/>
          <w:szCs w:val="24"/>
        </w:rPr>
        <w:t>{</w:t>
      </w:r>
    </w:p>
    <w:p w14:paraId="23118C41" w14:textId="77777777" w:rsidR="00B63D7D" w:rsidRPr="00B63D7D" w:rsidRDefault="00B63D7D" w:rsidP="00B63D7D">
      <w:pPr>
        <w:pStyle w:val="BodyText"/>
        <w:spacing w:before="52"/>
        <w:ind w:left="1409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printf("Factorial of negative numbers doesn't exist.");</w:t>
      </w:r>
    </w:p>
    <w:p w14:paraId="733E5F5E" w14:textId="77777777" w:rsidR="00B63D7D" w:rsidRPr="00B63D7D" w:rsidRDefault="00B63D7D" w:rsidP="00B63D7D">
      <w:pPr>
        <w:pStyle w:val="BodyText"/>
        <w:spacing w:before="54"/>
        <w:ind w:left="1130"/>
        <w:rPr>
          <w:sz w:val="24"/>
          <w:szCs w:val="24"/>
        </w:rPr>
      </w:pPr>
      <w:r w:rsidRPr="00B63D7D">
        <w:rPr>
          <w:w w:val="88"/>
          <w:sz w:val="24"/>
          <w:szCs w:val="24"/>
        </w:rPr>
        <w:t>}</w:t>
      </w:r>
    </w:p>
    <w:p w14:paraId="3ADD9D79" w14:textId="77777777" w:rsidR="00B63D7D" w:rsidRPr="00B63D7D" w:rsidRDefault="00B63D7D" w:rsidP="00B63D7D">
      <w:pPr>
        <w:pStyle w:val="BodyText"/>
        <w:spacing w:before="52"/>
        <w:ind w:left="1130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else</w:t>
      </w:r>
    </w:p>
    <w:p w14:paraId="62EEFC67" w14:textId="77777777" w:rsidR="00B63D7D" w:rsidRPr="00B63D7D" w:rsidRDefault="00B63D7D" w:rsidP="00B63D7D">
      <w:pPr>
        <w:pStyle w:val="BodyText"/>
        <w:spacing w:before="54"/>
        <w:ind w:left="1130"/>
        <w:rPr>
          <w:sz w:val="24"/>
          <w:szCs w:val="24"/>
        </w:rPr>
      </w:pPr>
      <w:r w:rsidRPr="00B63D7D">
        <w:rPr>
          <w:w w:val="88"/>
          <w:sz w:val="24"/>
          <w:szCs w:val="24"/>
        </w:rPr>
        <w:t>{</w:t>
      </w:r>
    </w:p>
    <w:p w14:paraId="0555E645" w14:textId="77777777" w:rsidR="00B63D7D" w:rsidRPr="00B63D7D" w:rsidRDefault="00B63D7D" w:rsidP="00B63D7D">
      <w:pPr>
        <w:pStyle w:val="BodyText"/>
        <w:spacing w:before="54"/>
        <w:ind w:left="1411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for(int i=1;i&lt;=n;i++)</w:t>
      </w:r>
    </w:p>
    <w:p w14:paraId="4B6F994B" w14:textId="77777777" w:rsidR="00B63D7D" w:rsidRPr="00B63D7D" w:rsidRDefault="00B63D7D" w:rsidP="00B63D7D">
      <w:pPr>
        <w:pStyle w:val="BodyText"/>
        <w:spacing w:before="52"/>
        <w:ind w:left="1409"/>
        <w:rPr>
          <w:sz w:val="24"/>
          <w:szCs w:val="24"/>
        </w:rPr>
      </w:pPr>
      <w:r w:rsidRPr="00B63D7D">
        <w:rPr>
          <w:w w:val="88"/>
          <w:sz w:val="24"/>
          <w:szCs w:val="24"/>
        </w:rPr>
        <w:t>{</w:t>
      </w:r>
    </w:p>
    <w:p w14:paraId="13589CE1" w14:textId="77777777" w:rsidR="00B63D7D" w:rsidRPr="00B63D7D" w:rsidRDefault="00B63D7D" w:rsidP="00B63D7D">
      <w:pPr>
        <w:pStyle w:val="BodyText"/>
        <w:spacing w:before="54"/>
        <w:ind w:left="1690"/>
        <w:rPr>
          <w:sz w:val="24"/>
          <w:szCs w:val="24"/>
        </w:rPr>
      </w:pPr>
      <w:r w:rsidRPr="00B63D7D">
        <w:rPr>
          <w:w w:val="110"/>
          <w:sz w:val="24"/>
          <w:szCs w:val="24"/>
        </w:rPr>
        <w:t>fact*=i;</w:t>
      </w:r>
    </w:p>
    <w:p w14:paraId="498713EB" w14:textId="77777777" w:rsidR="00B63D7D" w:rsidRPr="00B63D7D" w:rsidRDefault="00B63D7D" w:rsidP="00B63D7D">
      <w:pPr>
        <w:pStyle w:val="BodyText"/>
        <w:spacing w:before="52"/>
        <w:ind w:left="1409"/>
        <w:rPr>
          <w:sz w:val="24"/>
          <w:szCs w:val="24"/>
        </w:rPr>
      </w:pPr>
      <w:r w:rsidRPr="00B63D7D">
        <w:rPr>
          <w:w w:val="88"/>
          <w:sz w:val="24"/>
          <w:szCs w:val="24"/>
        </w:rPr>
        <w:t>}</w:t>
      </w:r>
    </w:p>
    <w:p w14:paraId="5E13F057" w14:textId="77777777" w:rsidR="00B63D7D" w:rsidRPr="00B63D7D" w:rsidRDefault="00B63D7D" w:rsidP="00B63D7D">
      <w:pPr>
        <w:pStyle w:val="BodyText"/>
        <w:spacing w:before="54"/>
        <w:ind w:left="1409"/>
        <w:rPr>
          <w:sz w:val="24"/>
          <w:szCs w:val="24"/>
        </w:rPr>
      </w:pPr>
      <w:r w:rsidRPr="00B63D7D">
        <w:rPr>
          <w:w w:val="110"/>
          <w:sz w:val="24"/>
          <w:szCs w:val="24"/>
        </w:rPr>
        <w:t>printf("Factorial of %d = %llu", n, fact);</w:t>
      </w:r>
    </w:p>
    <w:p w14:paraId="3DF82EDE" w14:textId="77777777" w:rsidR="00B63D7D" w:rsidRPr="00B63D7D" w:rsidRDefault="00B63D7D" w:rsidP="00B63D7D">
      <w:pPr>
        <w:pStyle w:val="BodyText"/>
        <w:spacing w:before="52"/>
        <w:ind w:left="1130"/>
        <w:rPr>
          <w:sz w:val="24"/>
          <w:szCs w:val="24"/>
        </w:rPr>
      </w:pPr>
      <w:r w:rsidRPr="00B63D7D">
        <w:rPr>
          <w:w w:val="88"/>
          <w:sz w:val="24"/>
          <w:szCs w:val="24"/>
        </w:rPr>
        <w:t>}</w:t>
      </w:r>
    </w:p>
    <w:p w14:paraId="752ADEC0" w14:textId="77777777" w:rsidR="00B63D7D" w:rsidRPr="00B63D7D" w:rsidRDefault="00B63D7D" w:rsidP="00B63D7D">
      <w:pPr>
        <w:pStyle w:val="BodyText"/>
        <w:spacing w:before="2"/>
        <w:rPr>
          <w:sz w:val="24"/>
          <w:szCs w:val="24"/>
        </w:rPr>
      </w:pPr>
    </w:p>
    <w:p w14:paraId="08B05F5E" w14:textId="77777777" w:rsidR="00B63D7D" w:rsidRPr="00B63D7D" w:rsidRDefault="00B63D7D" w:rsidP="00B63D7D">
      <w:pPr>
        <w:pStyle w:val="BodyText"/>
        <w:spacing w:before="103"/>
        <w:ind w:left="852"/>
        <w:rPr>
          <w:sz w:val="24"/>
          <w:szCs w:val="24"/>
        </w:rPr>
      </w:pPr>
      <w:r w:rsidRPr="00B63D7D">
        <w:rPr>
          <w:w w:val="88"/>
          <w:sz w:val="24"/>
          <w:szCs w:val="24"/>
        </w:rPr>
        <w:t>}</w:t>
      </w:r>
    </w:p>
    <w:p w14:paraId="7147571D" w14:textId="77777777" w:rsidR="00B63D7D" w:rsidRPr="00B63D7D" w:rsidRDefault="00B63D7D" w:rsidP="00B63D7D">
      <w:pPr>
        <w:pStyle w:val="BodyText"/>
        <w:spacing w:before="54"/>
        <w:ind w:left="852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int main()</w:t>
      </w:r>
    </w:p>
    <w:p w14:paraId="58E5D5B1" w14:textId="77777777" w:rsidR="00B63D7D" w:rsidRPr="00B63D7D" w:rsidRDefault="00B63D7D" w:rsidP="00B63D7D">
      <w:pPr>
        <w:pStyle w:val="BodyText"/>
        <w:spacing w:before="52"/>
        <w:ind w:left="852"/>
        <w:rPr>
          <w:sz w:val="24"/>
          <w:szCs w:val="24"/>
        </w:rPr>
      </w:pPr>
      <w:r w:rsidRPr="00B63D7D">
        <w:rPr>
          <w:w w:val="88"/>
          <w:sz w:val="24"/>
          <w:szCs w:val="24"/>
        </w:rPr>
        <w:t>{</w:t>
      </w:r>
    </w:p>
    <w:p w14:paraId="0443BF58" w14:textId="77777777" w:rsidR="00B63D7D" w:rsidRPr="00B63D7D" w:rsidRDefault="00B63D7D" w:rsidP="00B63D7D">
      <w:pPr>
        <w:pStyle w:val="BodyText"/>
        <w:spacing w:before="55"/>
        <w:ind w:left="1130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int n;</w:t>
      </w:r>
    </w:p>
    <w:p w14:paraId="361056DB" w14:textId="77777777" w:rsidR="00B63D7D" w:rsidRPr="00B63D7D" w:rsidRDefault="00B63D7D" w:rsidP="00B63D7D">
      <w:pPr>
        <w:pStyle w:val="BodyText"/>
        <w:spacing w:before="54" w:line="278" w:lineRule="auto"/>
        <w:ind w:left="1130" w:right="5125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printf("Enter an integer : "); scanf("%d",&amp;n);</w:t>
      </w:r>
    </w:p>
    <w:p w14:paraId="2BE0D8C4" w14:textId="77777777" w:rsidR="00B63D7D" w:rsidRPr="00B63D7D" w:rsidRDefault="00B63D7D" w:rsidP="00B63D7D">
      <w:pPr>
        <w:pStyle w:val="BodyText"/>
        <w:spacing w:before="2" w:line="278" w:lineRule="auto"/>
        <w:ind w:left="1130" w:right="7776"/>
        <w:rPr>
          <w:sz w:val="24"/>
          <w:szCs w:val="24"/>
        </w:rPr>
      </w:pPr>
      <w:r w:rsidRPr="00B63D7D">
        <w:rPr>
          <w:sz w:val="24"/>
          <w:szCs w:val="24"/>
        </w:rPr>
        <w:t>fact(n); return 0;</w:t>
      </w:r>
    </w:p>
    <w:p w14:paraId="6BE89C6F" w14:textId="77777777" w:rsidR="00B63D7D" w:rsidRPr="00B63D7D" w:rsidRDefault="00B63D7D" w:rsidP="00B63D7D">
      <w:pPr>
        <w:pStyle w:val="BodyText"/>
        <w:spacing w:before="1"/>
        <w:ind w:left="852"/>
        <w:rPr>
          <w:sz w:val="24"/>
          <w:szCs w:val="24"/>
        </w:rPr>
      </w:pPr>
      <w:r w:rsidRPr="00B63D7D">
        <w:rPr>
          <w:w w:val="88"/>
          <w:sz w:val="24"/>
          <w:szCs w:val="24"/>
        </w:rPr>
        <w:t>}</w:t>
      </w:r>
    </w:p>
    <w:p w14:paraId="55C6483B" w14:textId="77777777" w:rsidR="00B63D7D" w:rsidRPr="00B63D7D" w:rsidRDefault="00B63D7D" w:rsidP="00B63D7D">
      <w:pPr>
        <w:rPr>
          <w:sz w:val="24"/>
          <w:szCs w:val="24"/>
        </w:rPr>
        <w:sectPr w:rsidR="00B63D7D" w:rsidRPr="00B63D7D">
          <w:pgSz w:w="12240" w:h="15840"/>
          <w:pgMar w:top="980" w:right="680" w:bottom="1040" w:left="1020" w:header="0" w:footer="76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2CDEDA7" w14:textId="4B0F3DED" w:rsidR="00B63D7D" w:rsidRPr="00B63D7D" w:rsidRDefault="00B63D7D" w:rsidP="00B63D7D">
      <w:pPr>
        <w:pStyle w:val="BodyText"/>
        <w:spacing w:line="88" w:lineRule="exact"/>
        <w:ind w:left="117"/>
        <w:rPr>
          <w:b w:val="0"/>
          <w:sz w:val="24"/>
          <w:szCs w:val="24"/>
        </w:rPr>
      </w:pPr>
      <w:r w:rsidRPr="00B63D7D">
        <w:rPr>
          <w:b w:val="0"/>
          <w:noProof/>
          <w:position w:val="-1"/>
          <w:sz w:val="24"/>
          <w:szCs w:val="24"/>
        </w:rPr>
        <w:lastRenderedPageBreak/>
        <mc:AlternateContent>
          <mc:Choice Requires="wpg">
            <w:drawing>
              <wp:inline distT="0" distB="0" distL="0" distR="0" wp14:anchorId="26E38FB7" wp14:editId="75B20FA6">
                <wp:extent cx="6355080" cy="56515"/>
                <wp:effectExtent l="0" t="0" r="0" b="3810"/>
                <wp:docPr id="168" name="Group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5080" cy="56515"/>
                          <a:chOff x="0" y="0"/>
                          <a:chExt cx="10008" cy="89"/>
                        </a:xfrm>
                      </wpg:grpSpPr>
                      <wps:wsp>
                        <wps:cNvPr id="170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08" cy="89"/>
                          </a:xfrm>
                          <a:prstGeom prst="rect">
                            <a:avLst/>
                          </a:prstGeom>
                          <a:solidFill>
                            <a:srgbClr val="A18E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DB76A1" id="Group 168" o:spid="_x0000_s1026" style="width:500.4pt;height:4.45pt;mso-position-horizontal-relative:char;mso-position-vertical-relative:line" coordsize="1000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ZluWwIAADAFAAAOAAAAZHJzL2Uyb0RvYy54bWykVMlu2zAQvRfoPxC815LS2HGEyIGRxSiQ&#10;tkHTfgBNUQsqcdghbTn9+gxJxXEc9JJeCA5n4bz3OLy43PUd2yq0LeiCZ5OUM6UllK2uC/7r5+2n&#10;OWfWCV2KDrQq+KOy/HLx8cPFYHJ1Ag10pUJGRbTNB1PwxjmTJ4mVjeqFnYBRmpwVYC8cmVgnJYqB&#10;qvddcpKms2QALA2CVNbS6XV08kWoX1VKuu9VZZVjXcGpNxdWDOvar8niQuQ1CtO0cmxDvKOLXrSa&#10;Lt2XuhZOsA22b0r1rUSwULmJhD6BqmqlChgITZYeoVkhbEzAUudDbfY0EbVHPL27rPy2vUfWlqTd&#10;jKTSoieRwr3MHxA9g6lzilqheTD3GDHS9g7kb0vu5Njv7ToGs/XwFUoqKDYOAj27CntfgoCzXVDh&#10;ca+C2jkm6XD2eTpN5ySWJN90Ns2mUSXZkJRvsmRzM+ZlaZoSBJ81P/cpicjjfaHHsScPiJ6afWHT&#10;/h+bD40wKohkPU/PbJ4RgMjmD3qEQtedYvOAxN9Pgc9s2kgl03DVUJhaIsLQKFFSX1mA8SrBG5aE&#10;eB+3/+ZI5AatWynomd8UHKntoJnY3lkX6XwO8RJa6Nrytu26YGC9vuqQbQXN2TKb38yWowKvwjrt&#10;gzX4tFjRn5A8EVPUZg3lI+FDiMNKnwttGsC/nA00qAW3fzYCFWfdF00cnWenp36yg3E6PTshAw89&#10;60OP0JJKFdxxFrdXLv4GG4Nt3dBNWQCtYUlvtmoDcN9f7Gpslp7P+PJpLMNDG78QP/eHdoh6+egW&#10;TwAAAP//AwBQSwMEFAAGAAgAAAAhALBHghTbAAAABAEAAA8AAABkcnMvZG93bnJldi54bWxMj0Fr&#10;wkAQhe+F/odlCr3V3VhabJqNiNiepFAVSm9jdkyC2dmQXZP477v2opcHwxve+142H20jeup87VhD&#10;MlEgiAtnai417LYfTzMQPiAbbByThjN5mOf3dxmmxg38Tf0mlCKGsE9RQxVCm0rpi4os+olriaN3&#10;cJ3FEM+ulKbDIYbbRk6VepUWa44NFba0rKg4bk5Ww+eAw+I5WfXr42F5/t2+fP2sE9L68WFcvIMI&#10;NIbrM1zwIzrkkWnvTmy8aDTEIeFfL55SKu7Ya5i9gcwzeQuf/wEAAP//AwBQSwECLQAUAAYACAAA&#10;ACEAtoM4kv4AAADhAQAAEwAAAAAAAAAAAAAAAAAAAAAAW0NvbnRlbnRfVHlwZXNdLnhtbFBLAQIt&#10;ABQABgAIAAAAIQA4/SH/1gAAAJQBAAALAAAAAAAAAAAAAAAAAC8BAABfcmVscy8ucmVsc1BLAQIt&#10;ABQABgAIAAAAIQCnBZluWwIAADAFAAAOAAAAAAAAAAAAAAAAAC4CAABkcnMvZTJvRG9jLnhtbFBL&#10;AQItABQABgAIAAAAIQCwR4IU2wAAAAQBAAAPAAAAAAAAAAAAAAAAALUEAABkcnMvZG93bnJldi54&#10;bWxQSwUGAAAAAAQABADzAAAAvQUAAAAA&#10;">
                <v:rect id="Rectangle 85" o:spid="_x0000_s1027" style="position:absolute;width:10008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X/6xAAAANwAAAAPAAAAZHJzL2Rvd25yZXYueG1sRI9Bb8Iw&#10;DIXvk/YfIk/iNtIhwaZCQBMCCW6s6+5eY9pujVOSAOXf48Ok3Wy95/c+L1aD69SFQmw9G3gZZ6CI&#10;K29brg2Un9vnN1AxIVvsPJOBG0VYLR8fFphbf+UPuhSpVhLCMUcDTUp9rnWsGnIYx74nFu3og8Mk&#10;a6i1DXiVcNfpSZbNtMOWpaHBntYNVb/F2Rk4r/dhOv0+DbdZWRy2P7bUX7wxZvQ0vM9BJRrSv/nv&#10;emcF/1Xw5RmZQC/vAAAA//8DAFBLAQItABQABgAIAAAAIQDb4fbL7gAAAIUBAAATAAAAAAAAAAAA&#10;AAAAAAAAAABbQ29udGVudF9UeXBlc10ueG1sUEsBAi0AFAAGAAgAAAAhAFr0LFu/AAAAFQEAAAsA&#10;AAAAAAAAAAAAAAAAHwEAAF9yZWxzLy5yZWxzUEsBAi0AFAAGAAgAAAAhAP55f/rEAAAA3AAAAA8A&#10;AAAAAAAAAAAAAAAABwIAAGRycy9kb3ducmV2LnhtbFBLBQYAAAAAAwADALcAAAD4AgAAAAA=&#10;" fillcolor="#a18e6a" stroked="f"/>
                <w10:anchorlock/>
              </v:group>
            </w:pict>
          </mc:Fallback>
        </mc:AlternateContent>
      </w:r>
    </w:p>
    <w:p w14:paraId="212300ED" w14:textId="77777777" w:rsidR="00B63D7D" w:rsidRPr="00B63D7D" w:rsidRDefault="00B63D7D" w:rsidP="00B63D7D">
      <w:pPr>
        <w:pStyle w:val="BodyText"/>
        <w:spacing w:before="1"/>
        <w:rPr>
          <w:sz w:val="24"/>
          <w:szCs w:val="24"/>
        </w:rPr>
      </w:pPr>
    </w:p>
    <w:p w14:paraId="56E75518" w14:textId="77777777" w:rsidR="00B63D7D" w:rsidRPr="00B63D7D" w:rsidRDefault="00B63D7D" w:rsidP="00B63D7D">
      <w:pPr>
        <w:pStyle w:val="Heading2"/>
        <w:rPr>
          <w:sz w:val="24"/>
          <w:szCs w:val="24"/>
        </w:rPr>
      </w:pPr>
      <w:r w:rsidRPr="00B63D7D">
        <w:rPr>
          <w:sz w:val="24"/>
          <w:szCs w:val="24"/>
        </w:rPr>
        <w:t>OUTPUT:</w:t>
      </w:r>
    </w:p>
    <w:p w14:paraId="03B86120" w14:textId="77777777" w:rsidR="00B63D7D" w:rsidRPr="00B63D7D" w:rsidRDefault="00B63D7D" w:rsidP="00B63D7D">
      <w:pPr>
        <w:pStyle w:val="BodyText"/>
        <w:spacing w:before="5"/>
        <w:rPr>
          <w:b w:val="0"/>
          <w:sz w:val="24"/>
          <w:szCs w:val="24"/>
        </w:rPr>
      </w:pPr>
      <w:r w:rsidRPr="00B63D7D">
        <w:rPr>
          <w:noProof/>
          <w:sz w:val="24"/>
          <w:szCs w:val="24"/>
        </w:rPr>
        <w:drawing>
          <wp:anchor distT="0" distB="0" distL="0" distR="0" simplePos="0" relativeHeight="251682816" behindDoc="0" locked="0" layoutInCell="1" allowOverlap="1" wp14:anchorId="26D314F0" wp14:editId="0AD70BE4">
            <wp:simplePos x="0" y="0"/>
            <wp:positionH relativeFrom="page">
              <wp:posOffset>731519</wp:posOffset>
            </wp:positionH>
            <wp:positionV relativeFrom="paragraph">
              <wp:posOffset>153619</wp:posOffset>
            </wp:positionV>
            <wp:extent cx="5584524" cy="1329594"/>
            <wp:effectExtent l="0" t="0" r="0" b="0"/>
            <wp:wrapTopAndBottom/>
            <wp:docPr id="135" name="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68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4524" cy="1329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72AF36" w14:textId="77777777" w:rsidR="00B63D7D" w:rsidRPr="00B63D7D" w:rsidRDefault="00B63D7D" w:rsidP="00B63D7D">
      <w:pPr>
        <w:rPr>
          <w:sz w:val="24"/>
          <w:szCs w:val="24"/>
        </w:rPr>
        <w:sectPr w:rsidR="00B63D7D" w:rsidRPr="00B63D7D">
          <w:pgSz w:w="12240" w:h="15840"/>
          <w:pgMar w:top="980" w:right="680" w:bottom="1040" w:left="1020" w:header="0" w:footer="76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1B8995C" w14:textId="1026F7DF" w:rsidR="00B63D7D" w:rsidRPr="00B63D7D" w:rsidRDefault="00B63D7D" w:rsidP="00A72BEE">
      <w:pPr>
        <w:pStyle w:val="Heading2"/>
      </w:pPr>
      <w:r w:rsidRPr="00B63D7D">
        <w:rPr>
          <w:noProof/>
        </w:rPr>
        <w:lastRenderedPageBreak/>
        <mc:AlternateContent>
          <mc:Choice Requires="wpg">
            <w:drawing>
              <wp:inline distT="0" distB="0" distL="0" distR="0" wp14:anchorId="030D253E" wp14:editId="77F86AD2">
                <wp:extent cx="6355080" cy="56515"/>
                <wp:effectExtent l="0" t="0" r="0" b="3810"/>
                <wp:docPr id="164" name="Group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5080" cy="56515"/>
                          <a:chOff x="0" y="0"/>
                          <a:chExt cx="10008" cy="89"/>
                        </a:xfrm>
                      </wpg:grpSpPr>
                      <wps:wsp>
                        <wps:cNvPr id="166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08" cy="89"/>
                          </a:xfrm>
                          <a:prstGeom prst="rect">
                            <a:avLst/>
                          </a:prstGeom>
                          <a:solidFill>
                            <a:srgbClr val="A18E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B16B63" id="Group 164" o:spid="_x0000_s1026" style="width:500.4pt;height:4.45pt;mso-position-horizontal-relative:char;mso-position-vertical-relative:line" coordsize="1000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P4pXQIAADAFAAAOAAAAZHJzL2Uyb0RvYy54bWykVNtu2zAMfR+wfxD0vtpukyw16hRBL8GA&#10;bivW7QMUWb5gtqhRSpzs60dJbpq12Ev2IogiRfGcQ+rqetd3bKvQtqALnp2lnCktoWx1XfAf3+8/&#10;zDmzTuhSdKBVwffK8uvF+3dXg8nVOTTQlQoZJdE2H0zBG+dMniRWNqoX9gyM0uSsAHvhyMQ6KVEM&#10;lL3vkvM0nSUDYGkQpLKWTm+jky9C/qpS0n2tKqsc6wpOtbmwYljXfk0WVyKvUZimlWMZ4oQqetFq&#10;evSQ6lY4wTbYvknVtxLBQuXOJPQJVFUrVcBAaLL0FZoVwsYELHU+1OZAE1H7iqeT08ov20dkbUna&#10;zSacadGTSOFd5g+InsHUOUWt0DyZR4wYafsA8qcld/La7+06BrP18BlKSig2DgI9uwp7n4KAs11Q&#10;YX9QQe0ck3Q4u5hO0zmJJck3nU2zaVRJNiTlm1uyuRvvZWmaUrf5W/NLfyUReXwv1DjW5AFRq9kX&#10;Nu3/sfnUCKOCSNbzdGBz9szmN2pCoetOsflFJDQEPrNpI5VMw01DYWqJCEOjREl1ZQGGL5gyxwve&#10;sCTEadz+myORG7RupaBnflNwpLKDZmL7YF2k8znES2iha8v7tuuCgfX6pkO2FTRny2x+N1uOCvwV&#10;1mkfrMFfixn9CckTMUVt1lDuCR9CHFb6XGjTAP7mbKBBLbj9tRGoOOs+aeLoMptM/GQHYzL9eE4G&#10;HnvWxx6hJaUquOMsbm9c/A02Btu6oZeyAFrDknq2agNwX1+saiyW2mfsfBrL0GjjF+Ln/tgOUS8f&#10;3eIPAAAA//8DAFBLAwQUAAYACAAAACEAsEeCFNsAAAAEAQAADwAAAGRycy9kb3ducmV2LnhtbEyP&#10;QWvCQBCF74X+h2UKvdXdWFpsmo2I2J6kUBVKb2N2TILZ2ZBdk/jvu/ailwfDG977XjYfbSN66nzt&#10;WEMyUSCIC2dqLjXsth9PMxA+IBtsHJOGM3mY5/d3GabGDfxN/SaUIoawT1FDFUKbSumLiiz6iWuJ&#10;o3dwncUQz66UpsMhhttGTpV6lRZrjg0VtrSsqDhuTlbD54DD4jlZ9evjYXn+3b58/awT0vrxYVy8&#10;gwg0huszXPAjOuSRae9ObLxoNMQh4V8vnlIq7thrmL2BzDN5C5//AQAA//8DAFBLAQItABQABgAI&#10;AAAAIQC2gziS/gAAAOEBAAATAAAAAAAAAAAAAAAAAAAAAABbQ29udGVudF9UeXBlc10ueG1sUEsB&#10;Ai0AFAAGAAgAAAAhADj9If/WAAAAlAEAAAsAAAAAAAAAAAAAAAAALwEAAF9yZWxzLy5yZWxzUEsB&#10;Ai0AFAAGAAgAAAAhABDM/ildAgAAMAUAAA4AAAAAAAAAAAAAAAAALgIAAGRycy9lMm9Eb2MueG1s&#10;UEsBAi0AFAAGAAgAAAAhALBHghTbAAAABAEAAA8AAAAAAAAAAAAAAAAAtwQAAGRycy9kb3ducmV2&#10;LnhtbFBLBQYAAAAABAAEAPMAAAC/BQAAAAA=&#10;">
                <v:rect id="Rectangle 83" o:spid="_x0000_s1027" style="position:absolute;width:10008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dTIwQAAANwAAAAPAAAAZHJzL2Rvd25yZXYueG1sRE9Na8JA&#10;EL0L/odlhN7MpgWDRFcpUqG92RjvY3ZMotnZdHfV+O/dQqG3ebzPWa4H04kbOd9aVvCapCCIK6tb&#10;rhWU++10DsIHZI2dZVLwIA/r1Xi0xFzbO3/TrQi1iCHsc1TQhNDnUvqqIYM+sT1x5E7WGQwRulpq&#10;h/cYbjr5lqaZNNhybGiwp01D1aW4GgXXzZebzY4/wyMri932rEt54A+lXibD+wJEoCH8i//cnzrO&#10;zzL4fSZeIFdPAAAA//8DAFBLAQItABQABgAIAAAAIQDb4fbL7gAAAIUBAAATAAAAAAAAAAAAAAAA&#10;AAAAAABbQ29udGVudF9UeXBlc10ueG1sUEsBAi0AFAAGAAgAAAAhAFr0LFu/AAAAFQEAAAsAAAAA&#10;AAAAAAAAAAAAHwEAAF9yZWxzLy5yZWxzUEsBAi0AFAAGAAgAAAAhAJsF1MjBAAAA3AAAAA8AAAAA&#10;AAAAAAAAAAAABwIAAGRycy9kb3ducmV2LnhtbFBLBQYAAAAAAwADALcAAAD1AgAAAAA=&#10;" fillcolor="#a18e6a" stroked="f"/>
                <w10:anchorlock/>
              </v:group>
            </w:pict>
          </mc:Fallback>
        </mc:AlternateContent>
      </w:r>
    </w:p>
    <w:p w14:paraId="51E04A18" w14:textId="77777777" w:rsidR="00B63D7D" w:rsidRPr="00B63D7D" w:rsidRDefault="00B63D7D" w:rsidP="00A72BEE">
      <w:pPr>
        <w:pStyle w:val="Heading2"/>
      </w:pPr>
    </w:p>
    <w:p w14:paraId="2487554F" w14:textId="49D4FE2C" w:rsidR="00B63D7D" w:rsidRPr="00A72BEE" w:rsidRDefault="00A72BEE" w:rsidP="00A72BEE">
      <w:pPr>
        <w:pStyle w:val="Heading2"/>
      </w:pPr>
      <w:r>
        <w:rPr>
          <w:w w:val="105"/>
        </w:rPr>
        <w:t>58-</w:t>
      </w:r>
      <w:r w:rsidR="00B63D7D" w:rsidRPr="00A72BEE">
        <w:rPr>
          <w:w w:val="105"/>
        </w:rPr>
        <w:t>Write</w:t>
      </w:r>
      <w:r w:rsidR="00B63D7D" w:rsidRPr="00A72BEE">
        <w:rPr>
          <w:spacing w:val="-10"/>
          <w:w w:val="105"/>
        </w:rPr>
        <w:t xml:space="preserve"> </w:t>
      </w:r>
      <w:r w:rsidR="00B63D7D" w:rsidRPr="00A72BEE">
        <w:rPr>
          <w:w w:val="105"/>
        </w:rPr>
        <w:t>a</w:t>
      </w:r>
      <w:r w:rsidR="00B63D7D" w:rsidRPr="00A72BEE">
        <w:rPr>
          <w:spacing w:val="-11"/>
          <w:w w:val="105"/>
        </w:rPr>
        <w:t xml:space="preserve"> </w:t>
      </w:r>
      <w:r w:rsidR="00B63D7D" w:rsidRPr="00A72BEE">
        <w:rPr>
          <w:w w:val="105"/>
        </w:rPr>
        <w:t>C</w:t>
      </w:r>
      <w:r w:rsidR="00B63D7D" w:rsidRPr="00A72BEE">
        <w:rPr>
          <w:spacing w:val="-11"/>
          <w:w w:val="105"/>
        </w:rPr>
        <w:t xml:space="preserve"> </w:t>
      </w:r>
      <w:r w:rsidR="00B63D7D" w:rsidRPr="00A72BEE">
        <w:rPr>
          <w:w w:val="105"/>
        </w:rPr>
        <w:t>Program</w:t>
      </w:r>
      <w:r w:rsidR="00B63D7D" w:rsidRPr="00A72BEE">
        <w:rPr>
          <w:spacing w:val="-9"/>
          <w:w w:val="105"/>
        </w:rPr>
        <w:t xml:space="preserve"> </w:t>
      </w:r>
      <w:r w:rsidR="00B63D7D" w:rsidRPr="00A72BEE">
        <w:rPr>
          <w:w w:val="105"/>
        </w:rPr>
        <w:t>to</w:t>
      </w:r>
      <w:r w:rsidR="00B63D7D" w:rsidRPr="00A72BEE">
        <w:rPr>
          <w:spacing w:val="-9"/>
          <w:w w:val="105"/>
        </w:rPr>
        <w:t xml:space="preserve"> </w:t>
      </w:r>
      <w:r w:rsidR="00B63D7D" w:rsidRPr="00A72BEE">
        <w:rPr>
          <w:w w:val="105"/>
        </w:rPr>
        <w:t>Calculate</w:t>
      </w:r>
      <w:r w:rsidR="00B63D7D" w:rsidRPr="00A72BEE">
        <w:rPr>
          <w:spacing w:val="-10"/>
          <w:w w:val="105"/>
        </w:rPr>
        <w:t xml:space="preserve"> </w:t>
      </w:r>
      <w:r w:rsidR="00B63D7D" w:rsidRPr="00A72BEE">
        <w:rPr>
          <w:w w:val="105"/>
        </w:rPr>
        <w:t>the</w:t>
      </w:r>
      <w:r w:rsidR="00B63D7D" w:rsidRPr="00A72BEE">
        <w:rPr>
          <w:spacing w:val="-11"/>
          <w:w w:val="105"/>
        </w:rPr>
        <w:t xml:space="preserve"> </w:t>
      </w:r>
      <w:r w:rsidR="00B63D7D" w:rsidRPr="00A72BEE">
        <w:rPr>
          <w:w w:val="105"/>
        </w:rPr>
        <w:t>factorial</w:t>
      </w:r>
      <w:r w:rsidR="00B63D7D" w:rsidRPr="00A72BEE">
        <w:rPr>
          <w:spacing w:val="-11"/>
          <w:w w:val="105"/>
        </w:rPr>
        <w:t xml:space="preserve"> </w:t>
      </w:r>
      <w:r w:rsidR="00B63D7D" w:rsidRPr="00A72BEE">
        <w:rPr>
          <w:w w:val="105"/>
        </w:rPr>
        <w:t>of</w:t>
      </w:r>
      <w:r w:rsidR="00B63D7D" w:rsidRPr="00A72BEE">
        <w:rPr>
          <w:spacing w:val="-10"/>
          <w:w w:val="105"/>
        </w:rPr>
        <w:t xml:space="preserve"> </w:t>
      </w:r>
      <w:r w:rsidR="00B63D7D" w:rsidRPr="00A72BEE">
        <w:rPr>
          <w:w w:val="105"/>
        </w:rPr>
        <w:t>a number using</w:t>
      </w:r>
      <w:r w:rsidR="00B63D7D" w:rsidRPr="00A72BEE">
        <w:rPr>
          <w:spacing w:val="-44"/>
          <w:w w:val="105"/>
        </w:rPr>
        <w:t xml:space="preserve"> </w:t>
      </w:r>
      <w:r w:rsidR="00B63D7D" w:rsidRPr="00A72BEE">
        <w:rPr>
          <w:w w:val="105"/>
        </w:rPr>
        <w:t>recursion</w:t>
      </w:r>
    </w:p>
    <w:p w14:paraId="0B8B9342" w14:textId="77777777" w:rsidR="00A72BEE" w:rsidRDefault="00A72BEE" w:rsidP="00A72BEE">
      <w:pPr>
        <w:spacing w:before="86" w:line="278" w:lineRule="auto"/>
        <w:ind w:right="806"/>
        <w:rPr>
          <w:b/>
          <w:w w:val="95"/>
          <w:sz w:val="24"/>
          <w:szCs w:val="24"/>
          <w:shd w:val="clear" w:color="auto" w:fill="F9F8F8"/>
        </w:rPr>
      </w:pPr>
    </w:p>
    <w:p w14:paraId="1DF4A70F" w14:textId="4F6FB550" w:rsidR="00B63D7D" w:rsidRPr="00B63D7D" w:rsidRDefault="00B63D7D" w:rsidP="00A72BEE">
      <w:pPr>
        <w:spacing w:before="86" w:line="278" w:lineRule="auto"/>
        <w:ind w:right="806"/>
        <w:rPr>
          <w:b/>
          <w:sz w:val="24"/>
          <w:szCs w:val="24"/>
        </w:rPr>
      </w:pPr>
      <w:r w:rsidRPr="00B63D7D">
        <w:rPr>
          <w:b/>
          <w:w w:val="90"/>
          <w:sz w:val="24"/>
          <w:szCs w:val="24"/>
          <w:shd w:val="clear" w:color="auto" w:fill="F9F8F8"/>
        </w:rPr>
        <w:t>Theory:</w:t>
      </w:r>
      <w:r w:rsidRPr="00B63D7D">
        <w:rPr>
          <w:b/>
          <w:spacing w:val="-23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This</w:t>
      </w:r>
      <w:r w:rsidRPr="00B63D7D">
        <w:rPr>
          <w:b/>
          <w:spacing w:val="-20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Program</w:t>
      </w:r>
      <w:r w:rsidRPr="00B63D7D">
        <w:rPr>
          <w:b/>
          <w:spacing w:val="-22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prompts</w:t>
      </w:r>
      <w:r w:rsidRPr="00B63D7D">
        <w:rPr>
          <w:b/>
          <w:spacing w:val="-21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user</w:t>
      </w:r>
      <w:r w:rsidRPr="00B63D7D">
        <w:rPr>
          <w:b/>
          <w:spacing w:val="-22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for</w:t>
      </w:r>
      <w:r w:rsidRPr="00B63D7D">
        <w:rPr>
          <w:b/>
          <w:spacing w:val="-22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entering</w:t>
      </w:r>
      <w:r w:rsidRPr="00B63D7D">
        <w:rPr>
          <w:b/>
          <w:spacing w:val="-21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any</w:t>
      </w:r>
      <w:r w:rsidRPr="00B63D7D">
        <w:rPr>
          <w:b/>
          <w:spacing w:val="-22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integer</w:t>
      </w:r>
      <w:r w:rsidRPr="00B63D7D">
        <w:rPr>
          <w:b/>
          <w:spacing w:val="-22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number,</w:t>
      </w:r>
      <w:r w:rsidRPr="00B63D7D">
        <w:rPr>
          <w:b/>
          <w:spacing w:val="-21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finds</w:t>
      </w:r>
      <w:r w:rsidRPr="00B63D7D">
        <w:rPr>
          <w:b/>
          <w:spacing w:val="-21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the</w:t>
      </w:r>
      <w:r w:rsidRPr="00B63D7D">
        <w:rPr>
          <w:b/>
          <w:spacing w:val="-21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factorial</w:t>
      </w:r>
      <w:r w:rsidRPr="00B63D7D">
        <w:rPr>
          <w:b/>
          <w:spacing w:val="-22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of</w:t>
      </w:r>
      <w:r w:rsidRPr="00B63D7D">
        <w:rPr>
          <w:b/>
          <w:w w:val="90"/>
          <w:sz w:val="24"/>
          <w:szCs w:val="24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input</w:t>
      </w:r>
      <w:r w:rsidRPr="00B63D7D">
        <w:rPr>
          <w:b/>
          <w:spacing w:val="-37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number</w:t>
      </w:r>
      <w:r w:rsidRPr="00B63D7D">
        <w:rPr>
          <w:b/>
          <w:spacing w:val="-36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and</w:t>
      </w:r>
      <w:r w:rsidRPr="00B63D7D">
        <w:rPr>
          <w:b/>
          <w:spacing w:val="-36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displays</w:t>
      </w:r>
      <w:r w:rsidRPr="00B63D7D">
        <w:rPr>
          <w:b/>
          <w:spacing w:val="-35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the</w:t>
      </w:r>
      <w:r w:rsidRPr="00B63D7D">
        <w:rPr>
          <w:b/>
          <w:spacing w:val="-36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output</w:t>
      </w:r>
      <w:r w:rsidRPr="00B63D7D">
        <w:rPr>
          <w:b/>
          <w:spacing w:val="-37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on</w:t>
      </w:r>
      <w:r w:rsidRPr="00B63D7D">
        <w:rPr>
          <w:b/>
          <w:spacing w:val="-36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screen.</w:t>
      </w:r>
      <w:r w:rsidRPr="00B63D7D">
        <w:rPr>
          <w:b/>
          <w:spacing w:val="-35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We</w:t>
      </w:r>
      <w:r w:rsidRPr="00B63D7D">
        <w:rPr>
          <w:b/>
          <w:spacing w:val="-36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will</w:t>
      </w:r>
      <w:r w:rsidRPr="00B63D7D">
        <w:rPr>
          <w:b/>
          <w:spacing w:val="-37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use</w:t>
      </w:r>
      <w:r w:rsidRPr="00B63D7D">
        <w:rPr>
          <w:b/>
          <w:spacing w:val="-36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a</w:t>
      </w:r>
      <w:r w:rsidRPr="00B63D7D">
        <w:rPr>
          <w:b/>
          <w:spacing w:val="-36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recursive</w:t>
      </w:r>
      <w:r w:rsidRPr="00B63D7D">
        <w:rPr>
          <w:b/>
          <w:spacing w:val="-36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user</w:t>
      </w:r>
      <w:r w:rsidRPr="00B63D7D">
        <w:rPr>
          <w:b/>
          <w:spacing w:val="-37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defined</w:t>
      </w:r>
      <w:r w:rsidRPr="00B63D7D">
        <w:rPr>
          <w:b/>
          <w:w w:val="95"/>
          <w:sz w:val="24"/>
          <w:szCs w:val="24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function</w:t>
      </w:r>
      <w:r w:rsidRPr="00B63D7D">
        <w:rPr>
          <w:b/>
          <w:spacing w:val="-42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to</w:t>
      </w:r>
      <w:r w:rsidRPr="00B63D7D">
        <w:rPr>
          <w:b/>
          <w:spacing w:val="-42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perform</w:t>
      </w:r>
      <w:r w:rsidRPr="00B63D7D">
        <w:rPr>
          <w:b/>
          <w:spacing w:val="-42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the</w:t>
      </w:r>
      <w:r w:rsidRPr="00B63D7D">
        <w:rPr>
          <w:b/>
          <w:spacing w:val="-41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task.</w:t>
      </w:r>
      <w:r w:rsidRPr="00B63D7D">
        <w:rPr>
          <w:b/>
          <w:spacing w:val="-42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Here</w:t>
      </w:r>
      <w:r w:rsidRPr="00B63D7D">
        <w:rPr>
          <w:b/>
          <w:spacing w:val="-41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we</w:t>
      </w:r>
      <w:r w:rsidRPr="00B63D7D">
        <w:rPr>
          <w:b/>
          <w:spacing w:val="-42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have</w:t>
      </w:r>
      <w:r w:rsidRPr="00B63D7D">
        <w:rPr>
          <w:b/>
          <w:spacing w:val="-41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a</w:t>
      </w:r>
      <w:r w:rsidRPr="00B63D7D">
        <w:rPr>
          <w:b/>
          <w:spacing w:val="-42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function</w:t>
      </w:r>
      <w:r w:rsidRPr="00B63D7D">
        <w:rPr>
          <w:b/>
          <w:spacing w:val="-41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fact</w:t>
      </w:r>
      <w:r w:rsidRPr="00B63D7D">
        <w:rPr>
          <w:b/>
          <w:spacing w:val="-42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that</w:t>
      </w:r>
      <w:r w:rsidRPr="00B63D7D">
        <w:rPr>
          <w:b/>
          <w:spacing w:val="-41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calls</w:t>
      </w:r>
      <w:r w:rsidRPr="00B63D7D">
        <w:rPr>
          <w:b/>
          <w:spacing w:val="-41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itself</w:t>
      </w:r>
      <w:r w:rsidRPr="00B63D7D">
        <w:rPr>
          <w:b/>
          <w:spacing w:val="-42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in</w:t>
      </w:r>
      <w:r w:rsidRPr="00B63D7D">
        <w:rPr>
          <w:b/>
          <w:spacing w:val="-42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a</w:t>
      </w:r>
      <w:r w:rsidRPr="00B63D7D">
        <w:rPr>
          <w:b/>
          <w:spacing w:val="-41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recursive</w:t>
      </w:r>
      <w:r w:rsidRPr="00B63D7D">
        <w:rPr>
          <w:b/>
          <w:w w:val="95"/>
          <w:sz w:val="24"/>
          <w:szCs w:val="24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manner to find out the factorial of input</w:t>
      </w:r>
      <w:r w:rsidRPr="00B63D7D">
        <w:rPr>
          <w:b/>
          <w:spacing w:val="12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number.</w:t>
      </w:r>
    </w:p>
    <w:p w14:paraId="4DB9BC7F" w14:textId="77777777" w:rsidR="00B63D7D" w:rsidRPr="00B63D7D" w:rsidRDefault="00B63D7D" w:rsidP="00B63D7D">
      <w:pPr>
        <w:pStyle w:val="Heading2"/>
        <w:spacing w:before="8"/>
        <w:rPr>
          <w:sz w:val="24"/>
          <w:szCs w:val="24"/>
        </w:rPr>
      </w:pPr>
      <w:r w:rsidRPr="00B63D7D">
        <w:rPr>
          <w:w w:val="115"/>
          <w:sz w:val="24"/>
          <w:szCs w:val="24"/>
        </w:rPr>
        <w:t>CODE:</w:t>
      </w:r>
    </w:p>
    <w:p w14:paraId="69812A01" w14:textId="77777777" w:rsidR="00B63D7D" w:rsidRPr="00B63D7D" w:rsidRDefault="00B63D7D" w:rsidP="00B63D7D">
      <w:pPr>
        <w:pStyle w:val="BodyText"/>
        <w:spacing w:before="244" w:line="278" w:lineRule="auto"/>
        <w:ind w:left="852" w:right="7133"/>
        <w:jc w:val="both"/>
        <w:rPr>
          <w:sz w:val="24"/>
          <w:szCs w:val="24"/>
        </w:rPr>
      </w:pPr>
      <w:r w:rsidRPr="00B63D7D">
        <w:rPr>
          <w:spacing w:val="-1"/>
          <w:w w:val="105"/>
          <w:sz w:val="24"/>
          <w:szCs w:val="24"/>
        </w:rPr>
        <w:t xml:space="preserve">#include&lt;stdio.h&gt; </w:t>
      </w:r>
      <w:r w:rsidRPr="00B63D7D">
        <w:rPr>
          <w:w w:val="105"/>
          <w:sz w:val="24"/>
          <w:szCs w:val="24"/>
        </w:rPr>
        <w:t>long</w:t>
      </w:r>
      <w:r w:rsidRPr="00B63D7D">
        <w:rPr>
          <w:spacing w:val="-30"/>
          <w:w w:val="105"/>
          <w:sz w:val="24"/>
          <w:szCs w:val="24"/>
        </w:rPr>
        <w:t xml:space="preserve"> </w:t>
      </w:r>
      <w:r w:rsidRPr="00B63D7D">
        <w:rPr>
          <w:w w:val="105"/>
          <w:sz w:val="24"/>
          <w:szCs w:val="24"/>
        </w:rPr>
        <w:t>int</w:t>
      </w:r>
      <w:r w:rsidRPr="00B63D7D">
        <w:rPr>
          <w:spacing w:val="-29"/>
          <w:w w:val="105"/>
          <w:sz w:val="24"/>
          <w:szCs w:val="24"/>
        </w:rPr>
        <w:t xml:space="preserve"> </w:t>
      </w:r>
      <w:r w:rsidRPr="00B63D7D">
        <w:rPr>
          <w:w w:val="105"/>
          <w:sz w:val="24"/>
          <w:szCs w:val="24"/>
        </w:rPr>
        <w:t>fact(int</w:t>
      </w:r>
      <w:r w:rsidRPr="00B63D7D">
        <w:rPr>
          <w:spacing w:val="-28"/>
          <w:w w:val="105"/>
          <w:sz w:val="24"/>
          <w:szCs w:val="24"/>
        </w:rPr>
        <w:t xml:space="preserve"> </w:t>
      </w:r>
      <w:r w:rsidRPr="00B63D7D">
        <w:rPr>
          <w:w w:val="105"/>
          <w:sz w:val="24"/>
          <w:szCs w:val="24"/>
        </w:rPr>
        <w:t>n); int</w:t>
      </w:r>
      <w:r w:rsidRPr="00B63D7D">
        <w:rPr>
          <w:spacing w:val="-19"/>
          <w:w w:val="105"/>
          <w:sz w:val="24"/>
          <w:szCs w:val="24"/>
        </w:rPr>
        <w:t xml:space="preserve"> </w:t>
      </w:r>
      <w:r w:rsidRPr="00B63D7D">
        <w:rPr>
          <w:w w:val="105"/>
          <w:sz w:val="24"/>
          <w:szCs w:val="24"/>
        </w:rPr>
        <w:t>main()</w:t>
      </w:r>
    </w:p>
    <w:p w14:paraId="1B354859" w14:textId="77777777" w:rsidR="00B63D7D" w:rsidRPr="00B63D7D" w:rsidRDefault="00B63D7D" w:rsidP="00B63D7D">
      <w:pPr>
        <w:pStyle w:val="BodyText"/>
        <w:spacing w:before="1"/>
        <w:ind w:left="852"/>
        <w:rPr>
          <w:sz w:val="24"/>
          <w:szCs w:val="24"/>
          <w:lang w:val="de-DE"/>
        </w:rPr>
      </w:pPr>
      <w:r w:rsidRPr="00B63D7D">
        <w:rPr>
          <w:w w:val="88"/>
          <w:sz w:val="24"/>
          <w:szCs w:val="24"/>
          <w:lang w:val="de-DE"/>
        </w:rPr>
        <w:t>{</w:t>
      </w:r>
    </w:p>
    <w:p w14:paraId="66254BF5" w14:textId="77777777" w:rsidR="00B63D7D" w:rsidRPr="00B63D7D" w:rsidRDefault="00B63D7D" w:rsidP="00B63D7D">
      <w:pPr>
        <w:pStyle w:val="BodyText"/>
        <w:spacing w:before="54"/>
        <w:ind w:left="1130"/>
        <w:rPr>
          <w:sz w:val="24"/>
          <w:szCs w:val="24"/>
          <w:lang w:val="de-DE"/>
        </w:rPr>
      </w:pPr>
      <w:r w:rsidRPr="00B63D7D">
        <w:rPr>
          <w:w w:val="105"/>
          <w:sz w:val="24"/>
          <w:szCs w:val="24"/>
          <w:lang w:val="de-DE"/>
        </w:rPr>
        <w:t>int n;</w:t>
      </w:r>
    </w:p>
    <w:p w14:paraId="3FDFD6BD" w14:textId="77777777" w:rsidR="00B63D7D" w:rsidRPr="00B63D7D" w:rsidRDefault="00B63D7D" w:rsidP="00B63D7D">
      <w:pPr>
        <w:pStyle w:val="BodyText"/>
        <w:spacing w:before="54" w:line="278" w:lineRule="auto"/>
        <w:ind w:left="1130" w:right="5125"/>
        <w:rPr>
          <w:sz w:val="24"/>
          <w:szCs w:val="24"/>
          <w:lang w:val="de-DE"/>
        </w:rPr>
      </w:pPr>
      <w:r w:rsidRPr="00B63D7D">
        <w:rPr>
          <w:w w:val="105"/>
          <w:sz w:val="24"/>
          <w:szCs w:val="24"/>
          <w:lang w:val="de-DE"/>
        </w:rPr>
        <w:t>printf("Enter an integer : "); scanf("%d",&amp;n);</w:t>
      </w:r>
    </w:p>
    <w:p w14:paraId="093DD73F" w14:textId="77777777" w:rsidR="00B63D7D" w:rsidRPr="00B63D7D" w:rsidRDefault="00B63D7D" w:rsidP="00B63D7D">
      <w:pPr>
        <w:pStyle w:val="BodyText"/>
        <w:spacing w:before="2"/>
        <w:ind w:left="1130"/>
        <w:rPr>
          <w:sz w:val="24"/>
          <w:szCs w:val="24"/>
        </w:rPr>
      </w:pPr>
      <w:r w:rsidRPr="00B63D7D">
        <w:rPr>
          <w:sz w:val="24"/>
          <w:szCs w:val="24"/>
        </w:rPr>
        <w:t>int x = fact(n);</w:t>
      </w:r>
    </w:p>
    <w:p w14:paraId="24774369" w14:textId="77777777" w:rsidR="00B63D7D" w:rsidRPr="00B63D7D" w:rsidRDefault="00B63D7D" w:rsidP="00B63D7D">
      <w:pPr>
        <w:pStyle w:val="BodyText"/>
        <w:spacing w:before="52" w:line="280" w:lineRule="auto"/>
        <w:ind w:left="1130" w:right="4415"/>
        <w:rPr>
          <w:sz w:val="24"/>
          <w:szCs w:val="24"/>
        </w:rPr>
      </w:pPr>
      <w:r w:rsidRPr="00B63D7D">
        <w:rPr>
          <w:w w:val="110"/>
          <w:sz w:val="24"/>
          <w:szCs w:val="24"/>
        </w:rPr>
        <w:t>printf("Factorial</w:t>
      </w:r>
      <w:r w:rsidRPr="00B63D7D">
        <w:rPr>
          <w:spacing w:val="-28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of</w:t>
      </w:r>
      <w:r w:rsidRPr="00B63D7D">
        <w:rPr>
          <w:spacing w:val="-28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%d</w:t>
      </w:r>
      <w:r w:rsidRPr="00B63D7D">
        <w:rPr>
          <w:spacing w:val="-26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=</w:t>
      </w:r>
      <w:r w:rsidRPr="00B63D7D">
        <w:rPr>
          <w:spacing w:val="-27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%ld",</w:t>
      </w:r>
      <w:r w:rsidRPr="00B63D7D">
        <w:rPr>
          <w:spacing w:val="-26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n,</w:t>
      </w:r>
      <w:r w:rsidRPr="00B63D7D">
        <w:rPr>
          <w:spacing w:val="-26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x); return</w:t>
      </w:r>
      <w:r w:rsidRPr="00B63D7D">
        <w:rPr>
          <w:spacing w:val="-26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0;</w:t>
      </w:r>
    </w:p>
    <w:p w14:paraId="0E61DD7A" w14:textId="77777777" w:rsidR="00B63D7D" w:rsidRPr="00B63D7D" w:rsidRDefault="00B63D7D" w:rsidP="00B63D7D">
      <w:pPr>
        <w:pStyle w:val="BodyText"/>
        <w:spacing w:line="321" w:lineRule="exact"/>
        <w:ind w:left="852"/>
        <w:rPr>
          <w:sz w:val="24"/>
          <w:szCs w:val="24"/>
        </w:rPr>
      </w:pPr>
      <w:r w:rsidRPr="00B63D7D">
        <w:rPr>
          <w:w w:val="88"/>
          <w:sz w:val="24"/>
          <w:szCs w:val="24"/>
        </w:rPr>
        <w:t>}</w:t>
      </w:r>
    </w:p>
    <w:p w14:paraId="5B7A4BFD" w14:textId="77777777" w:rsidR="00B63D7D" w:rsidRPr="00B63D7D" w:rsidRDefault="00B63D7D" w:rsidP="00B63D7D">
      <w:pPr>
        <w:pStyle w:val="BodyText"/>
        <w:spacing w:before="54"/>
        <w:ind w:left="852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long int fact(int</w:t>
      </w:r>
      <w:r w:rsidRPr="00B63D7D">
        <w:rPr>
          <w:spacing w:val="-59"/>
          <w:w w:val="105"/>
          <w:sz w:val="24"/>
          <w:szCs w:val="24"/>
        </w:rPr>
        <w:t xml:space="preserve"> </w:t>
      </w:r>
      <w:r w:rsidRPr="00B63D7D">
        <w:rPr>
          <w:w w:val="105"/>
          <w:sz w:val="24"/>
          <w:szCs w:val="24"/>
        </w:rPr>
        <w:t>n)</w:t>
      </w:r>
    </w:p>
    <w:p w14:paraId="7DC20B5D" w14:textId="77777777" w:rsidR="00B63D7D" w:rsidRPr="00B63D7D" w:rsidRDefault="00B63D7D" w:rsidP="00B63D7D">
      <w:pPr>
        <w:pStyle w:val="BodyText"/>
        <w:spacing w:before="51"/>
        <w:ind w:left="852"/>
        <w:rPr>
          <w:sz w:val="24"/>
          <w:szCs w:val="24"/>
        </w:rPr>
      </w:pPr>
      <w:r w:rsidRPr="00B63D7D">
        <w:rPr>
          <w:w w:val="88"/>
          <w:sz w:val="24"/>
          <w:szCs w:val="24"/>
        </w:rPr>
        <w:t>{</w:t>
      </w:r>
    </w:p>
    <w:p w14:paraId="183AE28D" w14:textId="77777777" w:rsidR="00B63D7D" w:rsidRPr="00B63D7D" w:rsidRDefault="00B63D7D" w:rsidP="00B63D7D">
      <w:pPr>
        <w:pStyle w:val="BodyText"/>
        <w:spacing w:before="54"/>
        <w:ind w:left="1130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if(n&gt;=1)</w:t>
      </w:r>
    </w:p>
    <w:p w14:paraId="26120720" w14:textId="77777777" w:rsidR="00B63D7D" w:rsidRPr="00B63D7D" w:rsidRDefault="00B63D7D" w:rsidP="00B63D7D">
      <w:pPr>
        <w:pStyle w:val="BodyText"/>
        <w:spacing w:before="52" w:line="280" w:lineRule="auto"/>
        <w:ind w:left="1130" w:right="6360" w:firstLine="280"/>
        <w:rPr>
          <w:sz w:val="24"/>
          <w:szCs w:val="24"/>
        </w:rPr>
      </w:pPr>
      <w:r w:rsidRPr="00B63D7D">
        <w:rPr>
          <w:sz w:val="24"/>
          <w:szCs w:val="24"/>
        </w:rPr>
        <w:t xml:space="preserve">return n*fact(n-1); </w:t>
      </w:r>
      <w:r w:rsidRPr="00B63D7D">
        <w:rPr>
          <w:w w:val="105"/>
          <w:sz w:val="24"/>
          <w:szCs w:val="24"/>
        </w:rPr>
        <w:t>else</w:t>
      </w:r>
    </w:p>
    <w:p w14:paraId="1CA8308B" w14:textId="77777777" w:rsidR="00B63D7D" w:rsidRPr="00B63D7D" w:rsidRDefault="00B63D7D" w:rsidP="00B63D7D">
      <w:pPr>
        <w:pStyle w:val="BodyText"/>
        <w:spacing w:line="323" w:lineRule="exact"/>
        <w:ind w:left="1411"/>
        <w:rPr>
          <w:sz w:val="24"/>
          <w:szCs w:val="24"/>
        </w:rPr>
      </w:pPr>
      <w:r w:rsidRPr="00B63D7D">
        <w:rPr>
          <w:sz w:val="24"/>
          <w:szCs w:val="24"/>
        </w:rPr>
        <w:t>return 1;</w:t>
      </w:r>
    </w:p>
    <w:p w14:paraId="7B5AF6C5" w14:textId="77777777" w:rsidR="00B63D7D" w:rsidRPr="00B63D7D" w:rsidRDefault="00B63D7D" w:rsidP="00B63D7D">
      <w:pPr>
        <w:pStyle w:val="BodyText"/>
        <w:spacing w:before="52"/>
        <w:ind w:left="852"/>
        <w:rPr>
          <w:sz w:val="24"/>
          <w:szCs w:val="24"/>
        </w:rPr>
      </w:pPr>
      <w:r w:rsidRPr="00B63D7D">
        <w:rPr>
          <w:w w:val="88"/>
          <w:sz w:val="24"/>
          <w:szCs w:val="24"/>
        </w:rPr>
        <w:t>}</w:t>
      </w:r>
    </w:p>
    <w:p w14:paraId="6BB9DF32" w14:textId="77777777" w:rsidR="00B63D7D" w:rsidRPr="00B63D7D" w:rsidRDefault="00B63D7D" w:rsidP="00B63D7D">
      <w:pPr>
        <w:pStyle w:val="Heading2"/>
        <w:spacing w:before="56"/>
        <w:rPr>
          <w:sz w:val="24"/>
          <w:szCs w:val="24"/>
        </w:rPr>
      </w:pPr>
      <w:r w:rsidRPr="00B63D7D">
        <w:rPr>
          <w:sz w:val="24"/>
          <w:szCs w:val="24"/>
        </w:rPr>
        <w:t>OUTPUT:</w:t>
      </w:r>
    </w:p>
    <w:p w14:paraId="54B47647" w14:textId="77777777" w:rsidR="00B63D7D" w:rsidRPr="00B63D7D" w:rsidRDefault="00B63D7D" w:rsidP="00B63D7D">
      <w:pPr>
        <w:pStyle w:val="BodyText"/>
        <w:spacing w:before="3"/>
        <w:rPr>
          <w:b w:val="0"/>
          <w:sz w:val="24"/>
          <w:szCs w:val="24"/>
        </w:rPr>
      </w:pPr>
      <w:r w:rsidRPr="00B63D7D">
        <w:rPr>
          <w:noProof/>
          <w:sz w:val="24"/>
          <w:szCs w:val="24"/>
        </w:rPr>
        <w:drawing>
          <wp:anchor distT="0" distB="0" distL="0" distR="0" simplePos="0" relativeHeight="251683840" behindDoc="0" locked="0" layoutInCell="1" allowOverlap="1" wp14:anchorId="76EFCEFD" wp14:editId="68E4C3B5">
            <wp:simplePos x="0" y="0"/>
            <wp:positionH relativeFrom="page">
              <wp:posOffset>731519</wp:posOffset>
            </wp:positionH>
            <wp:positionV relativeFrom="paragraph">
              <wp:posOffset>152420</wp:posOffset>
            </wp:positionV>
            <wp:extent cx="5109329" cy="898207"/>
            <wp:effectExtent l="0" t="0" r="0" b="0"/>
            <wp:wrapTopAndBottom/>
            <wp:docPr id="137" name="image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69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9329" cy="898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2A5809" w14:textId="77777777" w:rsidR="00B63D7D" w:rsidRPr="00B63D7D" w:rsidRDefault="00B63D7D" w:rsidP="00B63D7D">
      <w:pPr>
        <w:rPr>
          <w:sz w:val="24"/>
          <w:szCs w:val="24"/>
        </w:rPr>
        <w:sectPr w:rsidR="00B63D7D" w:rsidRPr="00B63D7D">
          <w:pgSz w:w="12240" w:h="15840"/>
          <w:pgMar w:top="980" w:right="680" w:bottom="1040" w:left="1020" w:header="0" w:footer="76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5802DBB" w14:textId="74A7990A" w:rsidR="00B63D7D" w:rsidRPr="00B63D7D" w:rsidRDefault="00B63D7D" w:rsidP="00B63D7D">
      <w:pPr>
        <w:pStyle w:val="BodyText"/>
        <w:spacing w:line="88" w:lineRule="exact"/>
        <w:ind w:left="117"/>
        <w:rPr>
          <w:b w:val="0"/>
          <w:sz w:val="24"/>
          <w:szCs w:val="24"/>
        </w:rPr>
      </w:pPr>
      <w:r w:rsidRPr="00B63D7D">
        <w:rPr>
          <w:b w:val="0"/>
          <w:noProof/>
          <w:position w:val="-1"/>
          <w:sz w:val="24"/>
          <w:szCs w:val="24"/>
        </w:rPr>
        <w:lastRenderedPageBreak/>
        <mc:AlternateContent>
          <mc:Choice Requires="wpg">
            <w:drawing>
              <wp:inline distT="0" distB="0" distL="0" distR="0" wp14:anchorId="2A5A731F" wp14:editId="4648DF34">
                <wp:extent cx="6355080" cy="56515"/>
                <wp:effectExtent l="0" t="0" r="0" b="3810"/>
                <wp:docPr id="160" name="Group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5080" cy="56515"/>
                          <a:chOff x="0" y="0"/>
                          <a:chExt cx="10008" cy="89"/>
                        </a:xfrm>
                      </wpg:grpSpPr>
                      <wps:wsp>
                        <wps:cNvPr id="162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08" cy="89"/>
                          </a:xfrm>
                          <a:prstGeom prst="rect">
                            <a:avLst/>
                          </a:prstGeom>
                          <a:solidFill>
                            <a:srgbClr val="A18E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DEAA1A" id="Group 160" o:spid="_x0000_s1026" style="width:500.4pt;height:4.45pt;mso-position-horizontal-relative:char;mso-position-vertical-relative:line" coordsize="1000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nC4WgIAADAFAAAOAAAAZHJzL2Uyb0RvYy54bWykVNtu2zAMfR+wfxD0vtrOkiw16hRBesGA&#10;bivW7QMUWb5gtqhRSpzu60tJTpq12Ev3IogiRfGcQ+rict93bKfQtqALnp2lnCktoWx1XfCfP24+&#10;LDizTuhSdKBVwR+V5ZfL9+8uBpOrCTTQlQoZJdE2H0zBG+dMniRWNqoX9gyM0uSsAHvhyMQ6KVEM&#10;lL3vkkmazpMBsDQIUllLp1fRyZchf1Up6b5VlVWOdQWn2lxYMawbvybLC5HXKEzTyrEM8YYqetFq&#10;evSY6ko4wbbYvkrVtxLBQuXOJPQJVFUrVcBAaLL0BZpbhK0JWOp8qM2RJqL2BU9vTiu/7u6RtSVp&#10;Nyd+tOhJpPAu8wdEz2DqnKJu0TyYe4wYaXsH8pcld/LS7+06BrPN8AVKSii2DgI9+wp7n4KAs31Q&#10;4fGogto7Julw/nE2SxdUjCTfbD7LZlEl2ZCUr27J5nq8l6VpSt3mby3O/ZVE5PG9UONYkwdErWaf&#10;2bT/x+ZDI4wKIlnP05HNyYHN79SEQtedYossEhoCD2zaSCXTsG4oTK0QYWiUKKmuEE/Vn1zwhiUh&#10;3sbtvzkSuUHrbhX0zG8KjlR20Ezs7qyLdB5CvIQWura8absuGFhv1h2ynaA5W2WL6/lqVOCvsE77&#10;YA3+WszoTwJAjylqs4HykfAhxGGlz4U2DeAfzgYa1ILb31uBirPusyaOzrPp1E92MKazTxMy8NSz&#10;OfUILSlVwR1ncbt28TfYGmzrhl7KAmgNK+rZqg3APeexqrFYap+x82ksQ6ONX4if+1M7RD1/dMsn&#10;AAAA//8DAFBLAwQUAAYACAAAACEAsEeCFNsAAAAEAQAADwAAAGRycy9kb3ducmV2LnhtbEyPQWvC&#10;QBCF74X+h2UKvdXdWFpsmo2I2J6kUBVKb2N2TILZ2ZBdk/jvu/ailwfDG977XjYfbSN66nztWEMy&#10;USCIC2dqLjXsth9PMxA+IBtsHJOGM3mY5/d3GabGDfxN/SaUIoawT1FDFUKbSumLiiz6iWuJo3dw&#10;ncUQz66UpsMhhttGTpV6lRZrjg0VtrSsqDhuTlbD54DD4jlZ9evjYXn+3b58/awT0vrxYVy8gwg0&#10;huszXPAjOuSRae9ObLxoNMQh4V8vnlIq7thrmL2BzDN5C5//AQAA//8DAFBLAQItABQABgAIAAAA&#10;IQC2gziS/gAAAOEBAAATAAAAAAAAAAAAAAAAAAAAAABbQ29udGVudF9UeXBlc10ueG1sUEsBAi0A&#10;FAAGAAgAAAAhADj9If/WAAAAlAEAAAsAAAAAAAAAAAAAAAAALwEAAF9yZWxzLy5yZWxzUEsBAi0A&#10;FAAGAAgAAAAhAATCcLhaAgAAMAUAAA4AAAAAAAAAAAAAAAAALgIAAGRycy9lMm9Eb2MueG1sUEsB&#10;Ai0AFAAGAAgAAAAhALBHghTbAAAABAEAAA8AAAAAAAAAAAAAAAAAtAQAAGRycy9kb3ducmV2Lnht&#10;bFBLBQYAAAAABAAEAPMAAAC8BQAAAAA=&#10;">
                <v:rect id="Rectangle 81" o:spid="_x0000_s1027" style="position:absolute;width:10008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tLLwAAAANwAAAAPAAAAZHJzL2Rvd25yZXYueG1sRE9Ni8Iw&#10;EL0v+B/CCHtbUwXLUo0iorB7c7v1PjZjW20m3SRq/fdmQfA2j/c582VvWnEl5xvLCsajBARxaXXD&#10;lYLid/vxCcIHZI2tZVJwJw/LxeBtjpm2N/6hax4qEUPYZ6igDqHLpPRlTQb9yHbEkTtaZzBE6Cqp&#10;Hd5iuGnlJElSabDh2FBjR+uaynN+MQou6283nR7++nta5LvtSRdyzxul3of9agYiUB9e4qf7S8f5&#10;6QT+n4kXyMUDAAD//wMAUEsBAi0AFAAGAAgAAAAhANvh9svuAAAAhQEAABMAAAAAAAAAAAAAAAAA&#10;AAAAAFtDb250ZW50X1R5cGVzXS54bWxQSwECLQAUAAYACAAAACEAWvQsW78AAAAVAQAACwAAAAAA&#10;AAAAAAAAAAAfAQAAX3JlbHMvLnJlbHNQSwECLQAUAAYACAAAACEA5D7Sy8AAAADcAAAADwAAAAAA&#10;AAAAAAAAAAAHAgAAZHJzL2Rvd25yZXYueG1sUEsFBgAAAAADAAMAtwAAAPQCAAAAAA==&#10;" fillcolor="#a18e6a" stroked="f"/>
                <w10:anchorlock/>
              </v:group>
            </w:pict>
          </mc:Fallback>
        </mc:AlternateContent>
      </w:r>
    </w:p>
    <w:p w14:paraId="11673E52" w14:textId="77777777" w:rsidR="00B63D7D" w:rsidRPr="00B63D7D" w:rsidRDefault="00B63D7D" w:rsidP="00B63D7D">
      <w:pPr>
        <w:pStyle w:val="BodyText"/>
        <w:spacing w:before="1"/>
        <w:rPr>
          <w:b w:val="0"/>
          <w:sz w:val="24"/>
          <w:szCs w:val="24"/>
        </w:rPr>
      </w:pPr>
    </w:p>
    <w:p w14:paraId="40CE8C08" w14:textId="5AD26D1B" w:rsidR="00B63D7D" w:rsidRPr="00A72BEE" w:rsidRDefault="00A72BEE" w:rsidP="00A72BEE">
      <w:pPr>
        <w:pStyle w:val="Heading2"/>
      </w:pPr>
      <w:r>
        <w:rPr>
          <w:w w:val="105"/>
        </w:rPr>
        <w:t>59-</w:t>
      </w:r>
      <w:r w:rsidR="00B63D7D" w:rsidRPr="00A72BEE">
        <w:rPr>
          <w:w w:val="105"/>
        </w:rPr>
        <w:t>Write</w:t>
      </w:r>
      <w:r w:rsidR="00B63D7D" w:rsidRPr="00A72BEE">
        <w:rPr>
          <w:spacing w:val="-10"/>
          <w:w w:val="105"/>
        </w:rPr>
        <w:t xml:space="preserve"> </w:t>
      </w:r>
      <w:r w:rsidR="00B63D7D" w:rsidRPr="00A72BEE">
        <w:rPr>
          <w:w w:val="105"/>
        </w:rPr>
        <w:t>a</w:t>
      </w:r>
      <w:r w:rsidR="00B63D7D" w:rsidRPr="00A72BEE">
        <w:rPr>
          <w:spacing w:val="-11"/>
          <w:w w:val="105"/>
        </w:rPr>
        <w:t xml:space="preserve"> </w:t>
      </w:r>
      <w:r w:rsidR="00B63D7D" w:rsidRPr="00A72BEE">
        <w:rPr>
          <w:w w:val="105"/>
        </w:rPr>
        <w:t>C</w:t>
      </w:r>
      <w:r w:rsidR="00B63D7D" w:rsidRPr="00A72BEE">
        <w:rPr>
          <w:spacing w:val="-12"/>
          <w:w w:val="105"/>
        </w:rPr>
        <w:t xml:space="preserve"> </w:t>
      </w:r>
      <w:r w:rsidR="00B63D7D" w:rsidRPr="00A72BEE">
        <w:rPr>
          <w:w w:val="105"/>
        </w:rPr>
        <w:t>program</w:t>
      </w:r>
      <w:r w:rsidR="00B63D7D" w:rsidRPr="00A72BEE">
        <w:rPr>
          <w:spacing w:val="-10"/>
          <w:w w:val="105"/>
        </w:rPr>
        <w:t xml:space="preserve"> </w:t>
      </w:r>
      <w:r w:rsidR="00B63D7D" w:rsidRPr="00A72BEE">
        <w:rPr>
          <w:w w:val="105"/>
        </w:rPr>
        <w:t>to</w:t>
      </w:r>
      <w:r w:rsidR="00B63D7D" w:rsidRPr="00A72BEE">
        <w:rPr>
          <w:spacing w:val="-8"/>
          <w:w w:val="105"/>
        </w:rPr>
        <w:t xml:space="preserve"> </w:t>
      </w:r>
      <w:r w:rsidR="00B63D7D" w:rsidRPr="00A72BEE">
        <w:rPr>
          <w:w w:val="105"/>
        </w:rPr>
        <w:t>check</w:t>
      </w:r>
      <w:r w:rsidR="00B63D7D" w:rsidRPr="00A72BEE">
        <w:rPr>
          <w:spacing w:val="-10"/>
          <w:w w:val="105"/>
        </w:rPr>
        <w:t xml:space="preserve"> </w:t>
      </w:r>
      <w:r w:rsidR="00B63D7D" w:rsidRPr="00A72BEE">
        <w:rPr>
          <w:w w:val="105"/>
        </w:rPr>
        <w:t>whether</w:t>
      </w:r>
      <w:r w:rsidR="00B63D7D" w:rsidRPr="00A72BEE">
        <w:rPr>
          <w:spacing w:val="-12"/>
          <w:w w:val="105"/>
        </w:rPr>
        <w:t xml:space="preserve"> </w:t>
      </w:r>
      <w:r w:rsidR="00B63D7D" w:rsidRPr="00A72BEE">
        <w:rPr>
          <w:w w:val="105"/>
        </w:rPr>
        <w:t>a</w:t>
      </w:r>
      <w:r w:rsidR="00B63D7D" w:rsidRPr="00A72BEE">
        <w:rPr>
          <w:spacing w:val="-11"/>
          <w:w w:val="105"/>
        </w:rPr>
        <w:t xml:space="preserve"> </w:t>
      </w:r>
      <w:r w:rsidR="00B63D7D" w:rsidRPr="00A72BEE">
        <w:rPr>
          <w:w w:val="105"/>
        </w:rPr>
        <w:t>number is</w:t>
      </w:r>
      <w:r w:rsidR="00B63D7D" w:rsidRPr="00A72BEE">
        <w:rPr>
          <w:spacing w:val="-21"/>
          <w:w w:val="105"/>
        </w:rPr>
        <w:t xml:space="preserve"> </w:t>
      </w:r>
      <w:r w:rsidR="00B63D7D" w:rsidRPr="00A72BEE">
        <w:rPr>
          <w:w w:val="105"/>
        </w:rPr>
        <w:t>even</w:t>
      </w:r>
      <w:r w:rsidR="00B63D7D" w:rsidRPr="00A72BEE">
        <w:rPr>
          <w:spacing w:val="-24"/>
          <w:w w:val="105"/>
        </w:rPr>
        <w:t xml:space="preserve"> </w:t>
      </w:r>
      <w:r w:rsidR="00B63D7D" w:rsidRPr="00A72BEE">
        <w:rPr>
          <w:w w:val="105"/>
        </w:rPr>
        <w:t>or</w:t>
      </w:r>
      <w:r w:rsidR="00B63D7D" w:rsidRPr="00A72BEE">
        <w:rPr>
          <w:spacing w:val="-23"/>
          <w:w w:val="105"/>
        </w:rPr>
        <w:t xml:space="preserve"> </w:t>
      </w:r>
      <w:r w:rsidR="00B63D7D" w:rsidRPr="00A72BEE">
        <w:rPr>
          <w:w w:val="105"/>
        </w:rPr>
        <w:t>odd</w:t>
      </w:r>
      <w:r w:rsidR="00B63D7D" w:rsidRPr="00A72BEE">
        <w:rPr>
          <w:spacing w:val="-23"/>
          <w:w w:val="105"/>
        </w:rPr>
        <w:t xml:space="preserve"> </w:t>
      </w:r>
      <w:r w:rsidR="00B63D7D" w:rsidRPr="00A72BEE">
        <w:rPr>
          <w:w w:val="105"/>
        </w:rPr>
        <w:t>using</w:t>
      </w:r>
      <w:r w:rsidR="00B63D7D" w:rsidRPr="00A72BEE">
        <w:rPr>
          <w:spacing w:val="-22"/>
          <w:w w:val="105"/>
        </w:rPr>
        <w:t xml:space="preserve"> </w:t>
      </w:r>
      <w:r w:rsidR="00B63D7D" w:rsidRPr="00A72BEE">
        <w:rPr>
          <w:w w:val="105"/>
        </w:rPr>
        <w:t>functions.</w:t>
      </w:r>
    </w:p>
    <w:p w14:paraId="58CD3679" w14:textId="77777777" w:rsidR="00B63D7D" w:rsidRPr="00B63D7D" w:rsidRDefault="00B63D7D" w:rsidP="00A72BEE">
      <w:pPr>
        <w:spacing w:before="86" w:line="278" w:lineRule="auto"/>
        <w:ind w:right="641"/>
        <w:rPr>
          <w:b/>
          <w:sz w:val="24"/>
          <w:szCs w:val="24"/>
        </w:rPr>
      </w:pPr>
      <w:r w:rsidRPr="00B63D7D">
        <w:rPr>
          <w:b/>
          <w:w w:val="95"/>
          <w:sz w:val="24"/>
          <w:szCs w:val="24"/>
          <w:shd w:val="clear" w:color="auto" w:fill="F9F8F8"/>
        </w:rPr>
        <w:t>Theory:</w:t>
      </w:r>
      <w:r w:rsidRPr="00B63D7D">
        <w:rPr>
          <w:b/>
          <w:spacing w:val="-29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A</w:t>
      </w:r>
      <w:r w:rsidRPr="00B63D7D">
        <w:rPr>
          <w:b/>
          <w:spacing w:val="-29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formal</w:t>
      </w:r>
      <w:r w:rsidRPr="00B63D7D">
        <w:rPr>
          <w:b/>
          <w:spacing w:val="-28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definition</w:t>
      </w:r>
      <w:r w:rsidRPr="00B63D7D">
        <w:rPr>
          <w:b/>
          <w:spacing w:val="-28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of</w:t>
      </w:r>
      <w:r w:rsidRPr="00B63D7D">
        <w:rPr>
          <w:b/>
          <w:spacing w:val="-29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an</w:t>
      </w:r>
      <w:r w:rsidRPr="00B63D7D">
        <w:rPr>
          <w:b/>
          <w:spacing w:val="-29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even</w:t>
      </w:r>
      <w:r w:rsidRPr="00B63D7D">
        <w:rPr>
          <w:b/>
          <w:spacing w:val="-28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number</w:t>
      </w:r>
      <w:r w:rsidRPr="00B63D7D">
        <w:rPr>
          <w:b/>
          <w:spacing w:val="-28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is</w:t>
      </w:r>
      <w:r w:rsidRPr="00B63D7D">
        <w:rPr>
          <w:b/>
          <w:spacing w:val="-27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that</w:t>
      </w:r>
      <w:r w:rsidRPr="00B63D7D">
        <w:rPr>
          <w:b/>
          <w:spacing w:val="-29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it</w:t>
      </w:r>
      <w:r w:rsidRPr="00B63D7D">
        <w:rPr>
          <w:b/>
          <w:spacing w:val="-27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is</w:t>
      </w:r>
      <w:r w:rsidRPr="00B63D7D">
        <w:rPr>
          <w:b/>
          <w:spacing w:val="-27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an</w:t>
      </w:r>
      <w:r w:rsidRPr="00B63D7D">
        <w:rPr>
          <w:b/>
          <w:spacing w:val="-29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integer</w:t>
      </w:r>
      <w:r w:rsidRPr="00B63D7D">
        <w:rPr>
          <w:b/>
          <w:spacing w:val="-28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of</w:t>
      </w:r>
      <w:r w:rsidRPr="00B63D7D">
        <w:rPr>
          <w:b/>
          <w:spacing w:val="-29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the</w:t>
      </w:r>
      <w:r w:rsidRPr="00B63D7D">
        <w:rPr>
          <w:b/>
          <w:spacing w:val="-28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form</w:t>
      </w:r>
      <w:r w:rsidRPr="00B63D7D">
        <w:rPr>
          <w:b/>
          <w:spacing w:val="-29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n</w:t>
      </w:r>
      <w:r w:rsidRPr="00B63D7D">
        <w:rPr>
          <w:b/>
          <w:spacing w:val="-28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=</w:t>
      </w:r>
      <w:r w:rsidRPr="00B63D7D">
        <w:rPr>
          <w:b/>
          <w:spacing w:val="-28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2k,</w:t>
      </w:r>
      <w:r w:rsidRPr="00B63D7D">
        <w:rPr>
          <w:b/>
          <w:w w:val="95"/>
          <w:sz w:val="24"/>
          <w:szCs w:val="24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where</w:t>
      </w:r>
      <w:r w:rsidRPr="00B63D7D">
        <w:rPr>
          <w:b/>
          <w:spacing w:val="-35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k</w:t>
      </w:r>
      <w:r w:rsidRPr="00B63D7D">
        <w:rPr>
          <w:b/>
          <w:spacing w:val="-35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is</w:t>
      </w:r>
      <w:r w:rsidRPr="00B63D7D">
        <w:rPr>
          <w:b/>
          <w:spacing w:val="-35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an</w:t>
      </w:r>
      <w:r w:rsidRPr="00B63D7D">
        <w:rPr>
          <w:b/>
          <w:spacing w:val="-35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integer,</w:t>
      </w:r>
      <w:r w:rsidRPr="00B63D7D">
        <w:rPr>
          <w:b/>
          <w:spacing w:val="-35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it</w:t>
      </w:r>
      <w:r w:rsidRPr="00B63D7D">
        <w:rPr>
          <w:b/>
          <w:spacing w:val="-33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can</w:t>
      </w:r>
      <w:r w:rsidRPr="00B63D7D">
        <w:rPr>
          <w:b/>
          <w:spacing w:val="-35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then</w:t>
      </w:r>
      <w:r w:rsidRPr="00B63D7D">
        <w:rPr>
          <w:b/>
          <w:spacing w:val="-35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be</w:t>
      </w:r>
      <w:r w:rsidRPr="00B63D7D">
        <w:rPr>
          <w:b/>
          <w:spacing w:val="-34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shown</w:t>
      </w:r>
      <w:r w:rsidRPr="00B63D7D">
        <w:rPr>
          <w:b/>
          <w:spacing w:val="-36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that</w:t>
      </w:r>
      <w:r w:rsidRPr="00B63D7D">
        <w:rPr>
          <w:b/>
          <w:spacing w:val="-34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an</w:t>
      </w:r>
      <w:r w:rsidRPr="00B63D7D">
        <w:rPr>
          <w:b/>
          <w:spacing w:val="-35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odd</w:t>
      </w:r>
      <w:r w:rsidRPr="00B63D7D">
        <w:rPr>
          <w:b/>
          <w:spacing w:val="-35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number</w:t>
      </w:r>
      <w:r w:rsidRPr="00B63D7D">
        <w:rPr>
          <w:b/>
          <w:spacing w:val="-35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is</w:t>
      </w:r>
      <w:r w:rsidRPr="00B63D7D">
        <w:rPr>
          <w:b/>
          <w:spacing w:val="-34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an</w:t>
      </w:r>
      <w:r w:rsidRPr="00B63D7D">
        <w:rPr>
          <w:b/>
          <w:spacing w:val="-34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integer</w:t>
      </w:r>
      <w:r w:rsidRPr="00B63D7D">
        <w:rPr>
          <w:b/>
          <w:spacing w:val="-35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of</w:t>
      </w:r>
      <w:r w:rsidRPr="00B63D7D">
        <w:rPr>
          <w:b/>
          <w:spacing w:val="-36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the</w:t>
      </w:r>
      <w:r w:rsidRPr="00B63D7D">
        <w:rPr>
          <w:b/>
          <w:spacing w:val="-34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form</w:t>
      </w:r>
      <w:r w:rsidRPr="00B63D7D">
        <w:rPr>
          <w:b/>
          <w:spacing w:val="-34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n</w:t>
      </w:r>
    </w:p>
    <w:p w14:paraId="53AF93A7" w14:textId="77777777" w:rsidR="00B63D7D" w:rsidRPr="00B63D7D" w:rsidRDefault="00B63D7D" w:rsidP="00B63D7D">
      <w:pPr>
        <w:spacing w:before="2"/>
        <w:ind w:left="852"/>
        <w:rPr>
          <w:b/>
          <w:sz w:val="24"/>
          <w:szCs w:val="24"/>
        </w:rPr>
      </w:pPr>
      <w:r w:rsidRPr="00B63D7D">
        <w:rPr>
          <w:b/>
          <w:sz w:val="24"/>
          <w:szCs w:val="24"/>
          <w:shd w:val="clear" w:color="auto" w:fill="F9F8F8"/>
        </w:rPr>
        <w:t>= 2k + 1.</w:t>
      </w:r>
    </w:p>
    <w:p w14:paraId="11C04364" w14:textId="77777777" w:rsidR="00B63D7D" w:rsidRPr="00B63D7D" w:rsidRDefault="00B63D7D" w:rsidP="00B63D7D">
      <w:pPr>
        <w:pStyle w:val="Heading2"/>
        <w:spacing w:before="48"/>
        <w:rPr>
          <w:sz w:val="24"/>
          <w:szCs w:val="24"/>
        </w:rPr>
      </w:pPr>
      <w:r w:rsidRPr="00B63D7D">
        <w:rPr>
          <w:w w:val="115"/>
          <w:sz w:val="24"/>
          <w:szCs w:val="24"/>
        </w:rPr>
        <w:t>CODE:</w:t>
      </w:r>
    </w:p>
    <w:p w14:paraId="17E5FF04" w14:textId="77777777" w:rsidR="00B63D7D" w:rsidRPr="00B63D7D" w:rsidRDefault="00B63D7D" w:rsidP="00B63D7D">
      <w:pPr>
        <w:pStyle w:val="BodyText"/>
        <w:spacing w:before="245" w:line="278" w:lineRule="auto"/>
        <w:ind w:left="852" w:right="6928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#include&lt;stdio.h&gt; int eveodd(int n); int main()</w:t>
      </w:r>
    </w:p>
    <w:p w14:paraId="6D74EBF5" w14:textId="77777777" w:rsidR="00B63D7D" w:rsidRPr="00B63D7D" w:rsidRDefault="00B63D7D" w:rsidP="00B63D7D">
      <w:pPr>
        <w:pStyle w:val="BodyText"/>
        <w:spacing w:before="2"/>
        <w:ind w:left="852"/>
        <w:rPr>
          <w:sz w:val="24"/>
          <w:szCs w:val="24"/>
          <w:lang w:val="de-DE"/>
        </w:rPr>
      </w:pPr>
      <w:r w:rsidRPr="00B63D7D">
        <w:rPr>
          <w:w w:val="88"/>
          <w:sz w:val="24"/>
          <w:szCs w:val="24"/>
          <w:lang w:val="de-DE"/>
        </w:rPr>
        <w:t>{</w:t>
      </w:r>
    </w:p>
    <w:p w14:paraId="398CF5FD" w14:textId="77777777" w:rsidR="00B63D7D" w:rsidRPr="00B63D7D" w:rsidRDefault="00B63D7D" w:rsidP="00B63D7D">
      <w:pPr>
        <w:pStyle w:val="BodyText"/>
        <w:spacing w:before="54"/>
        <w:ind w:left="1130"/>
        <w:rPr>
          <w:sz w:val="24"/>
          <w:szCs w:val="24"/>
          <w:lang w:val="de-DE"/>
        </w:rPr>
      </w:pPr>
      <w:r w:rsidRPr="00B63D7D">
        <w:rPr>
          <w:w w:val="105"/>
          <w:sz w:val="24"/>
          <w:szCs w:val="24"/>
          <w:lang w:val="de-DE"/>
        </w:rPr>
        <w:t>int n;</w:t>
      </w:r>
    </w:p>
    <w:p w14:paraId="6FC5B89C" w14:textId="77777777" w:rsidR="00B63D7D" w:rsidRPr="00B63D7D" w:rsidRDefault="00B63D7D" w:rsidP="00B63D7D">
      <w:pPr>
        <w:pStyle w:val="BodyText"/>
        <w:spacing w:before="52" w:line="280" w:lineRule="auto"/>
        <w:ind w:left="1130" w:right="5125"/>
        <w:rPr>
          <w:sz w:val="24"/>
          <w:szCs w:val="24"/>
          <w:lang w:val="de-DE"/>
        </w:rPr>
      </w:pPr>
      <w:r w:rsidRPr="00B63D7D">
        <w:rPr>
          <w:w w:val="105"/>
          <w:sz w:val="24"/>
          <w:szCs w:val="24"/>
          <w:lang w:val="de-DE"/>
        </w:rPr>
        <w:t>printf("Enter an integer : "); scanf("%d",&amp;n);</w:t>
      </w:r>
    </w:p>
    <w:p w14:paraId="0F482060" w14:textId="77777777" w:rsidR="00B63D7D" w:rsidRPr="00B63D7D" w:rsidRDefault="00B63D7D" w:rsidP="00B63D7D">
      <w:pPr>
        <w:pStyle w:val="BodyText"/>
        <w:spacing w:line="280" w:lineRule="auto"/>
        <w:ind w:left="1130" w:right="7009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int</w:t>
      </w:r>
      <w:r w:rsidRPr="00B63D7D">
        <w:rPr>
          <w:spacing w:val="-32"/>
          <w:w w:val="105"/>
          <w:sz w:val="24"/>
          <w:szCs w:val="24"/>
        </w:rPr>
        <w:t xml:space="preserve"> </w:t>
      </w:r>
      <w:r w:rsidRPr="00B63D7D">
        <w:rPr>
          <w:w w:val="105"/>
          <w:sz w:val="24"/>
          <w:szCs w:val="24"/>
        </w:rPr>
        <w:t>x</w:t>
      </w:r>
      <w:r w:rsidRPr="00B63D7D">
        <w:rPr>
          <w:spacing w:val="-32"/>
          <w:w w:val="105"/>
          <w:sz w:val="24"/>
          <w:szCs w:val="24"/>
        </w:rPr>
        <w:t xml:space="preserve"> </w:t>
      </w:r>
      <w:r w:rsidRPr="00B63D7D">
        <w:rPr>
          <w:w w:val="105"/>
          <w:sz w:val="24"/>
          <w:szCs w:val="24"/>
        </w:rPr>
        <w:t>=</w:t>
      </w:r>
      <w:r w:rsidRPr="00B63D7D">
        <w:rPr>
          <w:spacing w:val="-32"/>
          <w:w w:val="105"/>
          <w:sz w:val="24"/>
          <w:szCs w:val="24"/>
        </w:rPr>
        <w:t xml:space="preserve"> </w:t>
      </w:r>
      <w:r w:rsidRPr="00B63D7D">
        <w:rPr>
          <w:w w:val="105"/>
          <w:sz w:val="24"/>
          <w:szCs w:val="24"/>
        </w:rPr>
        <w:t>eveodd(n); if(x==0)</w:t>
      </w:r>
    </w:p>
    <w:p w14:paraId="5D0EC556" w14:textId="77777777" w:rsidR="00B63D7D" w:rsidRPr="00B63D7D" w:rsidRDefault="00B63D7D" w:rsidP="00B63D7D">
      <w:pPr>
        <w:pStyle w:val="BodyText"/>
        <w:spacing w:line="323" w:lineRule="exact"/>
        <w:ind w:left="1130"/>
        <w:rPr>
          <w:sz w:val="24"/>
          <w:szCs w:val="24"/>
        </w:rPr>
      </w:pPr>
      <w:r w:rsidRPr="00B63D7D">
        <w:rPr>
          <w:w w:val="88"/>
          <w:sz w:val="24"/>
          <w:szCs w:val="24"/>
        </w:rPr>
        <w:t>{</w:t>
      </w:r>
    </w:p>
    <w:p w14:paraId="1AB55281" w14:textId="77777777" w:rsidR="00B63D7D" w:rsidRPr="00B63D7D" w:rsidRDefault="00B63D7D" w:rsidP="00B63D7D">
      <w:pPr>
        <w:pStyle w:val="BodyText"/>
        <w:spacing w:before="47"/>
        <w:ind w:left="1409"/>
        <w:rPr>
          <w:sz w:val="24"/>
          <w:szCs w:val="24"/>
        </w:rPr>
      </w:pPr>
      <w:r w:rsidRPr="00B63D7D">
        <w:rPr>
          <w:w w:val="110"/>
          <w:sz w:val="24"/>
          <w:szCs w:val="24"/>
        </w:rPr>
        <w:t>printf("Number is even");</w:t>
      </w:r>
    </w:p>
    <w:p w14:paraId="392AE5AC" w14:textId="77777777" w:rsidR="00B63D7D" w:rsidRPr="00B63D7D" w:rsidRDefault="00B63D7D" w:rsidP="00B63D7D">
      <w:pPr>
        <w:pStyle w:val="BodyText"/>
        <w:spacing w:before="54"/>
        <w:ind w:left="1130"/>
        <w:rPr>
          <w:sz w:val="24"/>
          <w:szCs w:val="24"/>
        </w:rPr>
      </w:pPr>
      <w:r w:rsidRPr="00B63D7D">
        <w:rPr>
          <w:w w:val="88"/>
          <w:sz w:val="24"/>
          <w:szCs w:val="24"/>
        </w:rPr>
        <w:t>}</w:t>
      </w:r>
    </w:p>
    <w:p w14:paraId="3DB9C3E9" w14:textId="77777777" w:rsidR="00B63D7D" w:rsidRPr="00B63D7D" w:rsidRDefault="00B63D7D" w:rsidP="00B63D7D">
      <w:pPr>
        <w:pStyle w:val="BodyText"/>
        <w:spacing w:before="52"/>
        <w:ind w:left="1130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else</w:t>
      </w:r>
    </w:p>
    <w:p w14:paraId="1A9DA5FA" w14:textId="77777777" w:rsidR="00B63D7D" w:rsidRPr="00B63D7D" w:rsidRDefault="00B63D7D" w:rsidP="00B63D7D">
      <w:pPr>
        <w:pStyle w:val="BodyText"/>
        <w:spacing w:before="54"/>
        <w:ind w:left="1130"/>
        <w:rPr>
          <w:sz w:val="24"/>
          <w:szCs w:val="24"/>
        </w:rPr>
      </w:pPr>
      <w:r w:rsidRPr="00B63D7D">
        <w:rPr>
          <w:w w:val="88"/>
          <w:sz w:val="24"/>
          <w:szCs w:val="24"/>
        </w:rPr>
        <w:t>{</w:t>
      </w:r>
    </w:p>
    <w:p w14:paraId="2CF5239D" w14:textId="77777777" w:rsidR="00B63D7D" w:rsidRPr="00B63D7D" w:rsidRDefault="00B63D7D" w:rsidP="00B63D7D">
      <w:pPr>
        <w:pStyle w:val="BodyText"/>
        <w:spacing w:before="51"/>
        <w:ind w:left="1409"/>
        <w:rPr>
          <w:sz w:val="24"/>
          <w:szCs w:val="24"/>
        </w:rPr>
      </w:pPr>
      <w:r w:rsidRPr="00B63D7D">
        <w:rPr>
          <w:w w:val="110"/>
          <w:sz w:val="24"/>
          <w:szCs w:val="24"/>
        </w:rPr>
        <w:t>printf("Number is odd");</w:t>
      </w:r>
    </w:p>
    <w:p w14:paraId="536415ED" w14:textId="77777777" w:rsidR="00B63D7D" w:rsidRPr="00B63D7D" w:rsidRDefault="00B63D7D" w:rsidP="00B63D7D">
      <w:pPr>
        <w:pStyle w:val="BodyText"/>
        <w:spacing w:before="55"/>
        <w:ind w:left="1130"/>
        <w:rPr>
          <w:sz w:val="24"/>
          <w:szCs w:val="24"/>
        </w:rPr>
      </w:pPr>
      <w:r w:rsidRPr="00B63D7D">
        <w:rPr>
          <w:w w:val="88"/>
          <w:sz w:val="24"/>
          <w:szCs w:val="24"/>
        </w:rPr>
        <w:t>}</w:t>
      </w:r>
    </w:p>
    <w:p w14:paraId="41AA0169" w14:textId="77777777" w:rsidR="00B63D7D" w:rsidRPr="00B63D7D" w:rsidRDefault="00B63D7D" w:rsidP="00B63D7D">
      <w:pPr>
        <w:pStyle w:val="BodyText"/>
        <w:spacing w:before="51"/>
        <w:ind w:left="1130"/>
        <w:rPr>
          <w:sz w:val="24"/>
          <w:szCs w:val="24"/>
        </w:rPr>
      </w:pPr>
      <w:r w:rsidRPr="00B63D7D">
        <w:rPr>
          <w:sz w:val="24"/>
          <w:szCs w:val="24"/>
        </w:rPr>
        <w:t>return 0;</w:t>
      </w:r>
    </w:p>
    <w:p w14:paraId="3204EA98" w14:textId="77777777" w:rsidR="00B63D7D" w:rsidRPr="00B63D7D" w:rsidRDefault="00B63D7D" w:rsidP="00B63D7D">
      <w:pPr>
        <w:pStyle w:val="BodyText"/>
        <w:spacing w:before="54"/>
        <w:ind w:left="852"/>
        <w:rPr>
          <w:sz w:val="24"/>
          <w:szCs w:val="24"/>
        </w:rPr>
      </w:pPr>
      <w:r w:rsidRPr="00B63D7D">
        <w:rPr>
          <w:w w:val="88"/>
          <w:sz w:val="24"/>
          <w:szCs w:val="24"/>
        </w:rPr>
        <w:t>}</w:t>
      </w:r>
    </w:p>
    <w:p w14:paraId="01A88DB5" w14:textId="77777777" w:rsidR="00B63D7D" w:rsidRPr="00B63D7D" w:rsidRDefault="00B63D7D" w:rsidP="00B63D7D">
      <w:pPr>
        <w:pStyle w:val="BodyText"/>
        <w:spacing w:before="52"/>
        <w:ind w:left="852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int eveodd(int n)</w:t>
      </w:r>
    </w:p>
    <w:p w14:paraId="3A510CFB" w14:textId="77777777" w:rsidR="00B63D7D" w:rsidRPr="00B63D7D" w:rsidRDefault="00B63D7D" w:rsidP="00B63D7D">
      <w:pPr>
        <w:pStyle w:val="BodyText"/>
        <w:spacing w:before="55"/>
        <w:ind w:left="852"/>
        <w:rPr>
          <w:sz w:val="24"/>
          <w:szCs w:val="24"/>
        </w:rPr>
      </w:pPr>
      <w:r w:rsidRPr="00B63D7D">
        <w:rPr>
          <w:w w:val="88"/>
          <w:sz w:val="24"/>
          <w:szCs w:val="24"/>
        </w:rPr>
        <w:t>{</w:t>
      </w:r>
    </w:p>
    <w:p w14:paraId="526BC3D0" w14:textId="77777777" w:rsidR="00B63D7D" w:rsidRPr="00B63D7D" w:rsidRDefault="00B63D7D" w:rsidP="00B63D7D">
      <w:pPr>
        <w:pStyle w:val="BodyText"/>
        <w:spacing w:before="54"/>
        <w:ind w:left="1130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if(n%2==0)</w:t>
      </w:r>
    </w:p>
    <w:p w14:paraId="0B43E492" w14:textId="77777777" w:rsidR="00B63D7D" w:rsidRPr="00B63D7D" w:rsidRDefault="00B63D7D" w:rsidP="00B63D7D">
      <w:pPr>
        <w:pStyle w:val="BodyText"/>
        <w:spacing w:before="51"/>
        <w:ind w:left="1130"/>
        <w:rPr>
          <w:sz w:val="24"/>
          <w:szCs w:val="24"/>
        </w:rPr>
      </w:pPr>
      <w:r w:rsidRPr="00B63D7D">
        <w:rPr>
          <w:w w:val="88"/>
          <w:sz w:val="24"/>
          <w:szCs w:val="24"/>
        </w:rPr>
        <w:t>{</w:t>
      </w:r>
    </w:p>
    <w:p w14:paraId="46A47EFE" w14:textId="77777777" w:rsidR="00B63D7D" w:rsidRPr="00B63D7D" w:rsidRDefault="00B63D7D" w:rsidP="00B63D7D">
      <w:pPr>
        <w:pStyle w:val="BodyText"/>
        <w:spacing w:before="55"/>
        <w:ind w:left="1411"/>
        <w:rPr>
          <w:sz w:val="24"/>
          <w:szCs w:val="24"/>
        </w:rPr>
      </w:pPr>
      <w:r w:rsidRPr="00B63D7D">
        <w:rPr>
          <w:sz w:val="24"/>
          <w:szCs w:val="24"/>
        </w:rPr>
        <w:t>return 0;</w:t>
      </w:r>
    </w:p>
    <w:p w14:paraId="2FA8BAD4" w14:textId="77777777" w:rsidR="00B63D7D" w:rsidRPr="00B63D7D" w:rsidRDefault="00B63D7D" w:rsidP="00B63D7D">
      <w:pPr>
        <w:pStyle w:val="BodyText"/>
        <w:spacing w:before="51"/>
        <w:ind w:left="1130"/>
        <w:rPr>
          <w:sz w:val="24"/>
          <w:szCs w:val="24"/>
        </w:rPr>
      </w:pPr>
      <w:r w:rsidRPr="00B63D7D">
        <w:rPr>
          <w:w w:val="88"/>
          <w:sz w:val="24"/>
          <w:szCs w:val="24"/>
        </w:rPr>
        <w:t>}</w:t>
      </w:r>
    </w:p>
    <w:p w14:paraId="771427B6" w14:textId="77777777" w:rsidR="00B63D7D" w:rsidRPr="00B63D7D" w:rsidRDefault="00B63D7D" w:rsidP="00B63D7D">
      <w:pPr>
        <w:pStyle w:val="BodyText"/>
        <w:spacing w:before="54"/>
        <w:ind w:left="1130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else</w:t>
      </w:r>
    </w:p>
    <w:p w14:paraId="5B446302" w14:textId="77777777" w:rsidR="00B63D7D" w:rsidRPr="00B63D7D" w:rsidRDefault="00B63D7D" w:rsidP="00B63D7D">
      <w:pPr>
        <w:pStyle w:val="BodyText"/>
        <w:spacing w:before="52"/>
        <w:ind w:left="1130"/>
        <w:rPr>
          <w:sz w:val="24"/>
          <w:szCs w:val="24"/>
        </w:rPr>
      </w:pPr>
      <w:r w:rsidRPr="00B63D7D">
        <w:rPr>
          <w:w w:val="88"/>
          <w:sz w:val="24"/>
          <w:szCs w:val="24"/>
        </w:rPr>
        <w:t>{</w:t>
      </w:r>
    </w:p>
    <w:p w14:paraId="69972129" w14:textId="77777777" w:rsidR="00B63D7D" w:rsidRPr="00B63D7D" w:rsidRDefault="00B63D7D" w:rsidP="00B63D7D">
      <w:pPr>
        <w:pStyle w:val="BodyText"/>
        <w:spacing w:before="54"/>
        <w:ind w:left="1411"/>
        <w:rPr>
          <w:sz w:val="24"/>
          <w:szCs w:val="24"/>
        </w:rPr>
      </w:pPr>
      <w:r w:rsidRPr="00B63D7D">
        <w:rPr>
          <w:sz w:val="24"/>
          <w:szCs w:val="24"/>
        </w:rPr>
        <w:t>return 1;</w:t>
      </w:r>
    </w:p>
    <w:p w14:paraId="65E00F23" w14:textId="77777777" w:rsidR="00B63D7D" w:rsidRPr="00B63D7D" w:rsidRDefault="00B63D7D" w:rsidP="00B63D7D">
      <w:pPr>
        <w:rPr>
          <w:sz w:val="24"/>
          <w:szCs w:val="24"/>
        </w:rPr>
        <w:sectPr w:rsidR="00B63D7D" w:rsidRPr="00B63D7D">
          <w:pgSz w:w="12240" w:h="15840"/>
          <w:pgMar w:top="980" w:right="680" w:bottom="1040" w:left="1020" w:header="0" w:footer="76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FB1AB79" w14:textId="2E85E773" w:rsidR="00B63D7D" w:rsidRPr="00B63D7D" w:rsidRDefault="00B63D7D" w:rsidP="00B63D7D">
      <w:pPr>
        <w:pStyle w:val="BodyText"/>
        <w:spacing w:line="88" w:lineRule="exact"/>
        <w:ind w:left="117"/>
        <w:rPr>
          <w:b w:val="0"/>
          <w:sz w:val="24"/>
          <w:szCs w:val="24"/>
        </w:rPr>
      </w:pPr>
      <w:r w:rsidRPr="00B63D7D">
        <w:rPr>
          <w:b w:val="0"/>
          <w:noProof/>
          <w:position w:val="-1"/>
          <w:sz w:val="24"/>
          <w:szCs w:val="24"/>
        </w:rPr>
        <w:lastRenderedPageBreak/>
        <mc:AlternateContent>
          <mc:Choice Requires="wpg">
            <w:drawing>
              <wp:inline distT="0" distB="0" distL="0" distR="0" wp14:anchorId="6AFF3D8F" wp14:editId="4E585A1D">
                <wp:extent cx="6355080" cy="56515"/>
                <wp:effectExtent l="0" t="0" r="0" b="3810"/>
                <wp:docPr id="156" name="Group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5080" cy="56515"/>
                          <a:chOff x="0" y="0"/>
                          <a:chExt cx="10008" cy="89"/>
                        </a:xfrm>
                      </wpg:grpSpPr>
                      <wps:wsp>
                        <wps:cNvPr id="158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08" cy="89"/>
                          </a:xfrm>
                          <a:prstGeom prst="rect">
                            <a:avLst/>
                          </a:prstGeom>
                          <a:solidFill>
                            <a:srgbClr val="A18E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93F1FB" id="Group 156" o:spid="_x0000_s1026" style="width:500.4pt;height:4.45pt;mso-position-horizontal-relative:char;mso-position-vertical-relative:line" coordsize="1000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4n8WgIAADAFAAAOAAAAZHJzL2Uyb0RvYy54bWykVNtu2zAMfR+wfxD0vtrO6jQ14hRBbxjQ&#10;bcW6fYAiyxfMFjVKidN9fSnJTW/YS/ciiCJF8ZxDanm2H3q2U2g70CXPjlLOlJZQdbop+a+fV58W&#10;nFkndCV60Krk98rys9XHD8vRFGoGLfSVQkZJtC1GU/LWOVMkiZWtGoQ9AqM0OWvAQTgysUkqFCNl&#10;H/pklqbzZASsDIJU1tLpRXTyVchf10q673VtlWN9yak2F1YM68avyWopigaFaTs5lSHeUcUgOk2P&#10;HlJdCCfYFrs3qYZOIlio3ZGEIYG67qQKGAhNlr5Cc42wNQFLU4yNOdBE1L7i6d1p5bfdLbKuIu3y&#10;OWdaDCRSeJf5A6JnNE1BUddo7swtRoy0vQH525I7ee33dhOD2Wb8ChUlFFsHgZ59jYNPQcDZPqhw&#10;f1BB7R2TdDj/nOfpgsSS5MvneZZHlWRLUr65JdvL6V6Wpil1m7+1OPVXElHE90KNU00eELWafWLT&#10;/h+bd60wKohkPU8HNqmUyOYPakKhm16xk1CWf58CH9m0kUqm4bylMLVGhLFVoqK6sgDjxQVvWBLi&#10;fdz+myNRGLTuWsHA/KbkSGUHzcTuxrpI52OIl9BC31VXXd8HA5vNeY9sJ2jO1tnicr6eFHgR1msf&#10;rMFfixn9CckTMUVtNlDdEz6EOKz0udCmBfzL2UiDWnL7ZytQcdZ/0cTRaXZ87Cc7GMf5yYwMfO7Z&#10;PPcILSlVyR1ncXvu4m+wNdg1Lb2UBdAa1tSzdReA+/piVVOx1D5T59NYhkabvhA/98/tEPX00a0e&#10;AAAA//8DAFBLAwQUAAYACAAAACEAsEeCFNsAAAAEAQAADwAAAGRycy9kb3ducmV2LnhtbEyPQWvC&#10;QBCF74X+h2UKvdXdWFpsmo2I2J6kUBVKb2N2TILZ2ZBdk/jvu/ailwfDG977XjYfbSN66nztWEMy&#10;USCIC2dqLjXsth9PMxA+IBtsHJOGM3mY5/d3GabGDfxN/SaUIoawT1FDFUKbSumLiiz6iWuJo3dw&#10;ncUQz66UpsMhhttGTpV6lRZrjg0VtrSsqDhuTlbD54DD4jlZ9evjYXn+3b58/awT0vrxYVy8gwg0&#10;huszXPAjOuSRae9ObLxoNMQh4V8vnlIq7thrmL2BzDN5C5//AQAA//8DAFBLAQItABQABgAIAAAA&#10;IQC2gziS/gAAAOEBAAATAAAAAAAAAAAAAAAAAAAAAABbQ29udGVudF9UeXBlc10ueG1sUEsBAi0A&#10;FAAGAAgAAAAhADj9If/WAAAAlAEAAAsAAAAAAAAAAAAAAAAALwEAAF9yZWxzLy5yZWxzUEsBAi0A&#10;FAAGAAgAAAAhAJUrifxaAgAAMAUAAA4AAAAAAAAAAAAAAAAALgIAAGRycy9lMm9Eb2MueG1sUEsB&#10;Ai0AFAAGAAgAAAAhALBHghTbAAAABAEAAA8AAAAAAAAAAAAAAAAAtAQAAGRycy9kb3ducmV2Lnht&#10;bFBLBQYAAAAABAAEAPMAAAC8BQAAAAA=&#10;">
                <v:rect id="Rectangle 79" o:spid="_x0000_s1027" style="position:absolute;width:10008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+cxAAAANwAAAAPAAAAZHJzL2Rvd25yZXYueG1sRI9Bb8Iw&#10;DIXvk/gPkZF2GymTiqZCQBMCCW5bV+6m8dpujdMlAcq/nw+TdrP1nt/7vNqMrldXCrHzbGA+y0AR&#10;19523BioPvZPL6BiQrbYeyYDd4qwWU8eVlhYf+N3upapURLCsUADbUpDoXWsW3IYZ34gFu3TB4dJ&#10;1tBoG/Am4a7Xz1m20A47loYWB9q2VH+XF2fgsj2GPD//jPdFVb7tv2ylT7wz5nE6vi5BJRrTv/nv&#10;+mAFPxdaeUYm0OtfAAAA//8DAFBLAQItABQABgAIAAAAIQDb4fbL7gAAAIUBAAATAAAAAAAAAAAA&#10;AAAAAAAAAABbQ29udGVudF9UeXBlc10ueG1sUEsBAi0AFAAGAAgAAAAhAFr0LFu/AAAAFQEAAAsA&#10;AAAAAAAAAAAAAAAAHwEAAF9yZWxzLy5yZWxzUEsBAi0AFAAGAAgAAAAhAEu6L5zEAAAA3AAAAA8A&#10;AAAAAAAAAAAAAAAABwIAAGRycy9kb3ducmV2LnhtbFBLBQYAAAAAAwADALcAAAD4AgAAAAA=&#10;" fillcolor="#a18e6a" stroked="f"/>
                <w10:anchorlock/>
              </v:group>
            </w:pict>
          </mc:Fallback>
        </mc:AlternateContent>
      </w:r>
    </w:p>
    <w:p w14:paraId="3E0C212A" w14:textId="77777777" w:rsidR="00B63D7D" w:rsidRPr="00B63D7D" w:rsidRDefault="00B63D7D" w:rsidP="00B63D7D">
      <w:pPr>
        <w:pStyle w:val="BodyText"/>
        <w:spacing w:before="10"/>
        <w:rPr>
          <w:sz w:val="24"/>
          <w:szCs w:val="24"/>
        </w:rPr>
      </w:pPr>
    </w:p>
    <w:p w14:paraId="72612AC9" w14:textId="77777777" w:rsidR="00B63D7D" w:rsidRPr="00B63D7D" w:rsidRDefault="00B63D7D" w:rsidP="00B63D7D">
      <w:pPr>
        <w:pStyle w:val="BodyText"/>
        <w:spacing w:before="103"/>
        <w:ind w:left="1130"/>
        <w:rPr>
          <w:sz w:val="24"/>
          <w:szCs w:val="24"/>
        </w:rPr>
      </w:pPr>
      <w:r w:rsidRPr="00B63D7D">
        <w:rPr>
          <w:w w:val="88"/>
          <w:sz w:val="24"/>
          <w:szCs w:val="24"/>
        </w:rPr>
        <w:t>}</w:t>
      </w:r>
    </w:p>
    <w:p w14:paraId="14B35BC1" w14:textId="77777777" w:rsidR="00B63D7D" w:rsidRPr="00B63D7D" w:rsidRDefault="00B63D7D" w:rsidP="00B63D7D">
      <w:pPr>
        <w:pStyle w:val="BodyText"/>
        <w:spacing w:before="52"/>
        <w:ind w:left="852"/>
        <w:rPr>
          <w:sz w:val="24"/>
          <w:szCs w:val="24"/>
        </w:rPr>
      </w:pPr>
      <w:r w:rsidRPr="00B63D7D">
        <w:rPr>
          <w:w w:val="88"/>
          <w:sz w:val="24"/>
          <w:szCs w:val="24"/>
        </w:rPr>
        <w:t>}</w:t>
      </w:r>
    </w:p>
    <w:p w14:paraId="3FD3C2F8" w14:textId="77777777" w:rsidR="00B63D7D" w:rsidRPr="00B63D7D" w:rsidRDefault="00B63D7D" w:rsidP="00B63D7D">
      <w:pPr>
        <w:pStyle w:val="Heading2"/>
        <w:spacing w:before="56"/>
        <w:rPr>
          <w:sz w:val="24"/>
          <w:szCs w:val="24"/>
        </w:rPr>
      </w:pPr>
      <w:r w:rsidRPr="00B63D7D">
        <w:rPr>
          <w:sz w:val="24"/>
          <w:szCs w:val="24"/>
        </w:rPr>
        <w:t>OUTPUT:</w:t>
      </w:r>
    </w:p>
    <w:p w14:paraId="39EB855A" w14:textId="77777777" w:rsidR="00B63D7D" w:rsidRPr="00B63D7D" w:rsidRDefault="00B63D7D" w:rsidP="00B63D7D">
      <w:pPr>
        <w:pStyle w:val="BodyText"/>
        <w:spacing w:before="4"/>
        <w:rPr>
          <w:b w:val="0"/>
          <w:sz w:val="24"/>
          <w:szCs w:val="24"/>
        </w:rPr>
      </w:pPr>
      <w:r w:rsidRPr="00B63D7D">
        <w:rPr>
          <w:noProof/>
          <w:sz w:val="24"/>
          <w:szCs w:val="24"/>
        </w:rPr>
        <w:drawing>
          <wp:anchor distT="0" distB="0" distL="0" distR="0" simplePos="0" relativeHeight="251684864" behindDoc="0" locked="0" layoutInCell="1" allowOverlap="1" wp14:anchorId="2B34E413" wp14:editId="271E8745">
            <wp:simplePos x="0" y="0"/>
            <wp:positionH relativeFrom="page">
              <wp:posOffset>731519</wp:posOffset>
            </wp:positionH>
            <wp:positionV relativeFrom="paragraph">
              <wp:posOffset>153223</wp:posOffset>
            </wp:positionV>
            <wp:extent cx="6301295" cy="1612487"/>
            <wp:effectExtent l="0" t="0" r="0" b="0"/>
            <wp:wrapTopAndBottom/>
            <wp:docPr id="139" name="image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70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1295" cy="1612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679EB2" w14:textId="77777777" w:rsidR="00B63D7D" w:rsidRPr="00B63D7D" w:rsidRDefault="00B63D7D" w:rsidP="00B63D7D">
      <w:pPr>
        <w:rPr>
          <w:sz w:val="24"/>
          <w:szCs w:val="24"/>
        </w:rPr>
        <w:sectPr w:rsidR="00B63D7D" w:rsidRPr="00B63D7D">
          <w:pgSz w:w="12240" w:h="15840"/>
          <w:pgMar w:top="980" w:right="680" w:bottom="1040" w:left="1020" w:header="0" w:footer="76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13FD3B3" w14:textId="6C133020" w:rsidR="00B63D7D" w:rsidRPr="00B63D7D" w:rsidRDefault="00B63D7D" w:rsidP="00B63D7D">
      <w:pPr>
        <w:pStyle w:val="BodyText"/>
        <w:spacing w:line="88" w:lineRule="exact"/>
        <w:ind w:left="117"/>
        <w:rPr>
          <w:b w:val="0"/>
          <w:sz w:val="24"/>
          <w:szCs w:val="24"/>
        </w:rPr>
      </w:pPr>
      <w:r w:rsidRPr="00B63D7D">
        <w:rPr>
          <w:b w:val="0"/>
          <w:noProof/>
          <w:position w:val="-1"/>
          <w:sz w:val="24"/>
          <w:szCs w:val="24"/>
        </w:rPr>
        <w:lastRenderedPageBreak/>
        <mc:AlternateContent>
          <mc:Choice Requires="wpg">
            <w:drawing>
              <wp:inline distT="0" distB="0" distL="0" distR="0" wp14:anchorId="5CE98ADD" wp14:editId="3F77A574">
                <wp:extent cx="6355080" cy="56515"/>
                <wp:effectExtent l="0" t="0" r="0" b="3810"/>
                <wp:docPr id="152" name="Group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5080" cy="56515"/>
                          <a:chOff x="0" y="0"/>
                          <a:chExt cx="10008" cy="89"/>
                        </a:xfrm>
                      </wpg:grpSpPr>
                      <wps:wsp>
                        <wps:cNvPr id="154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08" cy="89"/>
                          </a:xfrm>
                          <a:prstGeom prst="rect">
                            <a:avLst/>
                          </a:prstGeom>
                          <a:solidFill>
                            <a:srgbClr val="A18E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5FCE5C" id="Group 152" o:spid="_x0000_s1026" style="width:500.4pt;height:4.45pt;mso-position-horizontal-relative:char;mso-position-vertical-relative:line" coordsize="1000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j8vXAIAADAFAAAOAAAAZHJzL2Uyb0RvYy54bWykVNtu2zAMfR+wfxD0vtrO4jQ16hRBbxjQ&#10;bcW6fYAiyxfMFjVKidN9/SjJSbsWe+leBFGkKJ5zSJ1f7Iee7RTaDnTJs5OUM6UlVJ1uSv7j+82H&#10;JWfWCV2JHrQq+aOy/GL1/t35aAo1gxb6SiGjJNoWoyl565wpksTKVg3CnoBRmpw14CAcmdgkFYqR&#10;sg99MkvTRTICVgZBKmvp9Co6+Srkr2sl3de6tsqxvuRUmwsrhnXj12R1LooGhWk7OZUh3lDFIDpN&#10;jx5TXQkn2Ba7V6mGTiJYqN2JhCGBuu6kChgITZa+QHOLsDUBS1OMjTnSRNS+4OnNaeWX3T2yriLt&#10;8hlnWgwkUniX+QOiZzRNQVG3aB7MPUaMtL0D+dOSO3np93YTg9lm/AwVJRRbB4GefY2DT0HA2T6o&#10;8HhUQe0dk3S4+Jjn6ZLEkuTLF3mWR5VkS1K+uiXb6+lelqYpdZu/tTzzVxJRxPdCjVNNHhC1mn1i&#10;0/4fmw+tMCqIZD1PRzbnBza/URMK3fSKnZ5GQkPggU0bqWQaLlsKU2tEGFslKqorCzB8wZQ5XvCG&#10;JSHexu2/ORKFQetuFQzMb0qOVHbQTOzurIt0HkK8hBb6rrrp+j4Y2Gwue2Q7QXO2zpbXi/WkwF9h&#10;vfbBGvy1mNGfkDwRU9RmA9Uj4UOIw0qfC21awN+cjTSoJbe/tgIVZ/0nTRydZfO5n+xgzPPTGRn4&#10;3LN57hFaUqqSO87i9tLF32BrsGtaeikLoDWsqWfrLgD39cWqpmKpfabOp7EMjTZ9IX7un9sh6umj&#10;W/0BAAD//wMAUEsDBBQABgAIAAAAIQCwR4IU2wAAAAQBAAAPAAAAZHJzL2Rvd25yZXYueG1sTI9B&#10;a8JAEIXvhf6HZQq91d1YWmyajYjYnqRQFUpvY3ZMgtnZkF2T+O+79qKXB8Mb3vteNh9tI3rqfO1Y&#10;QzJRIIgLZ2ouNey2H08zED4gG2wck4YzeZjn93cZpsYN/E39JpQihrBPUUMVQptK6YuKLPqJa4mj&#10;d3CdxRDPrpSmwyGG20ZOlXqVFmuODRW2tKyoOG5OVsPngMPiOVn16+Nhef7dvnz9rBPS+vFhXLyD&#10;CDSG6zNc8CM65JFp705svGg0xCHhXy+eUiru2GuYvYHMM3kLn/8BAAD//wMAUEsBAi0AFAAGAAgA&#10;AAAhALaDOJL+AAAA4QEAABMAAAAAAAAAAAAAAAAAAAAAAFtDb250ZW50X1R5cGVzXS54bWxQSwEC&#10;LQAUAAYACAAAACEAOP0h/9YAAACUAQAACwAAAAAAAAAAAAAAAAAvAQAAX3JlbHMvLnJlbHNQSwEC&#10;LQAUAAYACAAAACEA/KI/L1wCAAAwBQAADgAAAAAAAAAAAAAAAAAuAgAAZHJzL2Uyb0RvYy54bWxQ&#10;SwECLQAUAAYACAAAACEAsEeCFNsAAAAEAQAADwAAAAAAAAAAAAAAAAC2BAAAZHJzL2Rvd25yZXYu&#10;eG1sUEsFBgAAAAAEAAQA8wAAAL4FAAAAAA==&#10;">
                <v:rect id="Rectangle 77" o:spid="_x0000_s1027" style="position:absolute;width:10008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yWZwQAAANwAAAAPAAAAZHJzL2Rvd25yZXYueG1sRE9Na8JA&#10;EL0X/A/LCN7qRjFSUlcRUdBbG9P7NDsm0exs3F01/vtuodDbPN7nLFa9acWdnG8sK5iMExDEpdUN&#10;VwqK4+71DYQPyBpby6TgSR5Wy8HLAjNtH/xJ9zxUIoawz1BBHUKXSenLmgz6se2II3eyzmCI0FVS&#10;O3zEcNPKaZLMpcGGY0ONHW1qKi/5zSi4bQ4uTb+v/XNe5B+7sy7kF2+VGg379TuIQH34F/+59zrO&#10;T2fw+0y8QC5/AAAA//8DAFBLAQItABQABgAIAAAAIQDb4fbL7gAAAIUBAAATAAAAAAAAAAAAAAAA&#10;AAAAAABbQ29udGVudF9UeXBlc10ueG1sUEsBAi0AFAAGAAgAAAAhAFr0LFu/AAAAFQEAAAsAAAAA&#10;AAAAAAAAAAAAHwEAAF9yZWxzLy5yZWxzUEsBAi0AFAAGAAgAAAAhAMr3JZnBAAAA3AAAAA8AAAAA&#10;AAAAAAAAAAAABwIAAGRycy9kb3ducmV2LnhtbFBLBQYAAAAAAwADALcAAAD1AgAAAAA=&#10;" fillcolor="#a18e6a" stroked="f"/>
                <w10:anchorlock/>
              </v:group>
            </w:pict>
          </mc:Fallback>
        </mc:AlternateContent>
      </w:r>
    </w:p>
    <w:p w14:paraId="38A96D58" w14:textId="77777777" w:rsidR="00B63D7D" w:rsidRPr="00B63D7D" w:rsidRDefault="00B63D7D" w:rsidP="00B63D7D">
      <w:pPr>
        <w:pStyle w:val="BodyText"/>
        <w:spacing w:before="1"/>
        <w:rPr>
          <w:b w:val="0"/>
          <w:sz w:val="24"/>
          <w:szCs w:val="24"/>
        </w:rPr>
      </w:pPr>
    </w:p>
    <w:p w14:paraId="56D4916C" w14:textId="0941AF5F" w:rsidR="00B63D7D" w:rsidRPr="00A72BEE" w:rsidRDefault="00A72BEE" w:rsidP="00A72BEE">
      <w:pPr>
        <w:pStyle w:val="Heading2"/>
      </w:pPr>
      <w:r>
        <w:rPr>
          <w:w w:val="110"/>
        </w:rPr>
        <w:t>60-</w:t>
      </w:r>
      <w:r w:rsidR="00B63D7D" w:rsidRPr="00A72BEE">
        <w:rPr>
          <w:w w:val="110"/>
        </w:rPr>
        <w:t>Write</w:t>
      </w:r>
      <w:r w:rsidR="00B63D7D" w:rsidRPr="00A72BEE">
        <w:rPr>
          <w:spacing w:val="-59"/>
          <w:w w:val="110"/>
        </w:rPr>
        <w:t xml:space="preserve"> </w:t>
      </w:r>
      <w:r w:rsidR="00B63D7D" w:rsidRPr="00A72BEE">
        <w:rPr>
          <w:w w:val="110"/>
        </w:rPr>
        <w:t>a</w:t>
      </w:r>
      <w:r w:rsidR="00B63D7D" w:rsidRPr="00A72BEE">
        <w:rPr>
          <w:spacing w:val="-59"/>
          <w:w w:val="110"/>
        </w:rPr>
        <w:t xml:space="preserve"> </w:t>
      </w:r>
      <w:r w:rsidR="00B63D7D" w:rsidRPr="00A72BEE">
        <w:rPr>
          <w:w w:val="110"/>
        </w:rPr>
        <w:t>C</w:t>
      </w:r>
      <w:r w:rsidR="00B63D7D" w:rsidRPr="00A72BEE">
        <w:rPr>
          <w:spacing w:val="-60"/>
          <w:w w:val="110"/>
        </w:rPr>
        <w:t xml:space="preserve"> </w:t>
      </w:r>
      <w:r w:rsidR="00B63D7D" w:rsidRPr="00A72BEE">
        <w:rPr>
          <w:w w:val="110"/>
        </w:rPr>
        <w:t>program</w:t>
      </w:r>
      <w:r w:rsidR="00B63D7D" w:rsidRPr="00A72BEE">
        <w:rPr>
          <w:spacing w:val="-58"/>
          <w:w w:val="110"/>
        </w:rPr>
        <w:t xml:space="preserve"> </w:t>
      </w:r>
      <w:r w:rsidR="00B63D7D" w:rsidRPr="00A72BEE">
        <w:rPr>
          <w:w w:val="110"/>
        </w:rPr>
        <w:t>to</w:t>
      </w:r>
      <w:r w:rsidR="00B63D7D" w:rsidRPr="00A72BEE">
        <w:rPr>
          <w:spacing w:val="-58"/>
          <w:w w:val="110"/>
        </w:rPr>
        <w:t xml:space="preserve"> </w:t>
      </w:r>
      <w:r w:rsidR="00B63D7D" w:rsidRPr="00A72BEE">
        <w:rPr>
          <w:w w:val="110"/>
        </w:rPr>
        <w:t>check</w:t>
      </w:r>
      <w:r w:rsidR="00B63D7D" w:rsidRPr="00A72BEE">
        <w:rPr>
          <w:spacing w:val="-58"/>
          <w:w w:val="110"/>
        </w:rPr>
        <w:t xml:space="preserve"> </w:t>
      </w:r>
      <w:r w:rsidR="00B63D7D" w:rsidRPr="00A72BEE">
        <w:rPr>
          <w:w w:val="110"/>
        </w:rPr>
        <w:t>whether</w:t>
      </w:r>
      <w:r w:rsidR="00B63D7D" w:rsidRPr="00A72BEE">
        <w:rPr>
          <w:spacing w:val="-60"/>
          <w:w w:val="110"/>
        </w:rPr>
        <w:t xml:space="preserve"> </w:t>
      </w:r>
      <w:r w:rsidR="00B63D7D" w:rsidRPr="00A72BEE">
        <w:rPr>
          <w:w w:val="110"/>
        </w:rPr>
        <w:t>a</w:t>
      </w:r>
      <w:r w:rsidR="00B63D7D" w:rsidRPr="00A72BEE">
        <w:rPr>
          <w:spacing w:val="-59"/>
          <w:w w:val="110"/>
        </w:rPr>
        <w:t xml:space="preserve"> </w:t>
      </w:r>
      <w:r w:rsidR="00B63D7D" w:rsidRPr="00A72BEE">
        <w:rPr>
          <w:w w:val="110"/>
        </w:rPr>
        <w:t>number is Prime, Armstrong or perfect number using functions.</w:t>
      </w:r>
    </w:p>
    <w:p w14:paraId="129C3DC5" w14:textId="77777777" w:rsidR="00B63D7D" w:rsidRPr="00B63D7D" w:rsidRDefault="00B63D7D" w:rsidP="00A72BEE">
      <w:pPr>
        <w:spacing w:before="86" w:line="278" w:lineRule="auto"/>
        <w:ind w:right="772"/>
        <w:rPr>
          <w:b/>
          <w:sz w:val="24"/>
          <w:szCs w:val="24"/>
        </w:rPr>
      </w:pPr>
      <w:r w:rsidRPr="00B63D7D">
        <w:rPr>
          <w:b/>
          <w:w w:val="90"/>
          <w:sz w:val="24"/>
          <w:szCs w:val="24"/>
          <w:shd w:val="clear" w:color="auto" w:fill="F9F8F8"/>
        </w:rPr>
        <w:t>Theory:</w:t>
      </w:r>
      <w:r w:rsidRPr="00B63D7D">
        <w:rPr>
          <w:b/>
          <w:spacing w:val="-21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it</w:t>
      </w:r>
      <w:r w:rsidRPr="00B63D7D">
        <w:rPr>
          <w:b/>
          <w:spacing w:val="-21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is</w:t>
      </w:r>
      <w:r w:rsidRPr="00B63D7D">
        <w:rPr>
          <w:b/>
          <w:spacing w:val="-20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a</w:t>
      </w:r>
      <w:r w:rsidRPr="00B63D7D">
        <w:rPr>
          <w:b/>
          <w:spacing w:val="-19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program</w:t>
      </w:r>
      <w:r w:rsidRPr="00B63D7D">
        <w:rPr>
          <w:b/>
          <w:spacing w:val="-19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to</w:t>
      </w:r>
      <w:r w:rsidRPr="00B63D7D">
        <w:rPr>
          <w:b/>
          <w:spacing w:val="-20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check</w:t>
      </w:r>
      <w:r w:rsidRPr="00B63D7D">
        <w:rPr>
          <w:b/>
          <w:spacing w:val="-20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whether</w:t>
      </w:r>
      <w:r w:rsidRPr="00B63D7D">
        <w:rPr>
          <w:b/>
          <w:spacing w:val="-21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a</w:t>
      </w:r>
      <w:r w:rsidRPr="00B63D7D">
        <w:rPr>
          <w:b/>
          <w:spacing w:val="-21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number</w:t>
      </w:r>
      <w:r w:rsidRPr="00B63D7D">
        <w:rPr>
          <w:b/>
          <w:spacing w:val="-20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is</w:t>
      </w:r>
      <w:r w:rsidRPr="00B63D7D">
        <w:rPr>
          <w:b/>
          <w:spacing w:val="-20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Prime,</w:t>
      </w:r>
      <w:r w:rsidRPr="00B63D7D">
        <w:rPr>
          <w:b/>
          <w:spacing w:val="-19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Armstrong</w:t>
      </w:r>
      <w:r w:rsidRPr="00B63D7D">
        <w:rPr>
          <w:b/>
          <w:spacing w:val="-19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or</w:t>
      </w:r>
      <w:r w:rsidRPr="00B63D7D">
        <w:rPr>
          <w:b/>
          <w:spacing w:val="-20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perfect</w:t>
      </w:r>
      <w:r w:rsidRPr="00B63D7D">
        <w:rPr>
          <w:b/>
          <w:spacing w:val="-21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number</w:t>
      </w:r>
      <w:r w:rsidRPr="00B63D7D">
        <w:rPr>
          <w:b/>
          <w:w w:val="90"/>
          <w:sz w:val="24"/>
          <w:szCs w:val="24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using</w:t>
      </w:r>
      <w:r w:rsidRPr="00B63D7D">
        <w:rPr>
          <w:b/>
          <w:spacing w:val="8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functions.</w:t>
      </w:r>
    </w:p>
    <w:p w14:paraId="0A83D7D5" w14:textId="77777777" w:rsidR="00A72BEE" w:rsidRDefault="00A72BEE" w:rsidP="00B63D7D">
      <w:pPr>
        <w:pStyle w:val="Heading2"/>
        <w:spacing w:before="4"/>
        <w:rPr>
          <w:w w:val="115"/>
          <w:sz w:val="24"/>
          <w:szCs w:val="24"/>
        </w:rPr>
      </w:pPr>
    </w:p>
    <w:p w14:paraId="0EFA729B" w14:textId="60BB3F9A" w:rsidR="00B63D7D" w:rsidRPr="00B63D7D" w:rsidRDefault="00B63D7D" w:rsidP="00B63D7D">
      <w:pPr>
        <w:pStyle w:val="Heading2"/>
        <w:spacing w:before="4"/>
        <w:rPr>
          <w:sz w:val="24"/>
          <w:szCs w:val="24"/>
        </w:rPr>
      </w:pPr>
      <w:r w:rsidRPr="00B63D7D">
        <w:rPr>
          <w:w w:val="115"/>
          <w:sz w:val="24"/>
          <w:szCs w:val="24"/>
        </w:rPr>
        <w:t>CODE:</w:t>
      </w:r>
    </w:p>
    <w:p w14:paraId="390B5516" w14:textId="77777777" w:rsidR="00B63D7D" w:rsidRPr="00B63D7D" w:rsidRDefault="00B63D7D" w:rsidP="00B63D7D">
      <w:pPr>
        <w:pStyle w:val="BodyText"/>
        <w:spacing w:before="242" w:line="280" w:lineRule="auto"/>
        <w:ind w:left="852" w:right="6928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#include&lt;stdio.h&gt; int isprime(int n);</w:t>
      </w:r>
    </w:p>
    <w:p w14:paraId="02CC105A" w14:textId="77777777" w:rsidR="00B63D7D" w:rsidRPr="00B63D7D" w:rsidRDefault="00B63D7D" w:rsidP="00B63D7D">
      <w:pPr>
        <w:pStyle w:val="BodyText"/>
        <w:spacing w:line="278" w:lineRule="auto"/>
        <w:ind w:left="852" w:right="6602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int isArmstrong(int n); int isperfect(int</w:t>
      </w:r>
      <w:r w:rsidRPr="00B63D7D">
        <w:rPr>
          <w:spacing w:val="-52"/>
          <w:w w:val="105"/>
          <w:sz w:val="24"/>
          <w:szCs w:val="24"/>
        </w:rPr>
        <w:t xml:space="preserve"> </w:t>
      </w:r>
      <w:r w:rsidRPr="00B63D7D">
        <w:rPr>
          <w:w w:val="105"/>
          <w:sz w:val="24"/>
          <w:szCs w:val="24"/>
        </w:rPr>
        <w:t>n);</w:t>
      </w:r>
    </w:p>
    <w:p w14:paraId="699BFAA0" w14:textId="77777777" w:rsidR="00B63D7D" w:rsidRPr="00B63D7D" w:rsidRDefault="00B63D7D" w:rsidP="00B63D7D">
      <w:pPr>
        <w:pStyle w:val="BodyText"/>
        <w:ind w:left="852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int main()</w:t>
      </w:r>
    </w:p>
    <w:p w14:paraId="1FEAB33B" w14:textId="77777777" w:rsidR="00B63D7D" w:rsidRPr="00B63D7D" w:rsidRDefault="00B63D7D" w:rsidP="00B63D7D">
      <w:pPr>
        <w:pStyle w:val="BodyText"/>
        <w:spacing w:before="52"/>
        <w:ind w:left="852"/>
        <w:rPr>
          <w:sz w:val="24"/>
          <w:szCs w:val="24"/>
        </w:rPr>
      </w:pPr>
      <w:r w:rsidRPr="00B63D7D">
        <w:rPr>
          <w:w w:val="88"/>
          <w:sz w:val="24"/>
          <w:szCs w:val="24"/>
        </w:rPr>
        <w:t>{</w:t>
      </w:r>
    </w:p>
    <w:p w14:paraId="09EAA685" w14:textId="77777777" w:rsidR="00B63D7D" w:rsidRPr="00B63D7D" w:rsidRDefault="00B63D7D" w:rsidP="00B63D7D">
      <w:pPr>
        <w:pStyle w:val="BodyText"/>
        <w:spacing w:before="54"/>
        <w:ind w:left="1130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int n;</w:t>
      </w:r>
    </w:p>
    <w:p w14:paraId="0A02E5C1" w14:textId="77777777" w:rsidR="00B63D7D" w:rsidRPr="00B63D7D" w:rsidRDefault="00B63D7D" w:rsidP="00B63D7D">
      <w:pPr>
        <w:pStyle w:val="BodyText"/>
        <w:spacing w:before="52" w:line="278" w:lineRule="auto"/>
        <w:ind w:left="1130" w:right="5125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printf("Enter an integer : "); scanf("%d",&amp;n); if(isprime(n)==1)</w:t>
      </w:r>
    </w:p>
    <w:p w14:paraId="2C34E1C0" w14:textId="77777777" w:rsidR="00B63D7D" w:rsidRPr="00B63D7D" w:rsidRDefault="00B63D7D" w:rsidP="00B63D7D">
      <w:pPr>
        <w:pStyle w:val="BodyText"/>
        <w:spacing w:before="4"/>
        <w:ind w:left="1130"/>
        <w:rPr>
          <w:sz w:val="24"/>
          <w:szCs w:val="24"/>
        </w:rPr>
      </w:pPr>
      <w:r w:rsidRPr="00B63D7D">
        <w:rPr>
          <w:w w:val="88"/>
          <w:sz w:val="24"/>
          <w:szCs w:val="24"/>
        </w:rPr>
        <w:t>{</w:t>
      </w:r>
    </w:p>
    <w:p w14:paraId="03C544EA" w14:textId="77777777" w:rsidR="00B63D7D" w:rsidRPr="00B63D7D" w:rsidRDefault="00B63D7D" w:rsidP="00B63D7D">
      <w:pPr>
        <w:pStyle w:val="BodyText"/>
        <w:spacing w:before="54"/>
        <w:ind w:left="1409"/>
        <w:rPr>
          <w:sz w:val="24"/>
          <w:szCs w:val="24"/>
        </w:rPr>
      </w:pPr>
      <w:r w:rsidRPr="00B63D7D">
        <w:rPr>
          <w:w w:val="115"/>
          <w:sz w:val="24"/>
          <w:szCs w:val="24"/>
        </w:rPr>
        <w:t>printf("The number is PRIME\n");</w:t>
      </w:r>
    </w:p>
    <w:p w14:paraId="41F18765" w14:textId="77777777" w:rsidR="00B63D7D" w:rsidRPr="00B63D7D" w:rsidRDefault="00B63D7D" w:rsidP="00B63D7D">
      <w:pPr>
        <w:pStyle w:val="BodyText"/>
        <w:spacing w:before="52"/>
        <w:ind w:left="1130"/>
        <w:rPr>
          <w:sz w:val="24"/>
          <w:szCs w:val="24"/>
        </w:rPr>
      </w:pPr>
      <w:r w:rsidRPr="00B63D7D">
        <w:rPr>
          <w:w w:val="88"/>
          <w:sz w:val="24"/>
          <w:szCs w:val="24"/>
        </w:rPr>
        <w:t>}</w:t>
      </w:r>
    </w:p>
    <w:p w14:paraId="69E404FB" w14:textId="77777777" w:rsidR="00B63D7D" w:rsidRPr="00B63D7D" w:rsidRDefault="00B63D7D" w:rsidP="00B63D7D">
      <w:pPr>
        <w:pStyle w:val="BodyText"/>
        <w:spacing w:before="54"/>
        <w:ind w:left="1130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else</w:t>
      </w:r>
    </w:p>
    <w:p w14:paraId="6BA00279" w14:textId="77777777" w:rsidR="00B63D7D" w:rsidRPr="00B63D7D" w:rsidRDefault="00B63D7D" w:rsidP="00B63D7D">
      <w:pPr>
        <w:pStyle w:val="BodyText"/>
        <w:spacing w:before="51"/>
        <w:ind w:left="1130"/>
        <w:rPr>
          <w:sz w:val="24"/>
          <w:szCs w:val="24"/>
        </w:rPr>
      </w:pPr>
      <w:r w:rsidRPr="00B63D7D">
        <w:rPr>
          <w:w w:val="88"/>
          <w:sz w:val="24"/>
          <w:szCs w:val="24"/>
        </w:rPr>
        <w:t>{</w:t>
      </w:r>
    </w:p>
    <w:p w14:paraId="748BCE5F" w14:textId="77777777" w:rsidR="00B63D7D" w:rsidRPr="00B63D7D" w:rsidRDefault="00B63D7D" w:rsidP="00B63D7D">
      <w:pPr>
        <w:pStyle w:val="BodyText"/>
        <w:spacing w:before="55"/>
        <w:ind w:left="1409"/>
        <w:rPr>
          <w:sz w:val="24"/>
          <w:szCs w:val="24"/>
        </w:rPr>
      </w:pPr>
      <w:r w:rsidRPr="00B63D7D">
        <w:rPr>
          <w:w w:val="115"/>
          <w:sz w:val="24"/>
          <w:szCs w:val="24"/>
        </w:rPr>
        <w:t>printf("The number is not PRIME\n");</w:t>
      </w:r>
    </w:p>
    <w:p w14:paraId="3278FA70" w14:textId="77777777" w:rsidR="00B63D7D" w:rsidRPr="00B63D7D" w:rsidRDefault="00B63D7D" w:rsidP="00B63D7D">
      <w:pPr>
        <w:pStyle w:val="BodyText"/>
        <w:spacing w:before="51"/>
        <w:ind w:left="1130"/>
        <w:rPr>
          <w:sz w:val="24"/>
          <w:szCs w:val="24"/>
        </w:rPr>
      </w:pPr>
      <w:r w:rsidRPr="00B63D7D">
        <w:rPr>
          <w:w w:val="88"/>
          <w:sz w:val="24"/>
          <w:szCs w:val="24"/>
        </w:rPr>
        <w:t>}</w:t>
      </w:r>
    </w:p>
    <w:p w14:paraId="662C7220" w14:textId="77777777" w:rsidR="00B63D7D" w:rsidRPr="00B63D7D" w:rsidRDefault="00B63D7D" w:rsidP="00B63D7D">
      <w:pPr>
        <w:pStyle w:val="BodyText"/>
        <w:spacing w:before="54"/>
        <w:ind w:left="1130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if(isArmstrong(n) == n)</w:t>
      </w:r>
    </w:p>
    <w:p w14:paraId="522334DA" w14:textId="77777777" w:rsidR="00B63D7D" w:rsidRPr="00B63D7D" w:rsidRDefault="00B63D7D" w:rsidP="00B63D7D">
      <w:pPr>
        <w:pStyle w:val="BodyText"/>
        <w:spacing w:before="53"/>
        <w:ind w:left="1130"/>
        <w:rPr>
          <w:sz w:val="24"/>
          <w:szCs w:val="24"/>
        </w:rPr>
      </w:pPr>
      <w:r w:rsidRPr="00B63D7D">
        <w:rPr>
          <w:w w:val="88"/>
          <w:sz w:val="24"/>
          <w:szCs w:val="24"/>
        </w:rPr>
        <w:t>{</w:t>
      </w:r>
    </w:p>
    <w:p w14:paraId="2BAF795F" w14:textId="77777777" w:rsidR="00B63D7D" w:rsidRPr="00B63D7D" w:rsidRDefault="00B63D7D" w:rsidP="00B63D7D">
      <w:pPr>
        <w:pStyle w:val="BodyText"/>
        <w:spacing w:before="54"/>
        <w:ind w:left="1409"/>
        <w:rPr>
          <w:sz w:val="24"/>
          <w:szCs w:val="24"/>
        </w:rPr>
      </w:pPr>
      <w:r w:rsidRPr="00B63D7D">
        <w:rPr>
          <w:w w:val="115"/>
          <w:sz w:val="24"/>
          <w:szCs w:val="24"/>
        </w:rPr>
        <w:t>printf("The number is ARMSTRONG\n");</w:t>
      </w:r>
    </w:p>
    <w:p w14:paraId="05CFF3C1" w14:textId="77777777" w:rsidR="00B63D7D" w:rsidRPr="00B63D7D" w:rsidRDefault="00B63D7D" w:rsidP="00B63D7D">
      <w:pPr>
        <w:pStyle w:val="BodyText"/>
        <w:spacing w:before="54"/>
        <w:ind w:left="1130"/>
        <w:rPr>
          <w:sz w:val="24"/>
          <w:szCs w:val="24"/>
        </w:rPr>
      </w:pPr>
      <w:r w:rsidRPr="00B63D7D">
        <w:rPr>
          <w:w w:val="88"/>
          <w:sz w:val="24"/>
          <w:szCs w:val="24"/>
        </w:rPr>
        <w:t>}</w:t>
      </w:r>
    </w:p>
    <w:p w14:paraId="15C6D61C" w14:textId="77777777" w:rsidR="00B63D7D" w:rsidRPr="00B63D7D" w:rsidRDefault="00B63D7D" w:rsidP="00B63D7D">
      <w:pPr>
        <w:pStyle w:val="BodyText"/>
        <w:spacing w:before="51"/>
        <w:ind w:left="1130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else</w:t>
      </w:r>
    </w:p>
    <w:p w14:paraId="08109CFC" w14:textId="77777777" w:rsidR="00B63D7D" w:rsidRPr="00B63D7D" w:rsidRDefault="00B63D7D" w:rsidP="00B63D7D">
      <w:pPr>
        <w:pStyle w:val="BodyText"/>
        <w:spacing w:before="55"/>
        <w:ind w:left="1130"/>
        <w:rPr>
          <w:sz w:val="24"/>
          <w:szCs w:val="24"/>
        </w:rPr>
      </w:pPr>
      <w:r w:rsidRPr="00B63D7D">
        <w:rPr>
          <w:w w:val="88"/>
          <w:sz w:val="24"/>
          <w:szCs w:val="24"/>
        </w:rPr>
        <w:t>{</w:t>
      </w:r>
    </w:p>
    <w:p w14:paraId="0063147E" w14:textId="77777777" w:rsidR="00B63D7D" w:rsidRPr="00B63D7D" w:rsidRDefault="00B63D7D" w:rsidP="00B63D7D">
      <w:pPr>
        <w:pStyle w:val="BodyText"/>
        <w:spacing w:before="51"/>
        <w:ind w:left="1409"/>
        <w:rPr>
          <w:sz w:val="24"/>
          <w:szCs w:val="24"/>
        </w:rPr>
      </w:pPr>
      <w:r w:rsidRPr="00B63D7D">
        <w:rPr>
          <w:w w:val="110"/>
          <w:sz w:val="24"/>
          <w:szCs w:val="24"/>
        </w:rPr>
        <w:t>printf("The number is not ARMSTRONG\n");</w:t>
      </w:r>
    </w:p>
    <w:p w14:paraId="7415C7F0" w14:textId="77777777" w:rsidR="00B63D7D" w:rsidRPr="00B63D7D" w:rsidRDefault="00B63D7D" w:rsidP="00B63D7D">
      <w:pPr>
        <w:pStyle w:val="BodyText"/>
        <w:spacing w:before="54"/>
        <w:ind w:left="1130"/>
        <w:rPr>
          <w:sz w:val="24"/>
          <w:szCs w:val="24"/>
        </w:rPr>
      </w:pPr>
      <w:r w:rsidRPr="00B63D7D">
        <w:rPr>
          <w:w w:val="88"/>
          <w:sz w:val="24"/>
          <w:szCs w:val="24"/>
        </w:rPr>
        <w:t>}</w:t>
      </w:r>
    </w:p>
    <w:p w14:paraId="02A43BCD" w14:textId="77777777" w:rsidR="00B63D7D" w:rsidRPr="00B63D7D" w:rsidRDefault="00B63D7D" w:rsidP="00B63D7D">
      <w:pPr>
        <w:pStyle w:val="BodyText"/>
        <w:spacing w:before="52"/>
        <w:ind w:left="1130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if(isperfect(n) == n)</w:t>
      </w:r>
    </w:p>
    <w:p w14:paraId="7196E1D7" w14:textId="77777777" w:rsidR="00B63D7D" w:rsidRPr="00B63D7D" w:rsidRDefault="00B63D7D" w:rsidP="00B63D7D">
      <w:pPr>
        <w:pStyle w:val="BodyText"/>
        <w:spacing w:before="54"/>
        <w:ind w:left="1130"/>
        <w:rPr>
          <w:sz w:val="24"/>
          <w:szCs w:val="24"/>
        </w:rPr>
      </w:pPr>
      <w:r w:rsidRPr="00B63D7D">
        <w:rPr>
          <w:w w:val="88"/>
          <w:sz w:val="24"/>
          <w:szCs w:val="24"/>
        </w:rPr>
        <w:t>{</w:t>
      </w:r>
    </w:p>
    <w:p w14:paraId="4462E20E" w14:textId="77777777" w:rsidR="00B63D7D" w:rsidRPr="00B63D7D" w:rsidRDefault="00B63D7D" w:rsidP="00B63D7D">
      <w:pPr>
        <w:rPr>
          <w:sz w:val="24"/>
          <w:szCs w:val="24"/>
        </w:rPr>
        <w:sectPr w:rsidR="00B63D7D" w:rsidRPr="00B63D7D">
          <w:pgSz w:w="12240" w:h="15840"/>
          <w:pgMar w:top="980" w:right="680" w:bottom="960" w:left="1020" w:header="0" w:footer="76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08701B0" w14:textId="1F6CA471" w:rsidR="00B63D7D" w:rsidRPr="00B63D7D" w:rsidRDefault="00B63D7D" w:rsidP="00B63D7D">
      <w:pPr>
        <w:pStyle w:val="BodyText"/>
        <w:spacing w:line="88" w:lineRule="exact"/>
        <w:ind w:left="117"/>
        <w:rPr>
          <w:b w:val="0"/>
          <w:sz w:val="24"/>
          <w:szCs w:val="24"/>
        </w:rPr>
      </w:pPr>
      <w:r w:rsidRPr="00B63D7D">
        <w:rPr>
          <w:b w:val="0"/>
          <w:noProof/>
          <w:position w:val="-1"/>
          <w:sz w:val="24"/>
          <w:szCs w:val="24"/>
        </w:rPr>
        <w:lastRenderedPageBreak/>
        <mc:AlternateContent>
          <mc:Choice Requires="wpg">
            <w:drawing>
              <wp:inline distT="0" distB="0" distL="0" distR="0" wp14:anchorId="06811A21" wp14:editId="58E334C7">
                <wp:extent cx="6355080" cy="56515"/>
                <wp:effectExtent l="0" t="0" r="0" b="3810"/>
                <wp:docPr id="148" name="Group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5080" cy="56515"/>
                          <a:chOff x="0" y="0"/>
                          <a:chExt cx="10008" cy="89"/>
                        </a:xfrm>
                      </wpg:grpSpPr>
                      <wps:wsp>
                        <wps:cNvPr id="150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08" cy="89"/>
                          </a:xfrm>
                          <a:prstGeom prst="rect">
                            <a:avLst/>
                          </a:prstGeom>
                          <a:solidFill>
                            <a:srgbClr val="A18E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B4BB39" id="Group 148" o:spid="_x0000_s1026" style="width:500.4pt;height:4.45pt;mso-position-horizontal-relative:char;mso-position-vertical-relative:line" coordsize="1000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sjzWQIAADAFAAAOAAAAZHJzL2Uyb0RvYy54bWykVMlu2zAQvRfoPxC8N5Jcy3GEyIHhLCiQ&#10;tkHTfgBNUQsqcdghbTn9+gxJZUcv6YXgcBbOe4/D07PD0LO9QtuBLnl2lHKmtISq003Jf/28/LTk&#10;zDqhK9GDViW/U5afrT5+OB1NoWbQQl8pZFRE22I0JW+dM0WSWNmqQdgjMEqTswYchCMTm6RCMVL1&#10;oU9mabpIRsDKIEhlLZ2eRydfhfp1raT7XtdWOdaXnHpzYcWwbv2arE5F0aAwbSenNsQ7uhhEp+nS&#10;x1Lnwgm2w+5NqaGTCBZqdyRhSKCuO6kCBkKTpa/QXCHsTMDSFGNjHmkial/x9O6y8tv+BllXkXZz&#10;kkqLgUQK9zJ/QPSMpiko6grNrbnBiJG21yB/W3Inr/3ebmIw245foaKCYucg0HOocfAlCDg7BBXu&#10;HlVQB8ckHS4+53m6JLEk+fJFnuVRJdmSlG+yZHsx5WVpmhIEn7U88SmJKOJ9ocepJw+Inpp9YtP+&#10;H5u3rTAqiGQ9Tw9s5gQgsvmDHqHQTa/YcUDi76fABzZtpJJp2LQUptaIMLZKVNRXFmC8SPCGJSHe&#10;x+2/ORKFQeuuFAzMb0qO1HbQTOyvrYt0PoR4CS30XXXZ9X0wsNluemR7QXO2zpYXi/WkwIuwXvtg&#10;DT4tVvQnJE/EFLXZQnVH+BDisNLnQpsW8C9nIw1qye2fnUDFWf9FE0cn2XzuJzsY8/x4RgY+92yf&#10;e4SWVKrkjrO43bj4G+wMdk1LN2UBtIY1vdm6C8B9f7GrqVl6PtPLp7EMD236QvzcP7dD1NNHt7oH&#10;AAD//wMAUEsDBBQABgAIAAAAIQCwR4IU2wAAAAQBAAAPAAAAZHJzL2Rvd25yZXYueG1sTI9Ba8JA&#10;EIXvhf6HZQq91d1YWmyajYjYnqRQFUpvY3ZMgtnZkF2T+O+79qKXB8Mb3vteNh9tI3rqfO1YQzJR&#10;IIgLZ2ouNey2H08zED4gG2wck4YzeZjn93cZpsYN/E39JpQihrBPUUMVQptK6YuKLPqJa4mjd3Cd&#10;xRDPrpSmwyGG20ZOlXqVFmuODRW2tKyoOG5OVsPngMPiOVn16+Nhef7dvnz9rBPS+vFhXLyDCDSG&#10;6zNc8CM65JFp705svGg0xCHhXy+eUiru2GuYvYHMM3kLn/8BAAD//wMAUEsBAi0AFAAGAAgAAAAh&#10;ALaDOJL+AAAA4QEAABMAAAAAAAAAAAAAAAAAAAAAAFtDb250ZW50X1R5cGVzXS54bWxQSwECLQAU&#10;AAYACAAAACEAOP0h/9YAAACUAQAACwAAAAAAAAAAAAAAAAAvAQAAX3JlbHMvLnJlbHNQSwECLQAU&#10;AAYACAAAACEABDbI81kCAAAwBQAADgAAAAAAAAAAAAAAAAAuAgAAZHJzL2Uyb0RvYy54bWxQSwEC&#10;LQAUAAYACAAAACEAsEeCFNsAAAAEAQAADwAAAAAAAAAAAAAAAACzBAAAZHJzL2Rvd25yZXYueG1s&#10;UEsFBgAAAAAEAAQA8wAAALsFAAAAAA==&#10;">
                <v:rect id="Rectangle 75" o:spid="_x0000_s1027" style="position:absolute;width:10008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COaxAAAANwAAAAPAAAAZHJzL2Rvd25yZXYueG1sRI9Bb8Iw&#10;DIXvk/gPkZF2GymTiqZCQBMCCW5bV+6m8dpujdMlAcq/nw+TdrP1nt/7vNqMrldXCrHzbGA+y0AR&#10;19523BioPvZPL6BiQrbYeyYDd4qwWU8eVlhYf+N3upapURLCsUADbUpDoXWsW3IYZ34gFu3TB4dJ&#10;1tBoG/Am4a7Xz1m20A47loYWB9q2VH+XF2fgsj2GPD//jPdFVb7tv2ylT7wz5nE6vi5BJRrTv/nv&#10;+mAFPxd8eUYm0OtfAAAA//8DAFBLAQItABQABgAIAAAAIQDb4fbL7gAAAIUBAAATAAAAAAAAAAAA&#10;AAAAAAAAAABbQ29udGVudF9UeXBlc10ueG1sUEsBAi0AFAAGAAgAAAAhAFr0LFu/AAAAFQEAAAsA&#10;AAAAAAAAAAAAAAAAHwEAAF9yZWxzLy5yZWxzUEsBAi0AFAAGAAgAAAAhALXMI5rEAAAA3AAAAA8A&#10;AAAAAAAAAAAAAAAABwIAAGRycy9kb3ducmV2LnhtbFBLBQYAAAAAAwADALcAAAD4AgAAAAA=&#10;" fillcolor="#a18e6a" stroked="f"/>
                <w10:anchorlock/>
              </v:group>
            </w:pict>
          </mc:Fallback>
        </mc:AlternateContent>
      </w:r>
    </w:p>
    <w:p w14:paraId="7658852A" w14:textId="77777777" w:rsidR="00B63D7D" w:rsidRPr="00B63D7D" w:rsidRDefault="00B63D7D" w:rsidP="00B63D7D">
      <w:pPr>
        <w:pStyle w:val="BodyText"/>
        <w:spacing w:before="10"/>
        <w:rPr>
          <w:sz w:val="24"/>
          <w:szCs w:val="24"/>
        </w:rPr>
      </w:pPr>
    </w:p>
    <w:p w14:paraId="3CF9A05B" w14:textId="77777777" w:rsidR="00B63D7D" w:rsidRPr="00B63D7D" w:rsidRDefault="00B63D7D" w:rsidP="00B63D7D">
      <w:pPr>
        <w:pStyle w:val="BodyText"/>
        <w:spacing w:before="103"/>
        <w:ind w:left="1409"/>
        <w:rPr>
          <w:sz w:val="24"/>
          <w:szCs w:val="24"/>
        </w:rPr>
      </w:pPr>
      <w:r w:rsidRPr="00B63D7D">
        <w:rPr>
          <w:w w:val="115"/>
          <w:sz w:val="24"/>
          <w:szCs w:val="24"/>
        </w:rPr>
        <w:t>printf("The number is PERFECT\n");</w:t>
      </w:r>
    </w:p>
    <w:p w14:paraId="4F89A5E3" w14:textId="77777777" w:rsidR="00B63D7D" w:rsidRPr="00B63D7D" w:rsidRDefault="00B63D7D" w:rsidP="00B63D7D">
      <w:pPr>
        <w:pStyle w:val="BodyText"/>
        <w:spacing w:before="52"/>
        <w:ind w:left="1130"/>
        <w:rPr>
          <w:sz w:val="24"/>
          <w:szCs w:val="24"/>
        </w:rPr>
      </w:pPr>
      <w:r w:rsidRPr="00B63D7D">
        <w:rPr>
          <w:w w:val="88"/>
          <w:sz w:val="24"/>
          <w:szCs w:val="24"/>
        </w:rPr>
        <w:t>}</w:t>
      </w:r>
    </w:p>
    <w:p w14:paraId="6EADE5B4" w14:textId="77777777" w:rsidR="00B63D7D" w:rsidRPr="00B63D7D" w:rsidRDefault="00B63D7D" w:rsidP="00B63D7D">
      <w:pPr>
        <w:pStyle w:val="BodyText"/>
        <w:spacing w:before="54"/>
        <w:ind w:left="1130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else</w:t>
      </w:r>
    </w:p>
    <w:p w14:paraId="20522E57" w14:textId="77777777" w:rsidR="00B63D7D" w:rsidRPr="00B63D7D" w:rsidRDefault="00B63D7D" w:rsidP="00B63D7D">
      <w:pPr>
        <w:pStyle w:val="BodyText"/>
        <w:spacing w:before="52"/>
        <w:ind w:left="1130"/>
        <w:rPr>
          <w:sz w:val="24"/>
          <w:szCs w:val="24"/>
        </w:rPr>
      </w:pPr>
      <w:r w:rsidRPr="00B63D7D">
        <w:rPr>
          <w:w w:val="88"/>
          <w:sz w:val="24"/>
          <w:szCs w:val="24"/>
        </w:rPr>
        <w:t>{</w:t>
      </w:r>
    </w:p>
    <w:p w14:paraId="0BC89481" w14:textId="77777777" w:rsidR="00B63D7D" w:rsidRPr="00B63D7D" w:rsidRDefault="00B63D7D" w:rsidP="00B63D7D">
      <w:pPr>
        <w:pStyle w:val="BodyText"/>
        <w:spacing w:before="54"/>
        <w:ind w:left="1409"/>
        <w:rPr>
          <w:sz w:val="24"/>
          <w:szCs w:val="24"/>
        </w:rPr>
      </w:pPr>
      <w:r w:rsidRPr="00B63D7D">
        <w:rPr>
          <w:w w:val="110"/>
          <w:sz w:val="24"/>
          <w:szCs w:val="24"/>
        </w:rPr>
        <w:t>printf("The number is not PERFECT\n");</w:t>
      </w:r>
    </w:p>
    <w:p w14:paraId="28F5C4A0" w14:textId="77777777" w:rsidR="00B63D7D" w:rsidRPr="00B63D7D" w:rsidRDefault="00B63D7D" w:rsidP="00B63D7D">
      <w:pPr>
        <w:pStyle w:val="BodyText"/>
        <w:spacing w:before="52"/>
        <w:ind w:left="1130"/>
        <w:rPr>
          <w:sz w:val="24"/>
          <w:szCs w:val="24"/>
        </w:rPr>
      </w:pPr>
      <w:r w:rsidRPr="00B63D7D">
        <w:rPr>
          <w:w w:val="88"/>
          <w:sz w:val="24"/>
          <w:szCs w:val="24"/>
        </w:rPr>
        <w:t>}</w:t>
      </w:r>
    </w:p>
    <w:p w14:paraId="7784E498" w14:textId="77777777" w:rsidR="00B63D7D" w:rsidRPr="00B63D7D" w:rsidRDefault="00B63D7D" w:rsidP="00B63D7D">
      <w:pPr>
        <w:pStyle w:val="BodyText"/>
        <w:spacing w:before="54"/>
        <w:ind w:left="1130"/>
        <w:rPr>
          <w:sz w:val="24"/>
          <w:szCs w:val="24"/>
        </w:rPr>
      </w:pPr>
      <w:r w:rsidRPr="00B63D7D">
        <w:rPr>
          <w:sz w:val="24"/>
          <w:szCs w:val="24"/>
        </w:rPr>
        <w:t>return 0;</w:t>
      </w:r>
    </w:p>
    <w:p w14:paraId="40429D72" w14:textId="77777777" w:rsidR="00B63D7D" w:rsidRPr="00B63D7D" w:rsidRDefault="00B63D7D" w:rsidP="00B63D7D">
      <w:pPr>
        <w:pStyle w:val="BodyText"/>
        <w:spacing w:before="51"/>
        <w:ind w:left="852"/>
        <w:rPr>
          <w:sz w:val="24"/>
          <w:szCs w:val="24"/>
        </w:rPr>
      </w:pPr>
      <w:r w:rsidRPr="00B63D7D">
        <w:rPr>
          <w:w w:val="88"/>
          <w:sz w:val="24"/>
          <w:szCs w:val="24"/>
        </w:rPr>
        <w:t>}</w:t>
      </w:r>
    </w:p>
    <w:p w14:paraId="569EEC90" w14:textId="77777777" w:rsidR="00B63D7D" w:rsidRPr="00B63D7D" w:rsidRDefault="00B63D7D" w:rsidP="00B63D7D">
      <w:pPr>
        <w:pStyle w:val="BodyText"/>
        <w:spacing w:before="54"/>
        <w:ind w:left="852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int isprime(int n)</w:t>
      </w:r>
    </w:p>
    <w:p w14:paraId="29E63B76" w14:textId="77777777" w:rsidR="00B63D7D" w:rsidRPr="00B63D7D" w:rsidRDefault="00B63D7D" w:rsidP="00B63D7D">
      <w:pPr>
        <w:pStyle w:val="BodyText"/>
        <w:spacing w:before="55"/>
        <w:ind w:left="852"/>
        <w:rPr>
          <w:sz w:val="24"/>
          <w:szCs w:val="24"/>
        </w:rPr>
      </w:pPr>
      <w:r w:rsidRPr="00B63D7D">
        <w:rPr>
          <w:w w:val="88"/>
          <w:sz w:val="24"/>
          <w:szCs w:val="24"/>
        </w:rPr>
        <w:t>{</w:t>
      </w:r>
    </w:p>
    <w:p w14:paraId="0083EDF8" w14:textId="77777777" w:rsidR="00B63D7D" w:rsidRPr="00B63D7D" w:rsidRDefault="00B63D7D" w:rsidP="00B63D7D">
      <w:pPr>
        <w:pStyle w:val="BodyText"/>
        <w:spacing w:before="52" w:line="280" w:lineRule="auto"/>
        <w:ind w:left="1411" w:right="7776" w:hanging="281"/>
        <w:rPr>
          <w:sz w:val="24"/>
          <w:szCs w:val="24"/>
        </w:rPr>
      </w:pPr>
      <w:r w:rsidRPr="00B63D7D">
        <w:rPr>
          <w:sz w:val="24"/>
          <w:szCs w:val="24"/>
        </w:rPr>
        <w:t>if(n&lt;=1) return 0;</w:t>
      </w:r>
    </w:p>
    <w:p w14:paraId="604CFD3D" w14:textId="77777777" w:rsidR="00B63D7D" w:rsidRPr="00B63D7D" w:rsidRDefault="00B63D7D" w:rsidP="00B63D7D">
      <w:pPr>
        <w:pStyle w:val="BodyText"/>
        <w:spacing w:line="320" w:lineRule="exact"/>
        <w:ind w:left="1130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for(int i=2;i&lt;n;i++)</w:t>
      </w:r>
    </w:p>
    <w:p w14:paraId="049BE535" w14:textId="77777777" w:rsidR="00B63D7D" w:rsidRPr="00B63D7D" w:rsidRDefault="00B63D7D" w:rsidP="00B63D7D">
      <w:pPr>
        <w:pStyle w:val="BodyText"/>
        <w:spacing w:before="54"/>
        <w:ind w:left="1130"/>
        <w:rPr>
          <w:sz w:val="24"/>
          <w:szCs w:val="24"/>
        </w:rPr>
      </w:pPr>
      <w:r w:rsidRPr="00B63D7D">
        <w:rPr>
          <w:w w:val="88"/>
          <w:sz w:val="24"/>
          <w:szCs w:val="24"/>
        </w:rPr>
        <w:t>{</w:t>
      </w:r>
    </w:p>
    <w:p w14:paraId="6BB4CB3D" w14:textId="77777777" w:rsidR="00B63D7D" w:rsidRPr="00B63D7D" w:rsidRDefault="00B63D7D" w:rsidP="00B63D7D">
      <w:pPr>
        <w:pStyle w:val="BodyText"/>
        <w:spacing w:before="52"/>
        <w:ind w:left="1411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if(n%i == 0)</w:t>
      </w:r>
    </w:p>
    <w:p w14:paraId="11E5CAB7" w14:textId="77777777" w:rsidR="00B63D7D" w:rsidRPr="00B63D7D" w:rsidRDefault="00B63D7D" w:rsidP="00B63D7D">
      <w:pPr>
        <w:pStyle w:val="BodyText"/>
        <w:spacing w:before="54"/>
        <w:ind w:left="1409"/>
        <w:rPr>
          <w:sz w:val="24"/>
          <w:szCs w:val="24"/>
        </w:rPr>
      </w:pPr>
      <w:r w:rsidRPr="00B63D7D">
        <w:rPr>
          <w:w w:val="88"/>
          <w:sz w:val="24"/>
          <w:szCs w:val="24"/>
        </w:rPr>
        <w:t>{</w:t>
      </w:r>
    </w:p>
    <w:p w14:paraId="379E8328" w14:textId="77777777" w:rsidR="00B63D7D" w:rsidRPr="00B63D7D" w:rsidRDefault="00B63D7D" w:rsidP="00B63D7D">
      <w:pPr>
        <w:pStyle w:val="BodyText"/>
        <w:spacing w:before="51"/>
        <w:ind w:left="1690"/>
        <w:rPr>
          <w:sz w:val="24"/>
          <w:szCs w:val="24"/>
        </w:rPr>
      </w:pPr>
      <w:r w:rsidRPr="00B63D7D">
        <w:rPr>
          <w:sz w:val="24"/>
          <w:szCs w:val="24"/>
        </w:rPr>
        <w:t>return 0;</w:t>
      </w:r>
    </w:p>
    <w:p w14:paraId="571A639B" w14:textId="77777777" w:rsidR="00B63D7D" w:rsidRPr="00B63D7D" w:rsidRDefault="00B63D7D" w:rsidP="00B63D7D">
      <w:pPr>
        <w:pStyle w:val="BodyText"/>
        <w:spacing w:before="54"/>
        <w:ind w:left="1409"/>
        <w:rPr>
          <w:sz w:val="24"/>
          <w:szCs w:val="24"/>
        </w:rPr>
      </w:pPr>
      <w:r w:rsidRPr="00B63D7D">
        <w:rPr>
          <w:w w:val="88"/>
          <w:sz w:val="24"/>
          <w:szCs w:val="24"/>
        </w:rPr>
        <w:t>}</w:t>
      </w:r>
    </w:p>
    <w:p w14:paraId="2A6C157D" w14:textId="77777777" w:rsidR="00B63D7D" w:rsidRPr="00B63D7D" w:rsidRDefault="00B63D7D" w:rsidP="00B63D7D">
      <w:pPr>
        <w:pStyle w:val="BodyText"/>
        <w:spacing w:before="55"/>
        <w:ind w:left="1130"/>
        <w:rPr>
          <w:sz w:val="24"/>
          <w:szCs w:val="24"/>
        </w:rPr>
      </w:pPr>
      <w:r w:rsidRPr="00B63D7D">
        <w:rPr>
          <w:w w:val="88"/>
          <w:sz w:val="24"/>
          <w:szCs w:val="24"/>
        </w:rPr>
        <w:t>}</w:t>
      </w:r>
    </w:p>
    <w:p w14:paraId="0F8130A2" w14:textId="77777777" w:rsidR="00B63D7D" w:rsidRPr="00B63D7D" w:rsidRDefault="00B63D7D" w:rsidP="00B63D7D">
      <w:pPr>
        <w:pStyle w:val="BodyText"/>
        <w:spacing w:before="52"/>
        <w:ind w:left="1130"/>
        <w:rPr>
          <w:sz w:val="24"/>
          <w:szCs w:val="24"/>
        </w:rPr>
      </w:pPr>
      <w:r w:rsidRPr="00B63D7D">
        <w:rPr>
          <w:sz w:val="24"/>
          <w:szCs w:val="24"/>
        </w:rPr>
        <w:t>return 1;</w:t>
      </w:r>
    </w:p>
    <w:p w14:paraId="6A33709E" w14:textId="77777777" w:rsidR="00B63D7D" w:rsidRPr="00B63D7D" w:rsidRDefault="00B63D7D" w:rsidP="00B63D7D">
      <w:pPr>
        <w:pStyle w:val="BodyText"/>
        <w:spacing w:before="54"/>
        <w:ind w:left="852"/>
        <w:rPr>
          <w:sz w:val="24"/>
          <w:szCs w:val="24"/>
        </w:rPr>
      </w:pPr>
      <w:r w:rsidRPr="00B63D7D">
        <w:rPr>
          <w:w w:val="88"/>
          <w:sz w:val="24"/>
          <w:szCs w:val="24"/>
        </w:rPr>
        <w:t>}</w:t>
      </w:r>
    </w:p>
    <w:p w14:paraId="52745F53" w14:textId="77777777" w:rsidR="00B63D7D" w:rsidRPr="00B63D7D" w:rsidRDefault="00B63D7D" w:rsidP="00B63D7D">
      <w:pPr>
        <w:pStyle w:val="BodyText"/>
        <w:spacing w:before="51"/>
        <w:ind w:left="852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int isArmstrong(int n)</w:t>
      </w:r>
    </w:p>
    <w:p w14:paraId="5579CBA4" w14:textId="77777777" w:rsidR="00B63D7D" w:rsidRPr="00B63D7D" w:rsidRDefault="00B63D7D" w:rsidP="00B63D7D">
      <w:pPr>
        <w:pStyle w:val="BodyText"/>
        <w:spacing w:before="54"/>
        <w:ind w:left="852"/>
        <w:rPr>
          <w:sz w:val="24"/>
          <w:szCs w:val="24"/>
        </w:rPr>
      </w:pPr>
      <w:r w:rsidRPr="00B63D7D">
        <w:rPr>
          <w:w w:val="88"/>
          <w:sz w:val="24"/>
          <w:szCs w:val="24"/>
        </w:rPr>
        <w:t>{</w:t>
      </w:r>
    </w:p>
    <w:p w14:paraId="3C864046" w14:textId="77777777" w:rsidR="00B63D7D" w:rsidRPr="00B63D7D" w:rsidRDefault="00B63D7D" w:rsidP="00B63D7D">
      <w:pPr>
        <w:pStyle w:val="BodyText"/>
        <w:spacing w:before="52" w:line="280" w:lineRule="auto"/>
        <w:ind w:left="1130" w:right="3450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int original = n,result=0,remainder; while(original != 0){</w:t>
      </w:r>
    </w:p>
    <w:p w14:paraId="055C9447" w14:textId="77777777" w:rsidR="00B63D7D" w:rsidRPr="00B63D7D" w:rsidRDefault="00B63D7D" w:rsidP="00B63D7D">
      <w:pPr>
        <w:pStyle w:val="BodyText"/>
        <w:spacing w:line="320" w:lineRule="exact"/>
        <w:ind w:left="1411"/>
        <w:rPr>
          <w:sz w:val="24"/>
          <w:szCs w:val="24"/>
        </w:rPr>
      </w:pPr>
      <w:r w:rsidRPr="00B63D7D">
        <w:rPr>
          <w:w w:val="110"/>
          <w:sz w:val="24"/>
          <w:szCs w:val="24"/>
        </w:rPr>
        <w:t>remainder = original % 10;</w:t>
      </w:r>
    </w:p>
    <w:p w14:paraId="4BB108E9" w14:textId="77777777" w:rsidR="00B63D7D" w:rsidRPr="00B63D7D" w:rsidRDefault="00B63D7D" w:rsidP="00B63D7D">
      <w:pPr>
        <w:pStyle w:val="BodyText"/>
        <w:spacing w:before="54" w:line="280" w:lineRule="auto"/>
        <w:ind w:left="1409" w:right="2796" w:firstLine="2"/>
        <w:rPr>
          <w:sz w:val="24"/>
          <w:szCs w:val="24"/>
        </w:rPr>
      </w:pPr>
      <w:r w:rsidRPr="00B63D7D">
        <w:rPr>
          <w:w w:val="110"/>
          <w:sz w:val="24"/>
          <w:szCs w:val="24"/>
        </w:rPr>
        <w:t>result+=</w:t>
      </w:r>
      <w:r w:rsidRPr="00B63D7D">
        <w:rPr>
          <w:spacing w:val="-45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remainder</w:t>
      </w:r>
      <w:r w:rsidRPr="00B63D7D">
        <w:rPr>
          <w:spacing w:val="-45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*</w:t>
      </w:r>
      <w:r w:rsidRPr="00B63D7D">
        <w:rPr>
          <w:spacing w:val="-44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remainder</w:t>
      </w:r>
      <w:r w:rsidRPr="00B63D7D">
        <w:rPr>
          <w:spacing w:val="-45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*</w:t>
      </w:r>
      <w:r w:rsidRPr="00B63D7D">
        <w:rPr>
          <w:spacing w:val="-44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 xml:space="preserve">remainder; </w:t>
      </w:r>
      <w:r w:rsidRPr="00B63D7D">
        <w:rPr>
          <w:w w:val="115"/>
          <w:sz w:val="24"/>
          <w:szCs w:val="24"/>
        </w:rPr>
        <w:t>original /=</w:t>
      </w:r>
      <w:r w:rsidRPr="00B63D7D">
        <w:rPr>
          <w:spacing w:val="-59"/>
          <w:w w:val="115"/>
          <w:sz w:val="24"/>
          <w:szCs w:val="24"/>
        </w:rPr>
        <w:t xml:space="preserve"> </w:t>
      </w:r>
      <w:r w:rsidRPr="00B63D7D">
        <w:rPr>
          <w:w w:val="115"/>
          <w:sz w:val="24"/>
          <w:szCs w:val="24"/>
        </w:rPr>
        <w:t>10;</w:t>
      </w:r>
    </w:p>
    <w:p w14:paraId="61AFB76C" w14:textId="77777777" w:rsidR="00B63D7D" w:rsidRPr="00B63D7D" w:rsidRDefault="00B63D7D" w:rsidP="00B63D7D">
      <w:pPr>
        <w:pStyle w:val="BodyText"/>
        <w:spacing w:line="321" w:lineRule="exact"/>
        <w:ind w:left="1130"/>
        <w:rPr>
          <w:sz w:val="24"/>
          <w:szCs w:val="24"/>
        </w:rPr>
      </w:pPr>
      <w:r w:rsidRPr="00B63D7D">
        <w:rPr>
          <w:w w:val="88"/>
          <w:sz w:val="24"/>
          <w:szCs w:val="24"/>
        </w:rPr>
        <w:t>}</w:t>
      </w:r>
    </w:p>
    <w:p w14:paraId="2D1C8FD7" w14:textId="77777777" w:rsidR="00B63D7D" w:rsidRPr="00B63D7D" w:rsidRDefault="00B63D7D" w:rsidP="00B63D7D">
      <w:pPr>
        <w:pStyle w:val="BodyText"/>
        <w:spacing w:before="54"/>
        <w:ind w:left="1130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return result;</w:t>
      </w:r>
    </w:p>
    <w:p w14:paraId="3BC6EA45" w14:textId="77777777" w:rsidR="00B63D7D" w:rsidRPr="00B63D7D" w:rsidRDefault="00B63D7D" w:rsidP="00B63D7D">
      <w:pPr>
        <w:pStyle w:val="BodyText"/>
        <w:spacing w:before="51"/>
        <w:ind w:left="852"/>
        <w:rPr>
          <w:sz w:val="24"/>
          <w:szCs w:val="24"/>
        </w:rPr>
      </w:pPr>
      <w:r w:rsidRPr="00B63D7D">
        <w:rPr>
          <w:w w:val="88"/>
          <w:sz w:val="24"/>
          <w:szCs w:val="24"/>
        </w:rPr>
        <w:t>}</w:t>
      </w:r>
    </w:p>
    <w:p w14:paraId="591637A0" w14:textId="77777777" w:rsidR="00B63D7D" w:rsidRPr="00B63D7D" w:rsidRDefault="00B63D7D" w:rsidP="00B63D7D">
      <w:pPr>
        <w:pStyle w:val="BodyText"/>
        <w:spacing w:before="55"/>
        <w:ind w:left="852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int</w:t>
      </w:r>
      <w:r w:rsidRPr="00B63D7D">
        <w:rPr>
          <w:spacing w:val="-44"/>
          <w:w w:val="105"/>
          <w:sz w:val="24"/>
          <w:szCs w:val="24"/>
        </w:rPr>
        <w:t xml:space="preserve"> </w:t>
      </w:r>
      <w:r w:rsidRPr="00B63D7D">
        <w:rPr>
          <w:w w:val="105"/>
          <w:sz w:val="24"/>
          <w:szCs w:val="24"/>
        </w:rPr>
        <w:t>isperfect(int</w:t>
      </w:r>
      <w:r w:rsidRPr="00B63D7D">
        <w:rPr>
          <w:spacing w:val="-44"/>
          <w:w w:val="105"/>
          <w:sz w:val="24"/>
          <w:szCs w:val="24"/>
        </w:rPr>
        <w:t xml:space="preserve"> </w:t>
      </w:r>
      <w:r w:rsidRPr="00B63D7D">
        <w:rPr>
          <w:w w:val="105"/>
          <w:sz w:val="24"/>
          <w:szCs w:val="24"/>
        </w:rPr>
        <w:t>n)</w:t>
      </w:r>
    </w:p>
    <w:p w14:paraId="4460D7CE" w14:textId="77777777" w:rsidR="00B63D7D" w:rsidRPr="00B63D7D" w:rsidRDefault="00B63D7D" w:rsidP="00B63D7D">
      <w:pPr>
        <w:pStyle w:val="BodyText"/>
        <w:spacing w:before="51"/>
        <w:ind w:left="852"/>
        <w:rPr>
          <w:sz w:val="24"/>
          <w:szCs w:val="24"/>
        </w:rPr>
      </w:pPr>
      <w:r w:rsidRPr="00B63D7D">
        <w:rPr>
          <w:w w:val="88"/>
          <w:sz w:val="24"/>
          <w:szCs w:val="24"/>
        </w:rPr>
        <w:t>{</w:t>
      </w:r>
    </w:p>
    <w:p w14:paraId="5243DC24" w14:textId="77777777" w:rsidR="00B63D7D" w:rsidRPr="00B63D7D" w:rsidRDefault="00B63D7D" w:rsidP="00B63D7D">
      <w:pPr>
        <w:pStyle w:val="BodyText"/>
        <w:spacing w:before="54" w:line="278" w:lineRule="auto"/>
        <w:ind w:left="1130" w:right="7067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int rem,sum=0,i; for(i=1;i&lt;n;i++)</w:t>
      </w:r>
    </w:p>
    <w:p w14:paraId="106136E9" w14:textId="77777777" w:rsidR="00B63D7D" w:rsidRPr="00B63D7D" w:rsidRDefault="00B63D7D" w:rsidP="00B63D7D">
      <w:pPr>
        <w:spacing w:line="278" w:lineRule="auto"/>
        <w:rPr>
          <w:sz w:val="24"/>
          <w:szCs w:val="24"/>
        </w:rPr>
        <w:sectPr w:rsidR="00B63D7D" w:rsidRPr="00B63D7D">
          <w:pgSz w:w="12240" w:h="15840"/>
          <w:pgMar w:top="980" w:right="680" w:bottom="1040" w:left="1020" w:header="0" w:footer="76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C843659" w14:textId="15495224" w:rsidR="00B63D7D" w:rsidRPr="00B63D7D" w:rsidRDefault="00B63D7D" w:rsidP="00B63D7D">
      <w:pPr>
        <w:pStyle w:val="BodyText"/>
        <w:spacing w:line="88" w:lineRule="exact"/>
        <w:ind w:left="117"/>
        <w:rPr>
          <w:b w:val="0"/>
          <w:sz w:val="24"/>
          <w:szCs w:val="24"/>
        </w:rPr>
      </w:pPr>
      <w:r w:rsidRPr="00B63D7D">
        <w:rPr>
          <w:b w:val="0"/>
          <w:noProof/>
          <w:position w:val="-1"/>
          <w:sz w:val="24"/>
          <w:szCs w:val="24"/>
        </w:rPr>
        <w:lastRenderedPageBreak/>
        <mc:AlternateContent>
          <mc:Choice Requires="wpg">
            <w:drawing>
              <wp:inline distT="0" distB="0" distL="0" distR="0" wp14:anchorId="21D40F4D" wp14:editId="1C416EEE">
                <wp:extent cx="6355080" cy="56515"/>
                <wp:effectExtent l="0" t="0" r="0" b="3810"/>
                <wp:docPr id="144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5080" cy="56515"/>
                          <a:chOff x="0" y="0"/>
                          <a:chExt cx="10008" cy="89"/>
                        </a:xfrm>
                      </wpg:grpSpPr>
                      <wps:wsp>
                        <wps:cNvPr id="146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08" cy="89"/>
                          </a:xfrm>
                          <a:prstGeom prst="rect">
                            <a:avLst/>
                          </a:prstGeom>
                          <a:solidFill>
                            <a:srgbClr val="A18E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22226F" id="Group 144" o:spid="_x0000_s1026" style="width:500.4pt;height:4.45pt;mso-position-horizontal-relative:char;mso-position-vertical-relative:line" coordsize="1000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6+0XAIAADAFAAAOAAAAZHJzL2Uyb0RvYy54bWykVNtu2zAMfR+wfxD0vthukzQ16hRBL8GA&#10;bivW7QMUWb5gtqhRSpzu60tJbtq12Ev2IogiRfGcQ+rict93bKfQtqALnk1SzpSWULa6LvjPH7ef&#10;FpxZJ3QpOtCq4I/K8svlxw8Xg8nVCTTQlQoZJdE2H0zBG+dMniRWNqoXdgJGaXJWgL1wZGKdlCgG&#10;yt53yUmazpMBsDQIUllLp9fRyZchf1Up6b5VlVWOdQWn2lxYMawbvybLC5HXKEzTyrEMcUQVvWg1&#10;PXpIdS2cYFts36XqW4lgoXITCX0CVdVKFTAQmix9g2aNsDUBS50PtTnQRNS+4enotPLr7h5ZW5J2&#10;0ylnWvQkUniX+QOiZzB1TlFrNA/mHiNG2t6B/GXJnbz1e7uOwWwzfIGSEoqtg0DPvsLepyDgbB9U&#10;eDyooPaOSTqcn85m6YLEkuSbzWfZLKokG5Ly3S3Z3Iz3sjRNqdv8rcW5v5KIPL4Xahxr8oCo1ewL&#10;m/b/2HxohFFBJOt5OrA5f2bzOzWh0HWn2NlpJDQEPrNpI5VMw1VDYWqFCEOjREl1ZQGGL5gyxwve&#10;sCTEcdz+myORG7RuraBnflNwpLKDZmJ3Z12k8znES2iha8vbtuuCgfXmqkO2EzRnq2xxM1+NCvwV&#10;1mkfrMFfixn9CckTMUVtNlA+Ej6EOKz0udCmAfzD2UCDWnD7eytQcdZ91sTROfWpn+xgTGdnJ2Tg&#10;a8/mtUdoSakK7jiL2ysXf4OtwbZu6KUsgNawop6t2gDc1xerGoul9hk7n8YyNNr4hfi5f22HqJeP&#10;bvkEAAD//wMAUEsDBBQABgAIAAAAIQCwR4IU2wAAAAQBAAAPAAAAZHJzL2Rvd25yZXYueG1sTI9B&#10;a8JAEIXvhf6HZQq91d1YWmyajYjYnqRQFUpvY3ZMgtnZkF2T+O+79qKXB8Mb3vteNh9tI3rqfO1Y&#10;QzJRIIgLZ2ouNey2H08zED4gG2wck4YzeZjn93cZpsYN/E39JpQihrBPUUMVQptK6YuKLPqJa4mj&#10;d3CdxRDPrpSmwyGG20ZOlXqVFmuODRW2tKyoOG5OVsPngMPiOVn16+Nhef7dvnz9rBPS+vFhXLyD&#10;CDSG6zNc8CM65JFp705svGg0xCHhXy+eUiru2GuYvYHMM3kLn/8BAAD//wMAUEsBAi0AFAAGAAgA&#10;AAAhALaDOJL+AAAA4QEAABMAAAAAAAAAAAAAAAAAAAAAAFtDb250ZW50X1R5cGVzXS54bWxQSwEC&#10;LQAUAAYACAAAACEAOP0h/9YAAACUAQAACwAAAAAAAAAAAAAAAAAvAQAAX3JlbHMvLnJlbHNQSwEC&#10;LQAUAAYACAAAACEAs/+vtFwCAAAwBQAADgAAAAAAAAAAAAAAAAAuAgAAZHJzL2Uyb0RvYy54bWxQ&#10;SwECLQAUAAYACAAAACEAsEeCFNsAAAAEAQAADwAAAAAAAAAAAAAAAAC2BAAAZHJzL2Rvd25yZXYu&#10;eG1sUEsFBgAAAAAEAAQA8wAAAL4FAAAAAA==&#10;">
                <v:rect id="Rectangle 73" o:spid="_x0000_s1027" style="position:absolute;width:10008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IiowQAAANwAAAAPAAAAZHJzL2Rvd25yZXYueG1sRE9Na8JA&#10;EL0X/A/LCN7qRtFQUlcRUdBbG9P7NDsm0exs3F01/vtuodDbPN7nLFa9acWdnG8sK5iMExDEpdUN&#10;VwqK4+71DYQPyBpby6TgSR5Wy8HLAjNtH/xJ9zxUIoawz1BBHUKXSenLmgz6se2II3eyzmCI0FVS&#10;O3zEcNPKaZKk0mDDsaHGjjY1lZf8ZhTcNgc3n39f+2da5B+7sy7kF2+VGg379TuIQH34F/+59zrO&#10;n6Xw+0y8QC5/AAAA//8DAFBLAQItABQABgAIAAAAIQDb4fbL7gAAAIUBAAATAAAAAAAAAAAAAAAA&#10;AAAAAABbQ29udGVudF9UeXBlc10ueG1sUEsBAi0AFAAGAAgAAAAhAFr0LFu/AAAAFQEAAAsAAAAA&#10;AAAAAAAAAAAAHwEAAF9yZWxzLy5yZWxzUEsBAi0AFAAGAAgAAAAhANCwiKjBAAAA3AAAAA8AAAAA&#10;AAAAAAAAAAAABwIAAGRycy9kb3ducmV2LnhtbFBLBQYAAAAAAwADALcAAAD1AgAAAAA=&#10;" fillcolor="#a18e6a" stroked="f"/>
                <w10:anchorlock/>
              </v:group>
            </w:pict>
          </mc:Fallback>
        </mc:AlternateContent>
      </w:r>
    </w:p>
    <w:p w14:paraId="7725ECE3" w14:textId="77777777" w:rsidR="00B63D7D" w:rsidRPr="00B63D7D" w:rsidRDefault="00B63D7D" w:rsidP="00B63D7D">
      <w:pPr>
        <w:pStyle w:val="BodyText"/>
        <w:spacing w:before="10"/>
        <w:rPr>
          <w:sz w:val="24"/>
          <w:szCs w:val="24"/>
        </w:rPr>
      </w:pPr>
    </w:p>
    <w:p w14:paraId="04FDCAB6" w14:textId="77777777" w:rsidR="00B63D7D" w:rsidRPr="00B63D7D" w:rsidRDefault="00B63D7D" w:rsidP="00B63D7D">
      <w:pPr>
        <w:pStyle w:val="BodyText"/>
        <w:spacing w:before="103"/>
        <w:ind w:left="1130"/>
        <w:rPr>
          <w:sz w:val="24"/>
          <w:szCs w:val="24"/>
        </w:rPr>
      </w:pPr>
      <w:r w:rsidRPr="00B63D7D">
        <w:rPr>
          <w:w w:val="88"/>
          <w:sz w:val="24"/>
          <w:szCs w:val="24"/>
        </w:rPr>
        <w:t>{</w:t>
      </w:r>
    </w:p>
    <w:p w14:paraId="1756608A" w14:textId="77777777" w:rsidR="00B63D7D" w:rsidRPr="00B63D7D" w:rsidRDefault="00B63D7D" w:rsidP="00B63D7D">
      <w:pPr>
        <w:pStyle w:val="BodyText"/>
        <w:spacing w:before="52" w:line="280" w:lineRule="auto"/>
        <w:ind w:left="1411" w:right="6647"/>
        <w:rPr>
          <w:sz w:val="24"/>
          <w:szCs w:val="24"/>
        </w:rPr>
      </w:pPr>
      <w:r w:rsidRPr="00B63D7D">
        <w:rPr>
          <w:w w:val="110"/>
          <w:sz w:val="24"/>
          <w:szCs w:val="24"/>
        </w:rPr>
        <w:t xml:space="preserve">rem = n%i; </w:t>
      </w:r>
      <w:r w:rsidRPr="00B63D7D">
        <w:rPr>
          <w:w w:val="105"/>
          <w:sz w:val="24"/>
          <w:szCs w:val="24"/>
        </w:rPr>
        <w:t>if(rem==0)</w:t>
      </w:r>
    </w:p>
    <w:p w14:paraId="67C25F5A" w14:textId="77777777" w:rsidR="00B63D7D" w:rsidRPr="00B63D7D" w:rsidRDefault="00B63D7D" w:rsidP="00B63D7D">
      <w:pPr>
        <w:pStyle w:val="BodyText"/>
        <w:spacing w:line="320" w:lineRule="exact"/>
        <w:ind w:left="1409"/>
        <w:rPr>
          <w:sz w:val="24"/>
          <w:szCs w:val="24"/>
        </w:rPr>
      </w:pPr>
      <w:r w:rsidRPr="00B63D7D">
        <w:rPr>
          <w:w w:val="88"/>
          <w:sz w:val="24"/>
          <w:szCs w:val="24"/>
        </w:rPr>
        <w:t>{</w:t>
      </w:r>
    </w:p>
    <w:p w14:paraId="26D0FC01" w14:textId="77777777" w:rsidR="00B63D7D" w:rsidRPr="00B63D7D" w:rsidRDefault="00B63D7D" w:rsidP="00B63D7D">
      <w:pPr>
        <w:pStyle w:val="BodyText"/>
        <w:spacing w:before="54"/>
        <w:ind w:left="1690"/>
        <w:rPr>
          <w:sz w:val="24"/>
          <w:szCs w:val="24"/>
        </w:rPr>
      </w:pPr>
      <w:r w:rsidRPr="00B63D7D">
        <w:rPr>
          <w:w w:val="115"/>
          <w:sz w:val="24"/>
          <w:szCs w:val="24"/>
        </w:rPr>
        <w:t>sum =</w:t>
      </w:r>
      <w:r w:rsidRPr="00B63D7D">
        <w:rPr>
          <w:spacing w:val="-56"/>
          <w:w w:val="115"/>
          <w:sz w:val="24"/>
          <w:szCs w:val="24"/>
        </w:rPr>
        <w:t xml:space="preserve"> </w:t>
      </w:r>
      <w:r w:rsidRPr="00B63D7D">
        <w:rPr>
          <w:w w:val="115"/>
          <w:sz w:val="24"/>
          <w:szCs w:val="24"/>
        </w:rPr>
        <w:t>sum+i;</w:t>
      </w:r>
    </w:p>
    <w:p w14:paraId="3A6072F4" w14:textId="77777777" w:rsidR="00B63D7D" w:rsidRPr="00B63D7D" w:rsidRDefault="00B63D7D" w:rsidP="00B63D7D">
      <w:pPr>
        <w:pStyle w:val="BodyText"/>
        <w:spacing w:before="52"/>
        <w:ind w:left="1409"/>
        <w:rPr>
          <w:sz w:val="24"/>
          <w:szCs w:val="24"/>
        </w:rPr>
      </w:pPr>
      <w:r w:rsidRPr="00B63D7D">
        <w:rPr>
          <w:w w:val="88"/>
          <w:sz w:val="24"/>
          <w:szCs w:val="24"/>
        </w:rPr>
        <w:t>}</w:t>
      </w:r>
    </w:p>
    <w:p w14:paraId="2126C426" w14:textId="77777777" w:rsidR="00B63D7D" w:rsidRPr="00B63D7D" w:rsidRDefault="00B63D7D" w:rsidP="00B63D7D">
      <w:pPr>
        <w:pStyle w:val="BodyText"/>
        <w:spacing w:before="54"/>
        <w:ind w:left="1130"/>
        <w:rPr>
          <w:sz w:val="24"/>
          <w:szCs w:val="24"/>
        </w:rPr>
      </w:pPr>
      <w:r w:rsidRPr="00B63D7D">
        <w:rPr>
          <w:w w:val="88"/>
          <w:sz w:val="24"/>
          <w:szCs w:val="24"/>
        </w:rPr>
        <w:t>}</w:t>
      </w:r>
    </w:p>
    <w:p w14:paraId="673FA08C" w14:textId="77777777" w:rsidR="00B63D7D" w:rsidRPr="00B63D7D" w:rsidRDefault="00B63D7D" w:rsidP="00B63D7D">
      <w:pPr>
        <w:pStyle w:val="BodyText"/>
        <w:spacing w:before="52"/>
        <w:ind w:left="1130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return sum;</w:t>
      </w:r>
    </w:p>
    <w:p w14:paraId="0EFF0449" w14:textId="77777777" w:rsidR="00B63D7D" w:rsidRPr="00B63D7D" w:rsidRDefault="00B63D7D" w:rsidP="00B63D7D">
      <w:pPr>
        <w:pStyle w:val="BodyText"/>
        <w:spacing w:before="54"/>
        <w:ind w:left="852"/>
        <w:rPr>
          <w:sz w:val="24"/>
          <w:szCs w:val="24"/>
        </w:rPr>
      </w:pPr>
      <w:r w:rsidRPr="00B63D7D">
        <w:rPr>
          <w:w w:val="88"/>
          <w:sz w:val="24"/>
          <w:szCs w:val="24"/>
        </w:rPr>
        <w:t>}</w:t>
      </w:r>
    </w:p>
    <w:p w14:paraId="68542DCC" w14:textId="77777777" w:rsidR="00B63D7D" w:rsidRPr="00B63D7D" w:rsidRDefault="00B63D7D" w:rsidP="00B63D7D">
      <w:pPr>
        <w:pStyle w:val="Heading2"/>
        <w:spacing w:before="56"/>
        <w:rPr>
          <w:sz w:val="24"/>
          <w:szCs w:val="24"/>
        </w:rPr>
      </w:pPr>
      <w:r w:rsidRPr="00B63D7D">
        <w:rPr>
          <w:sz w:val="24"/>
          <w:szCs w:val="24"/>
        </w:rPr>
        <w:t>OUTPUT:</w:t>
      </w:r>
    </w:p>
    <w:p w14:paraId="006DDDAE" w14:textId="77777777" w:rsidR="00B63D7D" w:rsidRPr="00B63D7D" w:rsidRDefault="00B63D7D" w:rsidP="00B63D7D">
      <w:pPr>
        <w:pStyle w:val="BodyText"/>
        <w:spacing w:before="4"/>
        <w:rPr>
          <w:b w:val="0"/>
          <w:sz w:val="24"/>
          <w:szCs w:val="24"/>
        </w:rPr>
      </w:pPr>
      <w:r w:rsidRPr="00B63D7D">
        <w:rPr>
          <w:noProof/>
          <w:sz w:val="24"/>
          <w:szCs w:val="24"/>
        </w:rPr>
        <w:drawing>
          <wp:anchor distT="0" distB="0" distL="0" distR="0" simplePos="0" relativeHeight="251685888" behindDoc="0" locked="0" layoutInCell="1" allowOverlap="1" wp14:anchorId="593817CA" wp14:editId="57F58349">
            <wp:simplePos x="0" y="0"/>
            <wp:positionH relativeFrom="page">
              <wp:posOffset>731519</wp:posOffset>
            </wp:positionH>
            <wp:positionV relativeFrom="paragraph">
              <wp:posOffset>152978</wp:posOffset>
            </wp:positionV>
            <wp:extent cx="5876358" cy="1819941"/>
            <wp:effectExtent l="0" t="0" r="0" b="0"/>
            <wp:wrapTopAndBottom/>
            <wp:docPr id="141" name="image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71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358" cy="1819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DE0546" w14:textId="77777777" w:rsidR="00B63D7D" w:rsidRPr="00B63D7D" w:rsidRDefault="00B63D7D" w:rsidP="00B63D7D">
      <w:pPr>
        <w:rPr>
          <w:sz w:val="24"/>
          <w:szCs w:val="24"/>
        </w:rPr>
        <w:sectPr w:rsidR="00B63D7D" w:rsidRPr="00B63D7D">
          <w:pgSz w:w="12240" w:h="15840"/>
          <w:pgMar w:top="980" w:right="680" w:bottom="1040" w:left="1020" w:header="0" w:footer="76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D7D1697" w14:textId="17151022" w:rsidR="00B63D7D" w:rsidRPr="00B63D7D" w:rsidRDefault="00B63D7D" w:rsidP="00B63D7D">
      <w:pPr>
        <w:pStyle w:val="BodyText"/>
        <w:spacing w:line="88" w:lineRule="exact"/>
        <w:ind w:left="117"/>
        <w:rPr>
          <w:b w:val="0"/>
          <w:sz w:val="24"/>
          <w:szCs w:val="24"/>
        </w:rPr>
      </w:pPr>
      <w:r w:rsidRPr="00B63D7D">
        <w:rPr>
          <w:b w:val="0"/>
          <w:noProof/>
          <w:position w:val="-1"/>
          <w:sz w:val="24"/>
          <w:szCs w:val="24"/>
        </w:rPr>
        <w:lastRenderedPageBreak/>
        <mc:AlternateContent>
          <mc:Choice Requires="wpg">
            <w:drawing>
              <wp:inline distT="0" distB="0" distL="0" distR="0" wp14:anchorId="5F5BAFFF" wp14:editId="5EF278E7">
                <wp:extent cx="6355080" cy="56515"/>
                <wp:effectExtent l="0" t="0" r="0" b="3810"/>
                <wp:docPr id="140" name="Group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5080" cy="56515"/>
                          <a:chOff x="0" y="0"/>
                          <a:chExt cx="10008" cy="89"/>
                        </a:xfrm>
                      </wpg:grpSpPr>
                      <wps:wsp>
                        <wps:cNvPr id="142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08" cy="89"/>
                          </a:xfrm>
                          <a:prstGeom prst="rect">
                            <a:avLst/>
                          </a:prstGeom>
                          <a:solidFill>
                            <a:srgbClr val="A18E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B06C5D" id="Group 140" o:spid="_x0000_s1026" style="width:500.4pt;height:4.45pt;mso-position-horizontal-relative:char;mso-position-vertical-relative:line" coordsize="1000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SElWQIAADAFAAAOAAAAZHJzL2Uyb0RvYy54bWykVMlu2zAQvRfoPxC8N5Jc23GEyIHhLCiQ&#10;tkHTfgBNUQsqcdghbTn9+g5J2XET9JJeCA5n4bz3hry82vcd2ym0LeiCZ2cpZ0pLKFtdF/zH99sP&#10;C86sE7oUHWhV8Cdl+dXy/bvLweRqAg10pUJGRbTNB1PwxjmTJ4mVjeqFPQOjNDkrwF44MrFOShQD&#10;Ve+7ZJKm82QALA2CVNbS6XV08mWoX1VKuq9VZZVjXcGpNxdWDOvGr8nyUuQ1CtO0cmxDvKGLXrSa&#10;Lj2WuhZOsC22r0r1rUSwULkzCX0CVdVKFTAQmix9geYOYWsCljofanOkiah9wdOby8ovuwdkbUna&#10;TYkfLXoSKdzL/AHRM5g6p6g7NI/mASNG2t6D/GnJnbz0e7uOwWwzfIaSCoqtg0DPvsLelyDgbB9U&#10;eDqqoPaOSTqcf5zN0gU1I8k3m8+yWVRJNiTlqyzZ3Ix5WZqmNG0+a3HhUxKRx/tCj2NPHhCNmn1m&#10;0/4fm4+NMCqIZD1PRzYnBza/0RAKXXeKnWeR0BB4YNNGKpmGdUNhaoUIQ6NESX2FeOr+JMEbloR4&#10;G7f/5kjkBq27U9Azvyk4UttBM7G7ty7SeQjxElro2vK27bpgYL1Zd8h2gt7ZKlvczFejAn+FddoH&#10;a/BpsaI/CQA9pqjNBsonwocQHyt9LrRpAH9zNtBDLbj9tRWoOOs+aeLoIpv6yXXBmM7OJ2TgqWdz&#10;6hFaUqmCO87idu3ib7A12NYN3ZQF0BpWNLNVG4B7zmNXY7M0PuPk07MMgzZ+If7dn9oh6vmjW/4B&#10;AAD//wMAUEsDBBQABgAIAAAAIQCwR4IU2wAAAAQBAAAPAAAAZHJzL2Rvd25yZXYueG1sTI9Ba8JA&#10;EIXvhf6HZQq91d1YWmyajYjYnqRQFUpvY3ZMgtnZkF2T+O+79qKXB8Mb3vteNh9tI3rqfO1YQzJR&#10;IIgLZ2ouNey2H08zED4gG2wck4YzeZjn93cZpsYN/E39JpQihrBPUUMVQptK6YuKLPqJa4mjd3Cd&#10;xRDPrpSmwyGG20ZOlXqVFmuODRW2tKyoOG5OVsPngMPiOVn16+Nhef7dvnz9rBPS+vFhXLyDCDSG&#10;6zNc8CM65JFp705svGg0xCHhXy+eUiru2GuYvYHMM3kLn/8BAAD//wMAUEsBAi0AFAAGAAgAAAAh&#10;ALaDOJL+AAAA4QEAABMAAAAAAAAAAAAAAAAAAAAAAFtDb250ZW50X1R5cGVzXS54bWxQSwECLQAU&#10;AAYACAAAACEAOP0h/9YAAACUAQAACwAAAAAAAAAAAAAAAAAvAQAAX3JlbHMvLnJlbHNQSwECLQAU&#10;AAYACAAAACEAp/EhJVkCAAAwBQAADgAAAAAAAAAAAAAAAAAuAgAAZHJzL2Uyb0RvYy54bWxQSwEC&#10;LQAUAAYACAAAACEAsEeCFNsAAAAEAQAADwAAAAAAAAAAAAAAAACzBAAAZHJzL2Rvd25yZXYueG1s&#10;UEsFBgAAAAAEAAQA8wAAALsFAAAAAA==&#10;">
                <v:rect id="Rectangle 71" o:spid="_x0000_s1027" style="position:absolute;width:10008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46rwQAAANwAAAAPAAAAZHJzL2Rvd25yZXYueG1sRE9Na8JA&#10;EL0L/odlBG9mo1QpqauIKNRbm8b7mJ0mabOzcXfV+O+7BcHbPN7nLNe9acWVnG8sK5gmKQji0uqG&#10;KwXF137yCsIHZI2tZVJwJw/r1XCwxEzbG3/SNQ+ViCHsM1RQh9BlUvqyJoM+sR1x5L6tMxgidJXU&#10;Dm8x3LRylqYLabDh2FBjR9uayt/8YhRctgc3n5/O/X1R5B/7H13II++UGo/6zRuIQH14ih/udx3n&#10;v8zg/5l4gVz9AQAA//8DAFBLAQItABQABgAIAAAAIQDb4fbL7gAAAIUBAAATAAAAAAAAAAAAAAAA&#10;AAAAAABbQ29udGVudF9UeXBlc10ueG1sUEsBAi0AFAAGAAgAAAAhAFr0LFu/AAAAFQEAAAsAAAAA&#10;AAAAAAAAAAAAHwEAAF9yZWxzLy5yZWxzUEsBAi0AFAAGAAgAAAAhAK+LjqvBAAAA3AAAAA8AAAAA&#10;AAAAAAAAAAAABwIAAGRycy9kb3ducmV2LnhtbFBLBQYAAAAAAwADALcAAAD1AgAAAAA=&#10;" fillcolor="#a18e6a" stroked="f"/>
                <w10:anchorlock/>
              </v:group>
            </w:pict>
          </mc:Fallback>
        </mc:AlternateContent>
      </w:r>
    </w:p>
    <w:p w14:paraId="12D85AC4" w14:textId="77777777" w:rsidR="00B63D7D" w:rsidRPr="00B63D7D" w:rsidRDefault="00B63D7D" w:rsidP="00A72BEE">
      <w:pPr>
        <w:pStyle w:val="Heading2"/>
      </w:pPr>
    </w:p>
    <w:p w14:paraId="111EBA01" w14:textId="222513C8" w:rsidR="00B63D7D" w:rsidRPr="00A72BEE" w:rsidRDefault="00A72BEE" w:rsidP="00A72BEE">
      <w:pPr>
        <w:pStyle w:val="Heading2"/>
      </w:pPr>
      <w:r>
        <w:rPr>
          <w:w w:val="110"/>
        </w:rPr>
        <w:t>61-</w:t>
      </w:r>
      <w:r w:rsidR="00B63D7D" w:rsidRPr="00A72BEE">
        <w:rPr>
          <w:w w:val="110"/>
        </w:rPr>
        <w:t>Write</w:t>
      </w:r>
      <w:r w:rsidR="00B63D7D" w:rsidRPr="00A72BEE">
        <w:rPr>
          <w:spacing w:val="-42"/>
          <w:w w:val="110"/>
        </w:rPr>
        <w:t xml:space="preserve"> </w:t>
      </w:r>
      <w:r w:rsidR="00B63D7D" w:rsidRPr="00A72BEE">
        <w:rPr>
          <w:w w:val="110"/>
        </w:rPr>
        <w:t>a</w:t>
      </w:r>
      <w:r w:rsidR="00B63D7D" w:rsidRPr="00A72BEE">
        <w:rPr>
          <w:spacing w:val="-43"/>
          <w:w w:val="110"/>
        </w:rPr>
        <w:t xml:space="preserve"> </w:t>
      </w:r>
      <w:r w:rsidR="00B63D7D" w:rsidRPr="00A72BEE">
        <w:rPr>
          <w:w w:val="110"/>
        </w:rPr>
        <w:t>C</w:t>
      </w:r>
      <w:r w:rsidR="00B63D7D" w:rsidRPr="00A72BEE">
        <w:rPr>
          <w:spacing w:val="-43"/>
          <w:w w:val="110"/>
        </w:rPr>
        <w:t xml:space="preserve"> </w:t>
      </w:r>
      <w:r w:rsidR="00B63D7D" w:rsidRPr="00A72BEE">
        <w:rPr>
          <w:w w:val="110"/>
        </w:rPr>
        <w:t>program</w:t>
      </w:r>
      <w:r w:rsidR="00B63D7D" w:rsidRPr="00A72BEE">
        <w:rPr>
          <w:spacing w:val="-42"/>
          <w:w w:val="110"/>
        </w:rPr>
        <w:t xml:space="preserve"> </w:t>
      </w:r>
      <w:r w:rsidR="00B63D7D" w:rsidRPr="00A72BEE">
        <w:rPr>
          <w:w w:val="110"/>
        </w:rPr>
        <w:t>to</w:t>
      </w:r>
      <w:r w:rsidR="00B63D7D" w:rsidRPr="00A72BEE">
        <w:rPr>
          <w:spacing w:val="-41"/>
          <w:w w:val="110"/>
        </w:rPr>
        <w:t xml:space="preserve"> </w:t>
      </w:r>
      <w:r w:rsidR="00B63D7D" w:rsidRPr="00A72BEE">
        <w:rPr>
          <w:w w:val="110"/>
        </w:rPr>
        <w:t>find</w:t>
      </w:r>
      <w:r w:rsidR="00B63D7D" w:rsidRPr="00A72BEE">
        <w:rPr>
          <w:spacing w:val="-43"/>
          <w:w w:val="110"/>
        </w:rPr>
        <w:t xml:space="preserve"> </w:t>
      </w:r>
      <w:r w:rsidR="00B63D7D" w:rsidRPr="00A72BEE">
        <w:rPr>
          <w:w w:val="110"/>
        </w:rPr>
        <w:t>all</w:t>
      </w:r>
      <w:r w:rsidR="00B63D7D" w:rsidRPr="00A72BEE">
        <w:rPr>
          <w:spacing w:val="-43"/>
          <w:w w:val="110"/>
        </w:rPr>
        <w:t xml:space="preserve"> </w:t>
      </w:r>
      <w:r w:rsidR="00B63D7D" w:rsidRPr="00A72BEE">
        <w:rPr>
          <w:w w:val="110"/>
        </w:rPr>
        <w:t>prime</w:t>
      </w:r>
      <w:r w:rsidR="00B63D7D" w:rsidRPr="00A72BEE">
        <w:rPr>
          <w:spacing w:val="-41"/>
          <w:w w:val="110"/>
        </w:rPr>
        <w:t xml:space="preserve"> </w:t>
      </w:r>
      <w:r w:rsidR="00B63D7D" w:rsidRPr="00A72BEE">
        <w:rPr>
          <w:w w:val="110"/>
        </w:rPr>
        <w:t>numbers between</w:t>
      </w:r>
      <w:r w:rsidR="00B63D7D" w:rsidRPr="00A72BEE">
        <w:rPr>
          <w:spacing w:val="-42"/>
          <w:w w:val="110"/>
        </w:rPr>
        <w:t xml:space="preserve"> </w:t>
      </w:r>
      <w:r w:rsidR="00B63D7D" w:rsidRPr="00A72BEE">
        <w:rPr>
          <w:w w:val="110"/>
        </w:rPr>
        <w:t>given</w:t>
      </w:r>
      <w:r w:rsidR="00B63D7D" w:rsidRPr="00A72BEE">
        <w:rPr>
          <w:spacing w:val="-40"/>
          <w:w w:val="110"/>
        </w:rPr>
        <w:t xml:space="preserve"> </w:t>
      </w:r>
      <w:r w:rsidR="00B63D7D" w:rsidRPr="00A72BEE">
        <w:rPr>
          <w:w w:val="110"/>
        </w:rPr>
        <w:t>interval</w:t>
      </w:r>
      <w:r w:rsidR="00B63D7D" w:rsidRPr="00A72BEE">
        <w:rPr>
          <w:spacing w:val="-41"/>
          <w:w w:val="110"/>
        </w:rPr>
        <w:t xml:space="preserve"> </w:t>
      </w:r>
      <w:r w:rsidR="00B63D7D" w:rsidRPr="00A72BEE">
        <w:rPr>
          <w:w w:val="110"/>
        </w:rPr>
        <w:t>using</w:t>
      </w:r>
      <w:r w:rsidR="00B63D7D" w:rsidRPr="00A72BEE">
        <w:rPr>
          <w:spacing w:val="-40"/>
          <w:w w:val="110"/>
        </w:rPr>
        <w:t xml:space="preserve"> </w:t>
      </w:r>
      <w:r w:rsidR="00B63D7D" w:rsidRPr="00A72BEE">
        <w:rPr>
          <w:w w:val="110"/>
        </w:rPr>
        <w:t>functions.</w:t>
      </w:r>
    </w:p>
    <w:p w14:paraId="391E1AF4" w14:textId="77777777" w:rsidR="00A72BEE" w:rsidRDefault="00A72BEE" w:rsidP="00A72BEE">
      <w:pPr>
        <w:spacing w:before="86" w:line="278" w:lineRule="auto"/>
        <w:ind w:right="767"/>
        <w:rPr>
          <w:b/>
          <w:w w:val="95"/>
          <w:sz w:val="24"/>
          <w:szCs w:val="24"/>
          <w:shd w:val="clear" w:color="auto" w:fill="F9F8F8"/>
        </w:rPr>
      </w:pPr>
    </w:p>
    <w:p w14:paraId="0AC60608" w14:textId="242BA322" w:rsidR="00A72BEE" w:rsidRPr="00A72BEE" w:rsidRDefault="00B63D7D" w:rsidP="00A72BEE">
      <w:pPr>
        <w:spacing w:before="86" w:line="278" w:lineRule="auto"/>
        <w:ind w:right="767"/>
        <w:rPr>
          <w:b/>
          <w:w w:val="95"/>
          <w:sz w:val="24"/>
          <w:szCs w:val="24"/>
          <w:shd w:val="clear" w:color="auto" w:fill="F9F8F8"/>
        </w:rPr>
      </w:pPr>
      <w:r w:rsidRPr="00B63D7D">
        <w:rPr>
          <w:b/>
          <w:w w:val="95"/>
          <w:sz w:val="24"/>
          <w:szCs w:val="24"/>
          <w:shd w:val="clear" w:color="auto" w:fill="F9F8F8"/>
        </w:rPr>
        <w:t>Theory:</w:t>
      </w:r>
      <w:r w:rsidRPr="00B63D7D">
        <w:rPr>
          <w:b/>
          <w:spacing w:val="-37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In</w:t>
      </w:r>
      <w:r w:rsidRPr="00B63D7D">
        <w:rPr>
          <w:b/>
          <w:spacing w:val="-36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the</w:t>
      </w:r>
      <w:r w:rsidRPr="00B63D7D">
        <w:rPr>
          <w:b/>
          <w:spacing w:val="-36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below</w:t>
      </w:r>
      <w:r w:rsidRPr="00B63D7D">
        <w:rPr>
          <w:b/>
          <w:spacing w:val="-35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program,</w:t>
      </w:r>
      <w:r w:rsidRPr="00B63D7D">
        <w:rPr>
          <w:b/>
          <w:spacing w:val="-37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the</w:t>
      </w:r>
      <w:r w:rsidRPr="00B63D7D">
        <w:rPr>
          <w:b/>
          <w:spacing w:val="-35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range</w:t>
      </w:r>
      <w:r w:rsidRPr="00B63D7D">
        <w:rPr>
          <w:b/>
          <w:spacing w:val="-36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of</w:t>
      </w:r>
      <w:r w:rsidRPr="00B63D7D">
        <w:rPr>
          <w:b/>
          <w:spacing w:val="-36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numbers</w:t>
      </w:r>
      <w:r w:rsidRPr="00B63D7D">
        <w:rPr>
          <w:b/>
          <w:spacing w:val="-35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is</w:t>
      </w:r>
      <w:r w:rsidRPr="00B63D7D">
        <w:rPr>
          <w:b/>
          <w:spacing w:val="-36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taken</w:t>
      </w:r>
      <w:r w:rsidRPr="00B63D7D">
        <w:rPr>
          <w:b/>
          <w:spacing w:val="-36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as</w:t>
      </w:r>
      <w:r w:rsidRPr="00B63D7D">
        <w:rPr>
          <w:b/>
          <w:spacing w:val="-36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input</w:t>
      </w:r>
      <w:r w:rsidRPr="00B63D7D">
        <w:rPr>
          <w:b/>
          <w:spacing w:val="-36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and</w:t>
      </w:r>
      <w:r w:rsidRPr="00B63D7D">
        <w:rPr>
          <w:b/>
          <w:spacing w:val="-36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stored</w:t>
      </w:r>
      <w:r w:rsidRPr="00B63D7D">
        <w:rPr>
          <w:b/>
          <w:spacing w:val="-35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in</w:t>
      </w:r>
      <w:r w:rsidRPr="00B63D7D">
        <w:rPr>
          <w:b/>
          <w:spacing w:val="-37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the</w:t>
      </w:r>
      <w:r w:rsidRPr="00B63D7D">
        <w:rPr>
          <w:b/>
          <w:w w:val="95"/>
          <w:sz w:val="24"/>
          <w:szCs w:val="24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variables</w:t>
      </w:r>
      <w:r w:rsidRPr="00B63D7D">
        <w:rPr>
          <w:b/>
          <w:spacing w:val="-29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‘</w:t>
      </w:r>
      <w:r w:rsidRPr="00B63D7D">
        <w:rPr>
          <w:b/>
          <w:w w:val="90"/>
          <w:sz w:val="24"/>
          <w:szCs w:val="24"/>
        </w:rPr>
        <w:t>lowerLimit’</w:t>
      </w:r>
      <w:r w:rsidRPr="00B63D7D">
        <w:rPr>
          <w:b/>
          <w:spacing w:val="-30"/>
          <w:w w:val="90"/>
          <w:sz w:val="24"/>
          <w:szCs w:val="24"/>
        </w:rPr>
        <w:t xml:space="preserve"> </w:t>
      </w:r>
      <w:r w:rsidRPr="00B63D7D">
        <w:rPr>
          <w:b/>
          <w:w w:val="90"/>
          <w:sz w:val="24"/>
          <w:szCs w:val="24"/>
        </w:rPr>
        <w:t>and</w:t>
      </w:r>
      <w:r w:rsidRPr="00B63D7D">
        <w:rPr>
          <w:b/>
          <w:spacing w:val="-30"/>
          <w:w w:val="90"/>
          <w:sz w:val="24"/>
          <w:szCs w:val="24"/>
        </w:rPr>
        <w:t xml:space="preserve"> </w:t>
      </w:r>
      <w:r w:rsidRPr="00B63D7D">
        <w:rPr>
          <w:b/>
          <w:w w:val="90"/>
          <w:sz w:val="24"/>
          <w:szCs w:val="24"/>
        </w:rPr>
        <w:t>‘upperLimit’</w:t>
      </w:r>
      <w:r w:rsidRPr="00B63D7D">
        <w:rPr>
          <w:b/>
          <w:w w:val="90"/>
          <w:sz w:val="24"/>
          <w:szCs w:val="24"/>
          <w:shd w:val="clear" w:color="auto" w:fill="F9F8F8"/>
        </w:rPr>
        <w:t>.</w:t>
      </w:r>
      <w:r w:rsidRPr="00B63D7D">
        <w:rPr>
          <w:b/>
          <w:spacing w:val="-30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Then</w:t>
      </w:r>
      <w:r w:rsidRPr="00B63D7D">
        <w:rPr>
          <w:b/>
          <w:spacing w:val="-29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using</w:t>
      </w:r>
      <w:r w:rsidRPr="00B63D7D">
        <w:rPr>
          <w:b/>
          <w:spacing w:val="-29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while-loop,</w:t>
      </w:r>
      <w:r w:rsidRPr="00B63D7D">
        <w:rPr>
          <w:b/>
          <w:spacing w:val="-30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the</w:t>
      </w:r>
      <w:r w:rsidRPr="00B63D7D">
        <w:rPr>
          <w:b/>
          <w:spacing w:val="-29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numbers</w:t>
      </w:r>
      <w:r w:rsidRPr="00B63D7D">
        <w:rPr>
          <w:b/>
          <w:spacing w:val="-29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between</w:t>
      </w:r>
      <w:r w:rsidRPr="00B63D7D">
        <w:rPr>
          <w:b/>
          <w:spacing w:val="-30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the</w:t>
      </w:r>
      <w:r w:rsidRPr="00B63D7D">
        <w:rPr>
          <w:b/>
          <w:w w:val="90"/>
          <w:sz w:val="24"/>
          <w:szCs w:val="24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interval</w:t>
      </w:r>
      <w:r w:rsidRPr="00B63D7D">
        <w:rPr>
          <w:b/>
          <w:spacing w:val="-19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of</w:t>
      </w:r>
      <w:r w:rsidRPr="00B63D7D">
        <w:rPr>
          <w:b/>
          <w:spacing w:val="-18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</w:rPr>
        <w:t>lowerLimit</w:t>
      </w:r>
      <w:r w:rsidRPr="00B63D7D">
        <w:rPr>
          <w:b/>
          <w:spacing w:val="-16"/>
          <w:w w:val="90"/>
          <w:sz w:val="24"/>
          <w:szCs w:val="24"/>
        </w:rPr>
        <w:t xml:space="preserve"> </w:t>
      </w:r>
      <w:r w:rsidRPr="00B63D7D">
        <w:rPr>
          <w:b/>
          <w:w w:val="90"/>
          <w:sz w:val="24"/>
          <w:szCs w:val="24"/>
        </w:rPr>
        <w:t>and</w:t>
      </w:r>
      <w:r w:rsidRPr="00B63D7D">
        <w:rPr>
          <w:b/>
          <w:spacing w:val="-17"/>
          <w:w w:val="90"/>
          <w:sz w:val="24"/>
          <w:szCs w:val="24"/>
        </w:rPr>
        <w:t xml:space="preserve"> </w:t>
      </w:r>
      <w:r w:rsidRPr="00B63D7D">
        <w:rPr>
          <w:b/>
          <w:w w:val="90"/>
          <w:sz w:val="24"/>
          <w:szCs w:val="24"/>
        </w:rPr>
        <w:t>upperLimit</w:t>
      </w:r>
      <w:r w:rsidRPr="00B63D7D">
        <w:rPr>
          <w:b/>
          <w:spacing w:val="-18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are</w:t>
      </w:r>
      <w:r w:rsidRPr="00B63D7D">
        <w:rPr>
          <w:b/>
          <w:spacing w:val="-18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traversed.</w:t>
      </w:r>
      <w:r w:rsidRPr="00B63D7D">
        <w:rPr>
          <w:b/>
          <w:spacing w:val="-18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For</w:t>
      </w:r>
      <w:r w:rsidRPr="00B63D7D">
        <w:rPr>
          <w:b/>
          <w:spacing w:val="-18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each</w:t>
      </w:r>
      <w:r w:rsidRPr="00B63D7D">
        <w:rPr>
          <w:b/>
          <w:spacing w:val="-17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number</w:t>
      </w:r>
      <w:r w:rsidRPr="00B63D7D">
        <w:rPr>
          <w:b/>
          <w:spacing w:val="-18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in</w:t>
      </w:r>
      <w:r w:rsidRPr="00B63D7D">
        <w:rPr>
          <w:b/>
          <w:spacing w:val="-17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the</w:t>
      </w:r>
      <w:r w:rsidRPr="00B63D7D">
        <w:rPr>
          <w:b/>
          <w:spacing w:val="-17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for</w:t>
      </w:r>
      <w:r w:rsidRPr="00B63D7D">
        <w:rPr>
          <w:b/>
          <w:spacing w:val="-18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loop,</w:t>
      </w:r>
      <w:r w:rsidRPr="00B63D7D">
        <w:rPr>
          <w:b/>
          <w:spacing w:val="-16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it</w:t>
      </w:r>
      <w:r w:rsidRPr="00B63D7D">
        <w:rPr>
          <w:b/>
          <w:spacing w:val="-17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is</w:t>
      </w:r>
      <w:r w:rsidRPr="00B63D7D">
        <w:rPr>
          <w:b/>
          <w:w w:val="90"/>
          <w:sz w:val="24"/>
          <w:szCs w:val="24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checked</w:t>
      </w:r>
      <w:r w:rsidRPr="00B63D7D">
        <w:rPr>
          <w:b/>
          <w:spacing w:val="-40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if</w:t>
      </w:r>
      <w:r w:rsidRPr="00B63D7D">
        <w:rPr>
          <w:b/>
          <w:spacing w:val="-40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this</w:t>
      </w:r>
      <w:r w:rsidRPr="00B63D7D">
        <w:rPr>
          <w:b/>
          <w:spacing w:val="-39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number</w:t>
      </w:r>
      <w:r w:rsidRPr="00B63D7D">
        <w:rPr>
          <w:b/>
          <w:spacing w:val="-40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is</w:t>
      </w:r>
      <w:r w:rsidRPr="00B63D7D">
        <w:rPr>
          <w:b/>
          <w:spacing w:val="-39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prime</w:t>
      </w:r>
      <w:r w:rsidRPr="00B63D7D">
        <w:rPr>
          <w:b/>
          <w:spacing w:val="-40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or</w:t>
      </w:r>
      <w:r w:rsidRPr="00B63D7D">
        <w:rPr>
          <w:b/>
          <w:spacing w:val="-39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not.</w:t>
      </w:r>
      <w:r w:rsidRPr="00B63D7D">
        <w:rPr>
          <w:b/>
          <w:spacing w:val="-40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If</w:t>
      </w:r>
      <w:r w:rsidRPr="00B63D7D">
        <w:rPr>
          <w:b/>
          <w:spacing w:val="-38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found</w:t>
      </w:r>
      <w:r w:rsidRPr="00B63D7D">
        <w:rPr>
          <w:b/>
          <w:spacing w:val="-39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prime,</w:t>
      </w:r>
      <w:r w:rsidRPr="00B63D7D">
        <w:rPr>
          <w:b/>
          <w:spacing w:val="-40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print</w:t>
      </w:r>
      <w:r w:rsidRPr="00B63D7D">
        <w:rPr>
          <w:b/>
          <w:spacing w:val="-39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the</w:t>
      </w:r>
      <w:r w:rsidRPr="00B63D7D">
        <w:rPr>
          <w:b/>
          <w:spacing w:val="-40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number.</w:t>
      </w:r>
      <w:r w:rsidRPr="00B63D7D">
        <w:rPr>
          <w:b/>
          <w:spacing w:val="-39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Then</w:t>
      </w:r>
      <w:r w:rsidRPr="00B63D7D">
        <w:rPr>
          <w:b/>
          <w:spacing w:val="-39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the</w:t>
      </w:r>
      <w:r w:rsidRPr="00B63D7D">
        <w:rPr>
          <w:b/>
          <w:spacing w:val="-40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next</w:t>
      </w:r>
      <w:r w:rsidRPr="00B63D7D">
        <w:rPr>
          <w:b/>
          <w:w w:val="95"/>
          <w:sz w:val="24"/>
          <w:szCs w:val="24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number in the loop is checked, till all numbers are</w:t>
      </w:r>
      <w:r w:rsidRPr="00B63D7D">
        <w:rPr>
          <w:b/>
          <w:spacing w:val="-29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checked.</w:t>
      </w:r>
    </w:p>
    <w:p w14:paraId="62DE5E24" w14:textId="77777777" w:rsidR="00B63D7D" w:rsidRPr="00B63D7D" w:rsidRDefault="00B63D7D" w:rsidP="00B63D7D">
      <w:pPr>
        <w:pStyle w:val="Heading2"/>
        <w:spacing w:before="9"/>
        <w:rPr>
          <w:sz w:val="24"/>
          <w:szCs w:val="24"/>
        </w:rPr>
      </w:pPr>
      <w:r w:rsidRPr="00B63D7D">
        <w:rPr>
          <w:w w:val="115"/>
          <w:sz w:val="24"/>
          <w:szCs w:val="24"/>
        </w:rPr>
        <w:t>CODE:</w:t>
      </w:r>
    </w:p>
    <w:p w14:paraId="07CE709C" w14:textId="77777777" w:rsidR="00B63D7D" w:rsidRPr="00B63D7D" w:rsidRDefault="00B63D7D" w:rsidP="00B63D7D">
      <w:pPr>
        <w:pStyle w:val="BodyText"/>
        <w:spacing w:before="243" w:line="280" w:lineRule="auto"/>
        <w:ind w:left="852" w:right="6777"/>
        <w:rPr>
          <w:sz w:val="24"/>
          <w:szCs w:val="24"/>
        </w:rPr>
      </w:pPr>
      <w:r w:rsidRPr="00B63D7D">
        <w:rPr>
          <w:w w:val="110"/>
          <w:sz w:val="24"/>
          <w:szCs w:val="24"/>
        </w:rPr>
        <w:t>#include &lt;stdio.h&gt; int</w:t>
      </w:r>
      <w:r w:rsidRPr="00B63D7D">
        <w:rPr>
          <w:spacing w:val="-63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isPrime(int</w:t>
      </w:r>
      <w:r w:rsidRPr="00B63D7D">
        <w:rPr>
          <w:spacing w:val="-62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num);</w:t>
      </w:r>
    </w:p>
    <w:p w14:paraId="15C2C8DF" w14:textId="77777777" w:rsidR="00B63D7D" w:rsidRPr="00B63D7D" w:rsidRDefault="00B63D7D" w:rsidP="00B63D7D">
      <w:pPr>
        <w:pStyle w:val="BodyText"/>
        <w:spacing w:line="280" w:lineRule="auto"/>
        <w:ind w:left="852" w:right="2840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void printPrimes(int lowerLimit, int upperLimit); int main()</w:t>
      </w:r>
    </w:p>
    <w:p w14:paraId="6CA0CF54" w14:textId="77777777" w:rsidR="00B63D7D" w:rsidRPr="00B63D7D" w:rsidRDefault="00B63D7D" w:rsidP="00B63D7D">
      <w:pPr>
        <w:pStyle w:val="BodyText"/>
        <w:spacing w:line="320" w:lineRule="exact"/>
        <w:ind w:left="852"/>
        <w:rPr>
          <w:sz w:val="24"/>
          <w:szCs w:val="24"/>
        </w:rPr>
      </w:pPr>
      <w:r w:rsidRPr="00B63D7D">
        <w:rPr>
          <w:w w:val="88"/>
          <w:sz w:val="24"/>
          <w:szCs w:val="24"/>
        </w:rPr>
        <w:t>{</w:t>
      </w:r>
    </w:p>
    <w:p w14:paraId="703EABD2" w14:textId="77777777" w:rsidR="00B63D7D" w:rsidRPr="00B63D7D" w:rsidRDefault="00B63D7D" w:rsidP="00B63D7D">
      <w:pPr>
        <w:pStyle w:val="BodyText"/>
        <w:spacing w:before="50"/>
        <w:ind w:left="1130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int lowerLimit, upperLimit;</w:t>
      </w:r>
    </w:p>
    <w:p w14:paraId="2F527D1E" w14:textId="77777777" w:rsidR="00B63D7D" w:rsidRPr="00B63D7D" w:rsidRDefault="00B63D7D" w:rsidP="00B63D7D">
      <w:pPr>
        <w:pStyle w:val="BodyText"/>
        <w:spacing w:before="51" w:line="278" w:lineRule="auto"/>
        <w:ind w:left="1130"/>
        <w:rPr>
          <w:sz w:val="24"/>
          <w:szCs w:val="24"/>
        </w:rPr>
      </w:pPr>
      <w:r w:rsidRPr="00B63D7D">
        <w:rPr>
          <w:w w:val="110"/>
          <w:sz w:val="24"/>
          <w:szCs w:val="24"/>
        </w:rPr>
        <w:t>printf("Enter</w:t>
      </w:r>
      <w:r w:rsidRPr="00B63D7D">
        <w:rPr>
          <w:spacing w:val="-52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the</w:t>
      </w:r>
      <w:r w:rsidRPr="00B63D7D">
        <w:rPr>
          <w:spacing w:val="-52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lower</w:t>
      </w:r>
      <w:r w:rsidRPr="00B63D7D">
        <w:rPr>
          <w:spacing w:val="-52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and</w:t>
      </w:r>
      <w:r w:rsidRPr="00B63D7D">
        <w:rPr>
          <w:spacing w:val="-51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upper</w:t>
      </w:r>
      <w:r w:rsidRPr="00B63D7D">
        <w:rPr>
          <w:spacing w:val="-52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limit</w:t>
      </w:r>
      <w:r w:rsidRPr="00B63D7D">
        <w:rPr>
          <w:spacing w:val="-52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to list</w:t>
      </w:r>
      <w:r w:rsidRPr="00B63D7D">
        <w:rPr>
          <w:spacing w:val="-51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primes:</w:t>
      </w:r>
      <w:r w:rsidRPr="00B63D7D">
        <w:rPr>
          <w:spacing w:val="-51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"); scanf("%d%d", &amp;lowerLimit, &amp;upperLimit); printPrimes(lowerLimit, upperLimit);</w:t>
      </w:r>
    </w:p>
    <w:p w14:paraId="0A96BC0C" w14:textId="77777777" w:rsidR="00B63D7D" w:rsidRPr="00B63D7D" w:rsidRDefault="00B63D7D" w:rsidP="00B63D7D">
      <w:pPr>
        <w:pStyle w:val="BodyText"/>
        <w:spacing w:before="5"/>
        <w:ind w:left="1130"/>
        <w:rPr>
          <w:sz w:val="24"/>
          <w:szCs w:val="24"/>
        </w:rPr>
      </w:pPr>
      <w:r w:rsidRPr="00B63D7D">
        <w:rPr>
          <w:sz w:val="24"/>
          <w:szCs w:val="24"/>
        </w:rPr>
        <w:t>return 0;</w:t>
      </w:r>
    </w:p>
    <w:p w14:paraId="53B8CB29" w14:textId="77777777" w:rsidR="00B63D7D" w:rsidRPr="00B63D7D" w:rsidRDefault="00B63D7D" w:rsidP="00B63D7D">
      <w:pPr>
        <w:pStyle w:val="BodyText"/>
        <w:spacing w:before="51"/>
        <w:ind w:left="852"/>
        <w:rPr>
          <w:sz w:val="24"/>
          <w:szCs w:val="24"/>
        </w:rPr>
      </w:pPr>
      <w:r w:rsidRPr="00B63D7D">
        <w:rPr>
          <w:w w:val="88"/>
          <w:sz w:val="24"/>
          <w:szCs w:val="24"/>
        </w:rPr>
        <w:t>}</w:t>
      </w:r>
    </w:p>
    <w:p w14:paraId="7356C393" w14:textId="77777777" w:rsidR="00B63D7D" w:rsidRPr="00B63D7D" w:rsidRDefault="00B63D7D" w:rsidP="00B63D7D">
      <w:pPr>
        <w:pStyle w:val="BodyText"/>
        <w:spacing w:before="6"/>
        <w:rPr>
          <w:sz w:val="24"/>
          <w:szCs w:val="24"/>
        </w:rPr>
      </w:pPr>
    </w:p>
    <w:p w14:paraId="6299DCE1" w14:textId="77777777" w:rsidR="00B63D7D" w:rsidRPr="00B63D7D" w:rsidRDefault="00B63D7D" w:rsidP="00B63D7D">
      <w:pPr>
        <w:pStyle w:val="BodyText"/>
        <w:spacing w:before="102"/>
        <w:ind w:left="852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void printPrimes(int lowerLimit, int upperLimit)</w:t>
      </w:r>
    </w:p>
    <w:p w14:paraId="43BB94F4" w14:textId="77777777" w:rsidR="00B63D7D" w:rsidRPr="00B63D7D" w:rsidRDefault="00B63D7D" w:rsidP="00B63D7D">
      <w:pPr>
        <w:pStyle w:val="BodyText"/>
        <w:spacing w:before="52"/>
        <w:ind w:left="852"/>
        <w:rPr>
          <w:sz w:val="24"/>
          <w:szCs w:val="24"/>
        </w:rPr>
      </w:pPr>
      <w:r w:rsidRPr="00B63D7D">
        <w:rPr>
          <w:w w:val="88"/>
          <w:sz w:val="24"/>
          <w:szCs w:val="24"/>
        </w:rPr>
        <w:t>{</w:t>
      </w:r>
    </w:p>
    <w:p w14:paraId="0E4E4017" w14:textId="77777777" w:rsidR="00B63D7D" w:rsidRPr="00B63D7D" w:rsidRDefault="00B63D7D" w:rsidP="00B63D7D">
      <w:pPr>
        <w:pStyle w:val="BodyText"/>
        <w:spacing w:before="54" w:line="278" w:lineRule="auto"/>
        <w:ind w:left="852" w:firstLine="278"/>
        <w:rPr>
          <w:sz w:val="24"/>
          <w:szCs w:val="24"/>
        </w:rPr>
      </w:pPr>
      <w:r w:rsidRPr="00B63D7D">
        <w:rPr>
          <w:w w:val="110"/>
          <w:sz w:val="24"/>
          <w:szCs w:val="24"/>
        </w:rPr>
        <w:t>printf("All</w:t>
      </w:r>
      <w:r w:rsidRPr="00B63D7D">
        <w:rPr>
          <w:spacing w:val="-43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prime</w:t>
      </w:r>
      <w:r w:rsidRPr="00B63D7D">
        <w:rPr>
          <w:spacing w:val="-42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number</w:t>
      </w:r>
      <w:r w:rsidRPr="00B63D7D">
        <w:rPr>
          <w:spacing w:val="-42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between</w:t>
      </w:r>
      <w:r w:rsidRPr="00B63D7D">
        <w:rPr>
          <w:spacing w:val="-42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%d</w:t>
      </w:r>
      <w:r w:rsidRPr="00B63D7D">
        <w:rPr>
          <w:spacing w:val="-41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to</w:t>
      </w:r>
      <w:r w:rsidRPr="00B63D7D">
        <w:rPr>
          <w:spacing w:val="-43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%d</w:t>
      </w:r>
      <w:r w:rsidRPr="00B63D7D">
        <w:rPr>
          <w:spacing w:val="-42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are:</w:t>
      </w:r>
      <w:r w:rsidRPr="00B63D7D">
        <w:rPr>
          <w:spacing w:val="-42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",</w:t>
      </w:r>
      <w:r w:rsidRPr="00B63D7D">
        <w:rPr>
          <w:spacing w:val="-40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lowerLimit, upperLimit);</w:t>
      </w:r>
    </w:p>
    <w:p w14:paraId="6AFD77F6" w14:textId="77777777" w:rsidR="00B63D7D" w:rsidRPr="00B63D7D" w:rsidRDefault="00B63D7D" w:rsidP="00B63D7D">
      <w:pPr>
        <w:pStyle w:val="BodyText"/>
        <w:spacing w:before="2"/>
        <w:ind w:left="1130"/>
        <w:rPr>
          <w:sz w:val="24"/>
          <w:szCs w:val="24"/>
        </w:rPr>
      </w:pPr>
      <w:r w:rsidRPr="00B63D7D">
        <w:rPr>
          <w:w w:val="110"/>
          <w:sz w:val="24"/>
          <w:szCs w:val="24"/>
        </w:rPr>
        <w:t>while(lowerLimit &lt;=</w:t>
      </w:r>
      <w:r w:rsidRPr="00B63D7D">
        <w:rPr>
          <w:spacing w:val="-51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upperLimit)</w:t>
      </w:r>
    </w:p>
    <w:p w14:paraId="18F00EC2" w14:textId="77777777" w:rsidR="00B63D7D" w:rsidRPr="00B63D7D" w:rsidRDefault="00B63D7D" w:rsidP="00B63D7D">
      <w:pPr>
        <w:pStyle w:val="BodyText"/>
        <w:spacing w:before="52"/>
        <w:ind w:left="1130"/>
        <w:rPr>
          <w:sz w:val="24"/>
          <w:szCs w:val="24"/>
        </w:rPr>
      </w:pPr>
      <w:r w:rsidRPr="00B63D7D">
        <w:rPr>
          <w:w w:val="88"/>
          <w:sz w:val="24"/>
          <w:szCs w:val="24"/>
        </w:rPr>
        <w:t>{</w:t>
      </w:r>
    </w:p>
    <w:p w14:paraId="4C72DBA7" w14:textId="77777777" w:rsidR="00B63D7D" w:rsidRPr="00B63D7D" w:rsidRDefault="00B63D7D" w:rsidP="00B63D7D">
      <w:pPr>
        <w:pStyle w:val="BodyText"/>
        <w:spacing w:before="54"/>
        <w:ind w:left="1411"/>
        <w:rPr>
          <w:sz w:val="24"/>
          <w:szCs w:val="24"/>
        </w:rPr>
      </w:pPr>
      <w:r w:rsidRPr="00B63D7D">
        <w:rPr>
          <w:w w:val="110"/>
          <w:sz w:val="24"/>
          <w:szCs w:val="24"/>
        </w:rPr>
        <w:t>if(isPrime(lowerLimit))</w:t>
      </w:r>
    </w:p>
    <w:p w14:paraId="6D6171D4" w14:textId="77777777" w:rsidR="00B63D7D" w:rsidRPr="00B63D7D" w:rsidRDefault="00B63D7D" w:rsidP="00B63D7D">
      <w:pPr>
        <w:pStyle w:val="BodyText"/>
        <w:spacing w:before="52"/>
        <w:ind w:left="1409"/>
        <w:rPr>
          <w:sz w:val="24"/>
          <w:szCs w:val="24"/>
        </w:rPr>
      </w:pPr>
      <w:r w:rsidRPr="00B63D7D">
        <w:rPr>
          <w:w w:val="88"/>
          <w:sz w:val="24"/>
          <w:szCs w:val="24"/>
        </w:rPr>
        <w:t>{</w:t>
      </w:r>
    </w:p>
    <w:p w14:paraId="4E58BBE4" w14:textId="77777777" w:rsidR="00B63D7D" w:rsidRPr="00B63D7D" w:rsidRDefault="00B63D7D" w:rsidP="00B63D7D">
      <w:pPr>
        <w:pStyle w:val="BodyText"/>
        <w:spacing w:before="54"/>
        <w:ind w:left="1690"/>
        <w:rPr>
          <w:sz w:val="24"/>
          <w:szCs w:val="24"/>
        </w:rPr>
      </w:pPr>
      <w:r w:rsidRPr="00B63D7D">
        <w:rPr>
          <w:w w:val="110"/>
          <w:sz w:val="24"/>
          <w:szCs w:val="24"/>
        </w:rPr>
        <w:t>printf("%d, ", lowerLimit);</w:t>
      </w:r>
    </w:p>
    <w:p w14:paraId="3D2CE6A1" w14:textId="77777777" w:rsidR="00B63D7D" w:rsidRPr="00B63D7D" w:rsidRDefault="00B63D7D" w:rsidP="00B63D7D">
      <w:pPr>
        <w:pStyle w:val="BodyText"/>
        <w:spacing w:before="54"/>
        <w:ind w:left="1409"/>
        <w:rPr>
          <w:sz w:val="24"/>
          <w:szCs w:val="24"/>
        </w:rPr>
      </w:pPr>
      <w:r w:rsidRPr="00B63D7D">
        <w:rPr>
          <w:w w:val="88"/>
          <w:sz w:val="24"/>
          <w:szCs w:val="24"/>
        </w:rPr>
        <w:t>}</w:t>
      </w:r>
    </w:p>
    <w:p w14:paraId="7E988F4B" w14:textId="77777777" w:rsidR="00B63D7D" w:rsidRPr="00B63D7D" w:rsidRDefault="00B63D7D" w:rsidP="00B63D7D">
      <w:pPr>
        <w:pStyle w:val="BodyText"/>
        <w:spacing w:before="52"/>
        <w:ind w:left="1411"/>
        <w:rPr>
          <w:sz w:val="24"/>
          <w:szCs w:val="24"/>
        </w:rPr>
      </w:pPr>
      <w:r w:rsidRPr="00B63D7D">
        <w:rPr>
          <w:w w:val="110"/>
          <w:sz w:val="24"/>
          <w:szCs w:val="24"/>
        </w:rPr>
        <w:t>lowerLimit++;</w:t>
      </w:r>
    </w:p>
    <w:p w14:paraId="3DBE2429" w14:textId="77777777" w:rsidR="00B63D7D" w:rsidRPr="00B63D7D" w:rsidRDefault="00B63D7D" w:rsidP="00B63D7D">
      <w:pPr>
        <w:pStyle w:val="BodyText"/>
        <w:spacing w:before="54"/>
        <w:ind w:left="1130"/>
        <w:rPr>
          <w:sz w:val="24"/>
          <w:szCs w:val="24"/>
        </w:rPr>
      </w:pPr>
      <w:r w:rsidRPr="00B63D7D">
        <w:rPr>
          <w:w w:val="88"/>
          <w:sz w:val="24"/>
          <w:szCs w:val="24"/>
        </w:rPr>
        <w:t>}</w:t>
      </w:r>
    </w:p>
    <w:p w14:paraId="427E12BC" w14:textId="77777777" w:rsidR="00B63D7D" w:rsidRPr="00B63D7D" w:rsidRDefault="00B63D7D" w:rsidP="00B63D7D">
      <w:pPr>
        <w:pStyle w:val="BodyText"/>
        <w:spacing w:before="51"/>
        <w:ind w:left="852"/>
        <w:rPr>
          <w:sz w:val="24"/>
          <w:szCs w:val="24"/>
        </w:rPr>
      </w:pPr>
      <w:r w:rsidRPr="00B63D7D">
        <w:rPr>
          <w:w w:val="88"/>
          <w:sz w:val="24"/>
          <w:szCs w:val="24"/>
        </w:rPr>
        <w:t>}</w:t>
      </w:r>
    </w:p>
    <w:p w14:paraId="79A187F7" w14:textId="77777777" w:rsidR="00B63D7D" w:rsidRPr="00B63D7D" w:rsidRDefault="00B63D7D" w:rsidP="00B63D7D">
      <w:pPr>
        <w:rPr>
          <w:sz w:val="24"/>
          <w:szCs w:val="24"/>
        </w:rPr>
        <w:sectPr w:rsidR="00B63D7D" w:rsidRPr="00B63D7D">
          <w:pgSz w:w="12240" w:h="15840"/>
          <w:pgMar w:top="980" w:right="680" w:bottom="1040" w:left="1020" w:header="0" w:footer="76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4EA0E7C" w14:textId="419CC315" w:rsidR="00B63D7D" w:rsidRPr="00B63D7D" w:rsidRDefault="00B63D7D" w:rsidP="00B63D7D">
      <w:pPr>
        <w:pStyle w:val="BodyText"/>
        <w:spacing w:line="88" w:lineRule="exact"/>
        <w:ind w:left="117"/>
        <w:rPr>
          <w:b w:val="0"/>
          <w:sz w:val="24"/>
          <w:szCs w:val="24"/>
        </w:rPr>
      </w:pPr>
      <w:r w:rsidRPr="00B63D7D">
        <w:rPr>
          <w:b w:val="0"/>
          <w:noProof/>
          <w:position w:val="-1"/>
          <w:sz w:val="24"/>
          <w:szCs w:val="24"/>
        </w:rPr>
        <w:lastRenderedPageBreak/>
        <mc:AlternateContent>
          <mc:Choice Requires="wpg">
            <w:drawing>
              <wp:inline distT="0" distB="0" distL="0" distR="0" wp14:anchorId="5B7BBE39" wp14:editId="26F93616">
                <wp:extent cx="6355080" cy="56515"/>
                <wp:effectExtent l="0" t="0" r="0" b="3810"/>
                <wp:docPr id="136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5080" cy="56515"/>
                          <a:chOff x="0" y="0"/>
                          <a:chExt cx="10008" cy="89"/>
                        </a:xfrm>
                      </wpg:grpSpPr>
                      <wps:wsp>
                        <wps:cNvPr id="13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08" cy="89"/>
                          </a:xfrm>
                          <a:prstGeom prst="rect">
                            <a:avLst/>
                          </a:prstGeom>
                          <a:solidFill>
                            <a:srgbClr val="A18E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774B" id="Group 136" o:spid="_x0000_s1026" style="width:500.4pt;height:4.45pt;mso-position-horizontal-relative:char;mso-position-vertical-relative:line" coordsize="1000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OaeWgIAADAFAAAOAAAAZHJzL2Uyb0RvYy54bWykVNtu2zAMfR+wfxD0vthumyw16hRBL8GA&#10;bivW7QMUWb5gtqhRSpzs60tJbnrDXrIXQRQpiuccUheXu75jW4W2BV3wbJJyprSEstV1wX/9vP00&#10;58w6oUvRgVYF3yvLLxcfP1wMJlcn0EBXKmSURNt8MAVvnDN5kljZqF7YCRilyVkB9sKRiXVSohgo&#10;e98lJ2k6SwbA0iBIZS2dXkcnX4T8VaWk+15VVjnWFZxqc2HFsK79miwuRF6jME0rxzLEEVX0otX0&#10;6CHVtXCCbbB9l6pvJYKFyk0k9AlUVStVwEBosvQNmhXCxgQsdT7U5kATUfuGp6PTym/be2RtSdqd&#10;zjjToieRwrvMHxA9g6lzilqheTD3GDHS9g7kb0vu5K3f23UMZuvhK5SUUGwcBHp2FfY+BQFnu6DC&#10;/qCC2jkm6XB2Op2mcxJLkm86m2bTqJJsSMp3t2RzM97L0jSlbvO35uf+SiLy+F6ocazJA6JWs89s&#10;2v9j86ERRgWRrOfpwCaVEtn8QU0odN0pNgtl+fcp8IlNG6lkGq4aClNLRBgaJUqqKwswXl3whiUh&#10;juP23xyJ3KB1KwU985uCI5UdNBPbO+sinU8hXkILXVvetl0XDKzXVx2yraA5W2bzm9lyVOBVWKd9&#10;sAZ/LWb0JyRPxBS1WUO5J3wIcVjpc6FNA/iXs4EGteD2z0ag4qz7oomj8+zszE92MM6mn0/IwJee&#10;9UuP0JJSFdxxFrdXLv4GG4Nt3dBLWQCtYUk9W7UBuK8vVjUWS+0zdj6NZWi08Qvxc//SDlHPH93i&#10;EQAA//8DAFBLAwQUAAYACAAAACEAsEeCFNsAAAAEAQAADwAAAGRycy9kb3ducmV2LnhtbEyPQWvC&#10;QBCF74X+h2UKvdXdWFpsmo2I2J6kUBVKb2N2TILZ2ZBdk/jvu/ailwfDG977XjYfbSN66nztWEMy&#10;USCIC2dqLjXsth9PMxA+IBtsHJOGM3mY5/d3GabGDfxN/SaUIoawT1FDFUKbSumLiiz6iWuJo3dw&#10;ncUQz66UpsMhhttGTpV6lRZrjg0VtrSsqDhuTlbD54DD4jlZ9evjYXn+3b58/awT0vrxYVy8gwg0&#10;huszXPAjOuSRae9ObLxoNMQh4V8vnlIq7thrmL2BzDN5C5//AQAA//8DAFBLAQItABQABgAIAAAA&#10;IQC2gziS/gAAAOEBAAATAAAAAAAAAAAAAAAAAAAAAABbQ29udGVudF9UeXBlc10ueG1sUEsBAi0A&#10;FAAGAAgAAAAhADj9If/WAAAAlAEAAAsAAAAAAAAAAAAAAAAALwEAAF9yZWxzLy5yZWxzUEsBAi0A&#10;FAAGAAgAAAAhAPc05p5aAgAAMAUAAA4AAAAAAAAAAAAAAAAALgIAAGRycy9lMm9Eb2MueG1sUEsB&#10;Ai0AFAAGAAgAAAAhALBHghTbAAAABAEAAA8AAAAAAAAAAAAAAAAAtAQAAGRycy9kb3ducmV2Lnht&#10;bFBLBQYAAAAABAAEAPMAAAC8BQAAAAA=&#10;">
                <v:rect id="Rectangle 69" o:spid="_x0000_s1027" style="position:absolute;width:10008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co8xAAAANwAAAAPAAAAZHJzL2Rvd25yZXYueG1sRI9Bb8Iw&#10;DIXvk/YfIk/abaTbBEKFgCY0pO22lXI3jWkLjdMlAcq/nw9I3Gy95/c+z5eD69SZQmw9G3gdZaCI&#10;K29brg2Um/XLFFRMyBY7z2TgShGWi8eHOebWX/iXzkWqlYRwzNFAk1Kfax2rhhzGke+JRdv74DDJ&#10;GmptA14k3HX6Lcsm2mHL0tBgT6uGqmNxcgZOq+8wHu/+huukLH7WB1vqLX8a8/w0fMxAJRrS3Xy7&#10;/rKC/y608oxMoBf/AAAA//8DAFBLAQItABQABgAIAAAAIQDb4fbL7gAAAIUBAAATAAAAAAAAAAAA&#10;AAAAAAAAAABbQ29udGVudF9UeXBlc10ueG1sUEsBAi0AFAAGAAgAAAAhAFr0LFu/AAAAFQEAAAsA&#10;AAAAAAAAAAAAAAAAHwEAAF9yZWxzLy5yZWxzUEsBAi0AFAAGAAgAAAAhAJZlyjzEAAAA3AAAAA8A&#10;AAAAAAAAAAAAAAAABwIAAGRycy9kb3ducmV2LnhtbFBLBQYAAAAAAwADALcAAAD4AgAAAAA=&#10;" fillcolor="#a18e6a" stroked="f"/>
                <w10:anchorlock/>
              </v:group>
            </w:pict>
          </mc:Fallback>
        </mc:AlternateContent>
      </w:r>
    </w:p>
    <w:p w14:paraId="623A7958" w14:textId="77777777" w:rsidR="00B63D7D" w:rsidRPr="00B63D7D" w:rsidRDefault="00B63D7D" w:rsidP="00B63D7D">
      <w:pPr>
        <w:pStyle w:val="BodyText"/>
        <w:rPr>
          <w:sz w:val="24"/>
          <w:szCs w:val="24"/>
        </w:rPr>
      </w:pPr>
    </w:p>
    <w:p w14:paraId="784E1E0D" w14:textId="77777777" w:rsidR="00B63D7D" w:rsidRPr="00B63D7D" w:rsidRDefault="00B63D7D" w:rsidP="00B63D7D">
      <w:pPr>
        <w:pStyle w:val="BodyText"/>
        <w:rPr>
          <w:sz w:val="24"/>
          <w:szCs w:val="24"/>
        </w:rPr>
      </w:pPr>
    </w:p>
    <w:p w14:paraId="67E3C6F1" w14:textId="77777777" w:rsidR="00B63D7D" w:rsidRPr="00B63D7D" w:rsidRDefault="00B63D7D" w:rsidP="00B63D7D">
      <w:pPr>
        <w:pStyle w:val="BodyText"/>
        <w:spacing w:before="4"/>
        <w:rPr>
          <w:sz w:val="24"/>
          <w:szCs w:val="24"/>
        </w:rPr>
      </w:pPr>
    </w:p>
    <w:p w14:paraId="2853ECE2" w14:textId="77777777" w:rsidR="00B63D7D" w:rsidRPr="00B63D7D" w:rsidRDefault="00B63D7D" w:rsidP="00B63D7D">
      <w:pPr>
        <w:pStyle w:val="BodyText"/>
        <w:spacing w:before="103"/>
        <w:ind w:left="852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int isPrime(int num)</w:t>
      </w:r>
    </w:p>
    <w:p w14:paraId="36B37211" w14:textId="77777777" w:rsidR="00B63D7D" w:rsidRPr="00B63D7D" w:rsidRDefault="00B63D7D" w:rsidP="00B63D7D">
      <w:pPr>
        <w:pStyle w:val="BodyText"/>
        <w:spacing w:before="54"/>
        <w:ind w:left="852"/>
        <w:rPr>
          <w:sz w:val="24"/>
          <w:szCs w:val="24"/>
        </w:rPr>
      </w:pPr>
      <w:r w:rsidRPr="00B63D7D">
        <w:rPr>
          <w:w w:val="88"/>
          <w:sz w:val="24"/>
          <w:szCs w:val="24"/>
        </w:rPr>
        <w:t>{</w:t>
      </w:r>
    </w:p>
    <w:p w14:paraId="1D2BD975" w14:textId="77777777" w:rsidR="00B63D7D" w:rsidRPr="00B63D7D" w:rsidRDefault="00B63D7D" w:rsidP="00B63D7D">
      <w:pPr>
        <w:pStyle w:val="BodyText"/>
        <w:spacing w:before="52"/>
        <w:ind w:left="1130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int i;</w:t>
      </w:r>
    </w:p>
    <w:p w14:paraId="36422AD5" w14:textId="77777777" w:rsidR="00B63D7D" w:rsidRPr="00B63D7D" w:rsidRDefault="00B63D7D" w:rsidP="00B63D7D">
      <w:pPr>
        <w:pStyle w:val="BodyText"/>
        <w:spacing w:before="54"/>
        <w:ind w:left="1130"/>
        <w:rPr>
          <w:sz w:val="24"/>
          <w:szCs w:val="24"/>
        </w:rPr>
      </w:pPr>
      <w:r w:rsidRPr="00B63D7D">
        <w:rPr>
          <w:w w:val="110"/>
          <w:sz w:val="24"/>
          <w:szCs w:val="24"/>
        </w:rPr>
        <w:t>for(i=2; i&lt;=num/2; i++)</w:t>
      </w:r>
    </w:p>
    <w:p w14:paraId="2371F23D" w14:textId="77777777" w:rsidR="00B63D7D" w:rsidRPr="00B63D7D" w:rsidRDefault="00B63D7D" w:rsidP="00B63D7D">
      <w:pPr>
        <w:pStyle w:val="BodyText"/>
        <w:spacing w:before="51"/>
        <w:ind w:left="1130"/>
        <w:rPr>
          <w:sz w:val="24"/>
          <w:szCs w:val="24"/>
        </w:rPr>
      </w:pPr>
      <w:r w:rsidRPr="00B63D7D">
        <w:rPr>
          <w:w w:val="88"/>
          <w:sz w:val="24"/>
          <w:szCs w:val="24"/>
        </w:rPr>
        <w:t>{</w:t>
      </w:r>
    </w:p>
    <w:p w14:paraId="6566E53A" w14:textId="77777777" w:rsidR="00B63D7D" w:rsidRPr="00B63D7D" w:rsidRDefault="00B63D7D" w:rsidP="00B63D7D">
      <w:pPr>
        <w:pStyle w:val="BodyText"/>
        <w:spacing w:before="55"/>
        <w:ind w:left="1411"/>
        <w:rPr>
          <w:sz w:val="24"/>
          <w:szCs w:val="24"/>
        </w:rPr>
      </w:pPr>
      <w:r w:rsidRPr="00B63D7D">
        <w:rPr>
          <w:w w:val="115"/>
          <w:sz w:val="24"/>
          <w:szCs w:val="24"/>
        </w:rPr>
        <w:t>if(num % i == 0)</w:t>
      </w:r>
    </w:p>
    <w:p w14:paraId="3774BE75" w14:textId="77777777" w:rsidR="00B63D7D" w:rsidRPr="00B63D7D" w:rsidRDefault="00B63D7D" w:rsidP="00B63D7D">
      <w:pPr>
        <w:pStyle w:val="BodyText"/>
        <w:spacing w:before="51"/>
        <w:ind w:left="1409"/>
        <w:rPr>
          <w:sz w:val="24"/>
          <w:szCs w:val="24"/>
        </w:rPr>
      </w:pPr>
      <w:r w:rsidRPr="00B63D7D">
        <w:rPr>
          <w:w w:val="88"/>
          <w:sz w:val="24"/>
          <w:szCs w:val="24"/>
        </w:rPr>
        <w:t>{</w:t>
      </w:r>
    </w:p>
    <w:p w14:paraId="14BB66EC" w14:textId="77777777" w:rsidR="00B63D7D" w:rsidRPr="00B63D7D" w:rsidRDefault="00B63D7D" w:rsidP="00B63D7D">
      <w:pPr>
        <w:pStyle w:val="BodyText"/>
        <w:spacing w:before="54"/>
        <w:ind w:left="1690"/>
        <w:rPr>
          <w:sz w:val="24"/>
          <w:szCs w:val="24"/>
        </w:rPr>
      </w:pPr>
      <w:r w:rsidRPr="00B63D7D">
        <w:rPr>
          <w:sz w:val="24"/>
          <w:szCs w:val="24"/>
        </w:rPr>
        <w:t>return 0;</w:t>
      </w:r>
    </w:p>
    <w:p w14:paraId="74682C18" w14:textId="77777777" w:rsidR="00B63D7D" w:rsidRPr="00B63D7D" w:rsidRDefault="00B63D7D" w:rsidP="00B63D7D">
      <w:pPr>
        <w:pStyle w:val="BodyText"/>
        <w:spacing w:before="55"/>
        <w:ind w:left="1409"/>
        <w:rPr>
          <w:sz w:val="24"/>
          <w:szCs w:val="24"/>
        </w:rPr>
      </w:pPr>
      <w:r w:rsidRPr="00B63D7D">
        <w:rPr>
          <w:w w:val="88"/>
          <w:sz w:val="24"/>
          <w:szCs w:val="24"/>
        </w:rPr>
        <w:t>}</w:t>
      </w:r>
    </w:p>
    <w:p w14:paraId="5B70960B" w14:textId="77777777" w:rsidR="00B63D7D" w:rsidRPr="00B63D7D" w:rsidRDefault="00B63D7D" w:rsidP="00B63D7D">
      <w:pPr>
        <w:pStyle w:val="BodyText"/>
        <w:spacing w:before="52"/>
        <w:ind w:left="1130"/>
        <w:rPr>
          <w:sz w:val="24"/>
          <w:szCs w:val="24"/>
        </w:rPr>
      </w:pPr>
      <w:r w:rsidRPr="00B63D7D">
        <w:rPr>
          <w:w w:val="88"/>
          <w:sz w:val="24"/>
          <w:szCs w:val="24"/>
        </w:rPr>
        <w:t>}</w:t>
      </w:r>
    </w:p>
    <w:p w14:paraId="0939119F" w14:textId="77777777" w:rsidR="00B63D7D" w:rsidRPr="00B63D7D" w:rsidRDefault="00B63D7D" w:rsidP="00B63D7D">
      <w:pPr>
        <w:pStyle w:val="BodyText"/>
        <w:spacing w:before="54"/>
        <w:ind w:left="1130"/>
        <w:rPr>
          <w:sz w:val="24"/>
          <w:szCs w:val="24"/>
        </w:rPr>
      </w:pPr>
      <w:r w:rsidRPr="00B63D7D">
        <w:rPr>
          <w:sz w:val="24"/>
          <w:szCs w:val="24"/>
        </w:rPr>
        <w:t>return 1;</w:t>
      </w:r>
    </w:p>
    <w:p w14:paraId="6D65AA45" w14:textId="77777777" w:rsidR="00B63D7D" w:rsidRPr="00B63D7D" w:rsidRDefault="00B63D7D" w:rsidP="00B63D7D">
      <w:pPr>
        <w:pStyle w:val="BodyText"/>
        <w:spacing w:before="51"/>
        <w:ind w:left="852"/>
        <w:rPr>
          <w:sz w:val="24"/>
          <w:szCs w:val="24"/>
        </w:rPr>
      </w:pPr>
      <w:r w:rsidRPr="00B63D7D">
        <w:rPr>
          <w:w w:val="88"/>
          <w:sz w:val="24"/>
          <w:szCs w:val="24"/>
        </w:rPr>
        <w:t>}</w:t>
      </w:r>
    </w:p>
    <w:p w14:paraId="70420B08" w14:textId="77777777" w:rsidR="00B63D7D" w:rsidRPr="00B63D7D" w:rsidRDefault="00B63D7D" w:rsidP="00B63D7D">
      <w:pPr>
        <w:pStyle w:val="Heading2"/>
        <w:spacing w:before="56"/>
        <w:rPr>
          <w:sz w:val="24"/>
          <w:szCs w:val="24"/>
        </w:rPr>
      </w:pPr>
      <w:r w:rsidRPr="00B63D7D">
        <w:rPr>
          <w:sz w:val="24"/>
          <w:szCs w:val="24"/>
        </w:rPr>
        <w:t>OUTPUT:</w:t>
      </w:r>
    </w:p>
    <w:p w14:paraId="30AE1663" w14:textId="77777777" w:rsidR="00B63D7D" w:rsidRPr="00B63D7D" w:rsidRDefault="00B63D7D" w:rsidP="00B63D7D">
      <w:pPr>
        <w:pStyle w:val="BodyText"/>
        <w:spacing w:before="4"/>
        <w:rPr>
          <w:b w:val="0"/>
          <w:sz w:val="24"/>
          <w:szCs w:val="24"/>
        </w:rPr>
      </w:pPr>
      <w:r w:rsidRPr="00B63D7D">
        <w:rPr>
          <w:noProof/>
          <w:sz w:val="24"/>
          <w:szCs w:val="24"/>
        </w:rPr>
        <w:drawing>
          <wp:anchor distT="0" distB="0" distL="0" distR="0" simplePos="0" relativeHeight="251686912" behindDoc="0" locked="0" layoutInCell="1" allowOverlap="1" wp14:anchorId="00BA7EBC" wp14:editId="0D9CA567">
            <wp:simplePos x="0" y="0"/>
            <wp:positionH relativeFrom="page">
              <wp:posOffset>731519</wp:posOffset>
            </wp:positionH>
            <wp:positionV relativeFrom="paragraph">
              <wp:posOffset>153156</wp:posOffset>
            </wp:positionV>
            <wp:extent cx="6260228" cy="1254918"/>
            <wp:effectExtent l="0" t="0" r="0" b="0"/>
            <wp:wrapTopAndBottom/>
            <wp:docPr id="143" name="image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72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0228" cy="1254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9D9DC5" w14:textId="77777777" w:rsidR="00B63D7D" w:rsidRPr="00B63D7D" w:rsidRDefault="00B63D7D" w:rsidP="00B63D7D">
      <w:pPr>
        <w:rPr>
          <w:sz w:val="24"/>
          <w:szCs w:val="24"/>
        </w:rPr>
        <w:sectPr w:rsidR="00B63D7D" w:rsidRPr="00B63D7D">
          <w:pgSz w:w="12240" w:h="15840"/>
          <w:pgMar w:top="980" w:right="680" w:bottom="1040" w:left="1020" w:header="0" w:footer="76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6BA652F" w14:textId="7C3AC0CD" w:rsidR="00B63D7D" w:rsidRPr="00B63D7D" w:rsidRDefault="00B63D7D" w:rsidP="00B63D7D">
      <w:pPr>
        <w:pStyle w:val="BodyText"/>
        <w:spacing w:line="88" w:lineRule="exact"/>
        <w:ind w:left="117"/>
        <w:rPr>
          <w:b w:val="0"/>
          <w:sz w:val="24"/>
          <w:szCs w:val="24"/>
        </w:rPr>
      </w:pPr>
      <w:r w:rsidRPr="00B63D7D">
        <w:rPr>
          <w:b w:val="0"/>
          <w:noProof/>
          <w:position w:val="-1"/>
          <w:sz w:val="24"/>
          <w:szCs w:val="24"/>
        </w:rPr>
        <w:lastRenderedPageBreak/>
        <mc:AlternateContent>
          <mc:Choice Requires="wpg">
            <w:drawing>
              <wp:inline distT="0" distB="0" distL="0" distR="0" wp14:anchorId="353D82D3" wp14:editId="0B314543">
                <wp:extent cx="6355080" cy="56515"/>
                <wp:effectExtent l="0" t="0" r="0" b="3810"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5080" cy="56515"/>
                          <a:chOff x="0" y="0"/>
                          <a:chExt cx="10008" cy="89"/>
                        </a:xfrm>
                      </wpg:grpSpPr>
                      <wps:wsp>
                        <wps:cNvPr id="134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08" cy="89"/>
                          </a:xfrm>
                          <a:prstGeom prst="rect">
                            <a:avLst/>
                          </a:prstGeom>
                          <a:solidFill>
                            <a:srgbClr val="A18E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3FB9E5" id="Group 132" o:spid="_x0000_s1026" style="width:500.4pt;height:4.45pt;mso-position-horizontal-relative:char;mso-position-vertical-relative:line" coordsize="1000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VBNXQIAADAFAAAOAAAAZHJzL2Uyb0RvYy54bWykVNtu2zAMfR+wfxD0vtpOkzQ16hRBesGA&#10;bivW7QMUWb5gtqhRSpzu60tJbtq12Ev2IogiRfGcQ+rict93bKfQtqALnp2knCktoWx1XfCfP24+&#10;LTizTuhSdKBVwR+V5ZfLjx8uBpOrCTTQlQoZJdE2H0zBG+dMniRWNqoX9gSM0uSsAHvhyMQ6KVEM&#10;lL3vkkmazpMBsDQIUllLp1fRyZchf1Up6b5VlVWOdQWn2lxYMawbvybLC5HXKEzTyrEMcUQVvWg1&#10;PXpIdSWcYFts36XqW4lgoXInEvoEqqqVKmAgNFn6Bs0twtYELHU+1OZAE1H7hqej08qvu3tkbUna&#10;nU4406InkcK7zB8QPYOpc4q6RfNg7jFipO0dyF+W3Mlbv7frGMw2wxcoKaHYOgj07CvsfQoCzvZB&#10;hceDCmrvmKTD+elsli5ILEm+2XyWzaJKsiEp392SzfV4L0vTlLrN31qc+yuJyON7ocaxJg+IWs2+&#10;sGn/j82HRhgVRLKepwOb02c2v1MTCl13is3PIqEh8JlNG6lkGtYNhakVIgyNEiXVlQUYvmDKHC94&#10;w5IQx3H7b45EbtC6WwU985uCI5UdNBO7O+sinc8hXkILXVvetF0XDKw36w7ZTtCcrbLF9Xw1KvBX&#10;WKd9sAZ/LWb0JyRPxBS12UD5SPgQ4rDS50KbBvAPZwMNasHt761AxVn3WRNH59l06ic7GNPZ2YQM&#10;fO3ZvPYILSlVwR1ncbt28TfYGmzrhl7KAmgNK+rZqg3AfX2xqrFYap+x82ksQ6ONX4if+9d2iHr5&#10;6JZPAAAA//8DAFBLAwQUAAYACAAAACEAsEeCFNsAAAAEAQAADwAAAGRycy9kb3ducmV2LnhtbEyP&#10;QWvCQBCF74X+h2UKvdXdWFpsmo2I2J6kUBVKb2N2TILZ2ZBdk/jvu/ailwfDG977XjYfbSN66nzt&#10;WEMyUSCIC2dqLjXsth9PMxA+IBtsHJOGM3mY5/d3GabGDfxN/SaUIoawT1FDFUKbSumLiiz6iWuJ&#10;o3dwncUQz66UpsMhhttGTpV6lRZrjg0VtrSsqDhuTlbD54DD4jlZ9evjYXn+3b58/awT0vrxYVy8&#10;gwg0huszXPAjOuSRae9ObLxoNMQh4V8vnlIq7thrmL2BzDN5C5//AQAA//8DAFBLAQItABQABgAI&#10;AAAAIQC2gziS/gAAAOEBAAATAAAAAAAAAAAAAAAAAAAAAABbQ29udGVudF9UeXBlc10ueG1sUEsB&#10;Ai0AFAAGAAgAAAAhADj9If/WAAAAlAEAAAsAAAAAAAAAAAAAAAAALwEAAF9yZWxzLy5yZWxzUEsB&#10;Ai0AFAAGAAgAAAAhAJ69UE1dAgAAMAUAAA4AAAAAAAAAAAAAAAAALgIAAGRycy9lMm9Eb2MueG1s&#10;UEsBAi0AFAAGAAgAAAAhALBHghTbAAAABAEAAA8AAAAAAAAAAAAAAAAAtwQAAGRycy9kb3ducmV2&#10;LnhtbFBLBQYAAAAABAAEAPMAAAC/BQAAAAA=&#10;">
                <v:rect id="Rectangle 67" o:spid="_x0000_s1027" style="position:absolute;width:10008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MA5wgAAANwAAAAPAAAAZHJzL2Rvd25yZXYueG1sRE9Na8JA&#10;EL0L/odlBG+6aa1S0qxSREFvbUzv0+w0SZudjbsbjf++Wyh4m8f7nGwzmFZcyPnGsoKHeQKCuLS6&#10;4UpBcdrPnkH4gKyxtUwKbuRhsx6PMky1vfI7XfJQiRjCPkUFdQhdKqUvazLo57YjjtyXdQZDhK6S&#10;2uE1hptWPibJShpsODbU2NG2pvIn742Cfnt0y+Xnebitivxt/60L+cE7paaT4fUFRKAh3MX/7oOO&#10;8xdP8PdMvECufwEAAP//AwBQSwECLQAUAAYACAAAACEA2+H2y+4AAACFAQAAEwAAAAAAAAAAAAAA&#10;AAAAAAAAW0NvbnRlbnRfVHlwZXNdLnhtbFBLAQItABQABgAIAAAAIQBa9CxbvwAAABUBAAALAAAA&#10;AAAAAAAAAAAAAB8BAABfcmVscy8ucmVsc1BLAQItABQABgAIAAAAIQAXKMA5wgAAANwAAAAPAAAA&#10;AAAAAAAAAAAAAAcCAABkcnMvZG93bnJldi54bWxQSwUGAAAAAAMAAwC3AAAA9gIAAAAA&#10;" fillcolor="#a18e6a" stroked="f"/>
                <w10:anchorlock/>
              </v:group>
            </w:pict>
          </mc:Fallback>
        </mc:AlternateContent>
      </w:r>
    </w:p>
    <w:p w14:paraId="27C89504" w14:textId="77777777" w:rsidR="00B63D7D" w:rsidRPr="00B63D7D" w:rsidRDefault="00B63D7D" w:rsidP="00B63D7D">
      <w:pPr>
        <w:pStyle w:val="BodyText"/>
        <w:spacing w:before="1"/>
        <w:rPr>
          <w:b w:val="0"/>
          <w:sz w:val="24"/>
          <w:szCs w:val="24"/>
        </w:rPr>
      </w:pPr>
    </w:p>
    <w:p w14:paraId="5509853B" w14:textId="78DA76A6" w:rsidR="00B63D7D" w:rsidRPr="00A72BEE" w:rsidRDefault="00A72BEE" w:rsidP="00A72BEE">
      <w:pPr>
        <w:pStyle w:val="Heading2"/>
      </w:pPr>
      <w:r>
        <w:rPr>
          <w:w w:val="110"/>
        </w:rPr>
        <w:t>62-</w:t>
      </w:r>
      <w:r w:rsidR="00B63D7D" w:rsidRPr="00A72BEE">
        <w:rPr>
          <w:w w:val="110"/>
        </w:rPr>
        <w:t>Write</w:t>
      </w:r>
      <w:r w:rsidR="00B63D7D" w:rsidRPr="00A72BEE">
        <w:rPr>
          <w:spacing w:val="-47"/>
          <w:w w:val="110"/>
        </w:rPr>
        <w:t xml:space="preserve"> </w:t>
      </w:r>
      <w:r w:rsidR="00B63D7D" w:rsidRPr="00A72BEE">
        <w:rPr>
          <w:w w:val="110"/>
        </w:rPr>
        <w:t>a</w:t>
      </w:r>
      <w:r w:rsidR="00B63D7D" w:rsidRPr="00A72BEE">
        <w:rPr>
          <w:spacing w:val="-48"/>
          <w:w w:val="110"/>
        </w:rPr>
        <w:t xml:space="preserve"> </w:t>
      </w:r>
      <w:r w:rsidR="00B63D7D" w:rsidRPr="00A72BEE">
        <w:rPr>
          <w:w w:val="110"/>
        </w:rPr>
        <w:t>C</w:t>
      </w:r>
      <w:r w:rsidR="00B63D7D" w:rsidRPr="00A72BEE">
        <w:rPr>
          <w:spacing w:val="-48"/>
          <w:w w:val="110"/>
        </w:rPr>
        <w:t xml:space="preserve"> </w:t>
      </w:r>
      <w:r w:rsidR="00B63D7D" w:rsidRPr="00A72BEE">
        <w:rPr>
          <w:w w:val="110"/>
        </w:rPr>
        <w:t>program</w:t>
      </w:r>
      <w:r w:rsidR="00B63D7D" w:rsidRPr="00A72BEE">
        <w:rPr>
          <w:spacing w:val="-46"/>
          <w:w w:val="110"/>
        </w:rPr>
        <w:t xml:space="preserve"> </w:t>
      </w:r>
      <w:r w:rsidR="00B63D7D" w:rsidRPr="00A72BEE">
        <w:rPr>
          <w:w w:val="110"/>
        </w:rPr>
        <w:t>to</w:t>
      </w:r>
      <w:r w:rsidR="00B63D7D" w:rsidRPr="00A72BEE">
        <w:rPr>
          <w:spacing w:val="-48"/>
          <w:w w:val="110"/>
        </w:rPr>
        <w:t xml:space="preserve"> </w:t>
      </w:r>
      <w:r w:rsidR="00B63D7D" w:rsidRPr="00A72BEE">
        <w:rPr>
          <w:w w:val="110"/>
        </w:rPr>
        <w:t>print</w:t>
      </w:r>
      <w:r w:rsidR="00B63D7D" w:rsidRPr="00A72BEE">
        <w:rPr>
          <w:spacing w:val="-47"/>
          <w:w w:val="110"/>
        </w:rPr>
        <w:t xml:space="preserve"> </w:t>
      </w:r>
      <w:r w:rsidR="00B63D7D" w:rsidRPr="00A72BEE">
        <w:rPr>
          <w:w w:val="110"/>
        </w:rPr>
        <w:t>all</w:t>
      </w:r>
      <w:r w:rsidR="00B63D7D" w:rsidRPr="00A72BEE">
        <w:rPr>
          <w:spacing w:val="-48"/>
          <w:w w:val="110"/>
        </w:rPr>
        <w:t xml:space="preserve"> </w:t>
      </w:r>
      <w:r w:rsidR="00B63D7D" w:rsidRPr="00A72BEE">
        <w:rPr>
          <w:w w:val="110"/>
        </w:rPr>
        <w:t>strong</w:t>
      </w:r>
      <w:r w:rsidR="00B63D7D" w:rsidRPr="00A72BEE">
        <w:rPr>
          <w:spacing w:val="-47"/>
          <w:w w:val="110"/>
        </w:rPr>
        <w:t xml:space="preserve"> </w:t>
      </w:r>
      <w:r w:rsidR="00B63D7D" w:rsidRPr="00A72BEE">
        <w:rPr>
          <w:w w:val="110"/>
        </w:rPr>
        <w:t>numbers between</w:t>
      </w:r>
      <w:r w:rsidR="00B63D7D" w:rsidRPr="00A72BEE">
        <w:rPr>
          <w:spacing w:val="-41"/>
          <w:w w:val="110"/>
        </w:rPr>
        <w:t xml:space="preserve"> </w:t>
      </w:r>
      <w:r w:rsidR="00B63D7D" w:rsidRPr="00A72BEE">
        <w:rPr>
          <w:w w:val="110"/>
        </w:rPr>
        <w:t>given</w:t>
      </w:r>
      <w:r w:rsidR="00B63D7D" w:rsidRPr="00A72BEE">
        <w:rPr>
          <w:spacing w:val="-39"/>
          <w:w w:val="110"/>
        </w:rPr>
        <w:t xml:space="preserve"> </w:t>
      </w:r>
      <w:r w:rsidR="00B63D7D" w:rsidRPr="00A72BEE">
        <w:rPr>
          <w:w w:val="110"/>
        </w:rPr>
        <w:t>interval</w:t>
      </w:r>
      <w:r w:rsidR="00B63D7D" w:rsidRPr="00A72BEE">
        <w:rPr>
          <w:spacing w:val="-40"/>
          <w:w w:val="110"/>
        </w:rPr>
        <w:t xml:space="preserve"> </w:t>
      </w:r>
      <w:r w:rsidR="00B63D7D" w:rsidRPr="00A72BEE">
        <w:rPr>
          <w:w w:val="110"/>
        </w:rPr>
        <w:t>using</w:t>
      </w:r>
      <w:r w:rsidR="00B63D7D" w:rsidRPr="00A72BEE">
        <w:rPr>
          <w:spacing w:val="-39"/>
          <w:w w:val="110"/>
        </w:rPr>
        <w:t xml:space="preserve"> </w:t>
      </w:r>
      <w:r w:rsidR="00B63D7D" w:rsidRPr="00A72BEE">
        <w:rPr>
          <w:w w:val="110"/>
        </w:rPr>
        <w:t>functions.</w:t>
      </w:r>
    </w:p>
    <w:p w14:paraId="328136BD" w14:textId="77777777" w:rsidR="00B63D7D" w:rsidRPr="00B63D7D" w:rsidRDefault="00B63D7D" w:rsidP="00A72BEE">
      <w:pPr>
        <w:spacing w:before="77"/>
        <w:ind w:right="748"/>
        <w:rPr>
          <w:b/>
          <w:sz w:val="24"/>
          <w:szCs w:val="24"/>
        </w:rPr>
      </w:pPr>
      <w:r w:rsidRPr="00B63D7D">
        <w:rPr>
          <w:b/>
          <w:w w:val="90"/>
          <w:sz w:val="24"/>
          <w:szCs w:val="24"/>
          <w:shd w:val="clear" w:color="auto" w:fill="F9F8F8"/>
        </w:rPr>
        <w:t>Theory:</w:t>
      </w:r>
      <w:r w:rsidRPr="00B63D7D">
        <w:rPr>
          <w:b/>
          <w:spacing w:val="-16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i/>
          <w:w w:val="90"/>
          <w:sz w:val="24"/>
          <w:szCs w:val="24"/>
          <w:shd w:val="clear" w:color="auto" w:fill="F9F8F8"/>
        </w:rPr>
        <w:t>Strong</w:t>
      </w:r>
      <w:r w:rsidRPr="00B63D7D">
        <w:rPr>
          <w:b/>
          <w:i/>
          <w:spacing w:val="-18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i/>
          <w:w w:val="90"/>
          <w:sz w:val="24"/>
          <w:szCs w:val="24"/>
          <w:shd w:val="clear" w:color="auto" w:fill="F9F8F8"/>
        </w:rPr>
        <w:t>number</w:t>
      </w:r>
      <w:r w:rsidRPr="00B63D7D">
        <w:rPr>
          <w:b/>
          <w:i/>
          <w:spacing w:val="-18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is</w:t>
      </w:r>
      <w:r w:rsidRPr="00B63D7D">
        <w:rPr>
          <w:b/>
          <w:spacing w:val="-15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a</w:t>
      </w:r>
      <w:r w:rsidRPr="00B63D7D">
        <w:rPr>
          <w:b/>
          <w:spacing w:val="-16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special</w:t>
      </w:r>
      <w:r w:rsidRPr="00B63D7D">
        <w:rPr>
          <w:b/>
          <w:spacing w:val="-16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number</w:t>
      </w:r>
      <w:r w:rsidRPr="00B63D7D">
        <w:rPr>
          <w:b/>
          <w:spacing w:val="-16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whose</w:t>
      </w:r>
      <w:r w:rsidRPr="00B63D7D">
        <w:rPr>
          <w:b/>
          <w:spacing w:val="-15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sum</w:t>
      </w:r>
      <w:r w:rsidRPr="00B63D7D">
        <w:rPr>
          <w:b/>
          <w:spacing w:val="-16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of</w:t>
      </w:r>
      <w:r w:rsidRPr="00B63D7D">
        <w:rPr>
          <w:b/>
          <w:spacing w:val="-16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factorial</w:t>
      </w:r>
      <w:r w:rsidRPr="00B63D7D">
        <w:rPr>
          <w:b/>
          <w:spacing w:val="-14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of</w:t>
      </w:r>
      <w:r w:rsidRPr="00B63D7D">
        <w:rPr>
          <w:b/>
          <w:spacing w:val="-16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digits</w:t>
      </w:r>
      <w:r w:rsidRPr="00B63D7D">
        <w:rPr>
          <w:b/>
          <w:spacing w:val="-15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is</w:t>
      </w:r>
      <w:r w:rsidRPr="00B63D7D">
        <w:rPr>
          <w:b/>
          <w:spacing w:val="-15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equal</w:t>
      </w:r>
      <w:r w:rsidRPr="00B63D7D">
        <w:rPr>
          <w:b/>
          <w:spacing w:val="-16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to</w:t>
      </w:r>
      <w:r w:rsidRPr="00B63D7D">
        <w:rPr>
          <w:b/>
          <w:spacing w:val="-15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the</w:t>
      </w:r>
      <w:r w:rsidRPr="00B63D7D">
        <w:rPr>
          <w:b/>
          <w:w w:val="90"/>
          <w:sz w:val="24"/>
          <w:szCs w:val="24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original</w:t>
      </w:r>
      <w:r w:rsidRPr="00B63D7D">
        <w:rPr>
          <w:b/>
          <w:spacing w:val="8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number.</w:t>
      </w:r>
    </w:p>
    <w:p w14:paraId="221DC050" w14:textId="77777777" w:rsidR="00B63D7D" w:rsidRPr="00B63D7D" w:rsidRDefault="00B63D7D" w:rsidP="00B63D7D">
      <w:pPr>
        <w:spacing w:before="3"/>
        <w:ind w:left="852"/>
        <w:rPr>
          <w:b/>
          <w:sz w:val="24"/>
          <w:szCs w:val="24"/>
        </w:rPr>
      </w:pPr>
      <w:r w:rsidRPr="00B63D7D">
        <w:rPr>
          <w:b/>
          <w:sz w:val="24"/>
          <w:szCs w:val="24"/>
          <w:shd w:val="clear" w:color="auto" w:fill="F9F8F8"/>
        </w:rPr>
        <w:t>For example: 145 is strong number. Since, 1! + 4! + 5! = 145</w:t>
      </w:r>
    </w:p>
    <w:p w14:paraId="6A6773C2" w14:textId="77777777" w:rsidR="00B63D7D" w:rsidRPr="00B63D7D" w:rsidRDefault="00B63D7D" w:rsidP="00B63D7D">
      <w:pPr>
        <w:pStyle w:val="Heading2"/>
        <w:spacing w:before="48"/>
        <w:rPr>
          <w:sz w:val="24"/>
          <w:szCs w:val="24"/>
        </w:rPr>
      </w:pPr>
      <w:r w:rsidRPr="00B63D7D">
        <w:rPr>
          <w:w w:val="115"/>
          <w:sz w:val="24"/>
          <w:szCs w:val="24"/>
        </w:rPr>
        <w:t>CODE:</w:t>
      </w:r>
    </w:p>
    <w:p w14:paraId="1DD0CA3F" w14:textId="77777777" w:rsidR="00B63D7D" w:rsidRPr="00B63D7D" w:rsidRDefault="00B63D7D" w:rsidP="00B63D7D">
      <w:pPr>
        <w:pStyle w:val="BodyText"/>
        <w:spacing w:before="245" w:line="278" w:lineRule="auto"/>
        <w:ind w:left="852" w:right="6449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#include  &lt;stdio.h&gt; long long fact(int</w:t>
      </w:r>
      <w:r w:rsidRPr="00B63D7D">
        <w:rPr>
          <w:spacing w:val="-24"/>
          <w:w w:val="105"/>
          <w:sz w:val="24"/>
          <w:szCs w:val="24"/>
        </w:rPr>
        <w:t xml:space="preserve"> </w:t>
      </w:r>
      <w:r w:rsidRPr="00B63D7D">
        <w:rPr>
          <w:w w:val="105"/>
          <w:sz w:val="24"/>
          <w:szCs w:val="24"/>
        </w:rPr>
        <w:t>num);</w:t>
      </w:r>
    </w:p>
    <w:p w14:paraId="6DEB9485" w14:textId="77777777" w:rsidR="00B63D7D" w:rsidRPr="00B63D7D" w:rsidRDefault="00B63D7D" w:rsidP="00B63D7D">
      <w:pPr>
        <w:pStyle w:val="BodyText"/>
        <w:spacing w:before="2" w:line="278" w:lineRule="auto"/>
        <w:ind w:left="852" w:right="3621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void printStrongNumbers(int start, int end); int main()</w:t>
      </w:r>
    </w:p>
    <w:p w14:paraId="01ADB705" w14:textId="77777777" w:rsidR="00B63D7D" w:rsidRPr="00B63D7D" w:rsidRDefault="00B63D7D" w:rsidP="00B63D7D">
      <w:pPr>
        <w:pStyle w:val="BodyText"/>
        <w:spacing w:before="2"/>
        <w:ind w:left="852"/>
        <w:rPr>
          <w:sz w:val="24"/>
          <w:szCs w:val="24"/>
        </w:rPr>
      </w:pPr>
      <w:r w:rsidRPr="00B63D7D">
        <w:rPr>
          <w:w w:val="88"/>
          <w:sz w:val="24"/>
          <w:szCs w:val="24"/>
        </w:rPr>
        <w:t>{</w:t>
      </w:r>
    </w:p>
    <w:p w14:paraId="0052E24F" w14:textId="77777777" w:rsidR="00B63D7D" w:rsidRPr="00B63D7D" w:rsidRDefault="00B63D7D" w:rsidP="00B63D7D">
      <w:pPr>
        <w:pStyle w:val="BodyText"/>
        <w:spacing w:before="52"/>
        <w:ind w:left="1130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int start, end;</w:t>
      </w:r>
    </w:p>
    <w:p w14:paraId="06C0999E" w14:textId="77777777" w:rsidR="00B63D7D" w:rsidRPr="00B63D7D" w:rsidRDefault="00B63D7D" w:rsidP="00B63D7D">
      <w:pPr>
        <w:pStyle w:val="BodyText"/>
        <w:spacing w:before="54" w:line="278" w:lineRule="auto"/>
        <w:ind w:left="1130" w:right="1981"/>
        <w:rPr>
          <w:sz w:val="24"/>
          <w:szCs w:val="24"/>
        </w:rPr>
      </w:pPr>
      <w:r w:rsidRPr="00B63D7D">
        <w:rPr>
          <w:w w:val="110"/>
          <w:sz w:val="24"/>
          <w:szCs w:val="24"/>
        </w:rPr>
        <w:t>printf("Enter</w:t>
      </w:r>
      <w:r w:rsidRPr="00B63D7D">
        <w:rPr>
          <w:spacing w:val="-58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the</w:t>
      </w:r>
      <w:r w:rsidRPr="00B63D7D">
        <w:rPr>
          <w:spacing w:val="-57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lower</w:t>
      </w:r>
      <w:r w:rsidRPr="00B63D7D">
        <w:rPr>
          <w:spacing w:val="-57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limit</w:t>
      </w:r>
      <w:r w:rsidRPr="00B63D7D">
        <w:rPr>
          <w:spacing w:val="-57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to</w:t>
      </w:r>
      <w:r w:rsidRPr="00B63D7D">
        <w:rPr>
          <w:spacing w:val="-55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find</w:t>
      </w:r>
      <w:r w:rsidRPr="00B63D7D">
        <w:rPr>
          <w:spacing w:val="-57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strong</w:t>
      </w:r>
      <w:r w:rsidRPr="00B63D7D">
        <w:rPr>
          <w:spacing w:val="-57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number:</w:t>
      </w:r>
      <w:r w:rsidRPr="00B63D7D">
        <w:rPr>
          <w:spacing w:val="-57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"); scanf("%d", &amp;start);</w:t>
      </w:r>
    </w:p>
    <w:p w14:paraId="25D1ED41" w14:textId="77777777" w:rsidR="00B63D7D" w:rsidRPr="00B63D7D" w:rsidRDefault="00B63D7D" w:rsidP="00B63D7D">
      <w:pPr>
        <w:pStyle w:val="BodyText"/>
        <w:spacing w:before="2" w:line="280" w:lineRule="auto"/>
        <w:ind w:left="1130" w:right="1940"/>
        <w:rPr>
          <w:sz w:val="24"/>
          <w:szCs w:val="24"/>
        </w:rPr>
      </w:pPr>
      <w:r w:rsidRPr="00B63D7D">
        <w:rPr>
          <w:w w:val="110"/>
          <w:sz w:val="24"/>
          <w:szCs w:val="24"/>
        </w:rPr>
        <w:t>printf("Enter</w:t>
      </w:r>
      <w:r w:rsidRPr="00B63D7D">
        <w:rPr>
          <w:spacing w:val="-57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the</w:t>
      </w:r>
      <w:r w:rsidRPr="00B63D7D">
        <w:rPr>
          <w:spacing w:val="-55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upper</w:t>
      </w:r>
      <w:r w:rsidRPr="00B63D7D">
        <w:rPr>
          <w:spacing w:val="-56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limit</w:t>
      </w:r>
      <w:r w:rsidRPr="00B63D7D">
        <w:rPr>
          <w:spacing w:val="-56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to</w:t>
      </w:r>
      <w:r w:rsidRPr="00B63D7D">
        <w:rPr>
          <w:spacing w:val="-56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find</w:t>
      </w:r>
      <w:r w:rsidRPr="00B63D7D">
        <w:rPr>
          <w:spacing w:val="-56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strong</w:t>
      </w:r>
      <w:r w:rsidRPr="00B63D7D">
        <w:rPr>
          <w:spacing w:val="-56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number:</w:t>
      </w:r>
      <w:r w:rsidRPr="00B63D7D">
        <w:rPr>
          <w:spacing w:val="-56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"); scanf("%d", &amp;end);</w:t>
      </w:r>
    </w:p>
    <w:p w14:paraId="01879C4F" w14:textId="77777777" w:rsidR="00B63D7D" w:rsidRPr="00B63D7D" w:rsidRDefault="00B63D7D" w:rsidP="00B63D7D">
      <w:pPr>
        <w:pStyle w:val="BodyText"/>
        <w:spacing w:before="3"/>
        <w:rPr>
          <w:sz w:val="24"/>
          <w:szCs w:val="24"/>
        </w:rPr>
      </w:pPr>
    </w:p>
    <w:p w14:paraId="4A844293" w14:textId="77777777" w:rsidR="00B63D7D" w:rsidRPr="00B63D7D" w:rsidRDefault="00B63D7D" w:rsidP="00B63D7D">
      <w:pPr>
        <w:pStyle w:val="BodyText"/>
        <w:spacing w:line="278" w:lineRule="auto"/>
        <w:ind w:left="852" w:right="1127" w:firstLine="278"/>
        <w:rPr>
          <w:sz w:val="24"/>
          <w:szCs w:val="24"/>
        </w:rPr>
      </w:pPr>
      <w:r w:rsidRPr="00B63D7D">
        <w:rPr>
          <w:w w:val="110"/>
          <w:sz w:val="24"/>
          <w:szCs w:val="24"/>
        </w:rPr>
        <w:t>printf("All</w:t>
      </w:r>
      <w:r w:rsidRPr="00B63D7D">
        <w:rPr>
          <w:spacing w:val="-41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strong</w:t>
      </w:r>
      <w:r w:rsidRPr="00B63D7D">
        <w:rPr>
          <w:spacing w:val="-41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numbers</w:t>
      </w:r>
      <w:r w:rsidRPr="00B63D7D">
        <w:rPr>
          <w:spacing w:val="-40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between</w:t>
      </w:r>
      <w:r w:rsidRPr="00B63D7D">
        <w:rPr>
          <w:spacing w:val="-41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%d</w:t>
      </w:r>
      <w:r w:rsidRPr="00B63D7D">
        <w:rPr>
          <w:spacing w:val="-40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to</w:t>
      </w:r>
      <w:r w:rsidRPr="00B63D7D">
        <w:rPr>
          <w:spacing w:val="-41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%d</w:t>
      </w:r>
      <w:r w:rsidRPr="00B63D7D">
        <w:rPr>
          <w:spacing w:val="-40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are:</w:t>
      </w:r>
      <w:r w:rsidRPr="00B63D7D">
        <w:rPr>
          <w:spacing w:val="-38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\n",</w:t>
      </w:r>
      <w:r w:rsidRPr="00B63D7D">
        <w:rPr>
          <w:spacing w:val="-40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start, end);</w:t>
      </w:r>
    </w:p>
    <w:p w14:paraId="4EFAE89E" w14:textId="77777777" w:rsidR="00B63D7D" w:rsidRPr="00B63D7D" w:rsidRDefault="00B63D7D" w:rsidP="00B63D7D">
      <w:pPr>
        <w:pStyle w:val="BodyText"/>
        <w:spacing w:before="2" w:line="278" w:lineRule="auto"/>
        <w:ind w:left="1130" w:right="4322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printStrongNumbers(start, end); return 0;</w:t>
      </w:r>
    </w:p>
    <w:p w14:paraId="0ABACF9E" w14:textId="77777777" w:rsidR="00B63D7D" w:rsidRPr="00B63D7D" w:rsidRDefault="00B63D7D" w:rsidP="00B63D7D">
      <w:pPr>
        <w:pStyle w:val="BodyText"/>
        <w:spacing w:before="1"/>
        <w:ind w:left="852"/>
        <w:rPr>
          <w:sz w:val="24"/>
          <w:szCs w:val="24"/>
        </w:rPr>
      </w:pPr>
      <w:r w:rsidRPr="00B63D7D">
        <w:rPr>
          <w:w w:val="88"/>
          <w:sz w:val="24"/>
          <w:szCs w:val="24"/>
        </w:rPr>
        <w:t>}</w:t>
      </w:r>
    </w:p>
    <w:p w14:paraId="3BBB8830" w14:textId="77777777" w:rsidR="00B63D7D" w:rsidRPr="00B63D7D" w:rsidRDefault="00B63D7D" w:rsidP="00B63D7D">
      <w:pPr>
        <w:pStyle w:val="BodyText"/>
        <w:spacing w:before="52"/>
        <w:ind w:left="852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void printStrongNumbers(int start, int end)</w:t>
      </w:r>
    </w:p>
    <w:p w14:paraId="24645E39" w14:textId="77777777" w:rsidR="00B63D7D" w:rsidRPr="00B63D7D" w:rsidRDefault="00B63D7D" w:rsidP="00B63D7D">
      <w:pPr>
        <w:pStyle w:val="BodyText"/>
        <w:spacing w:before="54"/>
        <w:ind w:left="852"/>
        <w:rPr>
          <w:sz w:val="24"/>
          <w:szCs w:val="24"/>
        </w:rPr>
      </w:pPr>
      <w:r w:rsidRPr="00B63D7D">
        <w:rPr>
          <w:w w:val="88"/>
          <w:sz w:val="24"/>
          <w:szCs w:val="24"/>
        </w:rPr>
        <w:t>{</w:t>
      </w:r>
    </w:p>
    <w:p w14:paraId="397F80CE" w14:textId="77777777" w:rsidR="00B63D7D" w:rsidRPr="00B63D7D" w:rsidRDefault="00B63D7D" w:rsidP="00B63D7D">
      <w:pPr>
        <w:pStyle w:val="BodyText"/>
        <w:spacing w:before="52" w:line="280" w:lineRule="auto"/>
        <w:ind w:left="1130" w:right="6980"/>
        <w:rPr>
          <w:sz w:val="24"/>
          <w:szCs w:val="24"/>
        </w:rPr>
      </w:pPr>
      <w:r w:rsidRPr="00B63D7D">
        <w:rPr>
          <w:w w:val="110"/>
          <w:sz w:val="24"/>
          <w:szCs w:val="24"/>
        </w:rPr>
        <w:t>long long sum; int num;</w:t>
      </w:r>
    </w:p>
    <w:p w14:paraId="6B7D3F57" w14:textId="77777777" w:rsidR="00B63D7D" w:rsidRPr="00B63D7D" w:rsidRDefault="00B63D7D" w:rsidP="00B63D7D">
      <w:pPr>
        <w:pStyle w:val="BodyText"/>
        <w:spacing w:line="323" w:lineRule="exact"/>
        <w:ind w:left="1130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while(start != end)</w:t>
      </w:r>
    </w:p>
    <w:p w14:paraId="3EF3EB03" w14:textId="77777777" w:rsidR="00B63D7D" w:rsidRPr="00B63D7D" w:rsidRDefault="00B63D7D" w:rsidP="00B63D7D">
      <w:pPr>
        <w:pStyle w:val="BodyText"/>
        <w:spacing w:before="51"/>
        <w:ind w:left="1130"/>
        <w:rPr>
          <w:sz w:val="24"/>
          <w:szCs w:val="24"/>
        </w:rPr>
      </w:pPr>
      <w:r w:rsidRPr="00B63D7D">
        <w:rPr>
          <w:w w:val="88"/>
          <w:sz w:val="24"/>
          <w:szCs w:val="24"/>
        </w:rPr>
        <w:t>{</w:t>
      </w:r>
    </w:p>
    <w:p w14:paraId="2E8B960D" w14:textId="77777777" w:rsidR="00B63D7D" w:rsidRPr="00B63D7D" w:rsidRDefault="00B63D7D" w:rsidP="00B63D7D">
      <w:pPr>
        <w:pStyle w:val="BodyText"/>
        <w:spacing w:before="55" w:line="278" w:lineRule="auto"/>
        <w:ind w:left="1409" w:right="7354"/>
        <w:rPr>
          <w:sz w:val="24"/>
          <w:szCs w:val="24"/>
        </w:rPr>
      </w:pPr>
      <w:r w:rsidRPr="00B63D7D">
        <w:rPr>
          <w:w w:val="110"/>
          <w:sz w:val="24"/>
          <w:szCs w:val="24"/>
        </w:rPr>
        <w:t xml:space="preserve">sum = 0; num = </w:t>
      </w:r>
      <w:r w:rsidRPr="00B63D7D">
        <w:rPr>
          <w:spacing w:val="-4"/>
          <w:w w:val="110"/>
          <w:sz w:val="24"/>
          <w:szCs w:val="24"/>
        </w:rPr>
        <w:t>start;</w:t>
      </w:r>
    </w:p>
    <w:p w14:paraId="3C0840E6" w14:textId="77777777" w:rsidR="00B63D7D" w:rsidRPr="00B63D7D" w:rsidRDefault="00B63D7D" w:rsidP="00B63D7D">
      <w:pPr>
        <w:pStyle w:val="BodyText"/>
        <w:spacing w:before="1"/>
        <w:ind w:left="1409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while(num != 0)</w:t>
      </w:r>
    </w:p>
    <w:p w14:paraId="23AE78AB" w14:textId="77777777" w:rsidR="00B63D7D" w:rsidRPr="00B63D7D" w:rsidRDefault="00B63D7D" w:rsidP="00B63D7D">
      <w:pPr>
        <w:pStyle w:val="BodyText"/>
        <w:spacing w:before="52"/>
        <w:ind w:left="1409"/>
        <w:rPr>
          <w:sz w:val="24"/>
          <w:szCs w:val="24"/>
        </w:rPr>
      </w:pPr>
      <w:r w:rsidRPr="00B63D7D">
        <w:rPr>
          <w:w w:val="88"/>
          <w:sz w:val="24"/>
          <w:szCs w:val="24"/>
        </w:rPr>
        <w:t>{</w:t>
      </w:r>
    </w:p>
    <w:p w14:paraId="77580C0A" w14:textId="77777777" w:rsidR="00B63D7D" w:rsidRPr="00B63D7D" w:rsidRDefault="00B63D7D" w:rsidP="00B63D7D">
      <w:pPr>
        <w:pStyle w:val="BodyText"/>
        <w:spacing w:before="54"/>
        <w:ind w:left="1690"/>
        <w:rPr>
          <w:sz w:val="24"/>
          <w:szCs w:val="24"/>
        </w:rPr>
      </w:pPr>
      <w:r w:rsidRPr="00B63D7D">
        <w:rPr>
          <w:w w:val="110"/>
          <w:sz w:val="24"/>
          <w:szCs w:val="24"/>
        </w:rPr>
        <w:t>sum += fact(num % 10);</w:t>
      </w:r>
    </w:p>
    <w:p w14:paraId="07D2C642" w14:textId="77777777" w:rsidR="00B63D7D" w:rsidRPr="00B63D7D" w:rsidRDefault="00B63D7D" w:rsidP="00B63D7D">
      <w:pPr>
        <w:rPr>
          <w:sz w:val="24"/>
          <w:szCs w:val="24"/>
        </w:rPr>
        <w:sectPr w:rsidR="00B63D7D" w:rsidRPr="00B63D7D">
          <w:pgSz w:w="12240" w:h="15840"/>
          <w:pgMar w:top="980" w:right="680" w:bottom="1040" w:left="1020" w:header="0" w:footer="76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C0C97BC" w14:textId="77FA6D0D" w:rsidR="00B63D7D" w:rsidRPr="00B63D7D" w:rsidRDefault="00B63D7D" w:rsidP="00B63D7D">
      <w:pPr>
        <w:pStyle w:val="BodyText"/>
        <w:spacing w:line="88" w:lineRule="exact"/>
        <w:ind w:left="117"/>
        <w:rPr>
          <w:b w:val="0"/>
          <w:sz w:val="24"/>
          <w:szCs w:val="24"/>
        </w:rPr>
      </w:pPr>
      <w:r w:rsidRPr="00B63D7D">
        <w:rPr>
          <w:b w:val="0"/>
          <w:noProof/>
          <w:position w:val="-1"/>
          <w:sz w:val="24"/>
          <w:szCs w:val="24"/>
        </w:rPr>
        <w:lastRenderedPageBreak/>
        <mc:AlternateContent>
          <mc:Choice Requires="wpg">
            <w:drawing>
              <wp:inline distT="0" distB="0" distL="0" distR="0" wp14:anchorId="13D0A4A2" wp14:editId="49BD2327">
                <wp:extent cx="6355080" cy="56515"/>
                <wp:effectExtent l="0" t="0" r="0" b="3810"/>
                <wp:docPr id="128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5080" cy="56515"/>
                          <a:chOff x="0" y="0"/>
                          <a:chExt cx="10008" cy="89"/>
                        </a:xfrm>
                      </wpg:grpSpPr>
                      <wps:wsp>
                        <wps:cNvPr id="130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08" cy="89"/>
                          </a:xfrm>
                          <a:prstGeom prst="rect">
                            <a:avLst/>
                          </a:prstGeom>
                          <a:solidFill>
                            <a:srgbClr val="A18E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778666" id="Group 128" o:spid="_x0000_s1026" style="width:500.4pt;height:4.45pt;mso-position-horizontal-relative:char;mso-position-vertical-relative:line" coordsize="1000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aeRWgIAADAFAAAOAAAAZHJzL2Uyb0RvYy54bWykVMlu2zAQvRfoPxC815Kc2HWEyIGRxSiQ&#10;tkHTfgBNUQsqcdghbdn9+gxJOSt6SS8Eh7Nw3nscnl/s+47tFNoWdMGzScqZ0hLKVtcF//Xz5tOC&#10;M+uELkUHWhX8oCy/WH78cD6YXE2hga5UyKiItvlgCt44Z/IksbJRvbATMEqTswLshSMT66REMVD1&#10;vkumaTpPBsDSIEhlLZ1eRSdfhvpVpaT7XlVWOdYVnHpzYcWwbvyaLM9FXqMwTSvHNsQ7uuhFq+nS&#10;x1JXwgm2xfZNqb6VCBYqN5HQJ1BVrVQBA6HJ0ldo1ghbE7DU+VCbR5qI2lc8vbus/La7Q9aWpN2U&#10;pNKiJ5HCvcwfED2DqXOKWqO5N3cYMdL2FuRvS+7ktd/bdQxmm+ErlFRQbB0EevYV9r4EAWf7oMLh&#10;UQW1d0zS4fxkNksXJJYk32w+y2ZRJdmQlG+yZHM95mVpmhIEn7U48ymJyON9ocexJw+Inpp9YtP+&#10;H5v3jTAqiGQ9T0c2TwhAZPMHPUKh606xeUDi76fAI5s2Usk0XDYUplaIMDRKlNRXFmC8SPCGJSHe&#10;x+2/ORK5QevWCnrmNwVHajtoJna31kU6jyFeQgtdW960XRcMrDeXHbKdoDlbZYvr+WpU4EVYp32w&#10;Bp8WK/oTkidiitpsoDwQPoQ4rPS50KYB/MvZQINacPtnK1Bx1n3RxNFZdnrqJzsYp7PPUzLwuWfz&#10;3CO0pFIFd5zF7aWLv8HWYFs3dFMWQGtY0Zut2gDc9xe7Gpul5zO+fBrL8NDGL8TP/XM7RD19dMsH&#10;AAAA//8DAFBLAwQUAAYACAAAACEAsEeCFNsAAAAEAQAADwAAAGRycy9kb3ducmV2LnhtbEyPQWvC&#10;QBCF74X+h2UKvdXdWFpsmo2I2J6kUBVKb2N2TILZ2ZBdk/jvu/ailwfDG977XjYfbSN66nztWEMy&#10;USCIC2dqLjXsth9PMxA+IBtsHJOGM3mY5/d3GabGDfxN/SaUIoawT1FDFUKbSumLiiz6iWuJo3dw&#10;ncUQz66UpsMhhttGTpV6lRZrjg0VtrSsqDhuTlbD54DD4jlZ9evjYXn+3b58/awT0vrxYVy8gwg0&#10;huszXPAjOuSRae9ObLxoNMQh4V8vnlIq7thrmL2BzDN5C5//AQAA//8DAFBLAQItABQABgAIAAAA&#10;IQC2gziS/gAAAOEBAAATAAAAAAAAAAAAAAAAAAAAAABbQ29udGVudF9UeXBlc10ueG1sUEsBAi0A&#10;FAAGAAgAAAAhADj9If/WAAAAlAEAAAsAAAAAAAAAAAAAAAAALwEAAF9yZWxzLy5yZWxzUEsBAi0A&#10;FAAGAAgAAAAhAGYpp5FaAgAAMAUAAA4AAAAAAAAAAAAAAAAALgIAAGRycy9lMm9Eb2MueG1sUEsB&#10;Ai0AFAAGAAgAAAAhALBHghTbAAAABAEAAA8AAAAAAAAAAAAAAAAAtAQAAGRycy9kb3ducmV2Lnht&#10;bFBLBQYAAAAABAAEAPMAAAC8BQAAAAA=&#10;">
                <v:rect id="Rectangle 65" o:spid="_x0000_s1027" style="position:absolute;width:10008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8Y6xAAAANwAAAAPAAAAZHJzL2Rvd25yZXYueG1sRI9Bb8Iw&#10;DIXvk/YfIk/abaTbBEKFgCY0pO22lXI3jWkLjdMlAcq/nw9I3Gy95/c+z5eD69SZQmw9G3gdZaCI&#10;K29brg2Um/XLFFRMyBY7z2TgShGWi8eHOebWX/iXzkWqlYRwzNFAk1Kfax2rhhzGke+JRdv74DDJ&#10;GmptA14k3HX6Lcsm2mHL0tBgT6uGqmNxcgZOq+8wHu/+huukLH7WB1vqLX8a8/w0fMxAJRrS3Xy7&#10;/rKC/y748oxMoBf/AAAA//8DAFBLAQItABQABgAIAAAAIQDb4fbL7gAAAIUBAAATAAAAAAAAAAAA&#10;AAAAAAAAAABbQ29udGVudF9UeXBlc10ueG1sUEsBAi0AFAAGAAgAAAAhAFr0LFu/AAAAFQEAAAsA&#10;AAAAAAAAAAAAAAAAHwEAAF9yZWxzLy5yZWxzUEsBAi0AFAAGAAgAAAAhAGgTxjrEAAAA3AAAAA8A&#10;AAAAAAAAAAAAAAAABwIAAGRycy9kb3ducmV2LnhtbFBLBQYAAAAAAwADALcAAAD4AgAAAAA=&#10;" fillcolor="#a18e6a" stroked="f"/>
                <w10:anchorlock/>
              </v:group>
            </w:pict>
          </mc:Fallback>
        </mc:AlternateContent>
      </w:r>
    </w:p>
    <w:p w14:paraId="4A25E542" w14:textId="77777777" w:rsidR="00B63D7D" w:rsidRPr="00B63D7D" w:rsidRDefault="00B63D7D" w:rsidP="00B63D7D">
      <w:pPr>
        <w:pStyle w:val="BodyText"/>
        <w:spacing w:before="10"/>
        <w:rPr>
          <w:sz w:val="24"/>
          <w:szCs w:val="24"/>
        </w:rPr>
      </w:pPr>
    </w:p>
    <w:p w14:paraId="2AD8E646" w14:textId="77777777" w:rsidR="00B63D7D" w:rsidRPr="00B63D7D" w:rsidRDefault="00B63D7D" w:rsidP="00B63D7D">
      <w:pPr>
        <w:pStyle w:val="BodyText"/>
        <w:spacing w:before="103"/>
        <w:ind w:left="1690"/>
        <w:rPr>
          <w:sz w:val="24"/>
          <w:szCs w:val="24"/>
        </w:rPr>
      </w:pPr>
      <w:r w:rsidRPr="00B63D7D">
        <w:rPr>
          <w:w w:val="110"/>
          <w:sz w:val="24"/>
          <w:szCs w:val="24"/>
        </w:rPr>
        <w:t>num /= 10;</w:t>
      </w:r>
    </w:p>
    <w:p w14:paraId="5E06E857" w14:textId="77777777" w:rsidR="00B63D7D" w:rsidRPr="00B63D7D" w:rsidRDefault="00B63D7D" w:rsidP="00B63D7D">
      <w:pPr>
        <w:pStyle w:val="BodyText"/>
        <w:spacing w:before="52"/>
        <w:ind w:left="1409"/>
        <w:rPr>
          <w:sz w:val="24"/>
          <w:szCs w:val="24"/>
        </w:rPr>
      </w:pPr>
      <w:r w:rsidRPr="00B63D7D">
        <w:rPr>
          <w:w w:val="88"/>
          <w:sz w:val="24"/>
          <w:szCs w:val="24"/>
        </w:rPr>
        <w:t>}</w:t>
      </w:r>
    </w:p>
    <w:p w14:paraId="4A0C3470" w14:textId="77777777" w:rsidR="00B63D7D" w:rsidRPr="00B63D7D" w:rsidRDefault="00B63D7D" w:rsidP="00B63D7D">
      <w:pPr>
        <w:pStyle w:val="BodyText"/>
        <w:spacing w:before="54"/>
        <w:ind w:left="1411"/>
        <w:rPr>
          <w:sz w:val="24"/>
          <w:szCs w:val="24"/>
        </w:rPr>
      </w:pPr>
      <w:r w:rsidRPr="00B63D7D">
        <w:rPr>
          <w:w w:val="110"/>
          <w:sz w:val="24"/>
          <w:szCs w:val="24"/>
        </w:rPr>
        <w:t>if(start ==</w:t>
      </w:r>
      <w:r w:rsidRPr="00B63D7D">
        <w:rPr>
          <w:spacing w:val="-51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sum)</w:t>
      </w:r>
    </w:p>
    <w:p w14:paraId="51447691" w14:textId="77777777" w:rsidR="00B63D7D" w:rsidRPr="00B63D7D" w:rsidRDefault="00B63D7D" w:rsidP="00B63D7D">
      <w:pPr>
        <w:pStyle w:val="BodyText"/>
        <w:spacing w:before="52"/>
        <w:ind w:left="1409"/>
        <w:rPr>
          <w:sz w:val="24"/>
          <w:szCs w:val="24"/>
        </w:rPr>
      </w:pPr>
      <w:r w:rsidRPr="00B63D7D">
        <w:rPr>
          <w:w w:val="88"/>
          <w:sz w:val="24"/>
          <w:szCs w:val="24"/>
        </w:rPr>
        <w:t>{</w:t>
      </w:r>
    </w:p>
    <w:p w14:paraId="4A857643" w14:textId="77777777" w:rsidR="00B63D7D" w:rsidRPr="00B63D7D" w:rsidRDefault="00B63D7D" w:rsidP="00B63D7D">
      <w:pPr>
        <w:pStyle w:val="BodyText"/>
        <w:spacing w:before="54"/>
        <w:ind w:left="1690"/>
        <w:rPr>
          <w:sz w:val="24"/>
          <w:szCs w:val="24"/>
        </w:rPr>
      </w:pPr>
      <w:r w:rsidRPr="00B63D7D">
        <w:rPr>
          <w:w w:val="110"/>
          <w:sz w:val="24"/>
          <w:szCs w:val="24"/>
        </w:rPr>
        <w:t>printf("%d, ", start);</w:t>
      </w:r>
    </w:p>
    <w:p w14:paraId="7D16BD28" w14:textId="77777777" w:rsidR="00B63D7D" w:rsidRPr="00B63D7D" w:rsidRDefault="00B63D7D" w:rsidP="00B63D7D">
      <w:pPr>
        <w:pStyle w:val="BodyText"/>
        <w:spacing w:before="52"/>
        <w:ind w:left="1409"/>
        <w:rPr>
          <w:sz w:val="24"/>
          <w:szCs w:val="24"/>
        </w:rPr>
      </w:pPr>
      <w:r w:rsidRPr="00B63D7D">
        <w:rPr>
          <w:w w:val="88"/>
          <w:sz w:val="24"/>
          <w:szCs w:val="24"/>
        </w:rPr>
        <w:t>}</w:t>
      </w:r>
    </w:p>
    <w:p w14:paraId="6C63990C" w14:textId="77777777" w:rsidR="00B63D7D" w:rsidRPr="00B63D7D" w:rsidRDefault="00B63D7D" w:rsidP="00B63D7D">
      <w:pPr>
        <w:pStyle w:val="BodyText"/>
        <w:spacing w:before="2"/>
        <w:rPr>
          <w:sz w:val="24"/>
          <w:szCs w:val="24"/>
        </w:rPr>
      </w:pPr>
    </w:p>
    <w:p w14:paraId="43F34264" w14:textId="77777777" w:rsidR="00B63D7D" w:rsidRPr="00B63D7D" w:rsidRDefault="00B63D7D" w:rsidP="00B63D7D">
      <w:pPr>
        <w:pStyle w:val="BodyText"/>
        <w:spacing w:before="103"/>
        <w:ind w:left="1409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start++;</w:t>
      </w:r>
    </w:p>
    <w:p w14:paraId="6646D8DB" w14:textId="77777777" w:rsidR="00B63D7D" w:rsidRPr="00B63D7D" w:rsidRDefault="00B63D7D" w:rsidP="00B63D7D">
      <w:pPr>
        <w:pStyle w:val="BodyText"/>
        <w:spacing w:before="54"/>
        <w:ind w:left="1130"/>
        <w:rPr>
          <w:sz w:val="24"/>
          <w:szCs w:val="24"/>
        </w:rPr>
      </w:pPr>
      <w:r w:rsidRPr="00B63D7D">
        <w:rPr>
          <w:w w:val="88"/>
          <w:sz w:val="24"/>
          <w:szCs w:val="24"/>
        </w:rPr>
        <w:t>}</w:t>
      </w:r>
    </w:p>
    <w:p w14:paraId="46FA444B" w14:textId="77777777" w:rsidR="00B63D7D" w:rsidRPr="00B63D7D" w:rsidRDefault="00B63D7D" w:rsidP="00B63D7D">
      <w:pPr>
        <w:pStyle w:val="BodyText"/>
        <w:spacing w:before="55"/>
        <w:ind w:left="852"/>
        <w:rPr>
          <w:sz w:val="24"/>
          <w:szCs w:val="24"/>
        </w:rPr>
      </w:pPr>
      <w:r w:rsidRPr="00B63D7D">
        <w:rPr>
          <w:w w:val="88"/>
          <w:sz w:val="24"/>
          <w:szCs w:val="24"/>
        </w:rPr>
        <w:t>}</w:t>
      </w:r>
    </w:p>
    <w:p w14:paraId="0A1AB8F5" w14:textId="77777777" w:rsidR="00B63D7D" w:rsidRPr="00B63D7D" w:rsidRDefault="00B63D7D" w:rsidP="00B63D7D">
      <w:pPr>
        <w:pStyle w:val="BodyText"/>
        <w:spacing w:before="52"/>
        <w:ind w:left="852"/>
        <w:rPr>
          <w:sz w:val="24"/>
          <w:szCs w:val="24"/>
        </w:rPr>
      </w:pPr>
      <w:r w:rsidRPr="00B63D7D">
        <w:rPr>
          <w:w w:val="110"/>
          <w:sz w:val="24"/>
          <w:szCs w:val="24"/>
        </w:rPr>
        <w:t>long long fact(int num)</w:t>
      </w:r>
    </w:p>
    <w:p w14:paraId="3E363BF6" w14:textId="77777777" w:rsidR="00B63D7D" w:rsidRPr="00B63D7D" w:rsidRDefault="00B63D7D" w:rsidP="00B63D7D">
      <w:pPr>
        <w:pStyle w:val="BodyText"/>
        <w:spacing w:before="54"/>
        <w:ind w:left="852"/>
        <w:rPr>
          <w:sz w:val="24"/>
          <w:szCs w:val="24"/>
        </w:rPr>
      </w:pPr>
      <w:r w:rsidRPr="00B63D7D">
        <w:rPr>
          <w:w w:val="88"/>
          <w:sz w:val="24"/>
          <w:szCs w:val="24"/>
        </w:rPr>
        <w:t>{</w:t>
      </w:r>
    </w:p>
    <w:p w14:paraId="41A7259B" w14:textId="77777777" w:rsidR="00B63D7D" w:rsidRPr="00B63D7D" w:rsidRDefault="00B63D7D" w:rsidP="00B63D7D">
      <w:pPr>
        <w:pStyle w:val="BodyText"/>
        <w:spacing w:before="52"/>
        <w:ind w:left="1130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if(num == 0)</w:t>
      </w:r>
    </w:p>
    <w:p w14:paraId="445A91F6" w14:textId="77777777" w:rsidR="00B63D7D" w:rsidRPr="00B63D7D" w:rsidRDefault="00B63D7D" w:rsidP="00B63D7D">
      <w:pPr>
        <w:pStyle w:val="BodyText"/>
        <w:spacing w:before="54" w:line="278" w:lineRule="auto"/>
        <w:ind w:left="1130" w:right="7776" w:firstLine="280"/>
        <w:rPr>
          <w:sz w:val="24"/>
          <w:szCs w:val="24"/>
        </w:rPr>
      </w:pPr>
      <w:r w:rsidRPr="00B63D7D">
        <w:rPr>
          <w:sz w:val="24"/>
          <w:szCs w:val="24"/>
        </w:rPr>
        <w:t>return 1; else</w:t>
      </w:r>
    </w:p>
    <w:p w14:paraId="619E5E5C" w14:textId="77777777" w:rsidR="00B63D7D" w:rsidRPr="00B63D7D" w:rsidRDefault="00B63D7D" w:rsidP="00B63D7D">
      <w:pPr>
        <w:pStyle w:val="BodyText"/>
        <w:spacing w:before="1"/>
        <w:ind w:left="1411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return (num *</w:t>
      </w:r>
      <w:r w:rsidRPr="00B63D7D">
        <w:rPr>
          <w:spacing w:val="-58"/>
          <w:w w:val="105"/>
          <w:sz w:val="24"/>
          <w:szCs w:val="24"/>
        </w:rPr>
        <w:t xml:space="preserve"> </w:t>
      </w:r>
      <w:r w:rsidRPr="00B63D7D">
        <w:rPr>
          <w:w w:val="105"/>
          <w:sz w:val="24"/>
          <w:szCs w:val="24"/>
        </w:rPr>
        <w:t>fact(num-1));</w:t>
      </w:r>
    </w:p>
    <w:p w14:paraId="1396E104" w14:textId="77777777" w:rsidR="00B63D7D" w:rsidRPr="00B63D7D" w:rsidRDefault="00B63D7D" w:rsidP="00B63D7D">
      <w:pPr>
        <w:pStyle w:val="BodyText"/>
        <w:spacing w:before="52"/>
        <w:ind w:left="852"/>
        <w:rPr>
          <w:sz w:val="24"/>
          <w:szCs w:val="24"/>
        </w:rPr>
      </w:pPr>
      <w:r w:rsidRPr="00B63D7D">
        <w:rPr>
          <w:w w:val="88"/>
          <w:sz w:val="24"/>
          <w:szCs w:val="24"/>
        </w:rPr>
        <w:t>}</w:t>
      </w:r>
    </w:p>
    <w:p w14:paraId="1E431805" w14:textId="77777777" w:rsidR="00B63D7D" w:rsidRPr="00B63D7D" w:rsidRDefault="00B63D7D" w:rsidP="00B63D7D">
      <w:pPr>
        <w:pStyle w:val="Heading2"/>
        <w:spacing w:before="56"/>
        <w:rPr>
          <w:sz w:val="24"/>
          <w:szCs w:val="24"/>
        </w:rPr>
      </w:pPr>
      <w:r w:rsidRPr="00B63D7D">
        <w:rPr>
          <w:sz w:val="24"/>
          <w:szCs w:val="24"/>
        </w:rPr>
        <w:t>OUTPUT:</w:t>
      </w:r>
    </w:p>
    <w:p w14:paraId="0EFD28D3" w14:textId="77777777" w:rsidR="00B63D7D" w:rsidRPr="00B63D7D" w:rsidRDefault="00B63D7D" w:rsidP="00B63D7D">
      <w:pPr>
        <w:pStyle w:val="BodyText"/>
        <w:spacing w:before="4"/>
        <w:rPr>
          <w:b w:val="0"/>
          <w:sz w:val="24"/>
          <w:szCs w:val="24"/>
        </w:rPr>
      </w:pPr>
      <w:r w:rsidRPr="00B63D7D">
        <w:rPr>
          <w:noProof/>
          <w:sz w:val="24"/>
          <w:szCs w:val="24"/>
        </w:rPr>
        <w:drawing>
          <wp:anchor distT="0" distB="0" distL="0" distR="0" simplePos="0" relativeHeight="251687936" behindDoc="0" locked="0" layoutInCell="1" allowOverlap="1" wp14:anchorId="4D820F40" wp14:editId="118FDD63">
            <wp:simplePos x="0" y="0"/>
            <wp:positionH relativeFrom="page">
              <wp:posOffset>731519</wp:posOffset>
            </wp:positionH>
            <wp:positionV relativeFrom="paragraph">
              <wp:posOffset>152972</wp:posOffset>
            </wp:positionV>
            <wp:extent cx="6292800" cy="1447800"/>
            <wp:effectExtent l="0" t="0" r="0" b="0"/>
            <wp:wrapTopAndBottom/>
            <wp:docPr id="145" name="image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73.pn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2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13D230" w14:textId="77777777" w:rsidR="00B63D7D" w:rsidRPr="00B63D7D" w:rsidRDefault="00B63D7D" w:rsidP="00B63D7D">
      <w:pPr>
        <w:rPr>
          <w:sz w:val="24"/>
          <w:szCs w:val="24"/>
        </w:rPr>
        <w:sectPr w:rsidR="00B63D7D" w:rsidRPr="00B63D7D">
          <w:pgSz w:w="12240" w:h="15840"/>
          <w:pgMar w:top="980" w:right="680" w:bottom="1040" w:left="1020" w:header="0" w:footer="76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073435F" w14:textId="24D74FAE" w:rsidR="00B63D7D" w:rsidRPr="00B63D7D" w:rsidRDefault="00B63D7D" w:rsidP="00B63D7D">
      <w:pPr>
        <w:pStyle w:val="BodyText"/>
        <w:spacing w:line="88" w:lineRule="exact"/>
        <w:ind w:left="117"/>
        <w:rPr>
          <w:b w:val="0"/>
          <w:sz w:val="24"/>
          <w:szCs w:val="24"/>
        </w:rPr>
      </w:pPr>
      <w:r w:rsidRPr="00B63D7D">
        <w:rPr>
          <w:b w:val="0"/>
          <w:noProof/>
          <w:position w:val="-1"/>
          <w:sz w:val="24"/>
          <w:szCs w:val="24"/>
        </w:rPr>
        <w:lastRenderedPageBreak/>
        <mc:AlternateContent>
          <mc:Choice Requires="wpg">
            <w:drawing>
              <wp:inline distT="0" distB="0" distL="0" distR="0" wp14:anchorId="4648955F" wp14:editId="6C196226">
                <wp:extent cx="6355080" cy="56515"/>
                <wp:effectExtent l="0" t="0" r="0" b="3810"/>
                <wp:docPr id="124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5080" cy="56515"/>
                          <a:chOff x="0" y="0"/>
                          <a:chExt cx="10008" cy="89"/>
                        </a:xfrm>
                      </wpg:grpSpPr>
                      <wps:wsp>
                        <wps:cNvPr id="12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08" cy="89"/>
                          </a:xfrm>
                          <a:prstGeom prst="rect">
                            <a:avLst/>
                          </a:prstGeom>
                          <a:solidFill>
                            <a:srgbClr val="A18E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AD6D6E" id="Group 124" o:spid="_x0000_s1026" style="width:500.4pt;height:4.45pt;mso-position-horizontal-relative:char;mso-position-vertical-relative:line" coordsize="1000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MDWXQIAADAFAAAOAAAAZHJzL2Uyb0RvYy54bWykVNtu2zAMfR+wfxD0vthOkyw16hRBesGA&#10;bivW7QMUWb5gtqhRSpzu60dJTtq12Ev3IogiRfGcQ+ri8tB3bK/QtqALnk1SzpSWULa6LviP7zcf&#10;lpxZJ3QpOtCq4I/K8svV+3cXg8nVFBroSoWMkmibD6bgjXMmTxIrG9ULOwGjNDkrwF44MrFOShQD&#10;Ze+7ZJqmi2QALA2CVNbS6VV08lXIX1VKuq9VZZVjXcGpNhdWDOvWr8nqQuQ1CtO0cixDvKGKXrSa&#10;Hj2luhJOsB22r1L1rUSwULmJhD6BqmqlChgITZa+QHOLsDMBS50PtTnRRNS+4OnNaeWX/T2ytiTt&#10;pjPOtOhJpPAu8wdEz2DqnKJu0TyYe4wYaXsH8qcld/LS7+06BrPt8BlKSih2DgI9hwp7n4KAs0NQ&#10;4fGkgjo4JulwcTafp0sSS5Jvvphn86iSbEjKV7dkcz3ey9I0pW7zt5bn/koi8vheqHGsyQOiVrNP&#10;bNr/Y/OhEUYFkazn6cTm4sjmN2pCoetOscVZJDQEHtm0kUqmYdNQmFojwtAoUVJdWYDhC6bM8YI3&#10;LAnxNm7/zZHIDVp3q6BnflNwpLKDZmJ/Z12k8xjiJbTQteVN23XBwHq76ZDtBc3ZOlteL9ajAn+F&#10;ddoHa/DXYkZ/QvJETFGbLZSPhA8hDit9LrRpAH9zNtCgFtz+2glUnHWfNHF0ns1mfrKDMZt/nJKB&#10;zz3b5x6hJaUquOMsbjcu/gY7g23d0EtZAK1hTT1btQG4ry9WNRZL7TN2Po1laLTxC/Fz/9wOUU8f&#10;3eoPAAAA//8DAFBLAwQUAAYACAAAACEAsEeCFNsAAAAEAQAADwAAAGRycy9kb3ducmV2LnhtbEyP&#10;QWvCQBCF74X+h2UKvdXdWFpsmo2I2J6kUBVKb2N2TILZ2ZBdk/jvu/ailwfDG977XjYfbSN66nzt&#10;WEMyUSCIC2dqLjXsth9PMxA+IBtsHJOGM3mY5/d3GabGDfxN/SaUIoawT1FDFUKbSumLiiz6iWuJ&#10;o3dwncUQz66UpsMhhttGTpV6lRZrjg0VtrSsqDhuTlbD54DD4jlZ9evjYXn+3b58/awT0vrxYVy8&#10;gwg0huszXPAjOuSRae9ObLxoNMQh4V8vnlIq7thrmL2BzDN5C5//AQAA//8DAFBLAQItABQABgAI&#10;AAAAIQC2gziS/gAAAOEBAAATAAAAAAAAAAAAAAAAAAAAAABbQ29udGVudF9UeXBlc10ueG1sUEsB&#10;Ai0AFAAGAAgAAAAhADj9If/WAAAAlAEAAAsAAAAAAAAAAAAAAAAALwEAAF9yZWxzLy5yZWxzUEsB&#10;Ai0AFAAGAAgAAAAhANHgwNZdAgAAMAUAAA4AAAAAAAAAAAAAAAAALgIAAGRycy9lMm9Eb2MueG1s&#10;UEsBAi0AFAAGAAgAAAAhALBHghTbAAAABAEAAA8AAAAAAAAAAAAAAAAAtwQAAGRycy9kb3ducmV2&#10;LnhtbFBLBQYAAAAABAAEAPMAAAC/BQAAAAA=&#10;">
                <v:rect id="Rectangle 63" o:spid="_x0000_s1027" style="position:absolute;width:10008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20IwAAAANwAAAAPAAAAZHJzL2Rvd25yZXYueG1sRE9Ni8Iw&#10;EL0v+B/CCHtbUwXLUo0iorB7c7v1PjZjW20m3SRq/fdmQfA2j/c582VvWnEl5xvLCsajBARxaXXD&#10;lYLid/vxCcIHZI2tZVJwJw/LxeBtjpm2N/6hax4qEUPYZ6igDqHLpPRlTQb9yHbEkTtaZzBE6Cqp&#10;Hd5iuGnlJElSabDh2FBjR+uaynN+MQou6283nR7++nta5LvtSRdyzxul3of9agYiUB9e4qf7S8f5&#10;kxT+n4kXyMUDAAD//wMAUEsBAi0AFAAGAAgAAAAhANvh9svuAAAAhQEAABMAAAAAAAAAAAAAAAAA&#10;AAAAAFtDb250ZW50X1R5cGVzXS54bWxQSwECLQAUAAYACAAAACEAWvQsW78AAAAVAQAACwAAAAAA&#10;AAAAAAAAAAAfAQAAX3JlbHMvLnJlbHNQSwECLQAUAAYACAAAACEADW9tCMAAAADcAAAADwAAAAAA&#10;AAAAAAAAAAAHAgAAZHJzL2Rvd25yZXYueG1sUEsFBgAAAAADAAMAtwAAAPQCAAAAAA==&#10;" fillcolor="#a18e6a" stroked="f"/>
                <w10:anchorlock/>
              </v:group>
            </w:pict>
          </mc:Fallback>
        </mc:AlternateContent>
      </w:r>
    </w:p>
    <w:p w14:paraId="30EC5560" w14:textId="77777777" w:rsidR="00B63D7D" w:rsidRPr="00B63D7D" w:rsidRDefault="00B63D7D" w:rsidP="00B63D7D">
      <w:pPr>
        <w:pStyle w:val="BodyText"/>
        <w:spacing w:before="1"/>
        <w:rPr>
          <w:b w:val="0"/>
          <w:sz w:val="24"/>
          <w:szCs w:val="24"/>
        </w:rPr>
      </w:pPr>
    </w:p>
    <w:p w14:paraId="759410C0" w14:textId="14266A71" w:rsidR="00B63D7D" w:rsidRPr="00A72BEE" w:rsidRDefault="00A72BEE" w:rsidP="00A72BEE">
      <w:pPr>
        <w:pStyle w:val="Heading2"/>
      </w:pPr>
      <w:r>
        <w:rPr>
          <w:w w:val="105"/>
        </w:rPr>
        <w:t>63-</w:t>
      </w:r>
      <w:r w:rsidR="00B63D7D" w:rsidRPr="00A72BEE">
        <w:rPr>
          <w:w w:val="105"/>
        </w:rPr>
        <w:t>Write</w:t>
      </w:r>
      <w:r w:rsidR="00B63D7D" w:rsidRPr="00A72BEE">
        <w:rPr>
          <w:spacing w:val="-11"/>
          <w:w w:val="105"/>
        </w:rPr>
        <w:t xml:space="preserve"> </w:t>
      </w:r>
      <w:r w:rsidR="00B63D7D" w:rsidRPr="00A72BEE">
        <w:rPr>
          <w:w w:val="105"/>
        </w:rPr>
        <w:t>a</w:t>
      </w:r>
      <w:r w:rsidR="00B63D7D" w:rsidRPr="00A72BEE">
        <w:rPr>
          <w:spacing w:val="-12"/>
          <w:w w:val="105"/>
        </w:rPr>
        <w:t xml:space="preserve"> </w:t>
      </w:r>
      <w:r w:rsidR="00B63D7D" w:rsidRPr="00A72BEE">
        <w:rPr>
          <w:w w:val="105"/>
        </w:rPr>
        <w:t>C</w:t>
      </w:r>
      <w:r w:rsidR="00B63D7D" w:rsidRPr="00A72BEE">
        <w:rPr>
          <w:spacing w:val="-13"/>
          <w:w w:val="105"/>
        </w:rPr>
        <w:t xml:space="preserve"> </w:t>
      </w:r>
      <w:r w:rsidR="00B63D7D" w:rsidRPr="00A72BEE">
        <w:rPr>
          <w:w w:val="105"/>
        </w:rPr>
        <w:t>program</w:t>
      </w:r>
      <w:r w:rsidR="00B63D7D" w:rsidRPr="00A72BEE">
        <w:rPr>
          <w:spacing w:val="-11"/>
          <w:w w:val="105"/>
        </w:rPr>
        <w:t xml:space="preserve"> </w:t>
      </w:r>
      <w:r w:rsidR="00B63D7D" w:rsidRPr="00A72BEE">
        <w:rPr>
          <w:w w:val="105"/>
        </w:rPr>
        <w:t>to</w:t>
      </w:r>
      <w:r w:rsidR="00B63D7D" w:rsidRPr="00A72BEE">
        <w:rPr>
          <w:spacing w:val="-10"/>
          <w:w w:val="105"/>
        </w:rPr>
        <w:t xml:space="preserve"> </w:t>
      </w:r>
      <w:r w:rsidR="00B63D7D" w:rsidRPr="00A72BEE">
        <w:rPr>
          <w:w w:val="105"/>
        </w:rPr>
        <w:t>find</w:t>
      </w:r>
      <w:r w:rsidR="00B63D7D" w:rsidRPr="00A72BEE">
        <w:rPr>
          <w:spacing w:val="-11"/>
          <w:w w:val="105"/>
        </w:rPr>
        <w:t xml:space="preserve"> </w:t>
      </w:r>
      <w:r w:rsidR="00B63D7D" w:rsidRPr="00A72BEE">
        <w:rPr>
          <w:w w:val="105"/>
        </w:rPr>
        <w:t>power</w:t>
      </w:r>
      <w:r w:rsidR="00B63D7D" w:rsidRPr="00A72BEE">
        <w:rPr>
          <w:spacing w:val="-11"/>
          <w:w w:val="105"/>
        </w:rPr>
        <w:t xml:space="preserve"> </w:t>
      </w:r>
      <w:r w:rsidR="00B63D7D" w:rsidRPr="00A72BEE">
        <w:rPr>
          <w:w w:val="105"/>
        </w:rPr>
        <w:t>of</w:t>
      </w:r>
      <w:r w:rsidR="00B63D7D" w:rsidRPr="00A72BEE">
        <w:rPr>
          <w:spacing w:val="-12"/>
          <w:w w:val="105"/>
        </w:rPr>
        <w:t xml:space="preserve"> </w:t>
      </w:r>
      <w:r w:rsidR="00B63D7D" w:rsidRPr="00A72BEE">
        <w:rPr>
          <w:w w:val="105"/>
        </w:rPr>
        <w:t>any</w:t>
      </w:r>
      <w:r w:rsidR="00B63D7D" w:rsidRPr="00A72BEE">
        <w:rPr>
          <w:spacing w:val="-12"/>
          <w:w w:val="105"/>
        </w:rPr>
        <w:t xml:space="preserve"> </w:t>
      </w:r>
      <w:r w:rsidR="00B63D7D" w:rsidRPr="00A72BEE">
        <w:rPr>
          <w:w w:val="105"/>
        </w:rPr>
        <w:t>number using</w:t>
      </w:r>
      <w:r w:rsidR="00B63D7D" w:rsidRPr="00A72BEE">
        <w:rPr>
          <w:spacing w:val="-25"/>
          <w:w w:val="105"/>
        </w:rPr>
        <w:t xml:space="preserve"> </w:t>
      </w:r>
      <w:r w:rsidR="00B63D7D" w:rsidRPr="00A72BEE">
        <w:rPr>
          <w:w w:val="105"/>
        </w:rPr>
        <w:t>recursion</w:t>
      </w:r>
    </w:p>
    <w:p w14:paraId="3A036D8C" w14:textId="7C8A7869" w:rsidR="00B63D7D" w:rsidRDefault="00B63D7D" w:rsidP="00A72BEE">
      <w:pPr>
        <w:spacing w:before="86" w:line="278" w:lineRule="auto"/>
        <w:ind w:right="964"/>
        <w:rPr>
          <w:b/>
          <w:w w:val="90"/>
          <w:sz w:val="24"/>
          <w:szCs w:val="24"/>
          <w:shd w:val="clear" w:color="auto" w:fill="F9F8F8"/>
        </w:rPr>
      </w:pPr>
      <w:r w:rsidRPr="00B63D7D">
        <w:rPr>
          <w:b/>
          <w:w w:val="90"/>
          <w:sz w:val="24"/>
          <w:szCs w:val="24"/>
          <w:shd w:val="clear" w:color="auto" w:fill="F9F8F8"/>
        </w:rPr>
        <w:t>Theory:</w:t>
      </w:r>
      <w:r w:rsidRPr="00B63D7D">
        <w:rPr>
          <w:b/>
          <w:spacing w:val="-24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We</w:t>
      </w:r>
      <w:r w:rsidRPr="00B63D7D">
        <w:rPr>
          <w:b/>
          <w:spacing w:val="-23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include</w:t>
      </w:r>
      <w:r w:rsidRPr="00B63D7D">
        <w:rPr>
          <w:b/>
          <w:spacing w:val="-22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one</w:t>
      </w:r>
      <w:r w:rsidRPr="00B63D7D">
        <w:rPr>
          <w:b/>
          <w:spacing w:val="-22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base</w:t>
      </w:r>
      <w:r w:rsidRPr="00B63D7D">
        <w:rPr>
          <w:b/>
          <w:spacing w:val="-22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case</w:t>
      </w:r>
      <w:r w:rsidRPr="00B63D7D">
        <w:rPr>
          <w:b/>
          <w:spacing w:val="-23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i.e.</w:t>
      </w:r>
      <w:r w:rsidRPr="00B63D7D">
        <w:rPr>
          <w:b/>
          <w:spacing w:val="-23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when</w:t>
      </w:r>
      <w:r w:rsidRPr="00B63D7D">
        <w:rPr>
          <w:b/>
          <w:spacing w:val="-23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exponent</w:t>
      </w:r>
      <w:r w:rsidRPr="00B63D7D">
        <w:rPr>
          <w:b/>
          <w:spacing w:val="-24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is</w:t>
      </w:r>
      <w:r w:rsidRPr="00B63D7D">
        <w:rPr>
          <w:b/>
          <w:spacing w:val="-22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zero</w:t>
      </w:r>
      <w:r w:rsidRPr="00B63D7D">
        <w:rPr>
          <w:b/>
          <w:spacing w:val="-23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then</w:t>
      </w:r>
      <w:r w:rsidRPr="00B63D7D">
        <w:rPr>
          <w:b/>
          <w:spacing w:val="-22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we</w:t>
      </w:r>
      <w:r w:rsidRPr="00B63D7D">
        <w:rPr>
          <w:b/>
          <w:spacing w:val="-22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return</w:t>
      </w:r>
      <w:r w:rsidRPr="00B63D7D">
        <w:rPr>
          <w:b/>
          <w:spacing w:val="-24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1</w:t>
      </w:r>
      <w:r w:rsidRPr="00B63D7D">
        <w:rPr>
          <w:b/>
          <w:spacing w:val="-23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and</w:t>
      </w:r>
      <w:r w:rsidRPr="00B63D7D">
        <w:rPr>
          <w:b/>
          <w:spacing w:val="-23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a</w:t>
      </w:r>
      <w:r w:rsidRPr="00B63D7D">
        <w:rPr>
          <w:b/>
          <w:spacing w:val="-22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non</w:t>
      </w:r>
      <w:r w:rsidRPr="00B63D7D">
        <w:rPr>
          <w:b/>
          <w:w w:val="90"/>
          <w:sz w:val="24"/>
          <w:szCs w:val="24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base</w:t>
      </w:r>
      <w:r w:rsidRPr="00B63D7D">
        <w:rPr>
          <w:b/>
          <w:spacing w:val="-28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case</w:t>
      </w:r>
      <w:r w:rsidRPr="00B63D7D">
        <w:rPr>
          <w:b/>
          <w:spacing w:val="-27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i.e.</w:t>
      </w:r>
      <w:r w:rsidRPr="00B63D7D">
        <w:rPr>
          <w:b/>
          <w:spacing w:val="-28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multiply</w:t>
      </w:r>
      <w:r w:rsidRPr="00B63D7D">
        <w:rPr>
          <w:b/>
          <w:spacing w:val="-27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base</w:t>
      </w:r>
      <w:r w:rsidRPr="00B63D7D">
        <w:rPr>
          <w:b/>
          <w:spacing w:val="-27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with</w:t>
      </w:r>
      <w:r w:rsidRPr="00B63D7D">
        <w:rPr>
          <w:b/>
          <w:spacing w:val="-28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recursive</w:t>
      </w:r>
      <w:r w:rsidRPr="00B63D7D">
        <w:rPr>
          <w:b/>
          <w:spacing w:val="-28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call</w:t>
      </w:r>
      <w:r w:rsidRPr="00B63D7D">
        <w:rPr>
          <w:b/>
          <w:spacing w:val="-27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to</w:t>
      </w:r>
      <w:r w:rsidRPr="00B63D7D">
        <w:rPr>
          <w:b/>
          <w:spacing w:val="-28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power</w:t>
      </w:r>
      <w:r w:rsidRPr="00B63D7D">
        <w:rPr>
          <w:b/>
          <w:spacing w:val="-28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with</w:t>
      </w:r>
      <w:r w:rsidRPr="00B63D7D">
        <w:rPr>
          <w:b/>
          <w:spacing w:val="-28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expopnent</w:t>
      </w:r>
      <w:r w:rsidRPr="00B63D7D">
        <w:rPr>
          <w:b/>
          <w:spacing w:val="-27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decreased</w:t>
      </w:r>
      <w:r w:rsidRPr="00B63D7D">
        <w:rPr>
          <w:b/>
          <w:spacing w:val="-27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by</w:t>
      </w:r>
      <w:r w:rsidRPr="00B63D7D">
        <w:rPr>
          <w:b/>
          <w:spacing w:val="-27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1.</w:t>
      </w:r>
    </w:p>
    <w:p w14:paraId="673A4848" w14:textId="77777777" w:rsidR="00A72BEE" w:rsidRPr="00B63D7D" w:rsidRDefault="00A72BEE" w:rsidP="00A72BEE">
      <w:pPr>
        <w:spacing w:before="86" w:line="278" w:lineRule="auto"/>
        <w:ind w:right="964"/>
        <w:rPr>
          <w:b/>
          <w:sz w:val="24"/>
          <w:szCs w:val="24"/>
        </w:rPr>
      </w:pPr>
    </w:p>
    <w:p w14:paraId="308E74F8" w14:textId="77777777" w:rsidR="00B63D7D" w:rsidRPr="00B63D7D" w:rsidRDefault="00B63D7D" w:rsidP="00B63D7D">
      <w:pPr>
        <w:pStyle w:val="Heading2"/>
        <w:spacing w:before="4"/>
        <w:rPr>
          <w:sz w:val="24"/>
          <w:szCs w:val="24"/>
        </w:rPr>
      </w:pPr>
      <w:r w:rsidRPr="00B63D7D">
        <w:rPr>
          <w:w w:val="115"/>
          <w:sz w:val="24"/>
          <w:szCs w:val="24"/>
        </w:rPr>
        <w:t>CODE:</w:t>
      </w:r>
    </w:p>
    <w:p w14:paraId="642A1127" w14:textId="77777777" w:rsidR="00B63D7D" w:rsidRPr="00B63D7D" w:rsidRDefault="00B63D7D" w:rsidP="00B63D7D">
      <w:pPr>
        <w:pStyle w:val="BodyText"/>
        <w:spacing w:before="243"/>
        <w:ind w:left="852"/>
        <w:rPr>
          <w:sz w:val="24"/>
          <w:szCs w:val="24"/>
        </w:rPr>
      </w:pPr>
      <w:r w:rsidRPr="00B63D7D">
        <w:rPr>
          <w:w w:val="110"/>
          <w:sz w:val="24"/>
          <w:szCs w:val="24"/>
        </w:rPr>
        <w:t>#include &lt;stdio.h&gt;</w:t>
      </w:r>
    </w:p>
    <w:p w14:paraId="3CE0F4D0" w14:textId="77777777" w:rsidR="00B63D7D" w:rsidRPr="00B63D7D" w:rsidRDefault="00B63D7D" w:rsidP="00B63D7D">
      <w:pPr>
        <w:pStyle w:val="BodyText"/>
        <w:spacing w:before="54" w:line="278" w:lineRule="auto"/>
        <w:ind w:left="852" w:right="4892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double</w:t>
      </w:r>
      <w:r w:rsidRPr="00B63D7D">
        <w:rPr>
          <w:spacing w:val="-31"/>
          <w:w w:val="105"/>
          <w:sz w:val="24"/>
          <w:szCs w:val="24"/>
        </w:rPr>
        <w:t xml:space="preserve"> </w:t>
      </w:r>
      <w:r w:rsidRPr="00B63D7D">
        <w:rPr>
          <w:w w:val="105"/>
          <w:sz w:val="24"/>
          <w:szCs w:val="24"/>
        </w:rPr>
        <w:t>pow(double</w:t>
      </w:r>
      <w:r w:rsidRPr="00B63D7D">
        <w:rPr>
          <w:spacing w:val="-30"/>
          <w:w w:val="105"/>
          <w:sz w:val="24"/>
          <w:szCs w:val="24"/>
        </w:rPr>
        <w:t xml:space="preserve"> </w:t>
      </w:r>
      <w:r w:rsidRPr="00B63D7D">
        <w:rPr>
          <w:w w:val="105"/>
          <w:sz w:val="24"/>
          <w:szCs w:val="24"/>
        </w:rPr>
        <w:t>base,</w:t>
      </w:r>
      <w:r w:rsidRPr="00B63D7D">
        <w:rPr>
          <w:spacing w:val="-32"/>
          <w:w w:val="105"/>
          <w:sz w:val="24"/>
          <w:szCs w:val="24"/>
        </w:rPr>
        <w:t xml:space="preserve"> </w:t>
      </w:r>
      <w:r w:rsidRPr="00B63D7D">
        <w:rPr>
          <w:w w:val="105"/>
          <w:sz w:val="24"/>
          <w:szCs w:val="24"/>
        </w:rPr>
        <w:t>int</w:t>
      </w:r>
      <w:r w:rsidRPr="00B63D7D">
        <w:rPr>
          <w:spacing w:val="-30"/>
          <w:w w:val="105"/>
          <w:sz w:val="24"/>
          <w:szCs w:val="24"/>
        </w:rPr>
        <w:t xml:space="preserve"> </w:t>
      </w:r>
      <w:r w:rsidRPr="00B63D7D">
        <w:rPr>
          <w:w w:val="105"/>
          <w:sz w:val="24"/>
          <w:szCs w:val="24"/>
        </w:rPr>
        <w:t>expo); int</w:t>
      </w:r>
      <w:r w:rsidRPr="00B63D7D">
        <w:rPr>
          <w:spacing w:val="-20"/>
          <w:w w:val="105"/>
          <w:sz w:val="24"/>
          <w:szCs w:val="24"/>
        </w:rPr>
        <w:t xml:space="preserve"> </w:t>
      </w:r>
      <w:r w:rsidRPr="00B63D7D">
        <w:rPr>
          <w:w w:val="105"/>
          <w:sz w:val="24"/>
          <w:szCs w:val="24"/>
        </w:rPr>
        <w:t>main()</w:t>
      </w:r>
    </w:p>
    <w:p w14:paraId="1D1C9BC4" w14:textId="77777777" w:rsidR="00B63D7D" w:rsidRPr="00B63D7D" w:rsidRDefault="00B63D7D" w:rsidP="00B63D7D">
      <w:pPr>
        <w:pStyle w:val="BodyText"/>
        <w:spacing w:before="3"/>
        <w:ind w:left="852"/>
        <w:rPr>
          <w:sz w:val="24"/>
          <w:szCs w:val="24"/>
        </w:rPr>
      </w:pPr>
      <w:r w:rsidRPr="00B63D7D">
        <w:rPr>
          <w:w w:val="88"/>
          <w:sz w:val="24"/>
          <w:szCs w:val="24"/>
        </w:rPr>
        <w:t>{</w:t>
      </w:r>
    </w:p>
    <w:p w14:paraId="6D907DA0" w14:textId="77777777" w:rsidR="00B63D7D" w:rsidRPr="00B63D7D" w:rsidRDefault="00B63D7D" w:rsidP="00B63D7D">
      <w:pPr>
        <w:pStyle w:val="BodyText"/>
        <w:spacing w:before="54" w:line="278" w:lineRule="auto"/>
        <w:ind w:left="1130" w:right="6409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double base, power; int expo; printf("Enter base: "); scanf("%lf",</w:t>
      </w:r>
      <w:r w:rsidRPr="00B63D7D">
        <w:rPr>
          <w:spacing w:val="27"/>
          <w:w w:val="105"/>
          <w:sz w:val="24"/>
          <w:szCs w:val="24"/>
        </w:rPr>
        <w:t xml:space="preserve"> </w:t>
      </w:r>
      <w:r w:rsidRPr="00B63D7D">
        <w:rPr>
          <w:w w:val="105"/>
          <w:sz w:val="24"/>
          <w:szCs w:val="24"/>
        </w:rPr>
        <w:t>&amp;base);</w:t>
      </w:r>
    </w:p>
    <w:p w14:paraId="5B3051A5" w14:textId="77777777" w:rsidR="00B63D7D" w:rsidRPr="00B63D7D" w:rsidRDefault="00B63D7D" w:rsidP="00B63D7D">
      <w:pPr>
        <w:pStyle w:val="BodyText"/>
        <w:spacing w:before="3" w:line="278" w:lineRule="auto"/>
        <w:ind w:left="1130" w:right="5790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printf("Enter exponent:</w:t>
      </w:r>
      <w:r w:rsidRPr="00B63D7D">
        <w:rPr>
          <w:spacing w:val="-59"/>
          <w:w w:val="105"/>
          <w:sz w:val="24"/>
          <w:szCs w:val="24"/>
        </w:rPr>
        <w:t xml:space="preserve"> </w:t>
      </w:r>
      <w:r w:rsidRPr="00B63D7D">
        <w:rPr>
          <w:w w:val="105"/>
          <w:sz w:val="24"/>
          <w:szCs w:val="24"/>
        </w:rPr>
        <w:t>"); scanf("%d", &amp;expo); power</w:t>
      </w:r>
      <w:r w:rsidRPr="00B63D7D">
        <w:rPr>
          <w:spacing w:val="-29"/>
          <w:w w:val="105"/>
          <w:sz w:val="24"/>
          <w:szCs w:val="24"/>
        </w:rPr>
        <w:t xml:space="preserve"> </w:t>
      </w:r>
      <w:r w:rsidRPr="00B63D7D">
        <w:rPr>
          <w:w w:val="105"/>
          <w:sz w:val="24"/>
          <w:szCs w:val="24"/>
        </w:rPr>
        <w:t>=</w:t>
      </w:r>
      <w:r w:rsidRPr="00B63D7D">
        <w:rPr>
          <w:spacing w:val="-28"/>
          <w:w w:val="105"/>
          <w:sz w:val="24"/>
          <w:szCs w:val="24"/>
        </w:rPr>
        <w:t xml:space="preserve"> </w:t>
      </w:r>
      <w:r w:rsidRPr="00B63D7D">
        <w:rPr>
          <w:w w:val="105"/>
          <w:sz w:val="24"/>
          <w:szCs w:val="24"/>
        </w:rPr>
        <w:t>pow(base,</w:t>
      </w:r>
      <w:r w:rsidRPr="00B63D7D">
        <w:rPr>
          <w:spacing w:val="-28"/>
          <w:w w:val="105"/>
          <w:sz w:val="24"/>
          <w:szCs w:val="24"/>
        </w:rPr>
        <w:t xml:space="preserve"> </w:t>
      </w:r>
      <w:r w:rsidRPr="00B63D7D">
        <w:rPr>
          <w:w w:val="105"/>
          <w:sz w:val="24"/>
          <w:szCs w:val="24"/>
        </w:rPr>
        <w:t>expo);</w:t>
      </w:r>
    </w:p>
    <w:p w14:paraId="67B8FDC8" w14:textId="77777777" w:rsidR="00B63D7D" w:rsidRPr="00B63D7D" w:rsidRDefault="00B63D7D" w:rsidP="00B63D7D">
      <w:pPr>
        <w:pStyle w:val="BodyText"/>
        <w:spacing w:before="2" w:line="280" w:lineRule="auto"/>
        <w:ind w:left="1130" w:right="2981"/>
        <w:rPr>
          <w:sz w:val="24"/>
          <w:szCs w:val="24"/>
        </w:rPr>
      </w:pPr>
      <w:r w:rsidRPr="00B63D7D">
        <w:rPr>
          <w:w w:val="110"/>
          <w:sz w:val="24"/>
          <w:szCs w:val="24"/>
        </w:rPr>
        <w:t>printf("%.2lf</w:t>
      </w:r>
      <w:r w:rsidRPr="00B63D7D">
        <w:rPr>
          <w:spacing w:val="-40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^</w:t>
      </w:r>
      <w:r w:rsidRPr="00B63D7D">
        <w:rPr>
          <w:spacing w:val="-38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%d</w:t>
      </w:r>
      <w:r w:rsidRPr="00B63D7D">
        <w:rPr>
          <w:spacing w:val="-39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=</w:t>
      </w:r>
      <w:r w:rsidRPr="00B63D7D">
        <w:rPr>
          <w:spacing w:val="-39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%f",</w:t>
      </w:r>
      <w:r w:rsidRPr="00B63D7D">
        <w:rPr>
          <w:spacing w:val="-40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base,</w:t>
      </w:r>
      <w:r w:rsidRPr="00B63D7D">
        <w:rPr>
          <w:spacing w:val="-39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expo,</w:t>
      </w:r>
      <w:r w:rsidRPr="00B63D7D">
        <w:rPr>
          <w:spacing w:val="-40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power); return</w:t>
      </w:r>
      <w:r w:rsidRPr="00B63D7D">
        <w:rPr>
          <w:spacing w:val="-25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0;</w:t>
      </w:r>
    </w:p>
    <w:p w14:paraId="3EECCF80" w14:textId="77777777" w:rsidR="00B63D7D" w:rsidRPr="00B63D7D" w:rsidRDefault="00B63D7D" w:rsidP="00B63D7D">
      <w:pPr>
        <w:pStyle w:val="BodyText"/>
        <w:spacing w:line="323" w:lineRule="exact"/>
        <w:ind w:left="852"/>
        <w:rPr>
          <w:sz w:val="24"/>
          <w:szCs w:val="24"/>
        </w:rPr>
      </w:pPr>
      <w:r w:rsidRPr="00B63D7D">
        <w:rPr>
          <w:w w:val="88"/>
          <w:sz w:val="24"/>
          <w:szCs w:val="24"/>
        </w:rPr>
        <w:t>}</w:t>
      </w:r>
    </w:p>
    <w:p w14:paraId="1DE14648" w14:textId="77777777" w:rsidR="00B63D7D" w:rsidRPr="00B63D7D" w:rsidRDefault="00B63D7D" w:rsidP="00B63D7D">
      <w:pPr>
        <w:pStyle w:val="BodyText"/>
        <w:spacing w:before="52"/>
        <w:ind w:left="852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double pow(double base, int expo)</w:t>
      </w:r>
    </w:p>
    <w:p w14:paraId="6651F765" w14:textId="77777777" w:rsidR="00B63D7D" w:rsidRPr="00B63D7D" w:rsidRDefault="00B63D7D" w:rsidP="00B63D7D">
      <w:pPr>
        <w:pStyle w:val="BodyText"/>
        <w:spacing w:before="54"/>
        <w:ind w:left="852"/>
        <w:rPr>
          <w:sz w:val="24"/>
          <w:szCs w:val="24"/>
        </w:rPr>
      </w:pPr>
      <w:r w:rsidRPr="00B63D7D">
        <w:rPr>
          <w:w w:val="88"/>
          <w:sz w:val="24"/>
          <w:szCs w:val="24"/>
        </w:rPr>
        <w:t>{</w:t>
      </w:r>
    </w:p>
    <w:p w14:paraId="718CC337" w14:textId="77777777" w:rsidR="00B63D7D" w:rsidRPr="00B63D7D" w:rsidRDefault="00B63D7D" w:rsidP="00B63D7D">
      <w:pPr>
        <w:pStyle w:val="BodyText"/>
        <w:spacing w:before="51"/>
        <w:ind w:right="6563"/>
        <w:jc w:val="center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if(expo == 0)</w:t>
      </w:r>
    </w:p>
    <w:p w14:paraId="402A19E7" w14:textId="77777777" w:rsidR="00B63D7D" w:rsidRPr="00B63D7D" w:rsidRDefault="00B63D7D" w:rsidP="00B63D7D">
      <w:pPr>
        <w:pStyle w:val="BodyText"/>
        <w:spacing w:before="54"/>
        <w:ind w:right="6533"/>
        <w:jc w:val="center"/>
        <w:rPr>
          <w:sz w:val="24"/>
          <w:szCs w:val="24"/>
        </w:rPr>
      </w:pPr>
      <w:r w:rsidRPr="00B63D7D">
        <w:rPr>
          <w:sz w:val="24"/>
          <w:szCs w:val="24"/>
        </w:rPr>
        <w:t>return 1;</w:t>
      </w:r>
    </w:p>
    <w:p w14:paraId="2A3095C0" w14:textId="77777777" w:rsidR="00B63D7D" w:rsidRPr="00B63D7D" w:rsidRDefault="00B63D7D" w:rsidP="00B63D7D">
      <w:pPr>
        <w:pStyle w:val="BodyText"/>
        <w:spacing w:before="52"/>
        <w:ind w:right="6116"/>
        <w:jc w:val="center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else if(expo &gt;</w:t>
      </w:r>
      <w:r w:rsidRPr="00B63D7D">
        <w:rPr>
          <w:spacing w:val="-64"/>
          <w:w w:val="105"/>
          <w:sz w:val="24"/>
          <w:szCs w:val="24"/>
        </w:rPr>
        <w:t xml:space="preserve"> </w:t>
      </w:r>
      <w:r w:rsidRPr="00B63D7D">
        <w:rPr>
          <w:w w:val="105"/>
          <w:sz w:val="24"/>
          <w:szCs w:val="24"/>
        </w:rPr>
        <w:t>0)</w:t>
      </w:r>
    </w:p>
    <w:p w14:paraId="24EDB0A2" w14:textId="77777777" w:rsidR="00B63D7D" w:rsidRPr="00B63D7D" w:rsidRDefault="00B63D7D" w:rsidP="00B63D7D">
      <w:pPr>
        <w:pStyle w:val="BodyText"/>
        <w:spacing w:before="55" w:line="278" w:lineRule="auto"/>
        <w:ind w:left="1130" w:right="4537" w:firstLine="280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return</w:t>
      </w:r>
      <w:r w:rsidRPr="00B63D7D">
        <w:rPr>
          <w:spacing w:val="-28"/>
          <w:w w:val="105"/>
          <w:sz w:val="24"/>
          <w:szCs w:val="24"/>
        </w:rPr>
        <w:t xml:space="preserve"> </w:t>
      </w:r>
      <w:r w:rsidRPr="00B63D7D">
        <w:rPr>
          <w:w w:val="105"/>
          <w:sz w:val="24"/>
          <w:szCs w:val="24"/>
        </w:rPr>
        <w:t>base</w:t>
      </w:r>
      <w:r w:rsidRPr="00B63D7D">
        <w:rPr>
          <w:spacing w:val="-27"/>
          <w:w w:val="105"/>
          <w:sz w:val="24"/>
          <w:szCs w:val="24"/>
        </w:rPr>
        <w:t xml:space="preserve"> </w:t>
      </w:r>
      <w:r w:rsidRPr="00B63D7D">
        <w:rPr>
          <w:w w:val="105"/>
          <w:sz w:val="24"/>
          <w:szCs w:val="24"/>
        </w:rPr>
        <w:t>*</w:t>
      </w:r>
      <w:r w:rsidRPr="00B63D7D">
        <w:rPr>
          <w:spacing w:val="-26"/>
          <w:w w:val="105"/>
          <w:sz w:val="24"/>
          <w:szCs w:val="24"/>
        </w:rPr>
        <w:t xml:space="preserve"> </w:t>
      </w:r>
      <w:r w:rsidRPr="00B63D7D">
        <w:rPr>
          <w:w w:val="105"/>
          <w:sz w:val="24"/>
          <w:szCs w:val="24"/>
        </w:rPr>
        <w:t>pow(base,</w:t>
      </w:r>
      <w:r w:rsidRPr="00B63D7D">
        <w:rPr>
          <w:spacing w:val="-28"/>
          <w:w w:val="105"/>
          <w:sz w:val="24"/>
          <w:szCs w:val="24"/>
        </w:rPr>
        <w:t xml:space="preserve"> </w:t>
      </w:r>
      <w:r w:rsidRPr="00B63D7D">
        <w:rPr>
          <w:w w:val="105"/>
          <w:sz w:val="24"/>
          <w:szCs w:val="24"/>
        </w:rPr>
        <w:t>expo</w:t>
      </w:r>
      <w:r w:rsidRPr="00B63D7D">
        <w:rPr>
          <w:spacing w:val="-26"/>
          <w:w w:val="105"/>
          <w:sz w:val="24"/>
          <w:szCs w:val="24"/>
        </w:rPr>
        <w:t xml:space="preserve"> </w:t>
      </w:r>
      <w:r w:rsidRPr="00B63D7D">
        <w:rPr>
          <w:w w:val="105"/>
          <w:sz w:val="24"/>
          <w:szCs w:val="24"/>
        </w:rPr>
        <w:t>-</w:t>
      </w:r>
      <w:r w:rsidRPr="00B63D7D">
        <w:rPr>
          <w:spacing w:val="-30"/>
          <w:w w:val="105"/>
          <w:sz w:val="24"/>
          <w:szCs w:val="24"/>
        </w:rPr>
        <w:t xml:space="preserve"> </w:t>
      </w:r>
      <w:r w:rsidRPr="00B63D7D">
        <w:rPr>
          <w:w w:val="105"/>
          <w:sz w:val="24"/>
          <w:szCs w:val="24"/>
        </w:rPr>
        <w:t>1); else</w:t>
      </w:r>
    </w:p>
    <w:p w14:paraId="4D9DEE13" w14:textId="77777777" w:rsidR="00B63D7D" w:rsidRPr="00B63D7D" w:rsidRDefault="00B63D7D" w:rsidP="00B63D7D">
      <w:pPr>
        <w:pStyle w:val="BodyText"/>
        <w:spacing w:before="2"/>
        <w:ind w:left="1411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return 1 / pow(base, -expo);</w:t>
      </w:r>
    </w:p>
    <w:p w14:paraId="3EC323B9" w14:textId="77777777" w:rsidR="00B63D7D" w:rsidRPr="00B63D7D" w:rsidRDefault="00B63D7D" w:rsidP="00B63D7D">
      <w:pPr>
        <w:pStyle w:val="BodyText"/>
        <w:spacing w:before="51"/>
        <w:ind w:left="852"/>
        <w:rPr>
          <w:sz w:val="24"/>
          <w:szCs w:val="24"/>
        </w:rPr>
      </w:pPr>
      <w:r w:rsidRPr="00B63D7D">
        <w:rPr>
          <w:w w:val="88"/>
          <w:sz w:val="24"/>
          <w:szCs w:val="24"/>
        </w:rPr>
        <w:t>}</w:t>
      </w:r>
    </w:p>
    <w:p w14:paraId="5F3E3B5C" w14:textId="77777777" w:rsidR="00B63D7D" w:rsidRPr="00B63D7D" w:rsidRDefault="00B63D7D" w:rsidP="00B63D7D">
      <w:pPr>
        <w:rPr>
          <w:sz w:val="24"/>
          <w:szCs w:val="24"/>
        </w:rPr>
        <w:sectPr w:rsidR="00B63D7D" w:rsidRPr="00B63D7D">
          <w:pgSz w:w="12240" w:h="15840"/>
          <w:pgMar w:top="980" w:right="680" w:bottom="1040" w:left="1020" w:header="0" w:footer="76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1781960" w14:textId="715F0F71" w:rsidR="00B63D7D" w:rsidRPr="00B63D7D" w:rsidRDefault="00B63D7D" w:rsidP="00B63D7D">
      <w:pPr>
        <w:pStyle w:val="BodyText"/>
        <w:spacing w:line="88" w:lineRule="exact"/>
        <w:ind w:left="117"/>
        <w:rPr>
          <w:b w:val="0"/>
          <w:sz w:val="24"/>
          <w:szCs w:val="24"/>
        </w:rPr>
      </w:pPr>
      <w:r w:rsidRPr="00B63D7D">
        <w:rPr>
          <w:b w:val="0"/>
          <w:noProof/>
          <w:position w:val="-1"/>
          <w:sz w:val="24"/>
          <w:szCs w:val="24"/>
        </w:rPr>
        <w:lastRenderedPageBreak/>
        <mc:AlternateContent>
          <mc:Choice Requires="wpg">
            <w:drawing>
              <wp:inline distT="0" distB="0" distL="0" distR="0" wp14:anchorId="69973207" wp14:editId="64000F7D">
                <wp:extent cx="6355080" cy="56515"/>
                <wp:effectExtent l="0" t="0" r="0" b="3810"/>
                <wp:docPr id="120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5080" cy="56515"/>
                          <a:chOff x="0" y="0"/>
                          <a:chExt cx="10008" cy="89"/>
                        </a:xfrm>
                      </wpg:grpSpPr>
                      <wps:wsp>
                        <wps:cNvPr id="122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08" cy="89"/>
                          </a:xfrm>
                          <a:prstGeom prst="rect">
                            <a:avLst/>
                          </a:prstGeom>
                          <a:solidFill>
                            <a:srgbClr val="A18E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73440E" id="Group 120" o:spid="_x0000_s1026" style="width:500.4pt;height:4.45pt;mso-position-horizontal-relative:char;mso-position-vertical-relative:line" coordsize="1000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k5HWQIAADAFAAAOAAAAZHJzL2Uyb0RvYy54bWykVMlu2zAQvRfoPxC8N5Jc23WEyIHhLCiQ&#10;tkHTfgBNUQsqcdghbTn9+gxJ2XET9JJeCJKzcN57M7y43Pcd2ym0LeiCZ2cpZ0pLKFtdF/znj5sP&#10;C86sE7oUHWhV8Edl+eXy/buLweRqAg10pUJGSbTNB1PwxjmTJ4mVjeqFPQOjNBkrwF44OmKdlCgG&#10;yt53ySRN58kAWBoEqayl26to5MuQv6qUdN+qyirHuoJTbS6sGNaNX5PlhchrFKZp5ViGeEMVvWg1&#10;PXpMdSWcYFtsX6XqW4lgoXJnEvoEqqqVKmAgNFn6As0twtYELHU+1OZIE1H7gqc3p5Vfd/fI2pK0&#10;mxA/WvQkUniX+QuiZzB1Tl63aB7MPUaMtL0D+cuSOXlp9+c6OrPN8AVKSii2DgI9+wp7n4KAs31Q&#10;4fGogto7July/nE2SxdUjCTbbD7LZlEl2ZCUr6Jkcz3GZWmaUrf5qMW5D0lEHt8LNY41eUDUavaZ&#10;Tft/bD40wqggkvU8HdmcHNj8Tk0odN0pNs8iocHxwKaNVDIN64bc1AoRhkaJkuoK/lT9SYA/WBLi&#10;bdz+myORG7TuVkHP/KbgSGUHzcTuzrpI58HFS2iha8ubtuvCAevNukO2EzRnq2xxPV+NCvzl1mnv&#10;rMGHxYz+JgD0mKI2GygfCR9CHFb6XGjTAP7hbKBBLbj9vRWoOOs+a+LoPJtO/WSHw3T2ybcxnlo2&#10;pxahJaUquOMsbtcu/gZbg23d0EtZAK1hRT1btQG45zxWNRZL7TN2Po1laLTxC/Fzf3oOXs8f3fIJ&#10;AAD//wMAUEsDBBQABgAIAAAAIQCwR4IU2wAAAAQBAAAPAAAAZHJzL2Rvd25yZXYueG1sTI9Ba8JA&#10;EIXvhf6HZQq91d1YWmyajYjYnqRQFUpvY3ZMgtnZkF2T+O+79qKXB8Mb3vteNh9tI3rqfO1YQzJR&#10;IIgLZ2ouNey2H08zED4gG2wck4YzeZjn93cZpsYN/E39JpQihrBPUUMVQptK6YuKLPqJa4mjd3Cd&#10;xRDPrpSmwyGG20ZOlXqVFmuODRW2tKyoOG5OVsPngMPiOVn16+Nhef7dvnz9rBPS+vFhXLyDCDSG&#10;6zNc8CM65JFp705svGg0xCHhXy+eUiru2GuYvYHMM3kLn/8BAAD//wMAUEsBAi0AFAAGAAgAAAAh&#10;ALaDOJL+AAAA4QEAABMAAAAAAAAAAAAAAAAAAAAAAFtDb250ZW50X1R5cGVzXS54bWxQSwECLQAU&#10;AAYACAAAACEAOP0h/9YAAACUAQAACwAAAAAAAAAAAAAAAAAvAQAAX3JlbHMvLnJlbHNQSwECLQAU&#10;AAYACAAAACEAxe5OR1kCAAAwBQAADgAAAAAAAAAAAAAAAAAuAgAAZHJzL2Uyb0RvYy54bWxQSwEC&#10;LQAUAAYACAAAACEAsEeCFNsAAAAEAQAADwAAAAAAAAAAAAAAAACzBAAAZHJzL2Rvd25yZXYueG1s&#10;UEsFBgAAAAAEAAQA8wAAALsFAAAAAA==&#10;">
                <v:rect id="Rectangle 61" o:spid="_x0000_s1027" style="position:absolute;width:10008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GsLwAAAANwAAAAPAAAAZHJzL2Rvd25yZXYueG1sRE9Ni8Iw&#10;EL0L+x/CCN40taAsXaOIrKC3tVvvs81s27WZ1CRq/fcbQfA2j/c5i1VvWnEl5xvLCqaTBARxaXXD&#10;lYLiezt+B+EDssbWMim4k4fV8m2wwEzbGx/omodKxBD2GSqoQ+gyKX1Zk0E/sR1x5H6tMxgidJXU&#10;Dm8x3LQyTZK5NNhwbKixo01N5Sm/GAWXzd7NZj/n/j4v8q/tny7kkT+VGg379QeIQH14iZ/unY7z&#10;0xQez8QL5PIfAAD//wMAUEsBAi0AFAAGAAgAAAAhANvh9svuAAAAhQEAABMAAAAAAAAAAAAAAAAA&#10;AAAAAFtDb250ZW50X1R5cGVzXS54bWxQSwECLQAUAAYACAAAACEAWvQsW78AAAAVAQAACwAAAAAA&#10;AAAAAAAAAAAfAQAAX3JlbHMvLnJlbHNQSwECLQAUAAYACAAAACEAclRrC8AAAADcAAAADwAAAAAA&#10;AAAAAAAAAAAHAgAAZHJzL2Rvd25yZXYueG1sUEsFBgAAAAADAAMAtwAAAPQCAAAAAA==&#10;" fillcolor="#a18e6a" stroked="f"/>
                <w10:anchorlock/>
              </v:group>
            </w:pict>
          </mc:Fallback>
        </mc:AlternateContent>
      </w:r>
    </w:p>
    <w:p w14:paraId="277279BA" w14:textId="77777777" w:rsidR="00B63D7D" w:rsidRPr="00B63D7D" w:rsidRDefault="00B63D7D" w:rsidP="00B63D7D">
      <w:pPr>
        <w:pStyle w:val="BodyText"/>
        <w:spacing w:before="1"/>
        <w:rPr>
          <w:sz w:val="24"/>
          <w:szCs w:val="24"/>
        </w:rPr>
      </w:pPr>
    </w:p>
    <w:p w14:paraId="6DB4A62A" w14:textId="77777777" w:rsidR="00B63D7D" w:rsidRPr="00B63D7D" w:rsidRDefault="00B63D7D" w:rsidP="00B63D7D">
      <w:pPr>
        <w:pStyle w:val="Heading2"/>
        <w:rPr>
          <w:sz w:val="24"/>
          <w:szCs w:val="24"/>
        </w:rPr>
      </w:pPr>
      <w:r w:rsidRPr="00B63D7D">
        <w:rPr>
          <w:sz w:val="24"/>
          <w:szCs w:val="24"/>
        </w:rPr>
        <w:t>OUTPUT:</w:t>
      </w:r>
    </w:p>
    <w:p w14:paraId="4657920B" w14:textId="77777777" w:rsidR="00B63D7D" w:rsidRPr="00B63D7D" w:rsidRDefault="00B63D7D" w:rsidP="00B63D7D">
      <w:pPr>
        <w:pStyle w:val="BodyText"/>
        <w:ind w:left="132"/>
        <w:rPr>
          <w:b w:val="0"/>
          <w:sz w:val="24"/>
          <w:szCs w:val="24"/>
        </w:rPr>
      </w:pPr>
      <w:r w:rsidRPr="00B63D7D">
        <w:rPr>
          <w:b w:val="0"/>
          <w:noProof/>
          <w:sz w:val="24"/>
          <w:szCs w:val="24"/>
        </w:rPr>
        <w:drawing>
          <wp:inline distT="0" distB="0" distL="0" distR="0" wp14:anchorId="572CD390" wp14:editId="6DBD28C8">
            <wp:extent cx="5958466" cy="1244346"/>
            <wp:effectExtent l="0" t="0" r="0" b="0"/>
            <wp:docPr id="147" name="image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74.pn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8466" cy="124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A8258" w14:textId="77777777" w:rsidR="00B63D7D" w:rsidRPr="00B63D7D" w:rsidRDefault="00B63D7D" w:rsidP="00B63D7D">
      <w:pPr>
        <w:rPr>
          <w:sz w:val="24"/>
          <w:szCs w:val="24"/>
        </w:rPr>
        <w:sectPr w:rsidR="00B63D7D" w:rsidRPr="00B63D7D">
          <w:pgSz w:w="12240" w:h="15840"/>
          <w:pgMar w:top="980" w:right="680" w:bottom="1040" w:left="1020" w:header="0" w:footer="76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4B73558" w14:textId="58E89543" w:rsidR="00B63D7D" w:rsidRPr="00B63D7D" w:rsidRDefault="00B63D7D" w:rsidP="00B63D7D">
      <w:pPr>
        <w:pStyle w:val="BodyText"/>
        <w:spacing w:line="88" w:lineRule="exact"/>
        <w:ind w:left="117"/>
        <w:rPr>
          <w:b w:val="0"/>
          <w:sz w:val="24"/>
          <w:szCs w:val="24"/>
        </w:rPr>
      </w:pPr>
      <w:r w:rsidRPr="00B63D7D">
        <w:rPr>
          <w:b w:val="0"/>
          <w:noProof/>
          <w:position w:val="-1"/>
          <w:sz w:val="24"/>
          <w:szCs w:val="24"/>
        </w:rPr>
        <w:lastRenderedPageBreak/>
        <mc:AlternateContent>
          <mc:Choice Requires="wpg">
            <w:drawing>
              <wp:inline distT="0" distB="0" distL="0" distR="0" wp14:anchorId="6867328C" wp14:editId="1F1DE50B">
                <wp:extent cx="6355080" cy="56515"/>
                <wp:effectExtent l="0" t="0" r="0" b="3810"/>
                <wp:docPr id="117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5080" cy="56515"/>
                          <a:chOff x="0" y="0"/>
                          <a:chExt cx="10008" cy="89"/>
                        </a:xfrm>
                      </wpg:grpSpPr>
                      <wps:wsp>
                        <wps:cNvPr id="11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08" cy="89"/>
                          </a:xfrm>
                          <a:prstGeom prst="rect">
                            <a:avLst/>
                          </a:prstGeom>
                          <a:solidFill>
                            <a:srgbClr val="A18E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909E85" id="Group 117" o:spid="_x0000_s1026" style="width:500.4pt;height:4.45pt;mso-position-horizontal-relative:char;mso-position-vertical-relative:line" coordsize="1000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5UpWgIAADAFAAAOAAAAZHJzL2Uyb0RvYy54bWykVNtu2zAMfR+wfxD0vtrO6jQ14hRBbxjQ&#10;bcW6fYAiyxfMFjVKidN9fSnJTW/YS/ciiCJF8ZxDanm2H3q2U2g70CXPjlLOlJZQdbop+a+fV58W&#10;nFkndCV60Krk98rys9XHD8vRFGoGLfSVQkZJtC1GU/LWOVMkiZWtGoQ9AqM0OWvAQTgysUkqFCNl&#10;H/pklqbzZASsDIJU1tLpRXTyVchf10q673VtlWN9yak2F1YM68avyWopigaFaTs5lSHeUcUgOk2P&#10;HlJdCCfYFrs3qYZOIlio3ZGEIYG67qQKGAhNlr5Cc42wNQFLU4yNOdBE1L7i6d1p5bfdLbKuIu2y&#10;E860GEik8C7zB0TPaJqCoq7R3JlbjBhpewPytyV38trv7SYGs834FSpKKLYOAj37GgefgoCzfVDh&#10;/qCC2jsm6XD+Oc/TBYklyZfP8yyPKsmWpHxzS7aX070sTVPqNn9rceqvJKKI74Uap5o8IGo1+8Sm&#10;/T8271phVBDJep4ObFIpkc0f1IRCN71ieSjLv0+Bj2zaSCXTcN5SmFojwtgqUVFdWYDx4oI3LAnx&#10;Pm7/zZEoDFp3rWBgflNypLKDZmJ3Y12k8zHES2ih76qrru+Dgc3mvEe2EzRn62xxOV9PCrwI67UP&#10;1uCvxYz+hOSJmKI2G6juCR9CHFb6XGjTAv7lbKRBLbn9sxWoOOu/aOLoNDs+9pMdjOP8ZEYGPvds&#10;nnuElpSq5I6zuD138TfYGuyall7KAmgNa+rZugvAfX2xqqlYap+p82ksQ6NNX4if++d2iHr66FYP&#10;AAAA//8DAFBLAwQUAAYACAAAACEAsEeCFNsAAAAEAQAADwAAAGRycy9kb3ducmV2LnhtbEyPQWvC&#10;QBCF74X+h2UKvdXdWFpsmo2I2J6kUBVKb2N2TILZ2ZBdk/jvu/ailwfDG977XjYfbSN66nztWEMy&#10;USCIC2dqLjXsth9PMxA+IBtsHJOGM3mY5/d3GabGDfxN/SaUIoawT1FDFUKbSumLiiz6iWuJo3dw&#10;ncUQz66UpsMhhttGTpV6lRZrjg0VtrSsqDhuTlbD54DD4jlZ9evjYXn+3b58/awT0vrxYVy8gwg0&#10;huszXPAjOuSRae9ObLxoNMQh4V8vnlIq7thrmL2BzDN5C5//AQAA//8DAFBLAQItABQABgAIAAAA&#10;IQC2gziS/gAAAOEBAAATAAAAAAAAAAAAAAAAAAAAAABbQ29udGVudF9UeXBlc10ueG1sUEsBAi0A&#10;FAAGAAgAAAAhADj9If/WAAAAlAEAAAsAAAAAAAAAAAAAAAAALwEAAF9yZWxzLy5yZWxzUEsBAi0A&#10;FAAGAAgAAAAhAEWblSlaAgAAMAUAAA4AAAAAAAAAAAAAAAAALgIAAGRycy9lMm9Eb2MueG1sUEsB&#10;Ai0AFAAGAAgAAAAhALBHghTbAAAABAEAAA8AAAAAAAAAAAAAAAAAtAQAAGRycy9kb3ducmV2Lnht&#10;bFBLBQYAAAAABAAEAPMAAAC8BQAAAAA=&#10;">
                <v:rect id="Rectangle 59" o:spid="_x0000_s1027" style="position:absolute;width:10008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JZcwwAAANwAAAAPAAAAZHJzL2Rvd25yZXYueG1sRI9Bb8Iw&#10;DIXvk/YfIk/abaQggVBHQBMaEtxG6e5e47WFxilJgPLv8WHSbrbe83ufF6vBdepKIbaeDYxHGSji&#10;ytuWawPlYfM2BxUTssXOMxm4U4TV8vlpgbn1N97TtUi1khCOORpoUupzrWPVkMM48j2xaL8+OEyy&#10;hlrbgDcJd52eZNlMO2xZGhrsad1QdSouzsBlvQvT6c95uM/K4mtztKX+5k9jXl+Gj3dQiYb0b/67&#10;3lrBHwutPCMT6OUDAAD//wMAUEsBAi0AFAAGAAgAAAAhANvh9svuAAAAhQEAABMAAAAAAAAAAAAA&#10;AAAAAAAAAFtDb250ZW50X1R5cGVzXS54bWxQSwECLQAUAAYACAAAACEAWvQsW78AAAAVAQAACwAA&#10;AAAAAAAAAAAAAAAfAQAAX3JlbHMvLnJlbHNQSwECLQAUAAYACAAAACEA3dCWXMMAAADcAAAADwAA&#10;AAAAAAAAAAAAAAAHAgAAZHJzL2Rvd25yZXYueG1sUEsFBgAAAAADAAMAtwAAAPcCAAAAAA==&#10;" fillcolor="#a18e6a" stroked="f"/>
                <w10:anchorlock/>
              </v:group>
            </w:pict>
          </mc:Fallback>
        </mc:AlternateContent>
      </w:r>
    </w:p>
    <w:p w14:paraId="638666D4" w14:textId="77777777" w:rsidR="00B63D7D" w:rsidRPr="00B63D7D" w:rsidRDefault="00B63D7D" w:rsidP="00A72BEE">
      <w:pPr>
        <w:pStyle w:val="Heading2"/>
      </w:pPr>
    </w:p>
    <w:p w14:paraId="3623C881" w14:textId="6E88BCCA" w:rsidR="00B63D7D" w:rsidRPr="00A72BEE" w:rsidRDefault="00A72BEE" w:rsidP="00A72BEE">
      <w:pPr>
        <w:pStyle w:val="Heading2"/>
      </w:pPr>
      <w:r>
        <w:rPr>
          <w:w w:val="110"/>
        </w:rPr>
        <w:t>64-</w:t>
      </w:r>
      <w:r w:rsidR="00B63D7D" w:rsidRPr="00A72BEE">
        <w:rPr>
          <w:w w:val="110"/>
        </w:rPr>
        <w:t>Declare</w:t>
      </w:r>
      <w:r w:rsidR="00B63D7D" w:rsidRPr="00A72BEE">
        <w:rPr>
          <w:spacing w:val="-59"/>
          <w:w w:val="110"/>
        </w:rPr>
        <w:t xml:space="preserve"> </w:t>
      </w:r>
      <w:r w:rsidR="00B63D7D" w:rsidRPr="00A72BEE">
        <w:rPr>
          <w:w w:val="110"/>
        </w:rPr>
        <w:t>a</w:t>
      </w:r>
      <w:r w:rsidR="00B63D7D" w:rsidRPr="00A72BEE">
        <w:rPr>
          <w:spacing w:val="-59"/>
          <w:w w:val="110"/>
        </w:rPr>
        <w:t xml:space="preserve"> </w:t>
      </w:r>
      <w:r w:rsidR="00B63D7D" w:rsidRPr="00A72BEE">
        <w:rPr>
          <w:w w:val="110"/>
        </w:rPr>
        <w:t>structure</w:t>
      </w:r>
      <w:r w:rsidR="00B63D7D" w:rsidRPr="00A72BEE">
        <w:rPr>
          <w:spacing w:val="-59"/>
          <w:w w:val="110"/>
        </w:rPr>
        <w:t xml:space="preserve"> </w:t>
      </w:r>
      <w:r w:rsidR="00B63D7D" w:rsidRPr="00A72BEE">
        <w:rPr>
          <w:w w:val="110"/>
        </w:rPr>
        <w:t>name</w:t>
      </w:r>
      <w:r w:rsidR="00B63D7D" w:rsidRPr="00A72BEE">
        <w:rPr>
          <w:spacing w:val="-60"/>
          <w:w w:val="110"/>
        </w:rPr>
        <w:t xml:space="preserve"> </w:t>
      </w:r>
      <w:r w:rsidR="00B63D7D" w:rsidRPr="00A72BEE">
        <w:rPr>
          <w:w w:val="110"/>
        </w:rPr>
        <w:t>student</w:t>
      </w:r>
      <w:r w:rsidR="00B63D7D" w:rsidRPr="00A72BEE">
        <w:rPr>
          <w:spacing w:val="-58"/>
          <w:w w:val="110"/>
        </w:rPr>
        <w:t xml:space="preserve"> </w:t>
      </w:r>
      <w:r w:rsidR="00B63D7D" w:rsidRPr="00A72BEE">
        <w:rPr>
          <w:w w:val="110"/>
        </w:rPr>
        <w:t>containing members</w:t>
      </w:r>
      <w:r w:rsidR="00B63D7D" w:rsidRPr="00A72BEE">
        <w:rPr>
          <w:spacing w:val="-66"/>
          <w:w w:val="110"/>
        </w:rPr>
        <w:t xml:space="preserve"> </w:t>
      </w:r>
      <w:r w:rsidR="00B63D7D" w:rsidRPr="00A72BEE">
        <w:rPr>
          <w:w w:val="110"/>
        </w:rPr>
        <w:t>name,</w:t>
      </w:r>
      <w:r w:rsidR="00B63D7D" w:rsidRPr="00A72BEE">
        <w:rPr>
          <w:spacing w:val="-66"/>
          <w:w w:val="110"/>
        </w:rPr>
        <w:t xml:space="preserve"> </w:t>
      </w:r>
      <w:r w:rsidR="00B63D7D" w:rsidRPr="00A72BEE">
        <w:rPr>
          <w:w w:val="110"/>
        </w:rPr>
        <w:t>roll_no,</w:t>
      </w:r>
      <w:r w:rsidR="00B63D7D" w:rsidRPr="00A72BEE">
        <w:rPr>
          <w:spacing w:val="-65"/>
          <w:w w:val="110"/>
        </w:rPr>
        <w:t xml:space="preserve"> </w:t>
      </w:r>
      <w:r w:rsidR="00B63D7D" w:rsidRPr="00A72BEE">
        <w:rPr>
          <w:w w:val="110"/>
        </w:rPr>
        <w:t>marks.</w:t>
      </w:r>
      <w:r w:rsidR="00B63D7D" w:rsidRPr="00A72BEE">
        <w:rPr>
          <w:spacing w:val="-66"/>
          <w:w w:val="110"/>
        </w:rPr>
        <w:t xml:space="preserve"> </w:t>
      </w:r>
      <w:r w:rsidR="00B63D7D" w:rsidRPr="00A72BEE">
        <w:rPr>
          <w:w w:val="110"/>
        </w:rPr>
        <w:t>Create</w:t>
      </w:r>
      <w:r w:rsidR="00B63D7D" w:rsidRPr="00A72BEE">
        <w:rPr>
          <w:spacing w:val="-64"/>
          <w:w w:val="110"/>
        </w:rPr>
        <w:t xml:space="preserve"> </w:t>
      </w:r>
      <w:r w:rsidR="00B63D7D" w:rsidRPr="00A72BEE">
        <w:rPr>
          <w:w w:val="110"/>
        </w:rPr>
        <w:t>an</w:t>
      </w:r>
      <w:r w:rsidR="00B63D7D" w:rsidRPr="00A72BEE">
        <w:rPr>
          <w:spacing w:val="-65"/>
          <w:w w:val="110"/>
        </w:rPr>
        <w:t xml:space="preserve"> </w:t>
      </w:r>
      <w:r w:rsidR="00B63D7D" w:rsidRPr="00A72BEE">
        <w:rPr>
          <w:w w:val="110"/>
        </w:rPr>
        <w:t>array</w:t>
      </w:r>
      <w:r w:rsidR="00B63D7D" w:rsidRPr="00A72BEE">
        <w:rPr>
          <w:spacing w:val="-66"/>
          <w:w w:val="110"/>
        </w:rPr>
        <w:t xml:space="preserve"> </w:t>
      </w:r>
      <w:r w:rsidR="00B63D7D" w:rsidRPr="00A72BEE">
        <w:rPr>
          <w:w w:val="110"/>
        </w:rPr>
        <w:t>of 30 such students. Write a program to read and display</w:t>
      </w:r>
      <w:r w:rsidR="00B63D7D" w:rsidRPr="00A72BEE">
        <w:rPr>
          <w:spacing w:val="-35"/>
          <w:w w:val="110"/>
        </w:rPr>
        <w:t xml:space="preserve"> </w:t>
      </w:r>
      <w:r w:rsidR="00B63D7D" w:rsidRPr="00A72BEE">
        <w:rPr>
          <w:w w:val="110"/>
        </w:rPr>
        <w:t>the</w:t>
      </w:r>
      <w:r w:rsidR="00B63D7D" w:rsidRPr="00A72BEE">
        <w:rPr>
          <w:spacing w:val="-36"/>
          <w:w w:val="110"/>
        </w:rPr>
        <w:t xml:space="preserve"> </w:t>
      </w:r>
      <w:r w:rsidR="00B63D7D" w:rsidRPr="00A72BEE">
        <w:rPr>
          <w:w w:val="110"/>
        </w:rPr>
        <w:t>contents</w:t>
      </w:r>
      <w:r w:rsidR="00B63D7D" w:rsidRPr="00A72BEE">
        <w:rPr>
          <w:spacing w:val="-34"/>
          <w:w w:val="110"/>
        </w:rPr>
        <w:t xml:space="preserve"> </w:t>
      </w:r>
      <w:r w:rsidR="00B63D7D" w:rsidRPr="00A72BEE">
        <w:rPr>
          <w:w w:val="110"/>
        </w:rPr>
        <w:t>of</w:t>
      </w:r>
      <w:r w:rsidR="00B63D7D" w:rsidRPr="00A72BEE">
        <w:rPr>
          <w:spacing w:val="-37"/>
          <w:w w:val="110"/>
        </w:rPr>
        <w:t xml:space="preserve"> </w:t>
      </w:r>
      <w:r w:rsidR="00B63D7D" w:rsidRPr="00A72BEE">
        <w:rPr>
          <w:w w:val="110"/>
        </w:rPr>
        <w:t>array.</w:t>
      </w:r>
    </w:p>
    <w:p w14:paraId="2B625A18" w14:textId="77777777" w:rsidR="00A72BEE" w:rsidRDefault="00A72BEE" w:rsidP="00A72BEE">
      <w:pPr>
        <w:spacing w:before="86" w:line="278" w:lineRule="auto"/>
        <w:ind w:right="1901"/>
        <w:rPr>
          <w:b/>
          <w:w w:val="95"/>
          <w:sz w:val="24"/>
          <w:szCs w:val="24"/>
          <w:shd w:val="clear" w:color="auto" w:fill="F9F8F8"/>
        </w:rPr>
      </w:pPr>
    </w:p>
    <w:p w14:paraId="6058957A" w14:textId="1E93E91A" w:rsidR="00B63D7D" w:rsidRPr="00B63D7D" w:rsidRDefault="00B63D7D" w:rsidP="00A72BEE">
      <w:pPr>
        <w:spacing w:before="86" w:line="278" w:lineRule="auto"/>
        <w:ind w:right="1901"/>
        <w:rPr>
          <w:b/>
          <w:sz w:val="24"/>
          <w:szCs w:val="24"/>
        </w:rPr>
      </w:pPr>
      <w:r w:rsidRPr="00B63D7D">
        <w:rPr>
          <w:b/>
          <w:w w:val="90"/>
          <w:sz w:val="24"/>
          <w:szCs w:val="24"/>
          <w:shd w:val="clear" w:color="auto" w:fill="F9F8F8"/>
        </w:rPr>
        <w:t>Theory:</w:t>
      </w:r>
      <w:r w:rsidRPr="00B63D7D">
        <w:rPr>
          <w:b/>
          <w:spacing w:val="-29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In</w:t>
      </w:r>
      <w:r w:rsidRPr="00B63D7D">
        <w:rPr>
          <w:b/>
          <w:spacing w:val="-29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this</w:t>
      </w:r>
      <w:r w:rsidRPr="00B63D7D">
        <w:rPr>
          <w:b/>
          <w:spacing w:val="-28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program,</w:t>
      </w:r>
      <w:r w:rsidRPr="00B63D7D">
        <w:rPr>
          <w:b/>
          <w:spacing w:val="-27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a</w:t>
      </w:r>
      <w:r w:rsidRPr="00B63D7D">
        <w:rPr>
          <w:b/>
          <w:spacing w:val="-29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structure</w:t>
      </w:r>
      <w:r w:rsidRPr="00B63D7D">
        <w:rPr>
          <w:b/>
          <w:spacing w:val="-28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student</w:t>
      </w:r>
      <w:r w:rsidRPr="00B63D7D">
        <w:rPr>
          <w:b/>
          <w:spacing w:val="-28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is</w:t>
      </w:r>
      <w:r w:rsidRPr="00B63D7D">
        <w:rPr>
          <w:b/>
          <w:spacing w:val="-28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created.</w:t>
      </w:r>
      <w:r w:rsidRPr="00B63D7D">
        <w:rPr>
          <w:b/>
          <w:spacing w:val="-29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The</w:t>
      </w:r>
      <w:r w:rsidRPr="00B63D7D">
        <w:rPr>
          <w:b/>
          <w:spacing w:val="-28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structure</w:t>
      </w:r>
      <w:r w:rsidRPr="00B63D7D">
        <w:rPr>
          <w:b/>
          <w:spacing w:val="-29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has</w:t>
      </w:r>
      <w:r w:rsidRPr="00B63D7D">
        <w:rPr>
          <w:b/>
          <w:spacing w:val="-26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three</w:t>
      </w:r>
      <w:r w:rsidRPr="00B63D7D">
        <w:rPr>
          <w:b/>
          <w:w w:val="90"/>
          <w:sz w:val="24"/>
          <w:szCs w:val="24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members:</w:t>
      </w:r>
      <w:r w:rsidRPr="00B63D7D">
        <w:rPr>
          <w:b/>
          <w:spacing w:val="-9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name</w:t>
      </w:r>
      <w:r w:rsidRPr="00B63D7D">
        <w:rPr>
          <w:b/>
          <w:spacing w:val="-8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(string),</w:t>
      </w:r>
      <w:r w:rsidRPr="00B63D7D">
        <w:rPr>
          <w:b/>
          <w:spacing w:val="-7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roll</w:t>
      </w:r>
      <w:r w:rsidRPr="00B63D7D">
        <w:rPr>
          <w:b/>
          <w:spacing w:val="-8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no.</w:t>
      </w:r>
      <w:r w:rsidRPr="00B63D7D">
        <w:rPr>
          <w:b/>
          <w:spacing w:val="-8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(integer)</w:t>
      </w:r>
      <w:r w:rsidRPr="00B63D7D">
        <w:rPr>
          <w:b/>
          <w:spacing w:val="-8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and</w:t>
      </w:r>
      <w:r w:rsidRPr="00B63D7D">
        <w:rPr>
          <w:b/>
          <w:spacing w:val="-7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marks</w:t>
      </w:r>
      <w:r w:rsidRPr="00B63D7D">
        <w:rPr>
          <w:b/>
          <w:spacing w:val="-7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(int).</w:t>
      </w:r>
    </w:p>
    <w:p w14:paraId="416B4EB3" w14:textId="77777777" w:rsidR="00B63D7D" w:rsidRPr="00B63D7D" w:rsidRDefault="00B63D7D" w:rsidP="00B63D7D">
      <w:pPr>
        <w:spacing w:before="42" w:line="278" w:lineRule="auto"/>
        <w:ind w:left="852" w:right="756"/>
        <w:rPr>
          <w:b/>
          <w:sz w:val="24"/>
          <w:szCs w:val="24"/>
        </w:rPr>
      </w:pPr>
      <w:r w:rsidRPr="00B63D7D">
        <w:rPr>
          <w:b/>
          <w:w w:val="90"/>
          <w:sz w:val="24"/>
          <w:szCs w:val="24"/>
          <w:shd w:val="clear" w:color="auto" w:fill="F9F8F8"/>
        </w:rPr>
        <w:t>Then,</w:t>
      </w:r>
      <w:r w:rsidRPr="00B63D7D">
        <w:rPr>
          <w:b/>
          <w:spacing w:val="-17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a</w:t>
      </w:r>
      <w:r w:rsidRPr="00B63D7D">
        <w:rPr>
          <w:b/>
          <w:spacing w:val="-17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structure</w:t>
      </w:r>
      <w:r w:rsidRPr="00B63D7D">
        <w:rPr>
          <w:b/>
          <w:spacing w:val="-16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variable</w:t>
      </w:r>
      <w:r w:rsidRPr="00B63D7D">
        <w:rPr>
          <w:b/>
          <w:spacing w:val="-16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a</w:t>
      </w:r>
      <w:r w:rsidRPr="00B63D7D">
        <w:rPr>
          <w:b/>
          <w:spacing w:val="-16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of</w:t>
      </w:r>
      <w:r w:rsidRPr="00B63D7D">
        <w:rPr>
          <w:b/>
          <w:spacing w:val="-17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size</w:t>
      </w:r>
      <w:r w:rsidRPr="00B63D7D">
        <w:rPr>
          <w:b/>
          <w:spacing w:val="-16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30</w:t>
      </w:r>
      <w:r w:rsidRPr="00B63D7D">
        <w:rPr>
          <w:b/>
          <w:spacing w:val="-15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is</w:t>
      </w:r>
      <w:r w:rsidRPr="00B63D7D">
        <w:rPr>
          <w:b/>
          <w:spacing w:val="-16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created</w:t>
      </w:r>
      <w:r w:rsidRPr="00B63D7D">
        <w:rPr>
          <w:b/>
          <w:spacing w:val="-16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to</w:t>
      </w:r>
      <w:r w:rsidRPr="00B63D7D">
        <w:rPr>
          <w:b/>
          <w:spacing w:val="-16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store</w:t>
      </w:r>
      <w:r w:rsidRPr="00B63D7D">
        <w:rPr>
          <w:b/>
          <w:spacing w:val="-16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information</w:t>
      </w:r>
      <w:r w:rsidRPr="00B63D7D">
        <w:rPr>
          <w:b/>
          <w:spacing w:val="-17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and</w:t>
      </w:r>
      <w:r w:rsidRPr="00B63D7D">
        <w:rPr>
          <w:b/>
          <w:spacing w:val="-15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display</w:t>
      </w:r>
      <w:r w:rsidRPr="00B63D7D">
        <w:rPr>
          <w:b/>
          <w:spacing w:val="-16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it</w:t>
      </w:r>
      <w:r w:rsidRPr="00B63D7D">
        <w:rPr>
          <w:b/>
          <w:spacing w:val="-17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on</w:t>
      </w:r>
      <w:r w:rsidRPr="00B63D7D">
        <w:rPr>
          <w:b/>
          <w:spacing w:val="-16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the</w:t>
      </w:r>
      <w:r w:rsidRPr="00B63D7D">
        <w:rPr>
          <w:b/>
          <w:w w:val="90"/>
          <w:sz w:val="24"/>
          <w:szCs w:val="24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screen.</w:t>
      </w:r>
    </w:p>
    <w:p w14:paraId="4CB6F9A6" w14:textId="77777777" w:rsidR="00B63D7D" w:rsidRPr="00B63D7D" w:rsidRDefault="00B63D7D" w:rsidP="00B63D7D">
      <w:pPr>
        <w:pStyle w:val="Heading2"/>
        <w:spacing w:before="7"/>
        <w:rPr>
          <w:sz w:val="24"/>
          <w:szCs w:val="24"/>
        </w:rPr>
      </w:pPr>
      <w:r w:rsidRPr="00B63D7D">
        <w:rPr>
          <w:w w:val="115"/>
          <w:sz w:val="24"/>
          <w:szCs w:val="24"/>
        </w:rPr>
        <w:t>CODE:</w:t>
      </w:r>
    </w:p>
    <w:p w14:paraId="2294403B" w14:textId="77777777" w:rsidR="00B63D7D" w:rsidRPr="00B63D7D" w:rsidRDefault="00B63D7D" w:rsidP="00B63D7D">
      <w:pPr>
        <w:pStyle w:val="BodyText"/>
        <w:spacing w:before="243" w:line="278" w:lineRule="auto"/>
        <w:ind w:left="852" w:right="6647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#include&lt;stdio.h&gt; struct student{</w:t>
      </w:r>
    </w:p>
    <w:p w14:paraId="2C70D2A1" w14:textId="77777777" w:rsidR="00B63D7D" w:rsidRPr="00B63D7D" w:rsidRDefault="00B63D7D" w:rsidP="00B63D7D">
      <w:pPr>
        <w:pStyle w:val="BodyText"/>
        <w:spacing w:before="2" w:line="278" w:lineRule="auto"/>
        <w:ind w:left="1130" w:right="6928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char name[20]; int roll_no;</w:t>
      </w:r>
    </w:p>
    <w:p w14:paraId="7F4D30FE" w14:textId="77777777" w:rsidR="00B63D7D" w:rsidRPr="00B63D7D" w:rsidRDefault="00B63D7D" w:rsidP="00B63D7D">
      <w:pPr>
        <w:pStyle w:val="BodyText"/>
        <w:spacing w:before="1"/>
        <w:ind w:left="1130"/>
        <w:rPr>
          <w:sz w:val="24"/>
          <w:szCs w:val="24"/>
        </w:rPr>
      </w:pPr>
      <w:r w:rsidRPr="00B63D7D">
        <w:rPr>
          <w:w w:val="110"/>
          <w:sz w:val="24"/>
          <w:szCs w:val="24"/>
        </w:rPr>
        <w:t>int marks;</w:t>
      </w:r>
    </w:p>
    <w:p w14:paraId="4F5D7D8E" w14:textId="77777777" w:rsidR="00B63D7D" w:rsidRPr="00B63D7D" w:rsidRDefault="00B63D7D" w:rsidP="00B63D7D">
      <w:pPr>
        <w:pStyle w:val="BodyText"/>
        <w:spacing w:before="52"/>
        <w:ind w:left="852"/>
        <w:rPr>
          <w:sz w:val="24"/>
          <w:szCs w:val="24"/>
        </w:rPr>
      </w:pPr>
      <w:r w:rsidRPr="00B63D7D">
        <w:rPr>
          <w:sz w:val="24"/>
          <w:szCs w:val="24"/>
        </w:rPr>
        <w:t>};</w:t>
      </w:r>
    </w:p>
    <w:p w14:paraId="50A67F09" w14:textId="77777777" w:rsidR="00B63D7D" w:rsidRPr="00B63D7D" w:rsidRDefault="00B63D7D" w:rsidP="00B63D7D">
      <w:pPr>
        <w:pStyle w:val="BodyText"/>
        <w:spacing w:before="54"/>
        <w:ind w:left="852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int main()</w:t>
      </w:r>
    </w:p>
    <w:p w14:paraId="1E645CEE" w14:textId="77777777" w:rsidR="00B63D7D" w:rsidRPr="00B63D7D" w:rsidRDefault="00B63D7D" w:rsidP="00B63D7D">
      <w:pPr>
        <w:pStyle w:val="BodyText"/>
        <w:spacing w:before="55"/>
        <w:ind w:left="852"/>
        <w:rPr>
          <w:sz w:val="24"/>
          <w:szCs w:val="24"/>
        </w:rPr>
      </w:pPr>
      <w:r w:rsidRPr="00B63D7D">
        <w:rPr>
          <w:w w:val="88"/>
          <w:sz w:val="24"/>
          <w:szCs w:val="24"/>
        </w:rPr>
        <w:t>{</w:t>
      </w:r>
    </w:p>
    <w:p w14:paraId="0B4DD614" w14:textId="77777777" w:rsidR="00B63D7D" w:rsidRPr="00B63D7D" w:rsidRDefault="00B63D7D" w:rsidP="00B63D7D">
      <w:pPr>
        <w:pStyle w:val="BodyText"/>
        <w:spacing w:before="51" w:line="280" w:lineRule="auto"/>
        <w:ind w:left="1130" w:right="6635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struct</w:t>
      </w:r>
      <w:r w:rsidRPr="00B63D7D">
        <w:rPr>
          <w:spacing w:val="-50"/>
          <w:w w:val="105"/>
          <w:sz w:val="24"/>
          <w:szCs w:val="24"/>
        </w:rPr>
        <w:t xml:space="preserve"> </w:t>
      </w:r>
      <w:r w:rsidRPr="00B63D7D">
        <w:rPr>
          <w:w w:val="105"/>
          <w:sz w:val="24"/>
          <w:szCs w:val="24"/>
        </w:rPr>
        <w:t>student</w:t>
      </w:r>
      <w:r w:rsidRPr="00B63D7D">
        <w:rPr>
          <w:spacing w:val="-50"/>
          <w:w w:val="105"/>
          <w:sz w:val="24"/>
          <w:szCs w:val="24"/>
        </w:rPr>
        <w:t xml:space="preserve"> </w:t>
      </w:r>
      <w:r w:rsidRPr="00B63D7D">
        <w:rPr>
          <w:spacing w:val="-4"/>
          <w:w w:val="105"/>
          <w:sz w:val="24"/>
          <w:szCs w:val="24"/>
        </w:rPr>
        <w:t xml:space="preserve">a[30]; </w:t>
      </w:r>
      <w:r w:rsidRPr="00B63D7D">
        <w:rPr>
          <w:w w:val="105"/>
          <w:sz w:val="24"/>
          <w:szCs w:val="24"/>
        </w:rPr>
        <w:t>for(int</w:t>
      </w:r>
      <w:r w:rsidRPr="00B63D7D">
        <w:rPr>
          <w:spacing w:val="-37"/>
          <w:w w:val="105"/>
          <w:sz w:val="24"/>
          <w:szCs w:val="24"/>
        </w:rPr>
        <w:t xml:space="preserve"> </w:t>
      </w:r>
      <w:r w:rsidRPr="00B63D7D">
        <w:rPr>
          <w:w w:val="105"/>
          <w:sz w:val="24"/>
          <w:szCs w:val="24"/>
        </w:rPr>
        <w:t>i=0;i&lt;30;i++)</w:t>
      </w:r>
    </w:p>
    <w:p w14:paraId="441A78E9" w14:textId="77777777" w:rsidR="00B63D7D" w:rsidRPr="00B63D7D" w:rsidRDefault="00B63D7D" w:rsidP="00B63D7D">
      <w:pPr>
        <w:pStyle w:val="BodyText"/>
        <w:spacing w:line="320" w:lineRule="exact"/>
        <w:ind w:left="1130"/>
        <w:rPr>
          <w:sz w:val="24"/>
          <w:szCs w:val="24"/>
        </w:rPr>
      </w:pPr>
      <w:r w:rsidRPr="00B63D7D">
        <w:rPr>
          <w:w w:val="88"/>
          <w:sz w:val="24"/>
          <w:szCs w:val="24"/>
        </w:rPr>
        <w:t>{</w:t>
      </w:r>
    </w:p>
    <w:p w14:paraId="469D4C99" w14:textId="77777777" w:rsidR="00B63D7D" w:rsidRPr="00B63D7D" w:rsidRDefault="00B63D7D" w:rsidP="00B63D7D">
      <w:pPr>
        <w:pStyle w:val="BodyText"/>
        <w:spacing w:before="54" w:line="278" w:lineRule="auto"/>
        <w:ind w:left="1409" w:right="3992"/>
        <w:rPr>
          <w:sz w:val="24"/>
          <w:szCs w:val="24"/>
        </w:rPr>
      </w:pPr>
      <w:r w:rsidRPr="00B63D7D">
        <w:rPr>
          <w:w w:val="110"/>
          <w:sz w:val="24"/>
          <w:szCs w:val="24"/>
        </w:rPr>
        <w:t>printf("\nEnter</w:t>
      </w:r>
      <w:r w:rsidRPr="00B63D7D">
        <w:rPr>
          <w:spacing w:val="-46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name</w:t>
      </w:r>
      <w:r w:rsidRPr="00B63D7D">
        <w:rPr>
          <w:spacing w:val="-44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of</w:t>
      </w:r>
      <w:r w:rsidRPr="00B63D7D">
        <w:rPr>
          <w:spacing w:val="-45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student</w:t>
      </w:r>
      <w:r w:rsidRPr="00B63D7D">
        <w:rPr>
          <w:spacing w:val="-45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:</w:t>
      </w:r>
      <w:r w:rsidRPr="00B63D7D">
        <w:rPr>
          <w:spacing w:val="-45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"); scanf("%s",a[i].name); printf("\nEnter</w:t>
      </w:r>
      <w:r w:rsidRPr="00B63D7D">
        <w:rPr>
          <w:spacing w:val="-67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roll_no</w:t>
      </w:r>
      <w:r w:rsidRPr="00B63D7D">
        <w:rPr>
          <w:spacing w:val="-66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of</w:t>
      </w:r>
      <w:r w:rsidRPr="00B63D7D">
        <w:rPr>
          <w:spacing w:val="-66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student</w:t>
      </w:r>
      <w:r w:rsidRPr="00B63D7D">
        <w:rPr>
          <w:spacing w:val="-67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:</w:t>
      </w:r>
      <w:r w:rsidRPr="00B63D7D">
        <w:rPr>
          <w:spacing w:val="-66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"); scanf("%d",&amp;a[i].roll_no); printf("\nEnter</w:t>
      </w:r>
      <w:r w:rsidRPr="00B63D7D">
        <w:rPr>
          <w:spacing w:val="-45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marks</w:t>
      </w:r>
      <w:r w:rsidRPr="00B63D7D">
        <w:rPr>
          <w:spacing w:val="-44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of</w:t>
      </w:r>
      <w:r w:rsidRPr="00B63D7D">
        <w:rPr>
          <w:spacing w:val="-45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student</w:t>
      </w:r>
      <w:r w:rsidRPr="00B63D7D">
        <w:rPr>
          <w:spacing w:val="-44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:</w:t>
      </w:r>
      <w:r w:rsidRPr="00B63D7D">
        <w:rPr>
          <w:spacing w:val="-44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"); scanf("%d",&amp;a[i].marks);</w:t>
      </w:r>
    </w:p>
    <w:p w14:paraId="1B906E23" w14:textId="77777777" w:rsidR="00B63D7D" w:rsidRPr="00B63D7D" w:rsidRDefault="00B63D7D" w:rsidP="00B63D7D">
      <w:pPr>
        <w:pStyle w:val="BodyText"/>
        <w:spacing w:before="6"/>
        <w:ind w:left="1130"/>
        <w:rPr>
          <w:sz w:val="24"/>
          <w:szCs w:val="24"/>
        </w:rPr>
      </w:pPr>
      <w:r w:rsidRPr="00B63D7D">
        <w:rPr>
          <w:w w:val="88"/>
          <w:sz w:val="24"/>
          <w:szCs w:val="24"/>
        </w:rPr>
        <w:t>}</w:t>
      </w:r>
    </w:p>
    <w:p w14:paraId="0EDE056A" w14:textId="77777777" w:rsidR="00B63D7D" w:rsidRPr="00B63D7D" w:rsidRDefault="00B63D7D" w:rsidP="00B63D7D">
      <w:pPr>
        <w:pStyle w:val="BodyText"/>
        <w:spacing w:before="54"/>
        <w:ind w:left="1130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for(int i=0;i&lt;30;i++)</w:t>
      </w:r>
    </w:p>
    <w:p w14:paraId="76827F08" w14:textId="77777777" w:rsidR="00B63D7D" w:rsidRPr="00B63D7D" w:rsidRDefault="00B63D7D" w:rsidP="00B63D7D">
      <w:pPr>
        <w:pStyle w:val="BodyText"/>
        <w:spacing w:before="52"/>
        <w:ind w:left="1130"/>
        <w:rPr>
          <w:sz w:val="24"/>
          <w:szCs w:val="24"/>
        </w:rPr>
      </w:pPr>
      <w:r w:rsidRPr="00B63D7D">
        <w:rPr>
          <w:w w:val="88"/>
          <w:sz w:val="24"/>
          <w:szCs w:val="24"/>
        </w:rPr>
        <w:t>{</w:t>
      </w:r>
    </w:p>
    <w:p w14:paraId="075059B5" w14:textId="77777777" w:rsidR="00B63D7D" w:rsidRPr="00B63D7D" w:rsidRDefault="00B63D7D" w:rsidP="00B63D7D">
      <w:pPr>
        <w:pStyle w:val="BodyText"/>
        <w:spacing w:before="54"/>
        <w:ind w:left="1261" w:right="1253"/>
        <w:jc w:val="center"/>
        <w:rPr>
          <w:sz w:val="24"/>
          <w:szCs w:val="24"/>
        </w:rPr>
      </w:pPr>
      <w:r w:rsidRPr="00B63D7D">
        <w:rPr>
          <w:w w:val="110"/>
          <w:sz w:val="24"/>
          <w:szCs w:val="24"/>
        </w:rPr>
        <w:t>printf("\nName of student : %s , Roll_no is : %d, Marks :</w:t>
      </w:r>
    </w:p>
    <w:p w14:paraId="308E3BB6" w14:textId="77777777" w:rsidR="00B63D7D" w:rsidRPr="00B63D7D" w:rsidRDefault="00B63D7D" w:rsidP="00B63D7D">
      <w:pPr>
        <w:pStyle w:val="BodyText"/>
        <w:spacing w:before="52"/>
        <w:ind w:right="3339"/>
        <w:jc w:val="center"/>
        <w:rPr>
          <w:sz w:val="24"/>
          <w:szCs w:val="24"/>
        </w:rPr>
      </w:pPr>
      <w:r w:rsidRPr="00B63D7D">
        <w:rPr>
          <w:w w:val="110"/>
          <w:sz w:val="24"/>
          <w:szCs w:val="24"/>
        </w:rPr>
        <w:t>%d",a[i].name,a[i].roll_no,a[i].marks);</w:t>
      </w:r>
    </w:p>
    <w:p w14:paraId="5B958F7B" w14:textId="77777777" w:rsidR="00B63D7D" w:rsidRPr="00B63D7D" w:rsidRDefault="00B63D7D" w:rsidP="00B63D7D">
      <w:pPr>
        <w:pStyle w:val="BodyText"/>
        <w:spacing w:before="54"/>
        <w:ind w:right="8168"/>
        <w:jc w:val="center"/>
        <w:rPr>
          <w:sz w:val="24"/>
          <w:szCs w:val="24"/>
        </w:rPr>
      </w:pPr>
      <w:r w:rsidRPr="00B63D7D">
        <w:rPr>
          <w:w w:val="88"/>
          <w:sz w:val="24"/>
          <w:szCs w:val="24"/>
        </w:rPr>
        <w:t>}</w:t>
      </w:r>
    </w:p>
    <w:p w14:paraId="13AE3DC6" w14:textId="77777777" w:rsidR="00B63D7D" w:rsidRPr="00B63D7D" w:rsidRDefault="00B63D7D" w:rsidP="00B63D7D">
      <w:pPr>
        <w:pStyle w:val="BodyText"/>
        <w:spacing w:before="51"/>
        <w:ind w:left="852"/>
        <w:rPr>
          <w:sz w:val="24"/>
          <w:szCs w:val="24"/>
        </w:rPr>
      </w:pPr>
      <w:r w:rsidRPr="00B63D7D">
        <w:rPr>
          <w:w w:val="88"/>
          <w:sz w:val="24"/>
          <w:szCs w:val="24"/>
        </w:rPr>
        <w:t>}</w:t>
      </w:r>
    </w:p>
    <w:p w14:paraId="1E849179" w14:textId="77777777" w:rsidR="00B63D7D" w:rsidRPr="00B63D7D" w:rsidRDefault="00B63D7D" w:rsidP="00B63D7D">
      <w:pPr>
        <w:rPr>
          <w:sz w:val="24"/>
          <w:szCs w:val="24"/>
        </w:rPr>
        <w:sectPr w:rsidR="00B63D7D" w:rsidRPr="00B63D7D">
          <w:pgSz w:w="12240" w:h="15840"/>
          <w:pgMar w:top="980" w:right="680" w:bottom="980" w:left="1020" w:header="0" w:footer="76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ECD9FCE" w14:textId="3F51EC02" w:rsidR="00B63D7D" w:rsidRPr="00B63D7D" w:rsidRDefault="00B63D7D" w:rsidP="00B63D7D">
      <w:pPr>
        <w:pStyle w:val="BodyText"/>
        <w:spacing w:line="88" w:lineRule="exact"/>
        <w:ind w:left="117"/>
        <w:rPr>
          <w:b w:val="0"/>
          <w:sz w:val="24"/>
          <w:szCs w:val="24"/>
        </w:rPr>
      </w:pPr>
      <w:r w:rsidRPr="00B63D7D">
        <w:rPr>
          <w:b w:val="0"/>
          <w:noProof/>
          <w:position w:val="-1"/>
          <w:sz w:val="24"/>
          <w:szCs w:val="24"/>
        </w:rPr>
        <w:lastRenderedPageBreak/>
        <mc:AlternateContent>
          <mc:Choice Requires="wpg">
            <w:drawing>
              <wp:inline distT="0" distB="0" distL="0" distR="0" wp14:anchorId="5A0B164D" wp14:editId="5360B022">
                <wp:extent cx="6355080" cy="56515"/>
                <wp:effectExtent l="0" t="0" r="0" b="3810"/>
                <wp:docPr id="115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5080" cy="56515"/>
                          <a:chOff x="0" y="0"/>
                          <a:chExt cx="10008" cy="89"/>
                        </a:xfrm>
                      </wpg:grpSpPr>
                      <wps:wsp>
                        <wps:cNvPr id="11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08" cy="89"/>
                          </a:xfrm>
                          <a:prstGeom prst="rect">
                            <a:avLst/>
                          </a:prstGeom>
                          <a:solidFill>
                            <a:srgbClr val="A18E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1F35E6" id="Group 115" o:spid="_x0000_s1026" style="width:500.4pt;height:4.45pt;mso-position-horizontal-relative:char;mso-position-vertical-relative:line" coordsize="1000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fwMXAIAADAFAAAOAAAAZHJzL2Uyb0RvYy54bWykVNtu2zAMfR+wfxD0vtrO6jQ16hRBesGA&#10;bivW7QMUWb5gtqhRSpzu60dJTtq12Ev3IogiRR2eQ+ricj/0bKfQdqBLnp2knCktoep0U/If328+&#10;LDizTuhK9KBVyR+V5ZfL9+8uRlOoGbTQVwoZJdG2GE3JW+dMkSRWtmoQ9gSM0uSsAQfhyMQmqVCM&#10;lH3ok1mazpMRsDIIUllLp1fRyZchf10r6b7WtVWO9SUnbC6sGNaNX5PlhSgaFKbt5ARDvAHFIDpN&#10;jx5TXQkn2Ba7V6mGTiJYqN2JhCGBuu6kCjVQNVn6oppbhK0JtTTF2JgjTUTtC57enFZ+2d0j6yrS&#10;Lss502IgkcK7zB8QPaNpCoq6RfNg7jHWSNs7kD8tuZOXfm83MZhtxs9QUUKxdRDo2dc4+BRUONsH&#10;FR6PKqi9Y5IO5x/zPF2QWJJ8+TyPMEQhW5Ly1S3ZXk/3sjRNqdv8rcW5R56IIr4XME6YfEHUavaJ&#10;Tft/bD60wqggkvU8HdmcH9j8Rk0odNMrlp9FQkPggU0bqWQa1i2FqRUijK0SFeHKQhkeMGWOF7xh&#10;SYi3cftvjkRh0LpbBQPzm5IjwQ6aid2ddZHOQ4iX0ELfVTdd3wcDm826R7YTNGerbHE9X00K/BXW&#10;ax+swV+LGf0JyRNritpsoHqk+hDisNLnQpsW8DdnIw1qye2vrUDFWf9JE0fn2empn+xgnOZnMzLw&#10;uWfz3CO0pFQld5zF7drF32BrsGtaeikLRWtYUc/WXSjc44uoJrDUPlPn01iGRpu+ED/3z+0Q9fTR&#10;Lf8AAAD//wMAUEsDBBQABgAIAAAAIQCwR4IU2wAAAAQBAAAPAAAAZHJzL2Rvd25yZXYueG1sTI9B&#10;a8JAEIXvhf6HZQq91d1YWmyajYjYnqRQFUpvY3ZMgtnZkF2T+O+79qKXB8Mb3vteNh9tI3rqfO1Y&#10;QzJRIIgLZ2ouNey2H08zED4gG2wck4YzeZjn93cZpsYN/E39JpQihrBPUUMVQptK6YuKLPqJa4mj&#10;d3CdxRDPrpSmwyGG20ZOlXqVFmuODRW2tKyoOG5OVsPngMPiOVn16+Nhef7dvnz9rBPS+vFhXLyD&#10;CDSG6zNc8CM65JFp705svGg0xCHhXy+eUiru2GuYvYHMM3kLn/8BAAD//wMAUEsBAi0AFAAGAAgA&#10;AAAhALaDOJL+AAAA4QEAABMAAAAAAAAAAAAAAAAAAAAAAFtDb250ZW50X1R5cGVzXS54bWxQSwEC&#10;LQAUAAYACAAAACEAOP0h/9YAAACUAQAACwAAAAAAAAAAAAAAAAAvAQAAX3JlbHMvLnJlbHNQSwEC&#10;LQAUAAYACAAAACEACWn8DFwCAAAwBQAADgAAAAAAAAAAAAAAAAAuAgAAZHJzL2Uyb0RvYy54bWxQ&#10;SwECLQAUAAYACAAAACEAsEeCFNsAAAAEAQAADwAAAAAAAAAAAAAAAAC2BAAAZHJzL2Rvd25yZXYu&#10;eG1sUEsFBgAAAAAEAAQA8wAAAL4FAAAAAA==&#10;">
                <v:rect id="Rectangle 57" o:spid="_x0000_s1027" style="position:absolute;width:10008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6e1wAAAANwAAAAPAAAAZHJzL2Rvd25yZXYueG1sRE9Ni8Iw&#10;EL0v+B/CCHtbUwXLUo0iouDe3G69j83YVptJTaLWf28WFvY2j/c582VvWnEn5xvLCsajBARxaXXD&#10;lYLiZ/vxCcIHZI2tZVLwJA/LxeBtjpm2D/6mex4qEUPYZ6igDqHLpPRlTQb9yHbEkTtZZzBE6Cqp&#10;HT5iuGnlJElSabDh2FBjR+uaykt+Mwpu6y83nR6v/TMt8v32rAt54I1S78N+NQMRqA//4j/3Tsf5&#10;4xR+n4kXyMULAAD//wMAUEsBAi0AFAAGAAgAAAAhANvh9svuAAAAhQEAABMAAAAAAAAAAAAAAAAA&#10;AAAAAFtDb250ZW50X1R5cGVzXS54bWxQSwECLQAUAAYACAAAACEAWvQsW78AAAAVAQAACwAAAAAA&#10;AAAAAAAAAAAfAQAAX3JlbHMvLnJlbHNQSwECLQAUAAYACAAAACEAwwOntcAAAADcAAAADwAAAAAA&#10;AAAAAAAAAAAHAgAAZHJzL2Rvd25yZXYueG1sUEsFBgAAAAADAAMAtwAAAPQCAAAAAA==&#10;" fillcolor="#a18e6a" stroked="f"/>
                <w10:anchorlock/>
              </v:group>
            </w:pict>
          </mc:Fallback>
        </mc:AlternateContent>
      </w:r>
    </w:p>
    <w:p w14:paraId="11787B4E" w14:textId="77777777" w:rsidR="00B63D7D" w:rsidRPr="00B63D7D" w:rsidRDefault="00B63D7D" w:rsidP="00B63D7D">
      <w:pPr>
        <w:pStyle w:val="BodyText"/>
        <w:spacing w:before="1"/>
        <w:rPr>
          <w:sz w:val="24"/>
          <w:szCs w:val="24"/>
        </w:rPr>
      </w:pPr>
    </w:p>
    <w:p w14:paraId="561F0E2A" w14:textId="77777777" w:rsidR="00B63D7D" w:rsidRPr="00B63D7D" w:rsidRDefault="00B63D7D" w:rsidP="00B63D7D">
      <w:pPr>
        <w:pStyle w:val="Heading2"/>
        <w:rPr>
          <w:sz w:val="24"/>
          <w:szCs w:val="24"/>
        </w:rPr>
      </w:pPr>
      <w:r w:rsidRPr="00B63D7D">
        <w:rPr>
          <w:sz w:val="24"/>
          <w:szCs w:val="24"/>
        </w:rPr>
        <w:t>OUTPUT:</w:t>
      </w:r>
    </w:p>
    <w:p w14:paraId="006F4F42" w14:textId="77777777" w:rsidR="00B63D7D" w:rsidRPr="00B63D7D" w:rsidRDefault="00B63D7D" w:rsidP="00B63D7D">
      <w:pPr>
        <w:pStyle w:val="BodyText"/>
        <w:rPr>
          <w:b w:val="0"/>
          <w:sz w:val="24"/>
          <w:szCs w:val="24"/>
        </w:rPr>
      </w:pPr>
    </w:p>
    <w:p w14:paraId="49403CF7" w14:textId="77777777" w:rsidR="00B63D7D" w:rsidRPr="00B63D7D" w:rsidRDefault="00B63D7D" w:rsidP="00B63D7D">
      <w:pPr>
        <w:pStyle w:val="BodyText"/>
        <w:spacing w:before="11"/>
        <w:rPr>
          <w:b w:val="0"/>
          <w:sz w:val="24"/>
          <w:szCs w:val="24"/>
        </w:rPr>
      </w:pPr>
      <w:r w:rsidRPr="00B63D7D">
        <w:rPr>
          <w:noProof/>
          <w:sz w:val="24"/>
          <w:szCs w:val="24"/>
        </w:rPr>
        <w:drawing>
          <wp:anchor distT="0" distB="0" distL="0" distR="0" simplePos="0" relativeHeight="251688960" behindDoc="0" locked="0" layoutInCell="1" allowOverlap="1" wp14:anchorId="0CD268F6" wp14:editId="7F1152D8">
            <wp:simplePos x="0" y="0"/>
            <wp:positionH relativeFrom="page">
              <wp:posOffset>731519</wp:posOffset>
            </wp:positionH>
            <wp:positionV relativeFrom="paragraph">
              <wp:posOffset>245804</wp:posOffset>
            </wp:positionV>
            <wp:extent cx="6319554" cy="2204466"/>
            <wp:effectExtent l="0" t="0" r="0" b="0"/>
            <wp:wrapTopAndBottom/>
            <wp:docPr id="149" name="image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75.pn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9554" cy="2204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6FAD18" w14:textId="77777777" w:rsidR="00B63D7D" w:rsidRPr="00B63D7D" w:rsidRDefault="00B63D7D" w:rsidP="00B63D7D">
      <w:pPr>
        <w:pStyle w:val="BodyText"/>
        <w:spacing w:before="230"/>
        <w:ind w:left="132"/>
        <w:rPr>
          <w:sz w:val="24"/>
          <w:szCs w:val="24"/>
        </w:rPr>
      </w:pPr>
      <w:r w:rsidRPr="00B63D7D">
        <w:rPr>
          <w:color w:val="696363"/>
          <w:w w:val="105"/>
          <w:sz w:val="24"/>
          <w:szCs w:val="24"/>
        </w:rPr>
        <w:t>(for only 1</w:t>
      </w:r>
      <w:r w:rsidRPr="00B63D7D">
        <w:rPr>
          <w:color w:val="696363"/>
          <w:spacing w:val="-59"/>
          <w:w w:val="105"/>
          <w:sz w:val="24"/>
          <w:szCs w:val="24"/>
        </w:rPr>
        <w:t xml:space="preserve"> </w:t>
      </w:r>
      <w:r w:rsidRPr="00B63D7D">
        <w:rPr>
          <w:color w:val="696363"/>
          <w:w w:val="105"/>
          <w:sz w:val="24"/>
          <w:szCs w:val="24"/>
        </w:rPr>
        <w:t>entry)*</w:t>
      </w:r>
    </w:p>
    <w:p w14:paraId="17503D19" w14:textId="77777777" w:rsidR="00B63D7D" w:rsidRPr="00B63D7D" w:rsidRDefault="00B63D7D" w:rsidP="00B63D7D">
      <w:pPr>
        <w:rPr>
          <w:sz w:val="24"/>
          <w:szCs w:val="24"/>
        </w:rPr>
        <w:sectPr w:rsidR="00B63D7D" w:rsidRPr="00B63D7D">
          <w:pgSz w:w="12240" w:h="15840"/>
          <w:pgMar w:top="980" w:right="680" w:bottom="1040" w:left="1020" w:header="0" w:footer="76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3439E40" w14:textId="449CAE6D" w:rsidR="00B63D7D" w:rsidRPr="0000538C" w:rsidRDefault="00B63D7D" w:rsidP="0000538C">
      <w:pPr>
        <w:pStyle w:val="BodyText"/>
        <w:spacing w:line="88" w:lineRule="exact"/>
        <w:ind w:left="117"/>
        <w:rPr>
          <w:b w:val="0"/>
          <w:sz w:val="24"/>
          <w:szCs w:val="24"/>
        </w:rPr>
      </w:pPr>
      <w:r w:rsidRPr="00B63D7D">
        <w:rPr>
          <w:b w:val="0"/>
          <w:noProof/>
          <w:position w:val="-1"/>
          <w:sz w:val="24"/>
          <w:szCs w:val="24"/>
        </w:rPr>
        <w:lastRenderedPageBreak/>
        <mc:AlternateContent>
          <mc:Choice Requires="wpg">
            <w:drawing>
              <wp:inline distT="0" distB="0" distL="0" distR="0" wp14:anchorId="766361F5" wp14:editId="54288915">
                <wp:extent cx="6355080" cy="56515"/>
                <wp:effectExtent l="0" t="0" r="0" b="3810"/>
                <wp:docPr id="113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5080" cy="56515"/>
                          <a:chOff x="0" y="0"/>
                          <a:chExt cx="10008" cy="89"/>
                        </a:xfrm>
                      </wpg:grpSpPr>
                      <wps:wsp>
                        <wps:cNvPr id="11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08" cy="89"/>
                          </a:xfrm>
                          <a:prstGeom prst="rect">
                            <a:avLst/>
                          </a:prstGeom>
                          <a:solidFill>
                            <a:srgbClr val="A18E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CB43C2" id="Group 113" o:spid="_x0000_s1026" style="width:500.4pt;height:4.45pt;mso-position-horizontal-relative:char;mso-position-vertical-relative:line" coordsize="1000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miRWgIAADAFAAAOAAAAZHJzL2Uyb0RvYy54bWykVNtu2zAMfR+wfxD0vtpu4yw16hRBbxjQ&#10;bcW6fYAiyxfMFjVKidN9fSnJTdMWe+leBFGkKJ5zSJ2d74aebRXaDnTJs6OUM6UlVJ1uSv7r5/Wn&#10;BWfWCV2JHrQq+YOy/Hz58cPZaAp1DC30lUJGSbQtRlPy1jlTJImVrRqEPQKjNDlrwEE4MrFJKhQj&#10;ZR/65DhN58kIWBkEqayl08vo5MuQv66VdN/r2irH+pJTbS6sGNa1X5PlmSgaFKbt5FSGeEcVg+g0&#10;PbpPdSmcYBvs3qQaOolgoXZHEoYE6rqTKmAgNFn6Cs0NwsYELE0xNmZPE1H7iqd3p5XftnfIuoq0&#10;y04402IgkcK7zB8QPaNpCoq6QXNv7jBipO0tyN+W3Mlrv7ebGMzW41eoKKHYOAj07GocfAoCznZB&#10;hYe9CmrnmKTD+UmepwsSS5Ivn+dZHlWSLUn55pZsr6Z7WZqm1G3+1uLUX0lEEd8LNU41eUDUavaZ&#10;Tft/bN63wqggkvU87dmcPbH5g5pQ6KZXLA9I/PsU+MSmjVQyDRcthakVIoytEhXVlQUYLy54w5IQ&#10;7+P23xyJwqB1NwoG5jclRyo7aCa2t9ZFOp9CvIQW+q667vo+GNisL3pkW0FztsoWV/PVpMCLsF77&#10;YA3+WszoT0ieiClqs4bqgfAhxGGlz4U2LeBfzkYa1JLbPxuBirP+iyaOTrPZzE92MGb552My8NCz&#10;PvQILSlVyR1ncXvh4m+wMdg1Lb2UBdAaVtSzdReA+/piVVOx1D5T59NYhkabvhA/94d2iHr+6JaP&#10;AAAA//8DAFBLAwQUAAYACAAAACEAsEeCFNsAAAAEAQAADwAAAGRycy9kb3ducmV2LnhtbEyPQWvC&#10;QBCF74X+h2UKvdXdWFpsmo2I2J6kUBVKb2N2TILZ2ZBdk/jvu/ailwfDG977XjYfbSN66nztWEMy&#10;USCIC2dqLjXsth9PMxA+IBtsHJOGM3mY5/d3GabGDfxN/SaUIoawT1FDFUKbSumLiiz6iWuJo3dw&#10;ncUQz66UpsMhhttGTpV6lRZrjg0VtrSsqDhuTlbD54DD4jlZ9evjYXn+3b58/awT0vrxYVy8gwg0&#10;huszXPAjOuSRae9ObLxoNMQh4V8vnlIq7thrmL2BzDN5C5//AQAA//8DAFBLAQItABQABgAIAAAA&#10;IQC2gziS/gAAAOEBAAATAAAAAAAAAAAAAAAAAAAAAABbQ29udGVudF9UeXBlc10ueG1sUEsBAi0A&#10;FAAGAAgAAAAhADj9If/WAAAAlAEAAAsAAAAAAAAAAAAAAAAALwEAAF9yZWxzLy5yZWxzUEsBAi0A&#10;FAAGAAgAAAAhAG6maJFaAgAAMAUAAA4AAAAAAAAAAAAAAAAALgIAAGRycy9lMm9Eb2MueG1sUEsB&#10;Ai0AFAAGAAgAAAAhALBHghTbAAAABAEAAA8AAAAAAAAAAAAAAAAAtAQAAGRycy9kb3ducmV2Lnht&#10;bFBLBQYAAAAABAAEAPMAAAC8BQAAAAA=&#10;">
                <v:rect id="Rectangle 55" o:spid="_x0000_s1027" style="position:absolute;width:10008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ZxZwQAAANwAAAAPAAAAZHJzL2Rvd25yZXYueG1sRE9Ni8Iw&#10;EL0v+B/CCHtbU0VFukYRUXBvWut9bGbb7jaTmkSt/94IC3ubx/uc+bIzjbiR87VlBcNBAoK4sLrm&#10;UkF+3H7MQPiArLGxTAoe5GG56L3NMdX2zge6ZaEUMYR9igqqENpUSl9UZNAPbEscuW/rDIYIXSm1&#10;w3sMN40cJclUGqw5NlTY0rqi4je7GgXX9ZebTM6X7jHNs/32R+fyxBul3vvd6hNEoC78i//cOx3n&#10;D8fweiZeIBdPAAAA//8DAFBLAQItABQABgAIAAAAIQDb4fbL7gAAAIUBAAATAAAAAAAAAAAAAAAA&#10;AAAAAABbQ29udGVudF9UeXBlc10ueG1sUEsBAi0AFAAGAAgAAAAhAFr0LFu/AAAAFQEAAAsAAAAA&#10;AAAAAAAAAAAAHwEAAF9yZWxzLy5yZWxzUEsBAi0AFAAGAAgAAAAhAFydnFnBAAAA3AAAAA8AAAAA&#10;AAAAAAAAAAAABwIAAGRycy9kb3ducmV2LnhtbFBLBQYAAAAAAwADALcAAAD1AgAAAAA=&#10;" fillcolor="#a18e6a" stroked="f"/>
                <w10:anchorlock/>
              </v:group>
            </w:pict>
          </mc:Fallback>
        </mc:AlternateContent>
      </w:r>
    </w:p>
    <w:p w14:paraId="54DA876B" w14:textId="128D22D3" w:rsidR="0000538C" w:rsidRPr="0000538C" w:rsidRDefault="0000538C" w:rsidP="0000538C">
      <w:pPr>
        <w:pStyle w:val="Heading2"/>
      </w:pPr>
      <w:r>
        <w:rPr>
          <w:w w:val="105"/>
        </w:rPr>
        <w:t>65-</w:t>
      </w:r>
      <w:r w:rsidRPr="0000538C">
        <w:rPr>
          <w:w w:val="105"/>
        </w:rPr>
        <w:t>Write a simple database program in C which stores personal details of 100 persons such as Name,</w:t>
      </w:r>
      <w:r w:rsidRPr="0000538C">
        <w:rPr>
          <w:spacing w:val="-14"/>
          <w:w w:val="105"/>
        </w:rPr>
        <w:t xml:space="preserve"> </w:t>
      </w:r>
      <w:r w:rsidRPr="0000538C">
        <w:rPr>
          <w:w w:val="105"/>
        </w:rPr>
        <w:t>Date</w:t>
      </w:r>
      <w:r w:rsidRPr="0000538C">
        <w:rPr>
          <w:spacing w:val="-12"/>
          <w:w w:val="105"/>
        </w:rPr>
        <w:t xml:space="preserve"> </w:t>
      </w:r>
      <w:r w:rsidRPr="0000538C">
        <w:rPr>
          <w:w w:val="105"/>
        </w:rPr>
        <w:t>of</w:t>
      </w:r>
      <w:r w:rsidRPr="0000538C">
        <w:rPr>
          <w:spacing w:val="-15"/>
          <w:w w:val="105"/>
        </w:rPr>
        <w:t xml:space="preserve"> </w:t>
      </w:r>
      <w:r w:rsidRPr="0000538C">
        <w:rPr>
          <w:w w:val="105"/>
        </w:rPr>
        <w:t>Birth,</w:t>
      </w:r>
      <w:r w:rsidRPr="0000538C">
        <w:rPr>
          <w:spacing w:val="-15"/>
          <w:w w:val="105"/>
        </w:rPr>
        <w:t xml:space="preserve"> </w:t>
      </w:r>
      <w:r w:rsidRPr="0000538C">
        <w:rPr>
          <w:w w:val="105"/>
        </w:rPr>
        <w:t>Address,</w:t>
      </w:r>
      <w:r w:rsidRPr="0000538C">
        <w:rPr>
          <w:spacing w:val="-14"/>
          <w:w w:val="105"/>
        </w:rPr>
        <w:t xml:space="preserve"> </w:t>
      </w:r>
      <w:r w:rsidRPr="0000538C">
        <w:rPr>
          <w:w w:val="105"/>
        </w:rPr>
        <w:t>Phone</w:t>
      </w:r>
      <w:r w:rsidRPr="0000538C">
        <w:rPr>
          <w:spacing w:val="-16"/>
          <w:w w:val="105"/>
        </w:rPr>
        <w:t xml:space="preserve"> </w:t>
      </w:r>
      <w:r w:rsidRPr="0000538C">
        <w:rPr>
          <w:w w:val="105"/>
        </w:rPr>
        <w:t>number</w:t>
      </w:r>
      <w:r w:rsidRPr="0000538C">
        <w:rPr>
          <w:spacing w:val="-13"/>
          <w:w w:val="105"/>
        </w:rPr>
        <w:t xml:space="preserve"> </w:t>
      </w:r>
      <w:r w:rsidRPr="0000538C">
        <w:rPr>
          <w:w w:val="105"/>
        </w:rPr>
        <w:t>etc.</w:t>
      </w:r>
    </w:p>
    <w:p w14:paraId="2ECF0B07" w14:textId="77777777" w:rsidR="0000538C" w:rsidRDefault="0000538C" w:rsidP="0000538C">
      <w:pPr>
        <w:pStyle w:val="Heading2"/>
        <w:rPr>
          <w:b/>
          <w:w w:val="90"/>
          <w:sz w:val="24"/>
          <w:szCs w:val="24"/>
          <w:shd w:val="clear" w:color="auto" w:fill="F9F8F8"/>
        </w:rPr>
      </w:pPr>
    </w:p>
    <w:p w14:paraId="7F4B5B51" w14:textId="73416510" w:rsidR="00B63D7D" w:rsidRPr="00B63D7D" w:rsidRDefault="00B63D7D" w:rsidP="00B63D7D">
      <w:pPr>
        <w:spacing w:before="86" w:line="278" w:lineRule="auto"/>
        <w:ind w:left="852" w:right="1776"/>
        <w:rPr>
          <w:b/>
          <w:sz w:val="24"/>
          <w:szCs w:val="24"/>
        </w:rPr>
      </w:pPr>
      <w:r w:rsidRPr="00B63D7D">
        <w:rPr>
          <w:b/>
          <w:w w:val="90"/>
          <w:sz w:val="24"/>
          <w:szCs w:val="24"/>
          <w:shd w:val="clear" w:color="auto" w:fill="F9F8F8"/>
        </w:rPr>
        <w:t>Theory: In this program, a structure person is created. The structure has four</w:t>
      </w:r>
      <w:r w:rsidRPr="00B63D7D">
        <w:rPr>
          <w:b/>
          <w:w w:val="90"/>
          <w:sz w:val="24"/>
          <w:szCs w:val="24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members:</w:t>
      </w:r>
      <w:r w:rsidRPr="00B63D7D">
        <w:rPr>
          <w:b/>
          <w:spacing w:val="-29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name</w:t>
      </w:r>
      <w:r w:rsidRPr="00B63D7D">
        <w:rPr>
          <w:b/>
          <w:spacing w:val="-29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(string),</w:t>
      </w:r>
      <w:r w:rsidRPr="00B63D7D">
        <w:rPr>
          <w:b/>
          <w:spacing w:val="-27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DOB</w:t>
      </w:r>
      <w:r w:rsidRPr="00B63D7D">
        <w:rPr>
          <w:b/>
          <w:spacing w:val="-29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(integer</w:t>
      </w:r>
      <w:r w:rsidRPr="00B63D7D">
        <w:rPr>
          <w:b/>
          <w:spacing w:val="-29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dd,</w:t>
      </w:r>
      <w:r w:rsidRPr="00B63D7D">
        <w:rPr>
          <w:b/>
          <w:spacing w:val="-29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mm,</w:t>
      </w:r>
      <w:r w:rsidRPr="00B63D7D">
        <w:rPr>
          <w:b/>
          <w:spacing w:val="-29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yyyy),</w:t>
      </w:r>
      <w:r w:rsidRPr="00B63D7D">
        <w:rPr>
          <w:b/>
          <w:spacing w:val="-29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address</w:t>
      </w:r>
      <w:r w:rsidRPr="00B63D7D">
        <w:rPr>
          <w:b/>
          <w:spacing w:val="-28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(string)</w:t>
      </w:r>
      <w:r w:rsidRPr="00B63D7D">
        <w:rPr>
          <w:b/>
          <w:spacing w:val="-28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and</w:t>
      </w:r>
      <w:r w:rsidRPr="00B63D7D">
        <w:rPr>
          <w:b/>
          <w:spacing w:val="-29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phone</w:t>
      </w:r>
      <w:r w:rsidRPr="00B63D7D">
        <w:rPr>
          <w:b/>
          <w:w w:val="90"/>
          <w:sz w:val="24"/>
          <w:szCs w:val="24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number (long</w:t>
      </w:r>
      <w:r w:rsidRPr="00B63D7D">
        <w:rPr>
          <w:b/>
          <w:spacing w:val="13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long).</w:t>
      </w:r>
    </w:p>
    <w:p w14:paraId="08FB254B" w14:textId="77777777" w:rsidR="00B63D7D" w:rsidRPr="00B63D7D" w:rsidRDefault="00B63D7D" w:rsidP="00B63D7D">
      <w:pPr>
        <w:spacing w:before="45"/>
        <w:ind w:left="852" w:right="654"/>
        <w:rPr>
          <w:b/>
          <w:sz w:val="24"/>
          <w:szCs w:val="24"/>
        </w:rPr>
      </w:pPr>
      <w:r w:rsidRPr="00B63D7D">
        <w:rPr>
          <w:b/>
          <w:w w:val="90"/>
          <w:sz w:val="24"/>
          <w:szCs w:val="24"/>
          <w:shd w:val="clear" w:color="auto" w:fill="F9F8F8"/>
        </w:rPr>
        <w:t>Then,</w:t>
      </w:r>
      <w:r w:rsidRPr="00B63D7D">
        <w:rPr>
          <w:b/>
          <w:spacing w:val="-19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a</w:t>
      </w:r>
      <w:r w:rsidRPr="00B63D7D">
        <w:rPr>
          <w:b/>
          <w:spacing w:val="-18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structure</w:t>
      </w:r>
      <w:r w:rsidRPr="00B63D7D">
        <w:rPr>
          <w:b/>
          <w:spacing w:val="-17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variable</w:t>
      </w:r>
      <w:r w:rsidRPr="00B63D7D">
        <w:rPr>
          <w:b/>
          <w:spacing w:val="-17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a</w:t>
      </w:r>
      <w:r w:rsidRPr="00B63D7D">
        <w:rPr>
          <w:b/>
          <w:spacing w:val="-18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of</w:t>
      </w:r>
      <w:r w:rsidRPr="00B63D7D">
        <w:rPr>
          <w:b/>
          <w:spacing w:val="-18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size</w:t>
      </w:r>
      <w:r w:rsidRPr="00B63D7D">
        <w:rPr>
          <w:b/>
          <w:spacing w:val="-17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100</w:t>
      </w:r>
      <w:r w:rsidRPr="00B63D7D">
        <w:rPr>
          <w:b/>
          <w:spacing w:val="-17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is</w:t>
      </w:r>
      <w:r w:rsidRPr="00B63D7D">
        <w:rPr>
          <w:b/>
          <w:spacing w:val="-17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created</w:t>
      </w:r>
      <w:r w:rsidRPr="00B63D7D">
        <w:rPr>
          <w:b/>
          <w:spacing w:val="-19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to</w:t>
      </w:r>
      <w:r w:rsidRPr="00B63D7D">
        <w:rPr>
          <w:b/>
          <w:spacing w:val="-17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store</w:t>
      </w:r>
      <w:r w:rsidRPr="00B63D7D">
        <w:rPr>
          <w:b/>
          <w:spacing w:val="-18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information</w:t>
      </w:r>
      <w:r w:rsidRPr="00B63D7D">
        <w:rPr>
          <w:b/>
          <w:spacing w:val="-18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and</w:t>
      </w:r>
      <w:r w:rsidRPr="00B63D7D">
        <w:rPr>
          <w:b/>
          <w:spacing w:val="-17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display</w:t>
      </w:r>
      <w:r w:rsidRPr="00B63D7D">
        <w:rPr>
          <w:b/>
          <w:spacing w:val="-18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it</w:t>
      </w:r>
      <w:r w:rsidRPr="00B63D7D">
        <w:rPr>
          <w:b/>
          <w:spacing w:val="-18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on</w:t>
      </w:r>
      <w:r w:rsidRPr="00B63D7D">
        <w:rPr>
          <w:b/>
          <w:spacing w:val="-17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the</w:t>
      </w:r>
      <w:r w:rsidRPr="00B63D7D">
        <w:rPr>
          <w:b/>
          <w:w w:val="90"/>
          <w:sz w:val="24"/>
          <w:szCs w:val="24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screen.</w:t>
      </w:r>
    </w:p>
    <w:p w14:paraId="25D27342" w14:textId="77777777" w:rsidR="00B63D7D" w:rsidRPr="00B63D7D" w:rsidRDefault="00B63D7D" w:rsidP="00B63D7D">
      <w:pPr>
        <w:pStyle w:val="BodyText"/>
        <w:spacing w:before="3"/>
        <w:rPr>
          <w:sz w:val="24"/>
          <w:szCs w:val="24"/>
        </w:rPr>
      </w:pPr>
    </w:p>
    <w:p w14:paraId="159C699F" w14:textId="77777777" w:rsidR="00B63D7D" w:rsidRPr="00B63D7D" w:rsidRDefault="00B63D7D" w:rsidP="00B63D7D">
      <w:pPr>
        <w:pStyle w:val="Heading2"/>
        <w:spacing w:before="0"/>
        <w:rPr>
          <w:sz w:val="24"/>
          <w:szCs w:val="24"/>
        </w:rPr>
      </w:pPr>
      <w:r w:rsidRPr="00B63D7D">
        <w:rPr>
          <w:w w:val="115"/>
          <w:sz w:val="24"/>
          <w:szCs w:val="24"/>
        </w:rPr>
        <w:t>CODE:</w:t>
      </w:r>
    </w:p>
    <w:p w14:paraId="2C8CA68B" w14:textId="77777777" w:rsidR="00B63D7D" w:rsidRPr="00B63D7D" w:rsidRDefault="00B63D7D" w:rsidP="00B63D7D">
      <w:pPr>
        <w:pStyle w:val="BodyText"/>
        <w:spacing w:before="243" w:line="278" w:lineRule="auto"/>
        <w:ind w:left="852" w:right="6647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#include&lt;stdio.h&gt; struct person{</w:t>
      </w:r>
    </w:p>
    <w:p w14:paraId="2ADDFBAA" w14:textId="77777777" w:rsidR="00B63D7D" w:rsidRPr="00B63D7D" w:rsidRDefault="00B63D7D" w:rsidP="00B63D7D">
      <w:pPr>
        <w:pStyle w:val="BodyText"/>
        <w:spacing w:before="2" w:line="278" w:lineRule="auto"/>
        <w:ind w:left="1130" w:right="7086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char name[20]; int</w:t>
      </w:r>
      <w:r w:rsidRPr="00B63D7D">
        <w:rPr>
          <w:spacing w:val="39"/>
          <w:w w:val="105"/>
          <w:sz w:val="24"/>
          <w:szCs w:val="24"/>
        </w:rPr>
        <w:t xml:space="preserve"> </w:t>
      </w:r>
      <w:r w:rsidRPr="00B63D7D">
        <w:rPr>
          <w:w w:val="105"/>
          <w:sz w:val="24"/>
          <w:szCs w:val="24"/>
        </w:rPr>
        <w:t>dd,mm,yyyy;</w:t>
      </w:r>
    </w:p>
    <w:p w14:paraId="210C6215" w14:textId="77777777" w:rsidR="00B63D7D" w:rsidRPr="00B63D7D" w:rsidRDefault="00B63D7D" w:rsidP="00B63D7D">
      <w:pPr>
        <w:pStyle w:val="BodyText"/>
        <w:spacing w:before="2" w:line="278" w:lineRule="auto"/>
        <w:ind w:left="1130" w:right="6826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char</w:t>
      </w:r>
      <w:r w:rsidRPr="00B63D7D">
        <w:rPr>
          <w:spacing w:val="-39"/>
          <w:w w:val="105"/>
          <w:sz w:val="24"/>
          <w:szCs w:val="24"/>
        </w:rPr>
        <w:t xml:space="preserve"> </w:t>
      </w:r>
      <w:r w:rsidRPr="00B63D7D">
        <w:rPr>
          <w:w w:val="105"/>
          <w:sz w:val="24"/>
          <w:szCs w:val="24"/>
        </w:rPr>
        <w:t>address[100]; long long</w:t>
      </w:r>
      <w:r w:rsidRPr="00B63D7D">
        <w:rPr>
          <w:spacing w:val="-24"/>
          <w:w w:val="105"/>
          <w:sz w:val="24"/>
          <w:szCs w:val="24"/>
        </w:rPr>
        <w:t xml:space="preserve"> </w:t>
      </w:r>
      <w:r w:rsidRPr="00B63D7D">
        <w:rPr>
          <w:w w:val="105"/>
          <w:sz w:val="24"/>
          <w:szCs w:val="24"/>
        </w:rPr>
        <w:t>phone;</w:t>
      </w:r>
    </w:p>
    <w:p w14:paraId="731B7161" w14:textId="77777777" w:rsidR="00B63D7D" w:rsidRPr="00B63D7D" w:rsidRDefault="00B63D7D" w:rsidP="00B63D7D">
      <w:pPr>
        <w:pStyle w:val="BodyText"/>
        <w:spacing w:before="2"/>
        <w:ind w:left="852"/>
        <w:rPr>
          <w:sz w:val="24"/>
          <w:szCs w:val="24"/>
        </w:rPr>
      </w:pPr>
      <w:r w:rsidRPr="00B63D7D">
        <w:rPr>
          <w:sz w:val="24"/>
          <w:szCs w:val="24"/>
        </w:rPr>
        <w:t>};</w:t>
      </w:r>
    </w:p>
    <w:p w14:paraId="7ED98774" w14:textId="77777777" w:rsidR="00B63D7D" w:rsidRPr="00B63D7D" w:rsidRDefault="00B63D7D" w:rsidP="00B63D7D">
      <w:pPr>
        <w:pStyle w:val="BodyText"/>
        <w:spacing w:before="54"/>
        <w:ind w:left="852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int main()</w:t>
      </w:r>
    </w:p>
    <w:p w14:paraId="7A2E58A9" w14:textId="77777777" w:rsidR="00B63D7D" w:rsidRPr="00B63D7D" w:rsidRDefault="00B63D7D" w:rsidP="00B63D7D">
      <w:pPr>
        <w:pStyle w:val="BodyText"/>
        <w:spacing w:before="52"/>
        <w:ind w:left="852"/>
        <w:rPr>
          <w:sz w:val="24"/>
          <w:szCs w:val="24"/>
        </w:rPr>
      </w:pPr>
      <w:r w:rsidRPr="00B63D7D">
        <w:rPr>
          <w:w w:val="88"/>
          <w:sz w:val="24"/>
          <w:szCs w:val="24"/>
        </w:rPr>
        <w:t>{</w:t>
      </w:r>
    </w:p>
    <w:p w14:paraId="5F0C3E68" w14:textId="77777777" w:rsidR="00B63D7D" w:rsidRPr="00B63D7D" w:rsidRDefault="00B63D7D" w:rsidP="00B63D7D">
      <w:pPr>
        <w:pStyle w:val="BodyText"/>
        <w:spacing w:before="54" w:line="278" w:lineRule="auto"/>
        <w:ind w:left="1130" w:right="6453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struct person a[100]; for(int</w:t>
      </w:r>
      <w:r w:rsidRPr="00B63D7D">
        <w:rPr>
          <w:spacing w:val="-58"/>
          <w:w w:val="105"/>
          <w:sz w:val="24"/>
          <w:szCs w:val="24"/>
        </w:rPr>
        <w:t xml:space="preserve"> </w:t>
      </w:r>
      <w:r w:rsidRPr="00B63D7D">
        <w:rPr>
          <w:w w:val="105"/>
          <w:sz w:val="24"/>
          <w:szCs w:val="24"/>
        </w:rPr>
        <w:t>i=0;i&lt;100;i++)</w:t>
      </w:r>
    </w:p>
    <w:p w14:paraId="73C31516" w14:textId="77777777" w:rsidR="00B63D7D" w:rsidRPr="00B63D7D" w:rsidRDefault="00B63D7D" w:rsidP="00B63D7D">
      <w:pPr>
        <w:pStyle w:val="BodyText"/>
        <w:spacing w:before="1"/>
        <w:ind w:left="1130"/>
        <w:rPr>
          <w:sz w:val="24"/>
          <w:szCs w:val="24"/>
        </w:rPr>
      </w:pPr>
      <w:r w:rsidRPr="00B63D7D">
        <w:rPr>
          <w:w w:val="88"/>
          <w:sz w:val="24"/>
          <w:szCs w:val="24"/>
        </w:rPr>
        <w:t>{</w:t>
      </w:r>
    </w:p>
    <w:p w14:paraId="1E0CF01E" w14:textId="77777777" w:rsidR="00B63D7D" w:rsidRPr="00B63D7D" w:rsidRDefault="00B63D7D" w:rsidP="00B63D7D">
      <w:pPr>
        <w:pStyle w:val="BodyText"/>
        <w:spacing w:before="52" w:line="280" w:lineRule="auto"/>
        <w:ind w:left="1409" w:right="4257"/>
        <w:rPr>
          <w:sz w:val="24"/>
          <w:szCs w:val="24"/>
        </w:rPr>
      </w:pPr>
      <w:r w:rsidRPr="00B63D7D">
        <w:rPr>
          <w:w w:val="110"/>
          <w:sz w:val="24"/>
          <w:szCs w:val="24"/>
        </w:rPr>
        <w:t>printf("\nEnter</w:t>
      </w:r>
      <w:r w:rsidRPr="00B63D7D">
        <w:rPr>
          <w:spacing w:val="-49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name</w:t>
      </w:r>
      <w:r w:rsidRPr="00B63D7D">
        <w:rPr>
          <w:spacing w:val="-48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of</w:t>
      </w:r>
      <w:r w:rsidRPr="00B63D7D">
        <w:rPr>
          <w:spacing w:val="-48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person</w:t>
      </w:r>
      <w:r w:rsidRPr="00B63D7D">
        <w:rPr>
          <w:spacing w:val="-48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:</w:t>
      </w:r>
      <w:r w:rsidRPr="00B63D7D">
        <w:rPr>
          <w:spacing w:val="-48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"); scanf("%s",a[i].name);</w:t>
      </w:r>
    </w:p>
    <w:p w14:paraId="716483F0" w14:textId="77777777" w:rsidR="00B63D7D" w:rsidRPr="00B63D7D" w:rsidRDefault="00B63D7D" w:rsidP="00B63D7D">
      <w:pPr>
        <w:pStyle w:val="BodyText"/>
        <w:spacing w:line="280" w:lineRule="auto"/>
        <w:ind w:left="852" w:firstLine="556"/>
        <w:rPr>
          <w:sz w:val="24"/>
          <w:szCs w:val="24"/>
        </w:rPr>
      </w:pPr>
      <w:r w:rsidRPr="00B63D7D">
        <w:rPr>
          <w:w w:val="110"/>
          <w:sz w:val="24"/>
          <w:szCs w:val="24"/>
        </w:rPr>
        <w:t>printf("\nEnter</w:t>
      </w:r>
      <w:r w:rsidRPr="00B63D7D">
        <w:rPr>
          <w:spacing w:val="-37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dob</w:t>
      </w:r>
      <w:r w:rsidRPr="00B63D7D">
        <w:rPr>
          <w:spacing w:val="-37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of</w:t>
      </w:r>
      <w:r w:rsidRPr="00B63D7D">
        <w:rPr>
          <w:spacing w:val="-37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person</w:t>
      </w:r>
      <w:r w:rsidRPr="00B63D7D">
        <w:rPr>
          <w:spacing w:val="-37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giving</w:t>
      </w:r>
      <w:r w:rsidRPr="00B63D7D">
        <w:rPr>
          <w:spacing w:val="-37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spaces</w:t>
      </w:r>
      <w:r w:rsidRPr="00B63D7D">
        <w:rPr>
          <w:spacing w:val="-35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format</w:t>
      </w:r>
      <w:r w:rsidRPr="00B63D7D">
        <w:rPr>
          <w:spacing w:val="-37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like</w:t>
      </w:r>
      <w:r w:rsidRPr="00B63D7D">
        <w:rPr>
          <w:spacing w:val="-36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dd</w:t>
      </w:r>
      <w:r w:rsidRPr="00B63D7D">
        <w:rPr>
          <w:spacing w:val="-36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mm yyyy:</w:t>
      </w:r>
      <w:r w:rsidRPr="00B63D7D">
        <w:rPr>
          <w:spacing w:val="-25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");</w:t>
      </w:r>
    </w:p>
    <w:p w14:paraId="3826949C" w14:textId="77777777" w:rsidR="00B63D7D" w:rsidRPr="00B63D7D" w:rsidRDefault="00B63D7D" w:rsidP="00B63D7D">
      <w:pPr>
        <w:pStyle w:val="BodyText"/>
        <w:spacing w:line="323" w:lineRule="exact"/>
        <w:ind w:left="1409"/>
        <w:rPr>
          <w:sz w:val="24"/>
          <w:szCs w:val="24"/>
        </w:rPr>
      </w:pPr>
      <w:r w:rsidRPr="00B63D7D">
        <w:rPr>
          <w:w w:val="110"/>
          <w:sz w:val="24"/>
          <w:szCs w:val="24"/>
        </w:rPr>
        <w:t>scanf("%d",&amp;a[i].dd);</w:t>
      </w:r>
    </w:p>
    <w:p w14:paraId="3B1FF96B" w14:textId="77777777" w:rsidR="00B63D7D" w:rsidRPr="00B63D7D" w:rsidRDefault="00B63D7D" w:rsidP="00B63D7D">
      <w:pPr>
        <w:pStyle w:val="BodyText"/>
        <w:spacing w:before="47"/>
        <w:ind w:left="1409"/>
        <w:rPr>
          <w:sz w:val="24"/>
          <w:szCs w:val="24"/>
        </w:rPr>
      </w:pPr>
      <w:r w:rsidRPr="00B63D7D">
        <w:rPr>
          <w:w w:val="115"/>
          <w:sz w:val="24"/>
          <w:szCs w:val="24"/>
        </w:rPr>
        <w:t>scanf("%d",&amp;a[i].mm);</w:t>
      </w:r>
    </w:p>
    <w:p w14:paraId="54B0420E" w14:textId="77777777" w:rsidR="00B63D7D" w:rsidRPr="00B63D7D" w:rsidRDefault="00B63D7D" w:rsidP="00B63D7D">
      <w:pPr>
        <w:pStyle w:val="BodyText"/>
        <w:spacing w:before="54" w:line="278" w:lineRule="auto"/>
        <w:ind w:left="1409" w:right="3953"/>
        <w:rPr>
          <w:sz w:val="24"/>
          <w:szCs w:val="24"/>
        </w:rPr>
      </w:pPr>
      <w:r w:rsidRPr="00B63D7D">
        <w:rPr>
          <w:w w:val="110"/>
          <w:sz w:val="24"/>
          <w:szCs w:val="24"/>
        </w:rPr>
        <w:t>scanf("%d",&amp;a[i].yyyy); printf("\nEnter</w:t>
      </w:r>
      <w:r w:rsidRPr="00B63D7D">
        <w:rPr>
          <w:spacing w:val="-50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address</w:t>
      </w:r>
      <w:r w:rsidRPr="00B63D7D">
        <w:rPr>
          <w:spacing w:val="-48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of</w:t>
      </w:r>
      <w:r w:rsidRPr="00B63D7D">
        <w:rPr>
          <w:spacing w:val="-49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person</w:t>
      </w:r>
      <w:r w:rsidRPr="00B63D7D">
        <w:rPr>
          <w:spacing w:val="-49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:</w:t>
      </w:r>
      <w:r w:rsidRPr="00B63D7D">
        <w:rPr>
          <w:spacing w:val="-49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"); scanf("%s",a[i].address);</w:t>
      </w:r>
    </w:p>
    <w:p w14:paraId="08E2F82B" w14:textId="77777777" w:rsidR="00B63D7D" w:rsidRPr="00B63D7D" w:rsidRDefault="00B63D7D" w:rsidP="00B63D7D">
      <w:pPr>
        <w:pStyle w:val="BodyText"/>
        <w:spacing w:before="1" w:line="280" w:lineRule="auto"/>
        <w:ind w:left="1409" w:right="3027"/>
        <w:rPr>
          <w:sz w:val="24"/>
          <w:szCs w:val="24"/>
        </w:rPr>
      </w:pPr>
      <w:r w:rsidRPr="00B63D7D">
        <w:rPr>
          <w:w w:val="110"/>
          <w:sz w:val="24"/>
          <w:szCs w:val="24"/>
        </w:rPr>
        <w:t>printf("\nEnter</w:t>
      </w:r>
      <w:r w:rsidRPr="00B63D7D">
        <w:rPr>
          <w:spacing w:val="-55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phone</w:t>
      </w:r>
      <w:r w:rsidRPr="00B63D7D">
        <w:rPr>
          <w:spacing w:val="-54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number</w:t>
      </w:r>
      <w:r w:rsidRPr="00B63D7D">
        <w:rPr>
          <w:spacing w:val="-55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of</w:t>
      </w:r>
      <w:r w:rsidRPr="00B63D7D">
        <w:rPr>
          <w:spacing w:val="-54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person</w:t>
      </w:r>
      <w:r w:rsidRPr="00B63D7D">
        <w:rPr>
          <w:spacing w:val="-54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:</w:t>
      </w:r>
      <w:r w:rsidRPr="00B63D7D">
        <w:rPr>
          <w:spacing w:val="-55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"); scanf("%lld",&amp;a[i].phone);</w:t>
      </w:r>
    </w:p>
    <w:p w14:paraId="06573E60" w14:textId="77777777" w:rsidR="00B63D7D" w:rsidRPr="00B63D7D" w:rsidRDefault="00B63D7D" w:rsidP="00B63D7D">
      <w:pPr>
        <w:spacing w:line="280" w:lineRule="auto"/>
        <w:rPr>
          <w:sz w:val="24"/>
          <w:szCs w:val="24"/>
        </w:rPr>
        <w:sectPr w:rsidR="00B63D7D" w:rsidRPr="00B63D7D">
          <w:pgSz w:w="12240" w:h="15840"/>
          <w:pgMar w:top="980" w:right="680" w:bottom="1040" w:left="1020" w:header="0" w:footer="76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C00978E" w14:textId="1971FB8E" w:rsidR="00B63D7D" w:rsidRPr="00B63D7D" w:rsidRDefault="00B63D7D" w:rsidP="00B63D7D">
      <w:pPr>
        <w:pStyle w:val="BodyText"/>
        <w:spacing w:line="88" w:lineRule="exact"/>
        <w:ind w:left="117"/>
        <w:rPr>
          <w:b w:val="0"/>
          <w:sz w:val="24"/>
          <w:szCs w:val="24"/>
        </w:rPr>
      </w:pPr>
      <w:r w:rsidRPr="00B63D7D">
        <w:rPr>
          <w:b w:val="0"/>
          <w:noProof/>
          <w:position w:val="-1"/>
          <w:sz w:val="24"/>
          <w:szCs w:val="24"/>
        </w:rPr>
        <w:lastRenderedPageBreak/>
        <mc:AlternateContent>
          <mc:Choice Requires="wpg">
            <w:drawing>
              <wp:inline distT="0" distB="0" distL="0" distR="0" wp14:anchorId="5DB1F9F9" wp14:editId="48A91406">
                <wp:extent cx="6355080" cy="56515"/>
                <wp:effectExtent l="0" t="0" r="0" b="3810"/>
                <wp:docPr id="111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5080" cy="56515"/>
                          <a:chOff x="0" y="0"/>
                          <a:chExt cx="10008" cy="89"/>
                        </a:xfrm>
                      </wpg:grpSpPr>
                      <wps:wsp>
                        <wps:cNvPr id="11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08" cy="89"/>
                          </a:xfrm>
                          <a:prstGeom prst="rect">
                            <a:avLst/>
                          </a:prstGeom>
                          <a:solidFill>
                            <a:srgbClr val="A18E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F3EC2E" id="Group 111" o:spid="_x0000_s1026" style="width:500.4pt;height:4.45pt;mso-position-horizontal-relative:char;mso-position-vertical-relative:line" coordsize="1000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64gWgIAADAFAAAOAAAAZHJzL2Uyb0RvYy54bWykVNtu2zAMfR+wfxD0vtpO6yw16hRBbxjQ&#10;bcW6fYAiyxfMFjVKidN9/SjJSbMWe+leBFGkKJ5zSF1c7oaebRXaDnTJs5OUM6UlVJ1uSv7j++2H&#10;BWfWCV2JHrQq+ZOy/HL5/t3FaAo1gxb6SiGjJNoWoyl565wpksTKVg3CnoBRmpw14CAcmdgkFYqR&#10;sg99MkvTeTICVgZBKmvp9Do6+TLkr2sl3de6tsqxvuRUmwsrhnXt12R5IYoGhWk7OZUh3lDFIDpN&#10;jx5SXQsn2Aa7V6mGTiJYqN2JhCGBuu6kChgITZa+QHOHsDEBS1OMjTnQRNS+4OnNaeWX7QOyriLt&#10;sowzLQYSKbzL/AHRM5qmoKg7NI/mASNG2t6D/GnJnbz0e7uJwWw9foaKEoqNg0DPrsbBpyDgbBdU&#10;eDqooHaOSTqcn+Z5uiCxJPnyeZ7lUSXZkpSvbsn2ZrqXpWlK3eZvLc79lUQU8b1Q41STB0StZp/Z&#10;tP/H5mMrjAoiWc/Tgc3Zns1v1IRCN71i+WkkNATu2bSRSqbhqqUwtUKEsVWiorqCAFT90QVvWBLi&#10;bdz+myNRGLTuTsHA/KbkSGUHzcT23rpI5z7ES2ih76rbru+Dgc36qke2FTRnq2xxM19NCvwV1msf&#10;rMFfixn9SQDoMUVt1lA9ET6EOKz0udCmBfzN2UiDWnL7ayNQcdZ/0sTReXZ25ic7GGf5xxkZeOxZ&#10;H3uElpSq5I6zuL1y8TfYGOyall7KAmgNK+rZugvAPeexqqlYap+p82ksQ6NNX4if+2M7RD1/dMs/&#10;AAAA//8DAFBLAwQUAAYACAAAACEAsEeCFNsAAAAEAQAADwAAAGRycy9kb3ducmV2LnhtbEyPQWvC&#10;QBCF74X+h2UKvdXdWFpsmo2I2J6kUBVKb2N2TILZ2ZBdk/jvu/ailwfDG977XjYfbSN66nztWEMy&#10;USCIC2dqLjXsth9PMxA+IBtsHJOGM3mY5/d3GabGDfxN/SaUIoawT1FDFUKbSumLiiz6iWuJo3dw&#10;ncUQz66UpsMhhttGTpV6lRZrjg0VtrSsqDhuTlbD54DD4jlZ9evjYXn+3b58/awT0vrxYVy8gwg0&#10;huszXPAjOuSRae9ObLxoNMQh4V8vnlIq7thrmL2BzDN5C5//AQAA//8DAFBLAQItABQABgAIAAAA&#10;IQC2gziS/gAAAOEBAAATAAAAAAAAAAAAAAAAAAAAAABbQ29udGVudF9UeXBlc10ueG1sUEsBAi0A&#10;FAAGAAgAAAAhADj9If/WAAAAlAEAAAsAAAAAAAAAAAAAAAAALwEAAF9yZWxzLy5yZWxzUEsBAi0A&#10;FAAGAAgAAAAhANu7riBaAgAAMAUAAA4AAAAAAAAAAAAAAAAALgIAAGRycy9lMm9Eb2MueG1sUEsB&#10;Ai0AFAAGAAgAAAAhALBHghTbAAAABAEAAA8AAAAAAAAAAAAAAAAAtAQAAGRycy9kb3ducmV2Lnht&#10;bFBLBQYAAAAABAAEAPMAAAC8BQAAAAA=&#10;">
                <v:rect id="Rectangle 53" o:spid="_x0000_s1027" style="position:absolute;width:10008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KG2wAAAANwAAAAPAAAAZHJzL2Rvd25yZXYueG1sRE9Ni8Iw&#10;EL0v+B/CCN7WVEFZukYRUdCbdut9bGbb7jaTmkSt/94Igrd5vM+ZLTrTiCs5X1tWMBomIIgLq2su&#10;FeQ/m88vED4ga2wsk4I7eVjMex8zTLW98YGuWShFDGGfooIqhDaV0hcVGfRD2xJH7tc6gyFCV0rt&#10;8BbDTSPHSTKVBmuODRW2tKqo+M8uRsFltXOTyenc3ad5tt/86Vweea3UoN8tv0EE6sJb/HJvdZw/&#10;GsPzmXiBnD8AAAD//wMAUEsBAi0AFAAGAAgAAAAhANvh9svuAAAAhQEAABMAAAAAAAAAAAAAAAAA&#10;AAAAAFtDb250ZW50X1R5cGVzXS54bWxQSwECLQAUAAYACAAAACEAWvQsW78AAAAVAQAACwAAAAAA&#10;AAAAAAAAAAAfAQAAX3JlbHMvLnJlbHNQSwECLQAUAAYACAAAACEAvDihtsAAAADcAAAADwAAAAAA&#10;AAAAAAAAAAAHAgAAZHJzL2Rvd25yZXYueG1sUEsFBgAAAAADAAMAtwAAAPQCAAAAAA==&#10;" fillcolor="#a18e6a" stroked="f"/>
                <w10:anchorlock/>
              </v:group>
            </w:pict>
          </mc:Fallback>
        </mc:AlternateContent>
      </w:r>
    </w:p>
    <w:p w14:paraId="1DC302A5" w14:textId="77777777" w:rsidR="00B63D7D" w:rsidRPr="00B63D7D" w:rsidRDefault="00B63D7D" w:rsidP="00B63D7D">
      <w:pPr>
        <w:pStyle w:val="BodyText"/>
        <w:spacing w:before="10"/>
        <w:rPr>
          <w:sz w:val="24"/>
          <w:szCs w:val="24"/>
        </w:rPr>
      </w:pPr>
    </w:p>
    <w:p w14:paraId="5D494889" w14:textId="77777777" w:rsidR="00B63D7D" w:rsidRPr="00B63D7D" w:rsidRDefault="00B63D7D" w:rsidP="00B63D7D">
      <w:pPr>
        <w:pStyle w:val="BodyText"/>
        <w:spacing w:before="103"/>
        <w:ind w:left="1130"/>
        <w:rPr>
          <w:sz w:val="24"/>
          <w:szCs w:val="24"/>
        </w:rPr>
      </w:pPr>
      <w:r w:rsidRPr="00B63D7D">
        <w:rPr>
          <w:w w:val="88"/>
          <w:sz w:val="24"/>
          <w:szCs w:val="24"/>
        </w:rPr>
        <w:t>}</w:t>
      </w:r>
    </w:p>
    <w:p w14:paraId="5F708C61" w14:textId="77777777" w:rsidR="00B63D7D" w:rsidRPr="00B63D7D" w:rsidRDefault="00B63D7D" w:rsidP="00B63D7D">
      <w:pPr>
        <w:pStyle w:val="BodyText"/>
        <w:spacing w:before="52"/>
        <w:ind w:left="1130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for(int i=0;i&lt;100;i++)</w:t>
      </w:r>
    </w:p>
    <w:p w14:paraId="7BC6528E" w14:textId="77777777" w:rsidR="00B63D7D" w:rsidRPr="00B63D7D" w:rsidRDefault="00B63D7D" w:rsidP="00B63D7D">
      <w:pPr>
        <w:pStyle w:val="BodyText"/>
        <w:spacing w:before="54"/>
        <w:ind w:left="1130"/>
        <w:rPr>
          <w:sz w:val="24"/>
          <w:szCs w:val="24"/>
        </w:rPr>
      </w:pPr>
      <w:r w:rsidRPr="00B63D7D">
        <w:rPr>
          <w:w w:val="88"/>
          <w:sz w:val="24"/>
          <w:szCs w:val="24"/>
        </w:rPr>
        <w:t>{</w:t>
      </w:r>
    </w:p>
    <w:p w14:paraId="025A1251" w14:textId="77777777" w:rsidR="00B63D7D" w:rsidRPr="00B63D7D" w:rsidRDefault="00B63D7D" w:rsidP="00B63D7D">
      <w:pPr>
        <w:pStyle w:val="BodyText"/>
        <w:spacing w:before="52" w:line="280" w:lineRule="auto"/>
        <w:ind w:left="852" w:firstLine="556"/>
        <w:rPr>
          <w:sz w:val="24"/>
          <w:szCs w:val="24"/>
        </w:rPr>
      </w:pPr>
      <w:r w:rsidRPr="00B63D7D">
        <w:rPr>
          <w:w w:val="110"/>
          <w:sz w:val="24"/>
          <w:szCs w:val="24"/>
        </w:rPr>
        <w:t>printf("\nName</w:t>
      </w:r>
      <w:r w:rsidRPr="00B63D7D">
        <w:rPr>
          <w:spacing w:val="-21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of</w:t>
      </w:r>
      <w:r w:rsidRPr="00B63D7D">
        <w:rPr>
          <w:spacing w:val="-22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person</w:t>
      </w:r>
      <w:r w:rsidRPr="00B63D7D">
        <w:rPr>
          <w:spacing w:val="-22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:</w:t>
      </w:r>
      <w:r w:rsidRPr="00B63D7D">
        <w:rPr>
          <w:spacing w:val="-22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%s</w:t>
      </w:r>
      <w:r w:rsidRPr="00B63D7D">
        <w:rPr>
          <w:spacing w:val="-22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,</w:t>
      </w:r>
      <w:r w:rsidRPr="00B63D7D">
        <w:rPr>
          <w:spacing w:val="-22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date</w:t>
      </w:r>
      <w:r w:rsidRPr="00B63D7D">
        <w:rPr>
          <w:spacing w:val="-22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of</w:t>
      </w:r>
      <w:r w:rsidRPr="00B63D7D">
        <w:rPr>
          <w:spacing w:val="-22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birth</w:t>
      </w:r>
      <w:r w:rsidRPr="00B63D7D">
        <w:rPr>
          <w:spacing w:val="-23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is</w:t>
      </w:r>
      <w:r w:rsidRPr="00B63D7D">
        <w:rPr>
          <w:spacing w:val="-21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:</w:t>
      </w:r>
      <w:r w:rsidRPr="00B63D7D">
        <w:rPr>
          <w:spacing w:val="-20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%d/%d/%d, Address</w:t>
      </w:r>
      <w:r w:rsidRPr="00B63D7D">
        <w:rPr>
          <w:spacing w:val="-25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:</w:t>
      </w:r>
      <w:r w:rsidRPr="00B63D7D">
        <w:rPr>
          <w:spacing w:val="-25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%s,</w:t>
      </w:r>
      <w:r w:rsidRPr="00B63D7D">
        <w:rPr>
          <w:spacing w:val="-24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Phone</w:t>
      </w:r>
      <w:r w:rsidRPr="00B63D7D">
        <w:rPr>
          <w:spacing w:val="-25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number</w:t>
      </w:r>
      <w:r w:rsidRPr="00B63D7D">
        <w:rPr>
          <w:spacing w:val="-26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:</w:t>
      </w:r>
    </w:p>
    <w:p w14:paraId="547D634C" w14:textId="77777777" w:rsidR="00B63D7D" w:rsidRPr="00B63D7D" w:rsidRDefault="00B63D7D" w:rsidP="00B63D7D">
      <w:pPr>
        <w:pStyle w:val="BodyText"/>
        <w:spacing w:line="280" w:lineRule="auto"/>
        <w:ind w:left="852" w:right="710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%lld",a[i].name,a[i].dd,a[i].mm,a[i].yyyy,a[i].address,a[i].phon e);</w:t>
      </w:r>
    </w:p>
    <w:p w14:paraId="69574B74" w14:textId="77777777" w:rsidR="00B63D7D" w:rsidRPr="00B63D7D" w:rsidRDefault="00B63D7D" w:rsidP="00B63D7D">
      <w:pPr>
        <w:pStyle w:val="BodyText"/>
        <w:spacing w:line="320" w:lineRule="exact"/>
        <w:ind w:left="1130"/>
        <w:rPr>
          <w:sz w:val="24"/>
          <w:szCs w:val="24"/>
        </w:rPr>
      </w:pPr>
      <w:r w:rsidRPr="00B63D7D">
        <w:rPr>
          <w:w w:val="88"/>
          <w:sz w:val="24"/>
          <w:szCs w:val="24"/>
        </w:rPr>
        <w:t>}</w:t>
      </w:r>
    </w:p>
    <w:p w14:paraId="54F680C0" w14:textId="77777777" w:rsidR="00B63D7D" w:rsidRPr="00B63D7D" w:rsidRDefault="00B63D7D" w:rsidP="00B63D7D">
      <w:pPr>
        <w:pStyle w:val="BodyText"/>
        <w:spacing w:before="49"/>
        <w:ind w:right="8726"/>
        <w:jc w:val="center"/>
        <w:rPr>
          <w:sz w:val="24"/>
          <w:szCs w:val="24"/>
        </w:rPr>
      </w:pPr>
      <w:r w:rsidRPr="00B63D7D">
        <w:rPr>
          <w:w w:val="88"/>
          <w:sz w:val="24"/>
          <w:szCs w:val="24"/>
        </w:rPr>
        <w:t>}</w:t>
      </w:r>
    </w:p>
    <w:p w14:paraId="0FB616E7" w14:textId="77777777" w:rsidR="00B63D7D" w:rsidRPr="00B63D7D" w:rsidRDefault="00B63D7D" w:rsidP="00B63D7D">
      <w:pPr>
        <w:pStyle w:val="Heading2"/>
        <w:spacing w:before="56"/>
        <w:ind w:right="8772"/>
        <w:jc w:val="center"/>
        <w:rPr>
          <w:sz w:val="24"/>
          <w:szCs w:val="24"/>
        </w:rPr>
      </w:pPr>
      <w:r w:rsidRPr="00B63D7D">
        <w:rPr>
          <w:sz w:val="24"/>
          <w:szCs w:val="24"/>
        </w:rPr>
        <w:t>OUTPUT:</w:t>
      </w:r>
    </w:p>
    <w:p w14:paraId="57994487" w14:textId="77777777" w:rsidR="00B63D7D" w:rsidRPr="00B63D7D" w:rsidRDefault="00B63D7D" w:rsidP="00B63D7D">
      <w:pPr>
        <w:pStyle w:val="BodyText"/>
        <w:spacing w:before="4"/>
        <w:rPr>
          <w:b w:val="0"/>
          <w:sz w:val="24"/>
          <w:szCs w:val="24"/>
        </w:rPr>
      </w:pPr>
      <w:r w:rsidRPr="00B63D7D">
        <w:rPr>
          <w:noProof/>
          <w:sz w:val="24"/>
          <w:szCs w:val="24"/>
        </w:rPr>
        <w:drawing>
          <wp:anchor distT="0" distB="0" distL="0" distR="0" simplePos="0" relativeHeight="251689984" behindDoc="0" locked="0" layoutInCell="1" allowOverlap="1" wp14:anchorId="56A4327C" wp14:editId="7431AF5D">
            <wp:simplePos x="0" y="0"/>
            <wp:positionH relativeFrom="page">
              <wp:posOffset>731519</wp:posOffset>
            </wp:positionH>
            <wp:positionV relativeFrom="paragraph">
              <wp:posOffset>153271</wp:posOffset>
            </wp:positionV>
            <wp:extent cx="6333934" cy="1751266"/>
            <wp:effectExtent l="0" t="0" r="0" b="0"/>
            <wp:wrapTopAndBottom/>
            <wp:docPr id="151" name="image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76.pn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3934" cy="1751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E6DA1E" w14:textId="77777777" w:rsidR="00B63D7D" w:rsidRPr="00B63D7D" w:rsidRDefault="00B63D7D" w:rsidP="00B63D7D">
      <w:pPr>
        <w:pStyle w:val="BodyText"/>
        <w:spacing w:before="23"/>
        <w:ind w:left="132"/>
        <w:rPr>
          <w:sz w:val="24"/>
          <w:szCs w:val="24"/>
        </w:rPr>
      </w:pPr>
      <w:r w:rsidRPr="00B63D7D">
        <w:rPr>
          <w:color w:val="696363"/>
          <w:w w:val="105"/>
          <w:sz w:val="24"/>
          <w:szCs w:val="24"/>
        </w:rPr>
        <w:t>(for only 1</w:t>
      </w:r>
      <w:r w:rsidRPr="00B63D7D">
        <w:rPr>
          <w:color w:val="696363"/>
          <w:spacing w:val="-59"/>
          <w:w w:val="105"/>
          <w:sz w:val="24"/>
          <w:szCs w:val="24"/>
        </w:rPr>
        <w:t xml:space="preserve"> </w:t>
      </w:r>
      <w:r w:rsidRPr="00B63D7D">
        <w:rPr>
          <w:color w:val="696363"/>
          <w:w w:val="105"/>
          <w:sz w:val="24"/>
          <w:szCs w:val="24"/>
        </w:rPr>
        <w:t>entry)*</w:t>
      </w:r>
    </w:p>
    <w:p w14:paraId="0C4A7A08" w14:textId="77777777" w:rsidR="00B63D7D" w:rsidRPr="00B63D7D" w:rsidRDefault="00B63D7D" w:rsidP="00B63D7D">
      <w:pPr>
        <w:rPr>
          <w:sz w:val="24"/>
          <w:szCs w:val="24"/>
        </w:rPr>
        <w:sectPr w:rsidR="00B63D7D" w:rsidRPr="00B63D7D">
          <w:pgSz w:w="12240" w:h="15840"/>
          <w:pgMar w:top="980" w:right="680" w:bottom="1040" w:left="1020" w:header="0" w:footer="76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038432D" w14:textId="31C67F4E" w:rsidR="00B63D7D" w:rsidRPr="00B63D7D" w:rsidRDefault="00B63D7D" w:rsidP="00B63D7D">
      <w:pPr>
        <w:pStyle w:val="BodyText"/>
        <w:spacing w:line="88" w:lineRule="exact"/>
        <w:ind w:left="117"/>
        <w:rPr>
          <w:b w:val="0"/>
          <w:sz w:val="24"/>
          <w:szCs w:val="24"/>
        </w:rPr>
      </w:pPr>
      <w:r w:rsidRPr="00B63D7D">
        <w:rPr>
          <w:b w:val="0"/>
          <w:noProof/>
          <w:position w:val="-1"/>
          <w:sz w:val="24"/>
          <w:szCs w:val="24"/>
        </w:rPr>
        <w:lastRenderedPageBreak/>
        <mc:AlternateContent>
          <mc:Choice Requires="wpg">
            <w:drawing>
              <wp:inline distT="0" distB="0" distL="0" distR="0" wp14:anchorId="0FCFBCF9" wp14:editId="54ED619C">
                <wp:extent cx="6355080" cy="56515"/>
                <wp:effectExtent l="0" t="0" r="0" b="3810"/>
                <wp:docPr id="109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5080" cy="56515"/>
                          <a:chOff x="0" y="0"/>
                          <a:chExt cx="10008" cy="89"/>
                        </a:xfrm>
                      </wpg:grpSpPr>
                      <wps:wsp>
                        <wps:cNvPr id="11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08" cy="89"/>
                          </a:xfrm>
                          <a:prstGeom prst="rect">
                            <a:avLst/>
                          </a:prstGeom>
                          <a:solidFill>
                            <a:srgbClr val="A18E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4325C8" id="Group 109" o:spid="_x0000_s1026" style="width:500.4pt;height:4.45pt;mso-position-horizontal-relative:char;mso-position-vertical-relative:line" coordsize="1000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kPwWgIAADAFAAAOAAAAZHJzL2Uyb0RvYy54bWykVMlu2zAQvRfoPxC8N5LSyHWEyIGRDQXS&#10;NmjaD6ApakElDjukLbtfnyHp2K6DXtwLweEsnPceh1fX66FnK4W2A13y7CzlTGkJVaebkv/8cf9h&#10;ypl1QleiB61KvlGWX8/ev7saTaHOoYW+UsioiLbFaEreOmeKJLGyVYOwZ2CUJmcNOAhHJjZJhWKk&#10;6kOfnKfpJBkBK4MglbV0ehudfBbq17WS7ltdW+VYX3LqzYUVw7rwazK7EkWDwrSd3LYhTuhiEJ2m&#10;S3elboUTbIndm1JDJxEs1O5MwpBAXXdSBQyEJkuP0DwgLE3A0hRjY3Y0EbVHPJ1cVn5dPSHrKtIu&#10;veRMi4FECvcyf0D0jKYpKOoBzbN5woiRto8gf1lyJ8d+bzcxmC3GL1BRQbF0EOhZ1zj4EgScrYMK&#10;m50Kau2YpMPJxzxPpySWJF8+ybM8qiRbkvJNlmzvtnlZmqb02nzWNHSeiCLeF3rc9uQB0VOzezbt&#10;/7H53AqjgkjW8/TKZkYAIpvf6REK3fSK5VkkNAS+smkjlUzDTUthao4IY6tERX2FeOr+IMEbloQ4&#10;jdt/cyQKg9Y9KBiY35Qcqe2gmVg9WueV3od4CS30XXXf9X0wsFnc9MhWguZsnk3vJnMPlVL+Cuu1&#10;D9bg06LbnwSAHlPUZgHVhvAhxGGlz4U2LeAfzkYa1JLb30uBirP+syaOLrOLCz/ZwbjIP52TgYee&#10;xaFHaEmlSu44i9sbF3+DpcGuaemmLIDWMKc3W3cBuOc8drVtlp5P2IWxDDC3X4if+0M7RO0/utkL&#10;AAAA//8DAFBLAwQUAAYACAAAACEAsEeCFNsAAAAEAQAADwAAAGRycy9kb3ducmV2LnhtbEyPQWvC&#10;QBCF74X+h2UKvdXdWFpsmo2I2J6kUBVKb2N2TILZ2ZBdk/jvu/ailwfDG977XjYfbSN66nztWEMy&#10;USCIC2dqLjXsth9PMxA+IBtsHJOGM3mY5/d3GabGDfxN/SaUIoawT1FDFUKbSumLiiz6iWuJo3dw&#10;ncUQz66UpsMhhttGTpV6lRZrjg0VtrSsqDhuTlbD54DD4jlZ9evjYXn+3b58/awT0vrxYVy8gwg0&#10;huszXPAjOuSRae9ObLxoNMQh4V8vnlIq7thrmL2BzDN5C5//AQAA//8DAFBLAQItABQABgAIAAAA&#10;IQC2gziS/gAAAOEBAAATAAAAAAAAAAAAAAAAAAAAAABbQ29udGVudF9UeXBlc10ueG1sUEsBAi0A&#10;FAAGAAgAAAAhADj9If/WAAAAlAEAAAsAAAAAAAAAAAAAAAAALwEAAF9yZWxzLy5yZWxzUEsBAi0A&#10;FAAGAAgAAAAhAFDuQ/BaAgAAMAUAAA4AAAAAAAAAAAAAAAAALgIAAGRycy9lMm9Eb2MueG1sUEsB&#10;Ai0AFAAGAAgAAAAhALBHghTbAAAABAEAAA8AAAAAAAAAAAAAAAAAtAQAAGRycy9kb3ducmV2Lnht&#10;bFBLBQYAAAAABAAEAPMAAAC8BQAAAAA=&#10;">
                <v:rect id="Rectangle 51" o:spid="_x0000_s1027" style="position:absolute;width:10008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ppawwAAANwAAAAPAAAAZHJzL2Rvd25yZXYueG1sRI9Bb8Iw&#10;DIXvk/YfIk/abaQggVBHQBMaEtxG6e5e47WFxilJgPLv8WHSbrbe83ufF6vBdepKIbaeDYxHGSji&#10;ytuWawPlYfM2BxUTssXOMxm4U4TV8vlpgbn1N97TtUi1khCOORpoUupzrWPVkMM48j2xaL8+OEyy&#10;hlrbgDcJd52eZNlMO2xZGhrsad1QdSouzsBlvQvT6c95uM/K4mtztKX+5k9jXl+Gj3dQiYb0b/67&#10;3lrBHwu+PCMT6OUDAAD//wMAUEsBAi0AFAAGAAgAAAAhANvh9svuAAAAhQEAABMAAAAAAAAAAAAA&#10;AAAAAAAAAFtDb250ZW50X1R5cGVzXS54bWxQSwECLQAUAAYACAAAACEAWvQsW78AAAAVAQAACwAA&#10;AAAAAAAAAAAAAAAfAQAAX3JlbHMvLnJlbHNQSwECLQAUAAYACAAAACEAI6aaWsMAAADcAAAADwAA&#10;AAAAAAAAAAAAAAAHAgAAZHJzL2Rvd25yZXYueG1sUEsFBgAAAAADAAMAtwAAAPcCAAAAAA==&#10;" fillcolor="#a18e6a" stroked="f"/>
                <w10:anchorlock/>
              </v:group>
            </w:pict>
          </mc:Fallback>
        </mc:AlternateContent>
      </w:r>
    </w:p>
    <w:p w14:paraId="2975C6A7" w14:textId="77777777" w:rsidR="00B63D7D" w:rsidRPr="0000538C" w:rsidRDefault="00B63D7D" w:rsidP="00B63D7D">
      <w:pPr>
        <w:pStyle w:val="BodyText"/>
        <w:spacing w:before="1"/>
        <w:rPr>
          <w:sz w:val="24"/>
          <w:szCs w:val="24"/>
        </w:rPr>
      </w:pPr>
    </w:p>
    <w:p w14:paraId="2652BC14" w14:textId="36572BBC" w:rsidR="00B63D7D" w:rsidRPr="0000538C" w:rsidRDefault="0000538C" w:rsidP="0000538C">
      <w:pPr>
        <w:pStyle w:val="Heading2"/>
      </w:pPr>
      <w:r>
        <w:rPr>
          <w:w w:val="105"/>
        </w:rPr>
        <w:t>66-</w:t>
      </w:r>
      <w:r w:rsidR="00B63D7D" w:rsidRPr="0000538C">
        <w:rPr>
          <w:w w:val="105"/>
        </w:rPr>
        <w:t>Write a program in ‘C’ that compares two</w:t>
      </w:r>
      <w:r w:rsidR="00B63D7D" w:rsidRPr="0000538C">
        <w:rPr>
          <w:spacing w:val="-67"/>
          <w:w w:val="105"/>
        </w:rPr>
        <w:t xml:space="preserve"> </w:t>
      </w:r>
      <w:r w:rsidR="00B63D7D" w:rsidRPr="0000538C">
        <w:rPr>
          <w:w w:val="105"/>
        </w:rPr>
        <w:t>given dates. To store a date, use a struct that contains three</w:t>
      </w:r>
      <w:r w:rsidR="00B63D7D" w:rsidRPr="0000538C">
        <w:rPr>
          <w:spacing w:val="-15"/>
          <w:w w:val="105"/>
        </w:rPr>
        <w:t xml:space="preserve"> </w:t>
      </w:r>
      <w:r w:rsidR="00B63D7D" w:rsidRPr="0000538C">
        <w:rPr>
          <w:w w:val="105"/>
        </w:rPr>
        <w:t>members</w:t>
      </w:r>
      <w:r w:rsidR="00B63D7D" w:rsidRPr="0000538C">
        <w:rPr>
          <w:spacing w:val="-14"/>
          <w:w w:val="105"/>
        </w:rPr>
        <w:t xml:space="preserve"> </w:t>
      </w:r>
      <w:r w:rsidR="00B63D7D" w:rsidRPr="0000538C">
        <w:rPr>
          <w:w w:val="105"/>
        </w:rPr>
        <w:t>namely</w:t>
      </w:r>
      <w:r w:rsidR="00B63D7D" w:rsidRPr="0000538C">
        <w:rPr>
          <w:spacing w:val="-14"/>
          <w:w w:val="105"/>
        </w:rPr>
        <w:t xml:space="preserve"> </w:t>
      </w:r>
      <w:r w:rsidR="00B63D7D" w:rsidRPr="0000538C">
        <w:rPr>
          <w:w w:val="105"/>
        </w:rPr>
        <w:t>day,</w:t>
      </w:r>
      <w:r w:rsidR="00B63D7D" w:rsidRPr="0000538C">
        <w:rPr>
          <w:spacing w:val="-15"/>
          <w:w w:val="105"/>
        </w:rPr>
        <w:t xml:space="preserve"> </w:t>
      </w:r>
      <w:r w:rsidR="00B63D7D" w:rsidRPr="0000538C">
        <w:rPr>
          <w:w w:val="105"/>
        </w:rPr>
        <w:t>month,</w:t>
      </w:r>
      <w:r w:rsidR="00B63D7D" w:rsidRPr="0000538C">
        <w:rPr>
          <w:spacing w:val="-15"/>
          <w:w w:val="105"/>
        </w:rPr>
        <w:t xml:space="preserve"> </w:t>
      </w:r>
      <w:r w:rsidR="00B63D7D" w:rsidRPr="0000538C">
        <w:rPr>
          <w:w w:val="105"/>
        </w:rPr>
        <w:t>and</w:t>
      </w:r>
      <w:r w:rsidR="00B63D7D" w:rsidRPr="0000538C">
        <w:rPr>
          <w:spacing w:val="-15"/>
          <w:w w:val="105"/>
        </w:rPr>
        <w:t xml:space="preserve"> </w:t>
      </w:r>
      <w:r w:rsidR="00B63D7D" w:rsidRPr="0000538C">
        <w:rPr>
          <w:w w:val="105"/>
        </w:rPr>
        <w:t>year.</w:t>
      </w:r>
      <w:r w:rsidR="00B63D7D" w:rsidRPr="0000538C">
        <w:rPr>
          <w:spacing w:val="-15"/>
          <w:w w:val="105"/>
        </w:rPr>
        <w:t xml:space="preserve"> </w:t>
      </w:r>
      <w:r w:rsidR="00B63D7D" w:rsidRPr="0000538C">
        <w:rPr>
          <w:w w:val="105"/>
        </w:rPr>
        <w:t>If</w:t>
      </w:r>
      <w:r w:rsidR="00B63D7D" w:rsidRPr="0000538C">
        <w:rPr>
          <w:spacing w:val="-14"/>
          <w:w w:val="105"/>
        </w:rPr>
        <w:t xml:space="preserve"> </w:t>
      </w:r>
      <w:r w:rsidR="00B63D7D" w:rsidRPr="0000538C">
        <w:rPr>
          <w:w w:val="105"/>
        </w:rPr>
        <w:t>the dates are equal, then display message as “equal” otherwise</w:t>
      </w:r>
      <w:r w:rsidR="00B63D7D" w:rsidRPr="0000538C">
        <w:rPr>
          <w:spacing w:val="-24"/>
          <w:w w:val="105"/>
        </w:rPr>
        <w:t xml:space="preserve"> </w:t>
      </w:r>
      <w:r w:rsidR="00B63D7D" w:rsidRPr="0000538C">
        <w:rPr>
          <w:w w:val="105"/>
        </w:rPr>
        <w:t>“Unequal”.</w:t>
      </w:r>
    </w:p>
    <w:p w14:paraId="4F0602B6" w14:textId="03620F38" w:rsidR="00B63D7D" w:rsidRPr="00B63D7D" w:rsidRDefault="00B63D7D" w:rsidP="00B63D7D">
      <w:pPr>
        <w:spacing w:before="239"/>
        <w:ind w:left="852"/>
        <w:rPr>
          <w:b/>
          <w:sz w:val="24"/>
          <w:szCs w:val="24"/>
        </w:rPr>
      </w:pPr>
    </w:p>
    <w:p w14:paraId="34A2E9D8" w14:textId="77777777" w:rsidR="00B63D7D" w:rsidRPr="00B63D7D" w:rsidRDefault="00B63D7D" w:rsidP="00B63D7D">
      <w:pPr>
        <w:spacing w:before="88" w:line="278" w:lineRule="auto"/>
        <w:ind w:left="852" w:right="1166"/>
        <w:rPr>
          <w:b/>
          <w:sz w:val="24"/>
          <w:szCs w:val="24"/>
        </w:rPr>
      </w:pPr>
      <w:r w:rsidRPr="00B63D7D">
        <w:rPr>
          <w:b/>
          <w:w w:val="90"/>
          <w:sz w:val="24"/>
          <w:szCs w:val="24"/>
          <w:shd w:val="clear" w:color="auto" w:fill="F9F8F8"/>
        </w:rPr>
        <w:t>Theory:</w:t>
      </w:r>
      <w:r w:rsidRPr="00B63D7D">
        <w:rPr>
          <w:b/>
          <w:spacing w:val="-34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To</w:t>
      </w:r>
      <w:r w:rsidRPr="00B63D7D">
        <w:rPr>
          <w:b/>
          <w:spacing w:val="-32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store</w:t>
      </w:r>
      <w:r w:rsidRPr="00B63D7D">
        <w:rPr>
          <w:b/>
          <w:spacing w:val="-33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date</w:t>
      </w:r>
      <w:r w:rsidRPr="00B63D7D">
        <w:rPr>
          <w:b/>
          <w:spacing w:val="-32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use</w:t>
      </w:r>
      <w:r w:rsidRPr="00B63D7D">
        <w:rPr>
          <w:b/>
          <w:spacing w:val="-33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structure</w:t>
      </w:r>
      <w:r w:rsidRPr="00B63D7D">
        <w:rPr>
          <w:b/>
          <w:spacing w:val="-33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say</w:t>
      </w:r>
      <w:r w:rsidRPr="00B63D7D">
        <w:rPr>
          <w:b/>
          <w:spacing w:val="-32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date</w:t>
      </w:r>
      <w:r w:rsidRPr="00B63D7D">
        <w:rPr>
          <w:b/>
          <w:spacing w:val="-33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that</w:t>
      </w:r>
      <w:r w:rsidRPr="00B63D7D">
        <w:rPr>
          <w:b/>
          <w:spacing w:val="-32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contains</w:t>
      </w:r>
      <w:r w:rsidRPr="00B63D7D">
        <w:rPr>
          <w:b/>
          <w:spacing w:val="-32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three</w:t>
      </w:r>
      <w:r w:rsidRPr="00B63D7D">
        <w:rPr>
          <w:b/>
          <w:spacing w:val="-32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members</w:t>
      </w:r>
      <w:r w:rsidRPr="00B63D7D">
        <w:rPr>
          <w:b/>
          <w:spacing w:val="-33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namely</w:t>
      </w:r>
      <w:r w:rsidRPr="00B63D7D">
        <w:rPr>
          <w:b/>
          <w:spacing w:val="-32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date,</w:t>
      </w:r>
      <w:r w:rsidRPr="00B63D7D">
        <w:rPr>
          <w:b/>
          <w:w w:val="90"/>
          <w:sz w:val="24"/>
          <w:szCs w:val="24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month</w:t>
      </w:r>
      <w:r w:rsidRPr="00B63D7D">
        <w:rPr>
          <w:b/>
          <w:spacing w:val="-31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and</w:t>
      </w:r>
      <w:r w:rsidRPr="00B63D7D">
        <w:rPr>
          <w:b/>
          <w:spacing w:val="-31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year.</w:t>
      </w:r>
      <w:r w:rsidRPr="00B63D7D">
        <w:rPr>
          <w:b/>
          <w:spacing w:val="-30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If</w:t>
      </w:r>
      <w:r w:rsidRPr="00B63D7D">
        <w:rPr>
          <w:b/>
          <w:spacing w:val="-30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the</w:t>
      </w:r>
      <w:r w:rsidRPr="00B63D7D">
        <w:rPr>
          <w:b/>
          <w:spacing w:val="-30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dates</w:t>
      </w:r>
      <w:r w:rsidRPr="00B63D7D">
        <w:rPr>
          <w:b/>
          <w:spacing w:val="-30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are</w:t>
      </w:r>
      <w:r w:rsidRPr="00B63D7D">
        <w:rPr>
          <w:b/>
          <w:spacing w:val="-31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equal</w:t>
      </w:r>
      <w:r w:rsidRPr="00B63D7D">
        <w:rPr>
          <w:b/>
          <w:spacing w:val="-31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then</w:t>
      </w:r>
      <w:r w:rsidRPr="00B63D7D">
        <w:rPr>
          <w:b/>
          <w:spacing w:val="-30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display</w:t>
      </w:r>
      <w:r w:rsidRPr="00B63D7D">
        <w:rPr>
          <w:b/>
          <w:spacing w:val="-31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message</w:t>
      </w:r>
      <w:r w:rsidRPr="00B63D7D">
        <w:rPr>
          <w:b/>
          <w:spacing w:val="-30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as</w:t>
      </w:r>
      <w:r w:rsidRPr="00B63D7D">
        <w:rPr>
          <w:b/>
          <w:spacing w:val="-30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"Equal"</w:t>
      </w:r>
      <w:r w:rsidRPr="00B63D7D">
        <w:rPr>
          <w:b/>
          <w:spacing w:val="-31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otherwise</w:t>
      </w:r>
      <w:r w:rsidRPr="00B63D7D">
        <w:rPr>
          <w:b/>
          <w:w w:val="95"/>
          <w:sz w:val="24"/>
          <w:szCs w:val="24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"Unequal".</w:t>
      </w:r>
    </w:p>
    <w:p w14:paraId="68F1C242" w14:textId="77777777" w:rsidR="00B63D7D" w:rsidRPr="00B63D7D" w:rsidRDefault="00B63D7D" w:rsidP="00B63D7D">
      <w:pPr>
        <w:pStyle w:val="Heading2"/>
        <w:spacing w:before="6"/>
        <w:rPr>
          <w:sz w:val="24"/>
          <w:szCs w:val="24"/>
        </w:rPr>
      </w:pPr>
      <w:r w:rsidRPr="00B63D7D">
        <w:rPr>
          <w:w w:val="115"/>
          <w:sz w:val="24"/>
          <w:szCs w:val="24"/>
        </w:rPr>
        <w:t>CODE:</w:t>
      </w:r>
    </w:p>
    <w:p w14:paraId="1DB6400F" w14:textId="77777777" w:rsidR="00B63D7D" w:rsidRPr="00B63D7D" w:rsidRDefault="00B63D7D" w:rsidP="00B63D7D">
      <w:pPr>
        <w:pStyle w:val="BodyText"/>
        <w:spacing w:before="243" w:line="278" w:lineRule="auto"/>
        <w:ind w:left="852" w:right="6647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#include&lt;stdio.h&gt; #include&lt;string.h&gt; struct date</w:t>
      </w:r>
    </w:p>
    <w:p w14:paraId="73C4505E" w14:textId="77777777" w:rsidR="00B63D7D" w:rsidRPr="00B63D7D" w:rsidRDefault="00B63D7D" w:rsidP="00B63D7D">
      <w:pPr>
        <w:pStyle w:val="BodyText"/>
        <w:spacing w:before="3"/>
        <w:ind w:left="852"/>
        <w:rPr>
          <w:sz w:val="24"/>
          <w:szCs w:val="24"/>
        </w:rPr>
      </w:pPr>
      <w:r w:rsidRPr="00B63D7D">
        <w:rPr>
          <w:w w:val="88"/>
          <w:sz w:val="24"/>
          <w:szCs w:val="24"/>
        </w:rPr>
        <w:t>{</w:t>
      </w:r>
    </w:p>
    <w:p w14:paraId="4D4C2CF2" w14:textId="77777777" w:rsidR="00B63D7D" w:rsidRPr="00B63D7D" w:rsidRDefault="00B63D7D" w:rsidP="00B63D7D">
      <w:pPr>
        <w:pStyle w:val="BodyText"/>
        <w:spacing w:before="52" w:line="278" w:lineRule="auto"/>
        <w:ind w:left="922" w:right="8072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int date; int month; int year;</w:t>
      </w:r>
    </w:p>
    <w:p w14:paraId="7E65110F" w14:textId="77777777" w:rsidR="00B63D7D" w:rsidRPr="00B63D7D" w:rsidRDefault="00B63D7D" w:rsidP="00B63D7D">
      <w:pPr>
        <w:pStyle w:val="BodyText"/>
        <w:spacing w:before="4"/>
        <w:ind w:left="852"/>
        <w:rPr>
          <w:sz w:val="24"/>
          <w:szCs w:val="24"/>
        </w:rPr>
      </w:pPr>
      <w:r w:rsidRPr="00B63D7D">
        <w:rPr>
          <w:sz w:val="24"/>
          <w:szCs w:val="24"/>
        </w:rPr>
        <w:t>};</w:t>
      </w:r>
    </w:p>
    <w:p w14:paraId="064C61CA" w14:textId="77777777" w:rsidR="00B63D7D" w:rsidRPr="00B63D7D" w:rsidRDefault="00B63D7D" w:rsidP="00B63D7D">
      <w:pPr>
        <w:pStyle w:val="BodyText"/>
        <w:spacing w:before="52"/>
        <w:ind w:left="852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int main ()</w:t>
      </w:r>
    </w:p>
    <w:p w14:paraId="3B50473E" w14:textId="77777777" w:rsidR="00B63D7D" w:rsidRPr="00B63D7D" w:rsidRDefault="00B63D7D" w:rsidP="00B63D7D">
      <w:pPr>
        <w:pStyle w:val="BodyText"/>
        <w:tabs>
          <w:tab w:val="left" w:pos="1169"/>
        </w:tabs>
        <w:spacing w:before="54" w:line="280" w:lineRule="auto"/>
        <w:ind w:left="1130" w:right="5855" w:hanging="279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{</w:t>
      </w:r>
      <w:r w:rsidRPr="00B63D7D">
        <w:rPr>
          <w:w w:val="105"/>
          <w:sz w:val="24"/>
          <w:szCs w:val="24"/>
        </w:rPr>
        <w:tab/>
      </w:r>
      <w:r w:rsidRPr="00B63D7D">
        <w:rPr>
          <w:w w:val="105"/>
          <w:sz w:val="24"/>
          <w:szCs w:val="24"/>
        </w:rPr>
        <w:tab/>
        <w:t>int</w:t>
      </w:r>
      <w:r w:rsidRPr="00B63D7D">
        <w:rPr>
          <w:spacing w:val="-34"/>
          <w:w w:val="105"/>
          <w:sz w:val="24"/>
          <w:szCs w:val="24"/>
        </w:rPr>
        <w:t xml:space="preserve"> </w:t>
      </w:r>
      <w:r w:rsidRPr="00B63D7D">
        <w:rPr>
          <w:w w:val="105"/>
          <w:sz w:val="24"/>
          <w:szCs w:val="24"/>
        </w:rPr>
        <w:t>i,f=0;</w:t>
      </w:r>
      <w:r w:rsidRPr="00B63D7D">
        <w:rPr>
          <w:spacing w:val="21"/>
          <w:w w:val="105"/>
          <w:sz w:val="24"/>
          <w:szCs w:val="24"/>
        </w:rPr>
        <w:t xml:space="preserve"> </w:t>
      </w:r>
      <w:r w:rsidRPr="00B63D7D">
        <w:rPr>
          <w:w w:val="105"/>
          <w:sz w:val="24"/>
          <w:szCs w:val="24"/>
        </w:rPr>
        <w:t>struct</w:t>
      </w:r>
      <w:r w:rsidRPr="00B63D7D">
        <w:rPr>
          <w:spacing w:val="-32"/>
          <w:w w:val="105"/>
          <w:sz w:val="24"/>
          <w:szCs w:val="24"/>
        </w:rPr>
        <w:t xml:space="preserve"> </w:t>
      </w:r>
      <w:r w:rsidRPr="00B63D7D">
        <w:rPr>
          <w:w w:val="105"/>
          <w:sz w:val="24"/>
          <w:szCs w:val="24"/>
        </w:rPr>
        <w:t>date</w:t>
      </w:r>
      <w:r w:rsidRPr="00B63D7D">
        <w:rPr>
          <w:spacing w:val="-34"/>
          <w:w w:val="105"/>
          <w:sz w:val="24"/>
          <w:szCs w:val="24"/>
        </w:rPr>
        <w:t xml:space="preserve"> </w:t>
      </w:r>
      <w:r w:rsidRPr="00B63D7D">
        <w:rPr>
          <w:spacing w:val="-4"/>
          <w:w w:val="105"/>
          <w:sz w:val="24"/>
          <w:szCs w:val="24"/>
        </w:rPr>
        <w:t xml:space="preserve">d[2]; </w:t>
      </w:r>
      <w:r w:rsidRPr="00B63D7D">
        <w:rPr>
          <w:w w:val="105"/>
          <w:sz w:val="24"/>
          <w:szCs w:val="24"/>
        </w:rPr>
        <w:t>for(i=0;i&lt;2;i++)</w:t>
      </w:r>
    </w:p>
    <w:p w14:paraId="11C9EC98" w14:textId="77777777" w:rsidR="00B63D7D" w:rsidRPr="00B63D7D" w:rsidRDefault="00B63D7D" w:rsidP="00B63D7D">
      <w:pPr>
        <w:pStyle w:val="BodyText"/>
        <w:tabs>
          <w:tab w:val="left" w:pos="1448"/>
        </w:tabs>
        <w:spacing w:line="278" w:lineRule="auto"/>
        <w:ind w:left="1409" w:right="4341" w:hanging="279"/>
        <w:rPr>
          <w:sz w:val="24"/>
          <w:szCs w:val="24"/>
        </w:rPr>
      </w:pPr>
      <w:r w:rsidRPr="00B63D7D">
        <w:rPr>
          <w:w w:val="110"/>
          <w:sz w:val="24"/>
          <w:szCs w:val="24"/>
        </w:rPr>
        <w:t>{</w:t>
      </w:r>
      <w:r w:rsidRPr="00B63D7D">
        <w:rPr>
          <w:w w:val="110"/>
          <w:sz w:val="24"/>
          <w:szCs w:val="24"/>
        </w:rPr>
        <w:tab/>
      </w:r>
      <w:r w:rsidRPr="00B63D7D">
        <w:rPr>
          <w:w w:val="110"/>
          <w:sz w:val="24"/>
          <w:szCs w:val="24"/>
        </w:rPr>
        <w:tab/>
        <w:t>printf("Enter day %d :”,i+1); scanf("%d",&amp;d[i].date); printf("Enter</w:t>
      </w:r>
      <w:r w:rsidRPr="00B63D7D">
        <w:rPr>
          <w:spacing w:val="-61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the</w:t>
      </w:r>
      <w:r w:rsidRPr="00B63D7D">
        <w:rPr>
          <w:spacing w:val="-60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month</w:t>
      </w:r>
      <w:r w:rsidRPr="00B63D7D">
        <w:rPr>
          <w:spacing w:val="-60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%d</w:t>
      </w:r>
      <w:r w:rsidRPr="00B63D7D">
        <w:rPr>
          <w:spacing w:val="-60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:",i+1); scanf("%d",&amp;d[i].month); printf("Enter the year %d :",i+1); scanf("%d",&amp;d[i].year);</w:t>
      </w:r>
    </w:p>
    <w:p w14:paraId="0A86393F" w14:textId="77777777" w:rsidR="00B63D7D" w:rsidRPr="00B63D7D" w:rsidRDefault="00B63D7D" w:rsidP="00B63D7D">
      <w:pPr>
        <w:pStyle w:val="BodyText"/>
        <w:spacing w:before="1"/>
        <w:ind w:left="1130"/>
        <w:rPr>
          <w:sz w:val="24"/>
          <w:szCs w:val="24"/>
        </w:rPr>
      </w:pPr>
      <w:r w:rsidRPr="00B63D7D">
        <w:rPr>
          <w:w w:val="88"/>
          <w:sz w:val="24"/>
          <w:szCs w:val="24"/>
        </w:rPr>
        <w:t>}</w:t>
      </w:r>
    </w:p>
    <w:p w14:paraId="5A4ED7F0" w14:textId="77777777" w:rsidR="00B63D7D" w:rsidRPr="00B63D7D" w:rsidRDefault="00B63D7D" w:rsidP="00B63D7D">
      <w:pPr>
        <w:pStyle w:val="BodyText"/>
        <w:spacing w:before="54"/>
        <w:ind w:left="1130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if(d[0].date==d[1].date)</w:t>
      </w:r>
    </w:p>
    <w:p w14:paraId="1DBEF8EB" w14:textId="77777777" w:rsidR="00B63D7D" w:rsidRPr="00B63D7D" w:rsidRDefault="00B63D7D" w:rsidP="00B63D7D">
      <w:pPr>
        <w:pStyle w:val="BodyText"/>
        <w:tabs>
          <w:tab w:val="left" w:pos="1448"/>
        </w:tabs>
        <w:spacing w:before="52"/>
        <w:ind w:left="1130"/>
        <w:rPr>
          <w:sz w:val="24"/>
          <w:szCs w:val="24"/>
        </w:rPr>
      </w:pPr>
      <w:r w:rsidRPr="00B63D7D">
        <w:rPr>
          <w:sz w:val="24"/>
          <w:szCs w:val="24"/>
        </w:rPr>
        <w:t>{</w:t>
      </w:r>
      <w:r w:rsidRPr="00B63D7D">
        <w:rPr>
          <w:sz w:val="24"/>
          <w:szCs w:val="24"/>
        </w:rPr>
        <w:tab/>
        <w:t>if(d[0].month==d[1].month)</w:t>
      </w:r>
    </w:p>
    <w:p w14:paraId="426003F9" w14:textId="77777777" w:rsidR="00B63D7D" w:rsidRPr="00B63D7D" w:rsidRDefault="00B63D7D" w:rsidP="00B63D7D">
      <w:pPr>
        <w:pStyle w:val="BodyText"/>
        <w:tabs>
          <w:tab w:val="left" w:pos="2008"/>
        </w:tabs>
        <w:spacing w:before="54"/>
        <w:ind w:left="1690"/>
        <w:rPr>
          <w:sz w:val="24"/>
          <w:szCs w:val="24"/>
        </w:rPr>
      </w:pPr>
      <w:r w:rsidRPr="00B63D7D">
        <w:rPr>
          <w:sz w:val="24"/>
          <w:szCs w:val="24"/>
        </w:rPr>
        <w:t>{</w:t>
      </w:r>
      <w:r w:rsidRPr="00B63D7D">
        <w:rPr>
          <w:sz w:val="24"/>
          <w:szCs w:val="24"/>
        </w:rPr>
        <w:tab/>
        <w:t>if(d[0].year==d[1].year)</w:t>
      </w:r>
    </w:p>
    <w:p w14:paraId="78852E90" w14:textId="77777777" w:rsidR="00B63D7D" w:rsidRPr="00B63D7D" w:rsidRDefault="00B63D7D" w:rsidP="00B63D7D">
      <w:pPr>
        <w:pStyle w:val="BodyText"/>
        <w:tabs>
          <w:tab w:val="left" w:pos="2568"/>
        </w:tabs>
        <w:spacing w:before="54"/>
        <w:ind w:left="2249"/>
        <w:rPr>
          <w:sz w:val="24"/>
          <w:szCs w:val="24"/>
        </w:rPr>
      </w:pPr>
      <w:r w:rsidRPr="00B63D7D">
        <w:rPr>
          <w:sz w:val="24"/>
          <w:szCs w:val="24"/>
        </w:rPr>
        <w:t>{</w:t>
      </w:r>
      <w:r w:rsidRPr="00B63D7D">
        <w:rPr>
          <w:sz w:val="24"/>
          <w:szCs w:val="24"/>
        </w:rPr>
        <w:tab/>
        <w:t>f=1;</w:t>
      </w:r>
    </w:p>
    <w:p w14:paraId="2858329D" w14:textId="77777777" w:rsidR="00B63D7D" w:rsidRPr="00B63D7D" w:rsidRDefault="00B63D7D" w:rsidP="00B63D7D">
      <w:pPr>
        <w:pStyle w:val="BodyText"/>
        <w:spacing w:before="51"/>
        <w:ind w:left="2249"/>
        <w:rPr>
          <w:sz w:val="24"/>
          <w:szCs w:val="24"/>
        </w:rPr>
      </w:pPr>
      <w:r w:rsidRPr="00B63D7D">
        <w:rPr>
          <w:w w:val="88"/>
          <w:sz w:val="24"/>
          <w:szCs w:val="24"/>
        </w:rPr>
        <w:t>}</w:t>
      </w:r>
    </w:p>
    <w:p w14:paraId="5A9A84E1" w14:textId="77777777" w:rsidR="00B63D7D" w:rsidRPr="00B63D7D" w:rsidRDefault="00B63D7D" w:rsidP="00B63D7D">
      <w:pPr>
        <w:rPr>
          <w:sz w:val="24"/>
          <w:szCs w:val="24"/>
        </w:rPr>
        <w:sectPr w:rsidR="00B63D7D" w:rsidRPr="00B63D7D">
          <w:pgSz w:w="12240" w:h="15840"/>
          <w:pgMar w:top="980" w:right="680" w:bottom="1040" w:left="1020" w:header="0" w:footer="76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4E88F64" w14:textId="06B22978" w:rsidR="00B63D7D" w:rsidRPr="00B63D7D" w:rsidRDefault="00B63D7D" w:rsidP="00B63D7D">
      <w:pPr>
        <w:pStyle w:val="BodyText"/>
        <w:spacing w:line="88" w:lineRule="exact"/>
        <w:ind w:left="117"/>
        <w:rPr>
          <w:b w:val="0"/>
          <w:sz w:val="24"/>
          <w:szCs w:val="24"/>
        </w:rPr>
      </w:pPr>
      <w:r w:rsidRPr="00B63D7D">
        <w:rPr>
          <w:b w:val="0"/>
          <w:noProof/>
          <w:position w:val="-1"/>
          <w:sz w:val="24"/>
          <w:szCs w:val="24"/>
        </w:rPr>
        <w:lastRenderedPageBreak/>
        <mc:AlternateContent>
          <mc:Choice Requires="wpg">
            <w:drawing>
              <wp:inline distT="0" distB="0" distL="0" distR="0" wp14:anchorId="2F914512" wp14:editId="1804AECA">
                <wp:extent cx="6355080" cy="56515"/>
                <wp:effectExtent l="0" t="0" r="0" b="3810"/>
                <wp:docPr id="107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5080" cy="56515"/>
                          <a:chOff x="0" y="0"/>
                          <a:chExt cx="10008" cy="89"/>
                        </a:xfrm>
                      </wpg:grpSpPr>
                      <wps:wsp>
                        <wps:cNvPr id="108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08" cy="89"/>
                          </a:xfrm>
                          <a:prstGeom prst="rect">
                            <a:avLst/>
                          </a:prstGeom>
                          <a:solidFill>
                            <a:srgbClr val="A18E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42F776" id="Group 107" o:spid="_x0000_s1026" style="width:500.4pt;height:4.45pt;mso-position-horizontal-relative:char;mso-position-vertical-relative:line" coordsize="1000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BHeWwIAADAFAAAOAAAAZHJzL2Uyb0RvYy54bWykVNtu2zAMfR+wfxD0vtrOkjQ16hRBesGA&#10;bivW7QMUWb5gtqhRSpzu60tJbpq22Ev3IogiRfGcQ+r8Yt93bKfQtqALnp2knCktoWx1XfBfP68/&#10;LTizTuhSdKBVwR+U5RfLjx/OB5OrCTTQlQoZJdE2H0zBG+dMniRWNqoX9gSM0uSsAHvhyMQ6KVEM&#10;lL3vkkmazpMBsDQIUllLp5fRyZchf1Up6b5XlVWOdQWn2lxYMawbvybLc5HXKEzTyrEM8Y4qetFq&#10;evSQ6lI4wbbYvknVtxLBQuVOJPQJVFUrVcBAaLL0FZobhK0JWOp8qM2BJqL2FU/vTiu/7e6QtSVp&#10;l55ypkVPIoV3mT8gegZT5xR1g+be3GHESNtbkL8tuZPXfm/XMZhthq9QUkKxdRDo2VfY+xQEnO2D&#10;Cg8HFdTeMUmH88+zWbogsST5ZvNZNosqyYakfHNLNlfjvSxNU+o2f2tx5q8kIo/vhRrHmjwgajX7&#10;zKb9PzbvG2FUEMl6ng5sUimRzR/UhELXnWLTUJZ/nwKf2LSRSqZh3VCYWiHC0ChRUl1ZgPHigjcs&#10;CfE+bv/NkcgNWnejoGd+U3CksoNmYndrXaTzKcRLaKFry+u264KB9WbdIdsJmrNVtriar0YFXoR1&#10;2gdr8NdiRn9C8kRMUZsNlA+EDyEOK30utGkA/3I20KAW3P7ZClScdV80cXSWTad+soMxnZ1OyMBj&#10;z+bYI7SkVAV3nMXt2sXfYGuwrRt6KQugNayoZ6s2APf1xarGYql9xs6nsQyNNn4hfu6P7RD1/NEt&#10;HwEAAP//AwBQSwMEFAAGAAgAAAAhALBHghTbAAAABAEAAA8AAABkcnMvZG93bnJldi54bWxMj0Fr&#10;wkAQhe+F/odlCr3V3VhabJqNiNiepFAVSm9jdkyC2dmQXZP477v2opcHwxve+142H20jeup87VhD&#10;MlEgiAtnai417LYfTzMQPiAbbByThjN5mOf3dxmmxg38Tf0mlCKGsE9RQxVCm0rpi4os+olriaN3&#10;cJ3FEM+ulKbDIYbbRk6VepUWa44NFba0rKg4bk5Ww+eAw+I5WfXr42F5/t2+fP2sE9L68WFcvIMI&#10;NIbrM1zwIzrkkWnvTmy8aDTEIeFfL55SKu7Ya5i9gcwzeQuf/wEAAP//AwBQSwECLQAUAAYACAAA&#10;ACEAtoM4kv4AAADhAQAAEwAAAAAAAAAAAAAAAAAAAAAAW0NvbnRlbnRfVHlwZXNdLnhtbFBLAQIt&#10;ABQABgAIAAAAIQA4/SH/1gAAAJQBAAALAAAAAAAAAAAAAAAAAC8BAABfcmVscy8ucmVsc1BLAQIt&#10;ABQABgAIAAAAIQAvYBHeWwIAADAFAAAOAAAAAAAAAAAAAAAAAC4CAABkcnMvZTJvRG9jLnhtbFBL&#10;AQItABQABgAIAAAAIQCwR4IU2wAAAAQBAAAPAAAAAAAAAAAAAAAAALUEAABkcnMvZG93bnJldi54&#10;bWxQSwUGAAAAAAQABADzAAAAvQUAAAAA&#10;">
                <v:rect id="Rectangle 49" o:spid="_x0000_s1027" style="position:absolute;width:10008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QCBwwAAANwAAAAPAAAAZHJzL2Rvd25yZXYueG1sRI9Bb8Iw&#10;DIXvk/gPkSdxG+kmgVBHQAiBBDdWyt1rvLajcbokQPn382HSbrbe83ufF6vBdepGIbaeDbxOMlDE&#10;lbct1wbK0+5lDiomZIudZzLwoAir5ehpgbn1d/6gW5FqJSEcczTQpNTnWseqIYdx4nti0b58cJhk&#10;DbW2Ae8S7jr9lmUz7bBlaWiwp01D1aW4OgPXzSFMp58/w2NWFsfdty31mbfGjJ+H9TuoREP6N/9d&#10;763gZ0Irz8gEevkLAAD//wMAUEsBAi0AFAAGAAgAAAAhANvh9svuAAAAhQEAABMAAAAAAAAAAAAA&#10;AAAAAAAAAFtDb250ZW50X1R5cGVzXS54bWxQSwECLQAUAAYACAAAACEAWvQsW78AAAAVAQAACwAA&#10;AAAAAAAAAAAAAAAfAQAAX3JlbHMvLnJlbHNQSwECLQAUAAYACAAAACEAWAkAgcMAAADcAAAADwAA&#10;AAAAAAAAAAAAAAAHAgAAZHJzL2Rvd25yZXYueG1sUEsFBgAAAAADAAMAtwAAAPcCAAAAAA==&#10;" fillcolor="#a18e6a" stroked="f"/>
                <w10:anchorlock/>
              </v:group>
            </w:pict>
          </mc:Fallback>
        </mc:AlternateContent>
      </w:r>
    </w:p>
    <w:p w14:paraId="18D1DF80" w14:textId="77777777" w:rsidR="00B63D7D" w:rsidRPr="00B63D7D" w:rsidRDefault="00B63D7D" w:rsidP="00B63D7D">
      <w:pPr>
        <w:pStyle w:val="BodyText"/>
        <w:spacing w:before="10"/>
        <w:rPr>
          <w:sz w:val="24"/>
          <w:szCs w:val="24"/>
        </w:rPr>
      </w:pPr>
    </w:p>
    <w:p w14:paraId="4677E1D4" w14:textId="77777777" w:rsidR="00B63D7D" w:rsidRPr="00B63D7D" w:rsidRDefault="00B63D7D" w:rsidP="00B63D7D">
      <w:pPr>
        <w:pStyle w:val="BodyText"/>
        <w:spacing w:before="103"/>
        <w:ind w:left="1690"/>
        <w:rPr>
          <w:sz w:val="24"/>
          <w:szCs w:val="24"/>
        </w:rPr>
      </w:pPr>
      <w:r w:rsidRPr="00B63D7D">
        <w:rPr>
          <w:w w:val="88"/>
          <w:sz w:val="24"/>
          <w:szCs w:val="24"/>
        </w:rPr>
        <w:t>}</w:t>
      </w:r>
    </w:p>
    <w:p w14:paraId="001F61EE" w14:textId="77777777" w:rsidR="00B63D7D" w:rsidRPr="00B63D7D" w:rsidRDefault="00B63D7D" w:rsidP="00B63D7D">
      <w:pPr>
        <w:pStyle w:val="BodyText"/>
        <w:spacing w:before="52"/>
        <w:ind w:left="1130"/>
        <w:rPr>
          <w:sz w:val="24"/>
          <w:szCs w:val="24"/>
        </w:rPr>
      </w:pPr>
      <w:r w:rsidRPr="00B63D7D">
        <w:rPr>
          <w:w w:val="88"/>
          <w:sz w:val="24"/>
          <w:szCs w:val="24"/>
        </w:rPr>
        <w:t>}</w:t>
      </w:r>
    </w:p>
    <w:p w14:paraId="4EFC87C1" w14:textId="77777777" w:rsidR="00B63D7D" w:rsidRPr="00B63D7D" w:rsidRDefault="00B63D7D" w:rsidP="00B63D7D">
      <w:pPr>
        <w:pStyle w:val="BodyText"/>
        <w:spacing w:before="54"/>
        <w:ind w:left="1130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if(f==1)</w:t>
      </w:r>
    </w:p>
    <w:p w14:paraId="48F0DBF8" w14:textId="77777777" w:rsidR="00B63D7D" w:rsidRPr="00B63D7D" w:rsidRDefault="00B63D7D" w:rsidP="00B63D7D">
      <w:pPr>
        <w:pStyle w:val="BodyText"/>
        <w:spacing w:before="52" w:line="280" w:lineRule="auto"/>
        <w:ind w:left="1130" w:right="5011"/>
        <w:rPr>
          <w:sz w:val="24"/>
          <w:szCs w:val="24"/>
        </w:rPr>
      </w:pPr>
      <w:r w:rsidRPr="00B63D7D">
        <w:rPr>
          <w:w w:val="110"/>
          <w:sz w:val="24"/>
          <w:szCs w:val="24"/>
        </w:rPr>
        <w:t>printf("\nThe</w:t>
      </w:r>
      <w:r w:rsidRPr="00B63D7D">
        <w:rPr>
          <w:spacing w:val="-56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dates</w:t>
      </w:r>
      <w:r w:rsidRPr="00B63D7D">
        <w:rPr>
          <w:spacing w:val="-55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are</w:t>
      </w:r>
      <w:r w:rsidRPr="00B63D7D">
        <w:rPr>
          <w:spacing w:val="-55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equal"); else</w:t>
      </w:r>
    </w:p>
    <w:p w14:paraId="5B338DB0" w14:textId="77777777" w:rsidR="00B63D7D" w:rsidRPr="00B63D7D" w:rsidRDefault="00B63D7D" w:rsidP="00B63D7D">
      <w:pPr>
        <w:pStyle w:val="BodyText"/>
        <w:spacing w:line="280" w:lineRule="auto"/>
        <w:ind w:left="1130" w:right="4203"/>
        <w:rPr>
          <w:sz w:val="24"/>
          <w:szCs w:val="24"/>
        </w:rPr>
      </w:pPr>
      <w:r w:rsidRPr="00B63D7D">
        <w:rPr>
          <w:w w:val="110"/>
          <w:sz w:val="24"/>
          <w:szCs w:val="24"/>
        </w:rPr>
        <w:t>printf("\nThe dates are not equal"); printf</w:t>
      </w:r>
      <w:r w:rsidRPr="00B63D7D">
        <w:rPr>
          <w:spacing w:val="-34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("\n\npress</w:t>
      </w:r>
      <w:r w:rsidRPr="00B63D7D">
        <w:rPr>
          <w:spacing w:val="-32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any</w:t>
      </w:r>
      <w:r w:rsidRPr="00B63D7D">
        <w:rPr>
          <w:spacing w:val="-32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key</w:t>
      </w:r>
      <w:r w:rsidRPr="00B63D7D">
        <w:rPr>
          <w:spacing w:val="-32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to</w:t>
      </w:r>
      <w:r w:rsidRPr="00B63D7D">
        <w:rPr>
          <w:spacing w:val="-32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close.");</w:t>
      </w:r>
    </w:p>
    <w:p w14:paraId="63CF758C" w14:textId="77777777" w:rsidR="00B63D7D" w:rsidRPr="00B63D7D" w:rsidRDefault="00B63D7D" w:rsidP="00B63D7D">
      <w:pPr>
        <w:pStyle w:val="BodyText"/>
        <w:spacing w:line="320" w:lineRule="exact"/>
        <w:ind w:left="852"/>
        <w:rPr>
          <w:sz w:val="24"/>
          <w:szCs w:val="24"/>
        </w:rPr>
      </w:pPr>
      <w:r w:rsidRPr="00B63D7D">
        <w:rPr>
          <w:w w:val="88"/>
          <w:sz w:val="24"/>
          <w:szCs w:val="24"/>
        </w:rPr>
        <w:t>}</w:t>
      </w:r>
    </w:p>
    <w:p w14:paraId="28DD692E" w14:textId="77777777" w:rsidR="00B63D7D" w:rsidRPr="00B63D7D" w:rsidRDefault="00B63D7D" w:rsidP="00B63D7D">
      <w:pPr>
        <w:pStyle w:val="Heading2"/>
        <w:spacing w:before="51"/>
        <w:rPr>
          <w:sz w:val="24"/>
          <w:szCs w:val="24"/>
        </w:rPr>
      </w:pPr>
      <w:r w:rsidRPr="00B63D7D">
        <w:rPr>
          <w:sz w:val="24"/>
          <w:szCs w:val="24"/>
        </w:rPr>
        <w:t>OUTPUT:</w:t>
      </w:r>
    </w:p>
    <w:p w14:paraId="5118E413" w14:textId="77777777" w:rsidR="00B63D7D" w:rsidRPr="00B63D7D" w:rsidRDefault="00B63D7D" w:rsidP="00B63D7D">
      <w:pPr>
        <w:pStyle w:val="BodyText"/>
        <w:spacing w:before="5"/>
        <w:rPr>
          <w:b w:val="0"/>
          <w:sz w:val="24"/>
          <w:szCs w:val="24"/>
        </w:rPr>
      </w:pPr>
      <w:r w:rsidRPr="00B63D7D">
        <w:rPr>
          <w:noProof/>
          <w:sz w:val="24"/>
          <w:szCs w:val="24"/>
        </w:rPr>
        <w:drawing>
          <wp:anchor distT="0" distB="0" distL="0" distR="0" simplePos="0" relativeHeight="251691008" behindDoc="0" locked="0" layoutInCell="1" allowOverlap="1" wp14:anchorId="31216757" wp14:editId="69864573">
            <wp:simplePos x="0" y="0"/>
            <wp:positionH relativeFrom="page">
              <wp:posOffset>731519</wp:posOffset>
            </wp:positionH>
            <wp:positionV relativeFrom="paragraph">
              <wp:posOffset>153472</wp:posOffset>
            </wp:positionV>
            <wp:extent cx="6255890" cy="2637472"/>
            <wp:effectExtent l="0" t="0" r="0" b="0"/>
            <wp:wrapTopAndBottom/>
            <wp:docPr id="153" name="image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77.png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5890" cy="2637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F288FD" w14:textId="77777777" w:rsidR="00B63D7D" w:rsidRPr="00B63D7D" w:rsidRDefault="00B63D7D" w:rsidP="00B63D7D">
      <w:pPr>
        <w:rPr>
          <w:sz w:val="24"/>
          <w:szCs w:val="24"/>
        </w:rPr>
        <w:sectPr w:rsidR="00B63D7D" w:rsidRPr="00B63D7D">
          <w:pgSz w:w="12240" w:h="15840"/>
          <w:pgMar w:top="980" w:right="680" w:bottom="1040" w:left="1020" w:header="0" w:footer="76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D7E34D0" w14:textId="522495A1" w:rsidR="00B63D7D" w:rsidRPr="00B63D7D" w:rsidRDefault="00B63D7D" w:rsidP="00B63D7D">
      <w:pPr>
        <w:pStyle w:val="BodyText"/>
        <w:spacing w:line="88" w:lineRule="exact"/>
        <w:ind w:left="117"/>
        <w:rPr>
          <w:b w:val="0"/>
          <w:sz w:val="24"/>
          <w:szCs w:val="24"/>
        </w:rPr>
      </w:pPr>
      <w:r w:rsidRPr="00B63D7D">
        <w:rPr>
          <w:b w:val="0"/>
          <w:noProof/>
          <w:position w:val="-1"/>
          <w:sz w:val="24"/>
          <w:szCs w:val="24"/>
        </w:rPr>
        <w:lastRenderedPageBreak/>
        <mc:AlternateContent>
          <mc:Choice Requires="wpg">
            <w:drawing>
              <wp:inline distT="0" distB="0" distL="0" distR="0" wp14:anchorId="7313883F" wp14:editId="5EBEA09D">
                <wp:extent cx="6355080" cy="56515"/>
                <wp:effectExtent l="0" t="0" r="0" b="3810"/>
                <wp:docPr id="105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5080" cy="56515"/>
                          <a:chOff x="0" y="0"/>
                          <a:chExt cx="10008" cy="89"/>
                        </a:xfrm>
                      </wpg:grpSpPr>
                      <wps:wsp>
                        <wps:cNvPr id="10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08" cy="89"/>
                          </a:xfrm>
                          <a:prstGeom prst="rect">
                            <a:avLst/>
                          </a:prstGeom>
                          <a:solidFill>
                            <a:srgbClr val="A18E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E909B9" id="Group 105" o:spid="_x0000_s1026" style="width:500.4pt;height:4.45pt;mso-position-horizontal-relative:char;mso-position-vertical-relative:line" coordsize="1000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nj7XQIAADAFAAAOAAAAZHJzL2Uyb0RvYy54bWykVNtu2zAMfR+wfxD0vtjukjQ16hRBL8GA&#10;bivW7QMUWb5gtqhRSpzs60dJbpq12Ev3IogiRR2eQ+ryat93bKfQtqALnk1SzpSWULa6LviP73cf&#10;FpxZJ3QpOtCq4Adl+dXy/bvLweTqDBroSoWMkmibD6bgjXMmTxIrG9ULOwGjNDkrwF44MrFOShQD&#10;Ze+75CxN58kAWBoEqayl05vo5MuQv6qUdF+ryirHuoITNhdWDOvGr8nyUuQ1CtO0coQh3oCiF62m&#10;R4+pboQTbIvtq1R9KxEsVG4ioU+gqlqpQg1UTZa+qGaNsDWhljofanOkiah9wdOb08ovuwdkbUna&#10;pTPOtOhJpPAu8wdEz2DqnKLWaB7NA8YaaXsP8qcld/LS7+06BrPN8BlKSii2DgI9+wp7n4IKZ/ug&#10;wuGogto7Julw/nE2SxckliTfbD7LAgyRy4akfHVLNrfjvSxNU+o2f2tx4ZEnIo/vBYwjJl8QtZp9&#10;ZtP+H5uPjTAqiGQ9T0c2509sfqMmFLruFJueR0JD4BObNlLJNFw3FKZWiDA0SpSEKwtleMCUOV7w&#10;hiUh3sbtvzkSuUHr1gp65jcFR4IdNBO7e+sinU8hXkILXVvetV0XDKw31x2ynaA5W2WL2/lqVOCv&#10;sE77YA3+WszoT0ieWFPUZgPlgepDiMNKnwttGsDfnA00qAW3v7YCFWfdJ00cXWTTqZ/sYExn52dk&#10;4Klnc+oRWlKqgjvO4vbaxd9ga7CtG3opC0VrWFHPVm0o3OOLqEaw1D5j59NYhkYbvxA/96d2iHr+&#10;6JZ/AAAA//8DAFBLAwQUAAYACAAAACEAsEeCFNsAAAAEAQAADwAAAGRycy9kb3ducmV2LnhtbEyP&#10;QWvCQBCF74X+h2UKvdXdWFpsmo2I2J6kUBVKb2N2TILZ2ZBdk/jvu/ailwfDG977XjYfbSN66nzt&#10;WEMyUSCIC2dqLjXsth9PMxA+IBtsHJOGM3mY5/d3GabGDfxN/SaUIoawT1FDFUKbSumLiiz6iWuJ&#10;o3dwncUQz66UpsMhhttGTpV6lRZrjg0VtrSsqDhuTlbD54DD4jlZ9evjYXn+3b58/awT0vrxYVy8&#10;gwg0huszXPAjOuSRae9ObLxoNMQh4V8vnlIq7thrmL2BzDN5C5//AQAA//8DAFBLAQItABQABgAI&#10;AAAAIQC2gziS/gAAAOEBAAATAAAAAAAAAAAAAAAAAAAAAABbQ29udGVudF9UeXBlc10ueG1sUEsB&#10;Ai0AFAAGAAgAAAAhADj9If/WAAAAlAEAAAsAAAAAAAAAAAAAAAAALwEAAF9yZWxzLy5yZWxzUEsB&#10;Ai0AFAAGAAgAAAAhAGOSePtdAgAAMAUAAA4AAAAAAAAAAAAAAAAALgIAAGRycy9lMm9Eb2MueG1s&#10;UEsBAi0AFAAGAAgAAAAhALBHghTbAAAABAEAAA8AAAAAAAAAAAAAAAAAtwQAAGRycy9kb3ducmV2&#10;LnhtbFBLBQYAAAAABAAEAPMAAAC/BQAAAAA=&#10;">
                <v:rect id="Rectangle 47" o:spid="_x0000_s1027" style="position:absolute;width:10008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jFowQAAANwAAAAPAAAAZHJzL2Rvd25yZXYueG1sRE9Na8JA&#10;EL0X+h+WKXhrNhYMJXUNEirUW03jfcxOk7TZ2XR31fjvu4LgbR7vc5bFZAZxIud7ywrmSQqCuLG6&#10;51ZB/bV5fgXhA7LGwTIpuJCHYvX4sMRc2zPv6FSFVsQQ9jkq6EIYcyl905FBn9iROHLf1hkMEbpW&#10;aofnGG4G+ZKmmTTYc2zocKSyo+a3OhoFx3LrFovD33TJ6upz86Nrued3pWZP0/oNRKAp3MU394eO&#10;89MMrs/EC+TqHwAA//8DAFBLAQItABQABgAIAAAAIQDb4fbL7gAAAIUBAAATAAAAAAAAAAAAAAAA&#10;AAAAAABbQ29udGVudF9UeXBlc10ueG1sUEsBAi0AFAAGAAgAAAAhAFr0LFu/AAAAFQEAAAsAAAAA&#10;AAAAAAAAAAAAHwEAAF9yZWxzLy5yZWxzUEsBAi0AFAAGAAgAAAAhAEbaMWjBAAAA3AAAAA8AAAAA&#10;AAAAAAAAAAAABwIAAGRycy9kb3ducmV2LnhtbFBLBQYAAAAAAwADALcAAAD1AgAAAAA=&#10;" fillcolor="#a18e6a" stroked="f"/>
                <w10:anchorlock/>
              </v:group>
            </w:pict>
          </mc:Fallback>
        </mc:AlternateContent>
      </w:r>
    </w:p>
    <w:p w14:paraId="1DBD06C7" w14:textId="77777777" w:rsidR="00B63D7D" w:rsidRPr="00B63D7D" w:rsidRDefault="00B63D7D" w:rsidP="00B63D7D">
      <w:pPr>
        <w:pStyle w:val="BodyText"/>
        <w:spacing w:before="1"/>
        <w:rPr>
          <w:b w:val="0"/>
          <w:sz w:val="24"/>
          <w:szCs w:val="24"/>
        </w:rPr>
      </w:pPr>
    </w:p>
    <w:p w14:paraId="77B9B377" w14:textId="125877DE" w:rsidR="00B63D7D" w:rsidRPr="0000538C" w:rsidRDefault="0000538C" w:rsidP="0000538C">
      <w:pPr>
        <w:pStyle w:val="Heading2"/>
      </w:pPr>
      <w:r>
        <w:rPr>
          <w:w w:val="105"/>
        </w:rPr>
        <w:t>67-</w:t>
      </w:r>
      <w:r w:rsidR="00B63D7D" w:rsidRPr="0000538C">
        <w:rPr>
          <w:w w:val="105"/>
        </w:rPr>
        <w:t>Write a program which reads your name from the keyboard and outputs a list of ASCII codes, which represent your</w:t>
      </w:r>
      <w:r w:rsidR="00B63D7D" w:rsidRPr="0000538C">
        <w:rPr>
          <w:spacing w:val="-72"/>
          <w:w w:val="105"/>
        </w:rPr>
        <w:t xml:space="preserve"> </w:t>
      </w:r>
      <w:r w:rsidR="00B63D7D" w:rsidRPr="0000538C">
        <w:rPr>
          <w:w w:val="105"/>
        </w:rPr>
        <w:t>name.</w:t>
      </w:r>
    </w:p>
    <w:p w14:paraId="303C7C23" w14:textId="77777777" w:rsidR="00B63D7D" w:rsidRPr="00B63D7D" w:rsidRDefault="00B63D7D" w:rsidP="0000538C">
      <w:pPr>
        <w:spacing w:before="86"/>
        <w:rPr>
          <w:b/>
          <w:sz w:val="24"/>
          <w:szCs w:val="24"/>
        </w:rPr>
      </w:pPr>
      <w:r w:rsidRPr="00B63D7D">
        <w:rPr>
          <w:b/>
          <w:w w:val="95"/>
          <w:sz w:val="24"/>
          <w:szCs w:val="24"/>
          <w:shd w:val="clear" w:color="auto" w:fill="F9F8F8"/>
        </w:rPr>
        <w:t>Theory: The concept of nested loops will be used here.</w:t>
      </w:r>
    </w:p>
    <w:p w14:paraId="1B732561" w14:textId="77777777" w:rsidR="00B63D7D" w:rsidRPr="00B63D7D" w:rsidRDefault="00B63D7D" w:rsidP="00B63D7D">
      <w:pPr>
        <w:pStyle w:val="Heading2"/>
        <w:spacing w:before="47"/>
        <w:rPr>
          <w:sz w:val="24"/>
          <w:szCs w:val="24"/>
        </w:rPr>
      </w:pPr>
      <w:r w:rsidRPr="00B63D7D">
        <w:rPr>
          <w:w w:val="115"/>
          <w:sz w:val="24"/>
          <w:szCs w:val="24"/>
        </w:rPr>
        <w:t>CODE:</w:t>
      </w:r>
    </w:p>
    <w:p w14:paraId="2B6DCBD6" w14:textId="77777777" w:rsidR="00B63D7D" w:rsidRPr="00B63D7D" w:rsidRDefault="00B63D7D" w:rsidP="00B63D7D">
      <w:pPr>
        <w:pStyle w:val="BodyText"/>
        <w:spacing w:before="243" w:line="280" w:lineRule="auto"/>
        <w:ind w:left="852" w:right="6928"/>
        <w:rPr>
          <w:sz w:val="24"/>
          <w:szCs w:val="24"/>
        </w:rPr>
      </w:pPr>
      <w:r w:rsidRPr="00B63D7D">
        <w:rPr>
          <w:spacing w:val="-1"/>
          <w:w w:val="105"/>
          <w:sz w:val="24"/>
          <w:szCs w:val="24"/>
        </w:rPr>
        <w:t xml:space="preserve">#include&lt;stdio.h&gt; </w:t>
      </w:r>
      <w:r w:rsidRPr="00B63D7D">
        <w:rPr>
          <w:w w:val="105"/>
          <w:sz w:val="24"/>
          <w:szCs w:val="24"/>
        </w:rPr>
        <w:t>int</w:t>
      </w:r>
      <w:r w:rsidRPr="00B63D7D">
        <w:rPr>
          <w:spacing w:val="-19"/>
          <w:w w:val="105"/>
          <w:sz w:val="24"/>
          <w:szCs w:val="24"/>
        </w:rPr>
        <w:t xml:space="preserve"> </w:t>
      </w:r>
      <w:r w:rsidRPr="00B63D7D">
        <w:rPr>
          <w:w w:val="105"/>
          <w:sz w:val="24"/>
          <w:szCs w:val="24"/>
        </w:rPr>
        <w:t>main()</w:t>
      </w:r>
    </w:p>
    <w:p w14:paraId="2E31A32A" w14:textId="77777777" w:rsidR="00B63D7D" w:rsidRPr="00B63D7D" w:rsidRDefault="00B63D7D" w:rsidP="00B63D7D">
      <w:pPr>
        <w:pStyle w:val="BodyText"/>
        <w:tabs>
          <w:tab w:val="left" w:pos="1572"/>
        </w:tabs>
        <w:spacing w:line="321" w:lineRule="exact"/>
        <w:ind w:left="852"/>
        <w:rPr>
          <w:sz w:val="24"/>
          <w:szCs w:val="24"/>
        </w:rPr>
      </w:pPr>
      <w:r w:rsidRPr="00B63D7D">
        <w:rPr>
          <w:sz w:val="24"/>
          <w:szCs w:val="24"/>
        </w:rPr>
        <w:t>{</w:t>
      </w:r>
      <w:r w:rsidRPr="00B63D7D">
        <w:rPr>
          <w:sz w:val="24"/>
          <w:szCs w:val="24"/>
        </w:rPr>
        <w:tab/>
        <w:t>int</w:t>
      </w:r>
      <w:r w:rsidRPr="00B63D7D">
        <w:rPr>
          <w:spacing w:val="5"/>
          <w:sz w:val="24"/>
          <w:szCs w:val="24"/>
        </w:rPr>
        <w:t xml:space="preserve"> </w:t>
      </w:r>
      <w:r w:rsidRPr="00B63D7D">
        <w:rPr>
          <w:sz w:val="24"/>
          <w:szCs w:val="24"/>
        </w:rPr>
        <w:t>i;</w:t>
      </w:r>
    </w:p>
    <w:p w14:paraId="414D549B" w14:textId="77777777" w:rsidR="00B63D7D" w:rsidRPr="00B63D7D" w:rsidRDefault="00B63D7D" w:rsidP="00B63D7D">
      <w:pPr>
        <w:pStyle w:val="BodyText"/>
        <w:spacing w:before="54" w:line="278" w:lineRule="auto"/>
        <w:ind w:left="1572" w:right="5125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char name[50]; printf("Enter your name: "); gets(name);</w:t>
      </w:r>
    </w:p>
    <w:p w14:paraId="4EB389B0" w14:textId="77777777" w:rsidR="00B63D7D" w:rsidRPr="00B63D7D" w:rsidRDefault="00B63D7D" w:rsidP="00B63D7D">
      <w:pPr>
        <w:pStyle w:val="BodyText"/>
        <w:spacing w:before="4" w:line="278" w:lineRule="auto"/>
        <w:ind w:left="1572" w:right="710"/>
        <w:rPr>
          <w:sz w:val="24"/>
          <w:szCs w:val="24"/>
        </w:rPr>
      </w:pPr>
      <w:r w:rsidRPr="00B63D7D">
        <w:rPr>
          <w:w w:val="110"/>
          <w:sz w:val="24"/>
          <w:szCs w:val="24"/>
        </w:rPr>
        <w:t xml:space="preserve">printf("Character ASCII Code"); </w:t>
      </w:r>
      <w:r w:rsidRPr="00B63D7D">
        <w:rPr>
          <w:w w:val="115"/>
          <w:sz w:val="24"/>
          <w:szCs w:val="24"/>
        </w:rPr>
        <w:t>for(i=0;name[i]!=NULL;i++)</w:t>
      </w:r>
    </w:p>
    <w:p w14:paraId="58B5F46F" w14:textId="77777777" w:rsidR="00B63D7D" w:rsidRPr="00B63D7D" w:rsidRDefault="00B63D7D" w:rsidP="00B63D7D">
      <w:pPr>
        <w:pStyle w:val="BodyText"/>
        <w:spacing w:before="2" w:line="278" w:lineRule="auto"/>
        <w:ind w:left="1572" w:right="2981" w:firstLine="720"/>
        <w:rPr>
          <w:sz w:val="24"/>
          <w:szCs w:val="24"/>
        </w:rPr>
      </w:pPr>
      <w:r w:rsidRPr="00B63D7D">
        <w:rPr>
          <w:w w:val="110"/>
          <w:sz w:val="24"/>
          <w:szCs w:val="24"/>
        </w:rPr>
        <w:t>printf("\n%c %d",name[i],name[i]); return 0;</w:t>
      </w:r>
    </w:p>
    <w:p w14:paraId="576F3BD0" w14:textId="77777777" w:rsidR="00B63D7D" w:rsidRPr="00B63D7D" w:rsidRDefault="00B63D7D" w:rsidP="00B63D7D">
      <w:pPr>
        <w:pStyle w:val="BodyText"/>
        <w:spacing w:before="2"/>
        <w:ind w:right="8726"/>
        <w:jc w:val="center"/>
        <w:rPr>
          <w:sz w:val="24"/>
          <w:szCs w:val="24"/>
        </w:rPr>
      </w:pPr>
      <w:r w:rsidRPr="00B63D7D">
        <w:rPr>
          <w:w w:val="88"/>
          <w:sz w:val="24"/>
          <w:szCs w:val="24"/>
        </w:rPr>
        <w:t>}</w:t>
      </w:r>
    </w:p>
    <w:p w14:paraId="61566D35" w14:textId="77777777" w:rsidR="00B63D7D" w:rsidRPr="00B63D7D" w:rsidRDefault="00B63D7D" w:rsidP="00B63D7D">
      <w:pPr>
        <w:pStyle w:val="Heading2"/>
        <w:spacing w:before="53"/>
        <w:ind w:right="8772"/>
        <w:jc w:val="center"/>
        <w:rPr>
          <w:sz w:val="24"/>
          <w:szCs w:val="24"/>
        </w:rPr>
      </w:pPr>
      <w:r w:rsidRPr="00B63D7D">
        <w:rPr>
          <w:sz w:val="24"/>
          <w:szCs w:val="24"/>
        </w:rPr>
        <w:t>OUTPUT:</w:t>
      </w:r>
    </w:p>
    <w:p w14:paraId="4BA87181" w14:textId="77777777" w:rsidR="00B63D7D" w:rsidRPr="00B63D7D" w:rsidRDefault="00B63D7D" w:rsidP="00B63D7D">
      <w:pPr>
        <w:pStyle w:val="BodyText"/>
        <w:spacing w:before="5"/>
        <w:rPr>
          <w:b w:val="0"/>
          <w:sz w:val="24"/>
          <w:szCs w:val="24"/>
        </w:rPr>
      </w:pPr>
      <w:r w:rsidRPr="00B63D7D">
        <w:rPr>
          <w:noProof/>
          <w:sz w:val="24"/>
          <w:szCs w:val="24"/>
        </w:rPr>
        <w:drawing>
          <wp:anchor distT="0" distB="0" distL="0" distR="0" simplePos="0" relativeHeight="251692032" behindDoc="0" locked="0" layoutInCell="1" allowOverlap="1" wp14:anchorId="5F234C9A" wp14:editId="683EAB80">
            <wp:simplePos x="0" y="0"/>
            <wp:positionH relativeFrom="page">
              <wp:posOffset>731519</wp:posOffset>
            </wp:positionH>
            <wp:positionV relativeFrom="paragraph">
              <wp:posOffset>153681</wp:posOffset>
            </wp:positionV>
            <wp:extent cx="6271966" cy="2343150"/>
            <wp:effectExtent l="0" t="0" r="0" b="0"/>
            <wp:wrapTopAndBottom/>
            <wp:docPr id="155" name="image7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78.jpe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1966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17473E" w14:textId="77777777" w:rsidR="00B63D7D" w:rsidRPr="00B63D7D" w:rsidRDefault="00B63D7D" w:rsidP="00B63D7D">
      <w:pPr>
        <w:rPr>
          <w:sz w:val="24"/>
          <w:szCs w:val="24"/>
        </w:rPr>
        <w:sectPr w:rsidR="00B63D7D" w:rsidRPr="00B63D7D">
          <w:pgSz w:w="12240" w:h="15840"/>
          <w:pgMar w:top="980" w:right="680" w:bottom="1040" w:left="1020" w:header="0" w:footer="76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014E625" w14:textId="47FE952B" w:rsidR="00B63D7D" w:rsidRPr="00B63D7D" w:rsidRDefault="00B63D7D" w:rsidP="00B63D7D">
      <w:pPr>
        <w:pStyle w:val="BodyText"/>
        <w:spacing w:line="88" w:lineRule="exact"/>
        <w:ind w:left="117"/>
        <w:rPr>
          <w:b w:val="0"/>
          <w:sz w:val="24"/>
          <w:szCs w:val="24"/>
        </w:rPr>
      </w:pPr>
      <w:r w:rsidRPr="00B63D7D">
        <w:rPr>
          <w:b w:val="0"/>
          <w:noProof/>
          <w:position w:val="-1"/>
          <w:sz w:val="24"/>
          <w:szCs w:val="24"/>
        </w:rPr>
        <w:lastRenderedPageBreak/>
        <mc:AlternateContent>
          <mc:Choice Requires="wpg">
            <w:drawing>
              <wp:inline distT="0" distB="0" distL="0" distR="0" wp14:anchorId="4F5EC861" wp14:editId="065362B6">
                <wp:extent cx="6355080" cy="56515"/>
                <wp:effectExtent l="0" t="0" r="0" b="3810"/>
                <wp:docPr id="103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5080" cy="56515"/>
                          <a:chOff x="0" y="0"/>
                          <a:chExt cx="10008" cy="89"/>
                        </a:xfrm>
                      </wpg:grpSpPr>
                      <wps:wsp>
                        <wps:cNvPr id="104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08" cy="89"/>
                          </a:xfrm>
                          <a:prstGeom prst="rect">
                            <a:avLst/>
                          </a:prstGeom>
                          <a:solidFill>
                            <a:srgbClr val="A18E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FA572B" id="Group 103" o:spid="_x0000_s1026" style="width:500.4pt;height:4.45pt;mso-position-horizontal-relative:char;mso-position-vertical-relative:line" coordsize="1000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exmWgIAADAFAAAOAAAAZHJzL2Uyb0RvYy54bWykVNtu2zAMfR+wfxD0vtpOkyw14hRBbxjQ&#10;bcW6fYAiyxfMFjVKidN9fSnJTdMWe+leBFGkKJ5zSC3P933HdgptC7rg2UnKmdISylbXBf/18/rT&#10;gjPrhC5FB1oV/EFZfr76+GE5mFxNoIGuVMgoibb5YAreOGfyJLGyUb2wJ2CUJmcF2AtHJtZJiWKg&#10;7H2XTNJ0ngyApUGQylo6vYxOvgr5q0pJ972qrHKsKzjV5sKKYd34NVktRV6jME0rxzLEO6roRavp&#10;0UOqS+EE22L7JlXfSgQLlTuR0CdQVa1UAQOhydJXaG4QtiZgqfOhNgeaiNpXPL07rfy2u0PWlqRd&#10;esqZFj2JFN5l/oDoGUydU9QNmntzhxEjbW9B/rbkTl77vV3HYLYZvkJJCcXWQaBnX2HvUxBwtg8q&#10;PBxUUHvHJB3OT2ezdEFiSfLN5rNsFlWSDUn55pZsrsZ7WZqm1G3+1uLMX0lEHt8LNY41eUDUavaZ&#10;Tft/bN43wqggkvU8HdicPrH5g5pQ6LpTbBqQ+Pcp8IlNG6lkGi4aClNrRBgaJUqqKwswXlzwhiUh&#10;3sftvzkSuUHrbhT0zG8KjlR20Ezsbq2LdD6FeAktdG153XZdMLDeXHTIdoLmbJ0trubrUYEXYZ32&#10;wRr8tZjRn5A8EVPUZgPlA+FDiMNKnwttGsC/nA00qAW3f7YCFWfdF00cnWXTqZ/sYExnnydk4LFn&#10;c+wRWlKqgjvO4vbCxd9ga7CtG3opC6A1rKlnqzYA9/XFqsZiqX3GzqexDI02fiF+7o/tEPX80a0e&#10;AQAA//8DAFBLAwQUAAYACAAAACEAsEeCFNsAAAAEAQAADwAAAGRycy9kb3ducmV2LnhtbEyPQWvC&#10;QBCF74X+h2UKvdXdWFpsmo2I2J6kUBVKb2N2TILZ2ZBdk/jvu/ailwfDG977XjYfbSN66nztWEMy&#10;USCIC2dqLjXsth9PMxA+IBtsHJOGM3mY5/d3GabGDfxN/SaUIoawT1FDFUKbSumLiiz6iWuJo3dw&#10;ncUQz66UpsMhhttGTpV6lRZrjg0VtrSsqDhuTlbD54DD4jlZ9evjYXn+3b58/awT0vrxYVy8gwg0&#10;huszXPAjOuSRae9ObLxoNMQh4V8vnlIq7thrmL2BzDN5C5//AQAA//8DAFBLAQItABQABgAIAAAA&#10;IQC2gziS/gAAAOEBAAATAAAAAAAAAAAAAAAAAAAAAABbQ29udGVudF9UeXBlc10ueG1sUEsBAi0A&#10;FAAGAAgAAAAhADj9If/WAAAAlAEAAAsAAAAAAAAAAAAAAAAALwEAAF9yZWxzLy5yZWxzUEsBAi0A&#10;FAAGAAgAAAAhAARd7GZaAgAAMAUAAA4AAAAAAAAAAAAAAAAALgIAAGRycy9lMm9Eb2MueG1sUEsB&#10;Ai0AFAAGAAgAAAAhALBHghTbAAAABAEAAA8AAAAAAAAAAAAAAAAAtAQAAGRycy9kb3ducmV2Lnht&#10;bFBLBQYAAAAABAAEAPMAAAC8BQAAAAA=&#10;">
                <v:rect id="Rectangle 45" o:spid="_x0000_s1027" style="position:absolute;width:10008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AqEwgAAANwAAAAPAAAAZHJzL2Rvd25yZXYueG1sRE9Na8JA&#10;EL0X+h+WKXgzm5YqJbqGIhXqzcb0PmbHJDY7m+6uMf57tyD0No/3Oct8NJ0YyPnWsoLnJAVBXFnd&#10;cq2g3G+mbyB8QNbYWSYFV/KQrx4flphpe+EvGopQixjCPkMFTQh9JqWvGjLoE9sTR+5oncEQoaul&#10;dniJ4aaTL2k6lwZbjg0N9rRuqPopzkbBeb11s9nhd7zOy2K3OelSfvOHUpOn8X0BItAY/sV396eO&#10;89NX+HsmXiBXNwAAAP//AwBQSwECLQAUAAYACAAAACEA2+H2y+4AAACFAQAAEwAAAAAAAAAAAAAA&#10;AAAAAAAAW0NvbnRlbnRfVHlwZXNdLnhtbFBLAQItABQABgAIAAAAIQBa9CxbvwAAABUBAAALAAAA&#10;AAAAAAAAAAAAAB8BAABfcmVscy8ucmVsc1BLAQItABQABgAIAAAAIQDZRAqEwgAAANwAAAAPAAAA&#10;AAAAAAAAAAAAAAcCAABkcnMvZG93bnJldi54bWxQSwUGAAAAAAMAAwC3AAAA9gIAAAAA&#10;" fillcolor="#a18e6a" stroked="f"/>
                <w10:anchorlock/>
              </v:group>
            </w:pict>
          </mc:Fallback>
        </mc:AlternateContent>
      </w:r>
    </w:p>
    <w:p w14:paraId="4CCE045D" w14:textId="77777777" w:rsidR="00B63D7D" w:rsidRPr="00B63D7D" w:rsidRDefault="00B63D7D" w:rsidP="00B63D7D">
      <w:pPr>
        <w:pStyle w:val="BodyText"/>
        <w:spacing w:before="1"/>
        <w:rPr>
          <w:b w:val="0"/>
          <w:sz w:val="24"/>
          <w:szCs w:val="24"/>
        </w:rPr>
      </w:pPr>
    </w:p>
    <w:p w14:paraId="168A4558" w14:textId="3E46293F" w:rsidR="00B63D7D" w:rsidRPr="0000538C" w:rsidRDefault="0000538C" w:rsidP="0000538C">
      <w:pPr>
        <w:pStyle w:val="Heading2"/>
      </w:pPr>
      <w:r>
        <w:rPr>
          <w:w w:val="105"/>
        </w:rPr>
        <w:t>68-</w:t>
      </w:r>
      <w:r w:rsidR="00B63D7D" w:rsidRPr="0000538C">
        <w:rPr>
          <w:w w:val="105"/>
        </w:rPr>
        <w:t>Write a program which will read a text and count</w:t>
      </w:r>
      <w:r w:rsidR="00B63D7D" w:rsidRPr="0000538C">
        <w:rPr>
          <w:spacing w:val="-12"/>
          <w:w w:val="105"/>
        </w:rPr>
        <w:t xml:space="preserve"> </w:t>
      </w:r>
      <w:r w:rsidR="00B63D7D" w:rsidRPr="0000538C">
        <w:rPr>
          <w:w w:val="105"/>
        </w:rPr>
        <w:t>all</w:t>
      </w:r>
      <w:r w:rsidR="00B63D7D" w:rsidRPr="0000538C">
        <w:rPr>
          <w:spacing w:val="-13"/>
          <w:w w:val="105"/>
        </w:rPr>
        <w:t xml:space="preserve"> </w:t>
      </w:r>
      <w:r w:rsidR="00B63D7D" w:rsidRPr="0000538C">
        <w:rPr>
          <w:w w:val="105"/>
        </w:rPr>
        <w:t>occurrences</w:t>
      </w:r>
      <w:r w:rsidR="00B63D7D" w:rsidRPr="0000538C">
        <w:rPr>
          <w:spacing w:val="-13"/>
          <w:w w:val="105"/>
        </w:rPr>
        <w:t xml:space="preserve"> </w:t>
      </w:r>
      <w:r w:rsidR="00B63D7D" w:rsidRPr="0000538C">
        <w:rPr>
          <w:w w:val="105"/>
        </w:rPr>
        <w:t>of</w:t>
      </w:r>
      <w:r w:rsidR="00B63D7D" w:rsidRPr="0000538C">
        <w:rPr>
          <w:spacing w:val="-13"/>
          <w:w w:val="105"/>
        </w:rPr>
        <w:t xml:space="preserve"> </w:t>
      </w:r>
      <w:r w:rsidR="00B63D7D" w:rsidRPr="0000538C">
        <w:rPr>
          <w:w w:val="105"/>
        </w:rPr>
        <w:t>all</w:t>
      </w:r>
      <w:r w:rsidR="00B63D7D" w:rsidRPr="0000538C">
        <w:rPr>
          <w:spacing w:val="-14"/>
          <w:w w:val="105"/>
        </w:rPr>
        <w:t xml:space="preserve"> </w:t>
      </w:r>
      <w:r w:rsidR="00B63D7D" w:rsidRPr="0000538C">
        <w:rPr>
          <w:w w:val="105"/>
        </w:rPr>
        <w:t>characters</w:t>
      </w:r>
      <w:r w:rsidR="00B63D7D" w:rsidRPr="0000538C">
        <w:rPr>
          <w:spacing w:val="-11"/>
          <w:w w:val="105"/>
        </w:rPr>
        <w:t xml:space="preserve"> </w:t>
      </w:r>
      <w:r w:rsidR="00B63D7D" w:rsidRPr="0000538C">
        <w:rPr>
          <w:w w:val="105"/>
        </w:rPr>
        <w:t>which</w:t>
      </w:r>
      <w:r w:rsidR="00B63D7D" w:rsidRPr="0000538C">
        <w:rPr>
          <w:spacing w:val="-12"/>
          <w:w w:val="105"/>
        </w:rPr>
        <w:t xml:space="preserve"> </w:t>
      </w:r>
      <w:r w:rsidR="00B63D7D" w:rsidRPr="0000538C">
        <w:rPr>
          <w:w w:val="105"/>
        </w:rPr>
        <w:t>are part of</w:t>
      </w:r>
      <w:r w:rsidR="00B63D7D" w:rsidRPr="0000538C">
        <w:rPr>
          <w:spacing w:val="-51"/>
          <w:w w:val="105"/>
        </w:rPr>
        <w:t xml:space="preserve"> </w:t>
      </w:r>
      <w:r w:rsidR="00B63D7D" w:rsidRPr="0000538C">
        <w:rPr>
          <w:w w:val="105"/>
        </w:rPr>
        <w:t>text.</w:t>
      </w:r>
    </w:p>
    <w:p w14:paraId="1092AA3E" w14:textId="77777777" w:rsidR="00B63D7D" w:rsidRPr="00B63D7D" w:rsidRDefault="00B63D7D" w:rsidP="0000538C">
      <w:pPr>
        <w:spacing w:before="86" w:line="278" w:lineRule="auto"/>
        <w:ind w:right="557"/>
        <w:rPr>
          <w:b/>
          <w:sz w:val="24"/>
          <w:szCs w:val="24"/>
        </w:rPr>
      </w:pPr>
      <w:r w:rsidRPr="00B63D7D">
        <w:rPr>
          <w:b/>
          <w:w w:val="95"/>
          <w:sz w:val="24"/>
          <w:szCs w:val="24"/>
          <w:shd w:val="clear" w:color="auto" w:fill="F9F8F8"/>
        </w:rPr>
        <w:t>Theory:</w:t>
      </w:r>
      <w:r w:rsidRPr="00B63D7D">
        <w:rPr>
          <w:b/>
          <w:spacing w:val="-42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The</w:t>
      </w:r>
      <w:r w:rsidRPr="00B63D7D">
        <w:rPr>
          <w:b/>
          <w:spacing w:val="-40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concept</w:t>
      </w:r>
      <w:r w:rsidRPr="00B63D7D">
        <w:rPr>
          <w:b/>
          <w:spacing w:val="-42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of</w:t>
      </w:r>
      <w:r w:rsidRPr="00B63D7D">
        <w:rPr>
          <w:b/>
          <w:spacing w:val="-40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string,</w:t>
      </w:r>
      <w:r w:rsidRPr="00B63D7D">
        <w:rPr>
          <w:b/>
          <w:spacing w:val="-41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it</w:t>
      </w:r>
      <w:r w:rsidRPr="00B63D7D">
        <w:rPr>
          <w:b/>
          <w:spacing w:val="-41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is</w:t>
      </w:r>
      <w:r w:rsidRPr="00B63D7D">
        <w:rPr>
          <w:b/>
          <w:spacing w:val="-40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nothing</w:t>
      </w:r>
      <w:r w:rsidRPr="00B63D7D">
        <w:rPr>
          <w:b/>
          <w:spacing w:val="-41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but</w:t>
      </w:r>
      <w:r w:rsidRPr="00B63D7D">
        <w:rPr>
          <w:b/>
          <w:spacing w:val="-42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an</w:t>
      </w:r>
      <w:r w:rsidRPr="00B63D7D">
        <w:rPr>
          <w:b/>
          <w:spacing w:val="-41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array</w:t>
      </w:r>
      <w:r w:rsidRPr="00B63D7D">
        <w:rPr>
          <w:b/>
          <w:spacing w:val="-41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of</w:t>
      </w:r>
      <w:r w:rsidRPr="00B63D7D">
        <w:rPr>
          <w:b/>
          <w:spacing w:val="-41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characters.</w:t>
      </w:r>
      <w:r w:rsidRPr="00B63D7D">
        <w:rPr>
          <w:b/>
          <w:spacing w:val="-41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The</w:t>
      </w:r>
      <w:r w:rsidRPr="00B63D7D">
        <w:rPr>
          <w:b/>
          <w:spacing w:val="-41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value</w:t>
      </w:r>
      <w:r w:rsidRPr="00B63D7D">
        <w:rPr>
          <w:b/>
          <w:spacing w:val="-40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of</w:t>
      </w:r>
      <w:r w:rsidRPr="00B63D7D">
        <w:rPr>
          <w:b/>
          <w:spacing w:val="-41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a</w:t>
      </w:r>
      <w:r w:rsidRPr="00B63D7D">
        <w:rPr>
          <w:b/>
          <w:spacing w:val="-42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string</w:t>
      </w:r>
      <w:r w:rsidRPr="00B63D7D">
        <w:rPr>
          <w:b/>
          <w:w w:val="95"/>
          <w:sz w:val="24"/>
          <w:szCs w:val="24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is</w:t>
      </w:r>
      <w:r w:rsidRPr="00B63D7D">
        <w:rPr>
          <w:b/>
          <w:spacing w:val="-14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determined</w:t>
      </w:r>
      <w:r w:rsidRPr="00B63D7D">
        <w:rPr>
          <w:b/>
          <w:spacing w:val="-13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by</w:t>
      </w:r>
      <w:r w:rsidRPr="00B63D7D">
        <w:rPr>
          <w:b/>
          <w:spacing w:val="-14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the</w:t>
      </w:r>
      <w:r w:rsidRPr="00B63D7D">
        <w:rPr>
          <w:b/>
          <w:spacing w:val="-14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terminating</w:t>
      </w:r>
      <w:r w:rsidRPr="00B63D7D">
        <w:rPr>
          <w:b/>
          <w:spacing w:val="-14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character.</w:t>
      </w:r>
      <w:r w:rsidRPr="00B63D7D">
        <w:rPr>
          <w:b/>
          <w:spacing w:val="-13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Its</w:t>
      </w:r>
      <w:r w:rsidRPr="00B63D7D">
        <w:rPr>
          <w:b/>
          <w:spacing w:val="-13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value</w:t>
      </w:r>
      <w:r w:rsidRPr="00B63D7D">
        <w:rPr>
          <w:b/>
          <w:spacing w:val="-14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is</w:t>
      </w:r>
      <w:r w:rsidRPr="00B63D7D">
        <w:rPr>
          <w:b/>
          <w:spacing w:val="-13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considered</w:t>
      </w:r>
      <w:r w:rsidRPr="00B63D7D">
        <w:rPr>
          <w:b/>
          <w:spacing w:val="-14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to</w:t>
      </w:r>
      <w:r w:rsidRPr="00B63D7D">
        <w:rPr>
          <w:b/>
          <w:spacing w:val="-14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be</w:t>
      </w:r>
      <w:r w:rsidRPr="00B63D7D">
        <w:rPr>
          <w:b/>
          <w:spacing w:val="-15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0.</w:t>
      </w:r>
    </w:p>
    <w:p w14:paraId="6599B49C" w14:textId="77777777" w:rsidR="00B63D7D" w:rsidRPr="00B63D7D" w:rsidRDefault="00B63D7D" w:rsidP="00B63D7D">
      <w:pPr>
        <w:pStyle w:val="Heading2"/>
        <w:spacing w:before="4"/>
        <w:rPr>
          <w:sz w:val="24"/>
          <w:szCs w:val="24"/>
        </w:rPr>
      </w:pPr>
      <w:r w:rsidRPr="00B63D7D">
        <w:rPr>
          <w:w w:val="115"/>
          <w:sz w:val="24"/>
          <w:szCs w:val="24"/>
        </w:rPr>
        <w:t>CODE:</w:t>
      </w:r>
    </w:p>
    <w:p w14:paraId="54B2A554" w14:textId="77777777" w:rsidR="00B63D7D" w:rsidRPr="00B63D7D" w:rsidRDefault="00B63D7D" w:rsidP="00B63D7D">
      <w:pPr>
        <w:pStyle w:val="BodyText"/>
        <w:spacing w:before="242" w:line="280" w:lineRule="auto"/>
        <w:ind w:left="852" w:right="6863"/>
        <w:rPr>
          <w:sz w:val="24"/>
          <w:szCs w:val="24"/>
        </w:rPr>
      </w:pPr>
      <w:r w:rsidRPr="00B63D7D">
        <w:rPr>
          <w:w w:val="110"/>
          <w:sz w:val="24"/>
          <w:szCs w:val="24"/>
        </w:rPr>
        <w:t>#include &lt;stdio.h&gt; #include &lt;string.h&gt; int main()</w:t>
      </w:r>
    </w:p>
    <w:p w14:paraId="647D6D7E" w14:textId="77777777" w:rsidR="00B63D7D" w:rsidRPr="00B63D7D" w:rsidRDefault="00B63D7D" w:rsidP="00B63D7D">
      <w:pPr>
        <w:pStyle w:val="BodyText"/>
        <w:spacing w:line="320" w:lineRule="exact"/>
        <w:ind w:left="852"/>
        <w:rPr>
          <w:sz w:val="24"/>
          <w:szCs w:val="24"/>
        </w:rPr>
      </w:pPr>
      <w:r w:rsidRPr="00B63D7D">
        <w:rPr>
          <w:w w:val="88"/>
          <w:sz w:val="24"/>
          <w:szCs w:val="24"/>
        </w:rPr>
        <w:t>{</w:t>
      </w:r>
    </w:p>
    <w:p w14:paraId="3ADE5CC8" w14:textId="77777777" w:rsidR="00B63D7D" w:rsidRPr="00B63D7D" w:rsidRDefault="00B63D7D" w:rsidP="00B63D7D">
      <w:pPr>
        <w:pStyle w:val="BodyText"/>
        <w:spacing w:before="54"/>
        <w:ind w:left="1130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char s[1000];</w:t>
      </w:r>
    </w:p>
    <w:p w14:paraId="7F9A2E9B" w14:textId="77777777" w:rsidR="00B63D7D" w:rsidRPr="00B63D7D" w:rsidRDefault="00B63D7D" w:rsidP="00B63D7D">
      <w:pPr>
        <w:pStyle w:val="BodyText"/>
        <w:spacing w:before="52" w:line="278" w:lineRule="auto"/>
        <w:ind w:left="1130" w:right="5125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int i,j,k,count=0,n; printf("Enter the string : "); gets(s);</w:t>
      </w:r>
    </w:p>
    <w:p w14:paraId="58FAFB39" w14:textId="77777777" w:rsidR="00B63D7D" w:rsidRPr="00B63D7D" w:rsidRDefault="00B63D7D" w:rsidP="00B63D7D">
      <w:pPr>
        <w:pStyle w:val="BodyText"/>
        <w:spacing w:before="4" w:line="278" w:lineRule="auto"/>
        <w:ind w:left="1642" w:right="6928" w:hanging="512"/>
        <w:rPr>
          <w:sz w:val="24"/>
          <w:szCs w:val="24"/>
        </w:rPr>
      </w:pPr>
      <w:r w:rsidRPr="00B63D7D">
        <w:rPr>
          <w:sz w:val="24"/>
          <w:szCs w:val="24"/>
        </w:rPr>
        <w:t xml:space="preserve">for(j=0;s[j];j++); </w:t>
      </w:r>
      <w:r w:rsidRPr="00B63D7D">
        <w:rPr>
          <w:w w:val="105"/>
          <w:sz w:val="24"/>
          <w:szCs w:val="24"/>
        </w:rPr>
        <w:t>n=j;</w:t>
      </w:r>
    </w:p>
    <w:p w14:paraId="2F84B0EB" w14:textId="77777777" w:rsidR="00B63D7D" w:rsidRPr="00B63D7D" w:rsidRDefault="00B63D7D" w:rsidP="00B63D7D">
      <w:pPr>
        <w:pStyle w:val="BodyText"/>
        <w:spacing w:before="2" w:line="280" w:lineRule="auto"/>
        <w:ind w:left="1130" w:right="2254" w:firstLine="441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printf(" frequency count character in string:\n"); for(i=0;i&lt;n;i++)</w:t>
      </w:r>
    </w:p>
    <w:p w14:paraId="108400D7" w14:textId="77777777" w:rsidR="00B63D7D" w:rsidRPr="00B63D7D" w:rsidRDefault="00B63D7D" w:rsidP="00B63D7D">
      <w:pPr>
        <w:pStyle w:val="BodyText"/>
        <w:tabs>
          <w:tab w:val="left" w:pos="1572"/>
        </w:tabs>
        <w:spacing w:line="280" w:lineRule="auto"/>
        <w:ind w:left="1572" w:right="7758" w:hanging="442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{</w:t>
      </w:r>
      <w:r w:rsidRPr="00B63D7D">
        <w:rPr>
          <w:w w:val="105"/>
          <w:sz w:val="24"/>
          <w:szCs w:val="24"/>
        </w:rPr>
        <w:tab/>
      </w:r>
      <w:r w:rsidRPr="00B63D7D">
        <w:rPr>
          <w:sz w:val="24"/>
          <w:szCs w:val="24"/>
        </w:rPr>
        <w:t xml:space="preserve">count=1; </w:t>
      </w:r>
      <w:r w:rsidRPr="00B63D7D">
        <w:rPr>
          <w:w w:val="105"/>
          <w:sz w:val="24"/>
          <w:szCs w:val="24"/>
        </w:rPr>
        <w:t>if(s[i])</w:t>
      </w:r>
    </w:p>
    <w:p w14:paraId="3320E6F0" w14:textId="77777777" w:rsidR="00B63D7D" w:rsidRPr="00B63D7D" w:rsidRDefault="00B63D7D" w:rsidP="00B63D7D">
      <w:pPr>
        <w:pStyle w:val="BodyText"/>
        <w:tabs>
          <w:tab w:val="left" w:pos="1889"/>
        </w:tabs>
        <w:spacing w:line="320" w:lineRule="exact"/>
        <w:ind w:left="1572"/>
        <w:rPr>
          <w:sz w:val="24"/>
          <w:szCs w:val="24"/>
        </w:rPr>
      </w:pPr>
      <w:r w:rsidRPr="00B63D7D">
        <w:rPr>
          <w:sz w:val="24"/>
          <w:szCs w:val="24"/>
        </w:rPr>
        <w:t>{</w:t>
      </w:r>
      <w:r w:rsidRPr="00B63D7D">
        <w:rPr>
          <w:sz w:val="24"/>
          <w:szCs w:val="24"/>
        </w:rPr>
        <w:tab/>
        <w:t>for(j=i+1;j&lt;n;j++)</w:t>
      </w:r>
    </w:p>
    <w:p w14:paraId="10484CD2" w14:textId="77777777" w:rsidR="00B63D7D" w:rsidRPr="00B63D7D" w:rsidRDefault="00B63D7D" w:rsidP="00B63D7D">
      <w:pPr>
        <w:pStyle w:val="BodyText"/>
        <w:tabs>
          <w:tab w:val="left" w:pos="2008"/>
        </w:tabs>
        <w:spacing w:before="49"/>
        <w:ind w:left="1690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{</w:t>
      </w:r>
      <w:r w:rsidRPr="00B63D7D">
        <w:rPr>
          <w:w w:val="105"/>
          <w:sz w:val="24"/>
          <w:szCs w:val="24"/>
        </w:rPr>
        <w:tab/>
        <w:t>if(s[i]==s[j])</w:t>
      </w:r>
    </w:p>
    <w:p w14:paraId="40B7E0A4" w14:textId="77777777" w:rsidR="00B63D7D" w:rsidRPr="00B63D7D" w:rsidRDefault="00B63D7D" w:rsidP="00B63D7D">
      <w:pPr>
        <w:pStyle w:val="BodyText"/>
        <w:tabs>
          <w:tab w:val="left" w:pos="2288"/>
        </w:tabs>
        <w:spacing w:before="52" w:line="280" w:lineRule="auto"/>
        <w:ind w:left="2249" w:right="7008" w:hanging="279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{</w:t>
      </w:r>
      <w:r w:rsidRPr="00B63D7D">
        <w:rPr>
          <w:w w:val="105"/>
          <w:sz w:val="24"/>
          <w:szCs w:val="24"/>
        </w:rPr>
        <w:tab/>
      </w:r>
      <w:r w:rsidRPr="00B63D7D">
        <w:rPr>
          <w:w w:val="105"/>
          <w:sz w:val="24"/>
          <w:szCs w:val="24"/>
        </w:rPr>
        <w:tab/>
      </w:r>
      <w:r w:rsidRPr="00B63D7D">
        <w:rPr>
          <w:spacing w:val="-3"/>
          <w:w w:val="105"/>
          <w:sz w:val="24"/>
          <w:szCs w:val="24"/>
        </w:rPr>
        <w:t xml:space="preserve">count++; </w:t>
      </w:r>
      <w:r w:rsidRPr="00B63D7D">
        <w:rPr>
          <w:w w:val="105"/>
          <w:sz w:val="24"/>
          <w:szCs w:val="24"/>
        </w:rPr>
        <w:t>s[j]='\0';</w:t>
      </w:r>
    </w:p>
    <w:p w14:paraId="6931D0F0" w14:textId="77777777" w:rsidR="00B63D7D" w:rsidRPr="00B63D7D" w:rsidRDefault="00B63D7D" w:rsidP="00B63D7D">
      <w:pPr>
        <w:pStyle w:val="BodyText"/>
        <w:spacing w:line="321" w:lineRule="exact"/>
        <w:ind w:left="1970"/>
        <w:rPr>
          <w:sz w:val="24"/>
          <w:szCs w:val="24"/>
        </w:rPr>
      </w:pPr>
      <w:r w:rsidRPr="00B63D7D">
        <w:rPr>
          <w:w w:val="88"/>
          <w:sz w:val="24"/>
          <w:szCs w:val="24"/>
        </w:rPr>
        <w:t>}</w:t>
      </w:r>
    </w:p>
    <w:p w14:paraId="37296D77" w14:textId="77777777" w:rsidR="00B63D7D" w:rsidRPr="00B63D7D" w:rsidRDefault="00B63D7D" w:rsidP="00B63D7D">
      <w:pPr>
        <w:pStyle w:val="BodyText"/>
        <w:spacing w:before="54"/>
        <w:ind w:left="1690"/>
        <w:rPr>
          <w:sz w:val="24"/>
          <w:szCs w:val="24"/>
        </w:rPr>
      </w:pPr>
      <w:r w:rsidRPr="00B63D7D">
        <w:rPr>
          <w:w w:val="88"/>
          <w:sz w:val="24"/>
          <w:szCs w:val="24"/>
        </w:rPr>
        <w:t>}</w:t>
      </w:r>
    </w:p>
    <w:p w14:paraId="4B5945BF" w14:textId="77777777" w:rsidR="00B63D7D" w:rsidRPr="00B63D7D" w:rsidRDefault="00B63D7D" w:rsidP="00B63D7D">
      <w:pPr>
        <w:pStyle w:val="BodyText"/>
        <w:spacing w:before="54"/>
        <w:ind w:left="1690"/>
        <w:rPr>
          <w:sz w:val="24"/>
          <w:szCs w:val="24"/>
        </w:rPr>
      </w:pPr>
      <w:r w:rsidRPr="00B63D7D">
        <w:rPr>
          <w:w w:val="110"/>
          <w:sz w:val="24"/>
          <w:szCs w:val="24"/>
        </w:rPr>
        <w:t>printf(" '%c' = %d \n",s[i],count);</w:t>
      </w:r>
    </w:p>
    <w:p w14:paraId="3AD59038" w14:textId="77777777" w:rsidR="00B63D7D" w:rsidRPr="00B63D7D" w:rsidRDefault="00B63D7D" w:rsidP="00B63D7D">
      <w:pPr>
        <w:pStyle w:val="BodyText"/>
        <w:spacing w:before="52"/>
        <w:ind w:left="1409"/>
        <w:rPr>
          <w:sz w:val="24"/>
          <w:szCs w:val="24"/>
        </w:rPr>
      </w:pPr>
      <w:r w:rsidRPr="00B63D7D">
        <w:rPr>
          <w:w w:val="88"/>
          <w:sz w:val="24"/>
          <w:szCs w:val="24"/>
        </w:rPr>
        <w:t>}</w:t>
      </w:r>
    </w:p>
    <w:p w14:paraId="2E0A9A66" w14:textId="77777777" w:rsidR="00B63D7D" w:rsidRPr="00B63D7D" w:rsidRDefault="00B63D7D" w:rsidP="00B63D7D">
      <w:pPr>
        <w:pStyle w:val="BodyText"/>
        <w:spacing w:before="54"/>
        <w:ind w:left="1572"/>
        <w:rPr>
          <w:sz w:val="24"/>
          <w:szCs w:val="24"/>
        </w:rPr>
      </w:pPr>
      <w:r w:rsidRPr="00B63D7D">
        <w:rPr>
          <w:w w:val="88"/>
          <w:sz w:val="24"/>
          <w:szCs w:val="24"/>
        </w:rPr>
        <w:t>}</w:t>
      </w:r>
    </w:p>
    <w:p w14:paraId="67D1FDAA" w14:textId="77777777" w:rsidR="00B63D7D" w:rsidRPr="00B63D7D" w:rsidRDefault="00B63D7D" w:rsidP="00B63D7D">
      <w:pPr>
        <w:pStyle w:val="BodyText"/>
        <w:spacing w:before="51"/>
        <w:ind w:left="1130"/>
        <w:rPr>
          <w:sz w:val="24"/>
          <w:szCs w:val="24"/>
        </w:rPr>
      </w:pPr>
      <w:r w:rsidRPr="00B63D7D">
        <w:rPr>
          <w:sz w:val="24"/>
          <w:szCs w:val="24"/>
        </w:rPr>
        <w:t>return 0;</w:t>
      </w:r>
    </w:p>
    <w:p w14:paraId="7DFD4EF3" w14:textId="77777777" w:rsidR="00B63D7D" w:rsidRPr="00B63D7D" w:rsidRDefault="00B63D7D" w:rsidP="00B63D7D">
      <w:pPr>
        <w:pStyle w:val="BodyText"/>
        <w:spacing w:before="54"/>
        <w:ind w:left="852"/>
        <w:rPr>
          <w:sz w:val="24"/>
          <w:szCs w:val="24"/>
        </w:rPr>
      </w:pPr>
      <w:r w:rsidRPr="00B63D7D">
        <w:rPr>
          <w:w w:val="88"/>
          <w:sz w:val="24"/>
          <w:szCs w:val="24"/>
        </w:rPr>
        <w:t>}</w:t>
      </w:r>
    </w:p>
    <w:p w14:paraId="79CACB91" w14:textId="77777777" w:rsidR="00B63D7D" w:rsidRPr="00B63D7D" w:rsidRDefault="00B63D7D" w:rsidP="00B63D7D">
      <w:pPr>
        <w:rPr>
          <w:sz w:val="24"/>
          <w:szCs w:val="24"/>
        </w:rPr>
        <w:sectPr w:rsidR="00B63D7D" w:rsidRPr="00B63D7D">
          <w:pgSz w:w="12240" w:h="15840"/>
          <w:pgMar w:top="980" w:right="680" w:bottom="1040" w:left="1020" w:header="0" w:footer="76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3F06D4A" w14:textId="4895CC0C" w:rsidR="00B63D7D" w:rsidRPr="00B63D7D" w:rsidRDefault="00B63D7D" w:rsidP="00B63D7D">
      <w:pPr>
        <w:pStyle w:val="BodyText"/>
        <w:spacing w:line="88" w:lineRule="exact"/>
        <w:ind w:left="117"/>
        <w:rPr>
          <w:b w:val="0"/>
          <w:sz w:val="24"/>
          <w:szCs w:val="24"/>
        </w:rPr>
      </w:pPr>
      <w:r w:rsidRPr="00B63D7D">
        <w:rPr>
          <w:b w:val="0"/>
          <w:noProof/>
          <w:position w:val="-1"/>
          <w:sz w:val="24"/>
          <w:szCs w:val="24"/>
        </w:rPr>
        <w:lastRenderedPageBreak/>
        <mc:AlternateContent>
          <mc:Choice Requires="wpg">
            <w:drawing>
              <wp:inline distT="0" distB="0" distL="0" distR="0" wp14:anchorId="023A15DF" wp14:editId="22B30364">
                <wp:extent cx="6355080" cy="56515"/>
                <wp:effectExtent l="0" t="0" r="0" b="3810"/>
                <wp:docPr id="101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5080" cy="56515"/>
                          <a:chOff x="0" y="0"/>
                          <a:chExt cx="10008" cy="89"/>
                        </a:xfrm>
                      </wpg:grpSpPr>
                      <wps:wsp>
                        <wps:cNvPr id="10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08" cy="89"/>
                          </a:xfrm>
                          <a:prstGeom prst="rect">
                            <a:avLst/>
                          </a:prstGeom>
                          <a:solidFill>
                            <a:srgbClr val="A18E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6891F2" id="Group 101" o:spid="_x0000_s1026" style="width:500.4pt;height:4.45pt;mso-position-horizontal-relative:char;mso-position-vertical-relative:line" coordsize="1000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CrXWgIAADAFAAAOAAAAZHJzL2Uyb0RvYy54bWykVNtu2zAMfR+wfxD0vthOkyw16hRBL8GA&#10;bivW7QMUWb5gtqhRSpzu60dJbpq12Ev3IogiRfGcQ+ri8tB3bK/QtqALnk1SzpSWULa6LviP77cf&#10;lpxZJ3QpOtCq4I/K8svV+3cXg8nVFBroSoWMkmibD6bgjXMmTxIrG9ULOwGjNDkrwF44MrFOShQD&#10;Ze+7ZJqmi2QALA2CVNbS6XV08lXIX1VKuq9VZZVjXcGpNhdWDOvWr8nqQuQ1CtO0cixDvKGKXrSa&#10;Hj2muhZOsB22r1L1rUSwULmJhD6BqmqlChgITZa+QLNB2JmApc6H2hxpImpf8PTmtPLL/h5ZW5J2&#10;acaZFj2JFN5l/oDoGUydU9QGzYO5x4iRtncgf1pyJy/93q5jMNsOn6GkhGLnINBzqLD3KQg4OwQV&#10;Ho8qqINjkg4XZ/N5uiSxJPnmi3k2jyrJhqR8dUs2N+O9LE1T6jZ/a3nuryQij++FGseaPCBqNfvM&#10;pv0/Nh8aYVQQyXqejmxOn9j8Rk0odN0pNjuLhIbAJzZtpJJpuGooTK0RYWiUKKmuIABVf3LBG5aE&#10;eBu3/+ZI5Aat2yjomd8UHKnsoJnY31kX6XwK8RJa6Nrytu26YGC9veqQ7QXN2Tpb3izWowJ/hXXa&#10;B2vw12JGfxIAekxRmy2Uj4QPIQ4rfS60aQB/czbQoBbc/toJVJx1nzRxdJ7NZn6ygzGbf5ySgaee&#10;7alHaEmpCu44i9srF3+DncG2builLIDWsKaerdoA3HMeqxqLpfYZO5/GMjTa+IX4uT+1Q9TzR7f6&#10;AwAA//8DAFBLAwQUAAYACAAAACEAsEeCFNsAAAAEAQAADwAAAGRycy9kb3ducmV2LnhtbEyPQWvC&#10;QBCF74X+h2UKvdXdWFpsmo2I2J6kUBVKb2N2TILZ2ZBdk/jvu/ailwfDG977XjYfbSN66nztWEMy&#10;USCIC2dqLjXsth9PMxA+IBtsHJOGM3mY5/d3GabGDfxN/SaUIoawT1FDFUKbSumLiiz6iWuJo3dw&#10;ncUQz66UpsMhhttGTpV6lRZrjg0VtrSsqDhuTlbD54DD4jlZ9evjYXn+3b58/awT0vrxYVy8gwg0&#10;huszXPAjOuSRae9ObLxoNMQh4V8vnlIq7thrmL2BzDN5C5//AQAA//8DAFBLAQItABQABgAIAAAA&#10;IQC2gziS/gAAAOEBAAATAAAAAAAAAAAAAAAAAAAAAABbQ29udGVudF9UeXBlc10ueG1sUEsBAi0A&#10;FAAGAAgAAAAhADj9If/WAAAAlAEAAAsAAAAAAAAAAAAAAAAALwEAAF9yZWxzLy5yZWxzUEsBAi0A&#10;FAAGAAgAAAAhALFAKtdaAgAAMAUAAA4AAAAAAAAAAAAAAAAALgIAAGRycy9lMm9Eb2MueG1sUEsB&#10;Ai0AFAAGAAgAAAAhALBHghTbAAAABAEAAA8AAAAAAAAAAAAAAAAAtAQAAGRycy9kb3ducmV2Lnht&#10;bFBLBQYAAAAABAAEAPMAAAC8BQAAAAA=&#10;">
                <v:rect id="Rectangle 43" o:spid="_x0000_s1027" style="position:absolute;width:10008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4TdrwgAAANwAAAAPAAAAZHJzL2Rvd25yZXYueG1sRE9Na8JA&#10;EL0L/Q/LFHrTTQOKpK5SQgP2VmO8T7PTJG12Nu5uNP77rlDobR7vcza7yfTiQs53lhU8LxIQxLXV&#10;HTcKqmMxX4PwAVljb5kU3MjDbvsw22Cm7ZUPdClDI2II+wwVtCEMmZS+bsmgX9iBOHJf1hkMEbpG&#10;aofXGG56mSbJShrsODa0OFDeUv1TjkbBmL+75fLzPN1WVflRfOtKnvhNqafH6fUFRKAp/Iv/3Hsd&#10;5ycp3J+JF8jtLwAAAP//AwBQSwECLQAUAAYACAAAACEA2+H2y+4AAACFAQAAEwAAAAAAAAAAAAAA&#10;AAAAAAAAW0NvbnRlbnRfVHlwZXNdLnhtbFBLAQItABQABgAIAAAAIQBa9CxbvwAAABUBAAALAAAA&#10;AAAAAAAAAAAAAB8BAABfcmVscy8ucmVsc1BLAQItABQABgAIAAAAIQA54TdrwgAAANwAAAAPAAAA&#10;AAAAAAAAAAAAAAcCAABkcnMvZG93bnJldi54bWxQSwUGAAAAAAMAAwC3AAAA9gIAAAAA&#10;" fillcolor="#a18e6a" stroked="f"/>
                <w10:anchorlock/>
              </v:group>
            </w:pict>
          </mc:Fallback>
        </mc:AlternateContent>
      </w:r>
    </w:p>
    <w:p w14:paraId="699D9436" w14:textId="77777777" w:rsidR="00B63D7D" w:rsidRPr="00B63D7D" w:rsidRDefault="00B63D7D" w:rsidP="00B63D7D">
      <w:pPr>
        <w:pStyle w:val="BodyText"/>
        <w:spacing w:before="1"/>
        <w:rPr>
          <w:sz w:val="24"/>
          <w:szCs w:val="24"/>
        </w:rPr>
      </w:pPr>
    </w:p>
    <w:p w14:paraId="5D4BBDD9" w14:textId="77777777" w:rsidR="00B63D7D" w:rsidRPr="00B63D7D" w:rsidRDefault="00B63D7D" w:rsidP="00B63D7D">
      <w:pPr>
        <w:pStyle w:val="Heading2"/>
        <w:rPr>
          <w:sz w:val="24"/>
          <w:szCs w:val="24"/>
        </w:rPr>
      </w:pPr>
      <w:r w:rsidRPr="00B63D7D">
        <w:rPr>
          <w:sz w:val="24"/>
          <w:szCs w:val="24"/>
        </w:rPr>
        <w:t>OUTPUT:</w:t>
      </w:r>
    </w:p>
    <w:p w14:paraId="3DBF0CB1" w14:textId="77777777" w:rsidR="00B63D7D" w:rsidRPr="00B63D7D" w:rsidRDefault="00B63D7D" w:rsidP="00B63D7D">
      <w:pPr>
        <w:pStyle w:val="BodyText"/>
        <w:spacing w:before="5"/>
        <w:rPr>
          <w:b w:val="0"/>
          <w:sz w:val="24"/>
          <w:szCs w:val="24"/>
        </w:rPr>
      </w:pPr>
      <w:r w:rsidRPr="00B63D7D">
        <w:rPr>
          <w:noProof/>
          <w:sz w:val="24"/>
          <w:szCs w:val="24"/>
        </w:rPr>
        <w:drawing>
          <wp:anchor distT="0" distB="0" distL="0" distR="0" simplePos="0" relativeHeight="251693056" behindDoc="0" locked="0" layoutInCell="1" allowOverlap="1" wp14:anchorId="47463B7F" wp14:editId="6C65437C">
            <wp:simplePos x="0" y="0"/>
            <wp:positionH relativeFrom="page">
              <wp:posOffset>731519</wp:posOffset>
            </wp:positionH>
            <wp:positionV relativeFrom="paragraph">
              <wp:posOffset>153619</wp:posOffset>
            </wp:positionV>
            <wp:extent cx="6265708" cy="2433637"/>
            <wp:effectExtent l="0" t="0" r="0" b="0"/>
            <wp:wrapTopAndBottom/>
            <wp:docPr id="157" name="image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79.png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5708" cy="2433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56BA7D" w14:textId="77777777" w:rsidR="00B63D7D" w:rsidRPr="00B63D7D" w:rsidRDefault="00B63D7D" w:rsidP="00B63D7D">
      <w:pPr>
        <w:rPr>
          <w:sz w:val="24"/>
          <w:szCs w:val="24"/>
        </w:rPr>
        <w:sectPr w:rsidR="00B63D7D" w:rsidRPr="00B63D7D">
          <w:pgSz w:w="12240" w:h="15840"/>
          <w:pgMar w:top="980" w:right="680" w:bottom="1040" w:left="1020" w:header="0" w:footer="76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B3D4598" w14:textId="4D5D6CA0" w:rsidR="00B63D7D" w:rsidRPr="00B63D7D" w:rsidRDefault="00B63D7D" w:rsidP="00B63D7D">
      <w:pPr>
        <w:pStyle w:val="BodyText"/>
        <w:spacing w:line="88" w:lineRule="exact"/>
        <w:ind w:left="117"/>
        <w:rPr>
          <w:b w:val="0"/>
          <w:sz w:val="24"/>
          <w:szCs w:val="24"/>
        </w:rPr>
      </w:pPr>
      <w:r w:rsidRPr="00B63D7D">
        <w:rPr>
          <w:b w:val="0"/>
          <w:noProof/>
          <w:position w:val="-1"/>
          <w:sz w:val="24"/>
          <w:szCs w:val="24"/>
        </w:rPr>
        <w:lastRenderedPageBreak/>
        <mc:AlternateContent>
          <mc:Choice Requires="wpg">
            <w:drawing>
              <wp:inline distT="0" distB="0" distL="0" distR="0" wp14:anchorId="0965BD51" wp14:editId="2875E1A0">
                <wp:extent cx="6355080" cy="56515"/>
                <wp:effectExtent l="0" t="0" r="0" b="3810"/>
                <wp:docPr id="99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5080" cy="56515"/>
                          <a:chOff x="0" y="0"/>
                          <a:chExt cx="10008" cy="89"/>
                        </a:xfrm>
                      </wpg:grpSpPr>
                      <wps:wsp>
                        <wps:cNvPr id="10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08" cy="89"/>
                          </a:xfrm>
                          <a:prstGeom prst="rect">
                            <a:avLst/>
                          </a:prstGeom>
                          <a:solidFill>
                            <a:srgbClr val="A18E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FC6549" id="Group 99" o:spid="_x0000_s1026" style="width:500.4pt;height:4.45pt;mso-position-horizontal-relative:char;mso-position-vertical-relative:line" coordsize="1000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uI1WQIAAC4FAAAOAAAAZHJzL2Uyb0RvYy54bWykVNtuGyEQfa/Uf0C817vr2q698jqynIsq&#10;pW3UtB+AWfai7jJ0wF6nX58BnMR11Jf0BTHMhXPOMCwvDn3H9gptC7rg2SjlTGkJZavrgv/8cf1h&#10;zpl1QpeiA60K/qAsv1i9f7ccTK7G0EBXKmRURNt8MAVvnDN5kljZqF7YERilyVkB9sKRiXVSohio&#10;et8l4zSdJQNgaRCkspZOL6OTr0L9qlLSfasqqxzrCk7YXFgxrFu/JqulyGsUpmnlEYZ4A4petJou&#10;fS51KZxgO2xflepbiWChciMJfQJV1UoVOBCbLD1jc4OwM4FLnQ+1eZaJpD3T6c1l5df9HbK2LPhi&#10;wZkWPfUoXMvIJnEGU+cUc4Pm3txhZEjbW5C/LLmTc7+36xjMtsMXKKme2DkI4hwq7H0Jos0OoQcP&#10;zz1QB8ckHc4+TqfpnFolyTedTbNp7JFsqJGvsmRzdczL0jSlt+az5gF5IvJ4X8B4xOQJ0UOzL1ra&#10;/9PyvhFGhRZZr9NRSwLzJOZ3eoJC151ikywKGgKf1LRRSqZh01CYWiPC0ChREq4QT+hPErxhqRFv&#10;0/bfGoncoHU3CnrmNwVHgh16Jva31vlOv4T4Flro2vK67bpgYL3ddMj2gqZsnc2vZmtPlVL+Cuu0&#10;D9bg06LbnwSCnlPszRbKB+KHEEeVvhbaNIB/OBtoTAtuf+8EKs66z5o0WmSTiZ/rYEymn8Zk4Kln&#10;e+oRWlKpgjvO4nbj4l+wM9jWDd2UBdIa1vRmqzYQ95pHVEew9HzCLgxloHn8QPzUn9oh6uWbWz0C&#10;AAD//wMAUEsDBBQABgAIAAAAIQCwR4IU2wAAAAQBAAAPAAAAZHJzL2Rvd25yZXYueG1sTI9Ba8JA&#10;EIXvhf6HZQq91d1YWmyajYjYnqRQFUpvY3ZMgtnZkF2T+O+79qKXB8Mb3vteNh9tI3rqfO1YQzJR&#10;IIgLZ2ouNey2H08zED4gG2wck4YzeZjn93cZpsYN/E39JpQihrBPUUMVQptK6YuKLPqJa4mjd3Cd&#10;xRDPrpSmwyGG20ZOlXqVFmuODRW2tKyoOG5OVsPngMPiOVn16+Nhef7dvnz9rBPS+vFhXLyDCDSG&#10;6zNc8CM65JFp705svGg0xCHhXy+eUiru2GuYvYHMM3kLn/8BAAD//wMAUEsBAi0AFAAGAAgAAAAh&#10;ALaDOJL+AAAA4QEAABMAAAAAAAAAAAAAAAAAAAAAAFtDb250ZW50X1R5cGVzXS54bWxQSwECLQAU&#10;AAYACAAAACEAOP0h/9YAAACUAQAACwAAAAAAAAAAAAAAAAAvAQAAX3JlbHMvLnJlbHNQSwECLQAU&#10;AAYACAAAACEAmTriNVkCAAAuBQAADgAAAAAAAAAAAAAAAAAuAgAAZHJzL2Uyb0RvYy54bWxQSwEC&#10;LQAUAAYACAAAACEAsEeCFNsAAAAEAQAADwAAAAAAAAAAAAAAAACzBAAAZHJzL2Rvd25yZXYueG1s&#10;UEsFBgAAAAAEAAQA8wAAALsFAAAAAA==&#10;">
                <v:rect id="Rectangle 41" o:spid="_x0000_s1027" style="position:absolute;width:10008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wyHwwAAANwAAAAPAAAAZHJzL2Rvd25yZXYueG1sRI9Bb8Iw&#10;DIXvk/gPkSdxG+kmgVBHQAiBBDdWyt1rvLajcbokQPn382HSbrbe83ufF6vBdepGIbaeDbxOMlDE&#10;lbct1wbK0+5lDiomZIudZzLwoAir5ehpgbn1d/6gW5FqJSEcczTQpNTnWseqIYdx4nti0b58cJhk&#10;DbW2Ae8S7jr9lmUz7bBlaWiwp01D1aW4OgPXzSFMp58/w2NWFsfdty31mbfGjJ+H9TuoREP6N/9d&#10;763gZ4Ivz8gEevkLAAD//wMAUEsBAi0AFAAGAAgAAAAhANvh9svuAAAAhQEAABMAAAAAAAAAAAAA&#10;AAAAAAAAAFtDb250ZW50X1R5cGVzXS54bWxQSwECLQAUAAYACAAAACEAWvQsW78AAAAVAQAACwAA&#10;AAAAAAAAAAAAAAAfAQAAX3JlbHMvLnJlbHNQSwECLQAUAAYACAAAACEApn8Mh8MAAADcAAAADwAA&#10;AAAAAAAAAAAAAAAHAgAAZHJzL2Rvd25yZXYueG1sUEsFBgAAAAADAAMAtwAAAPcCAAAAAA==&#10;" fillcolor="#a18e6a" stroked="f"/>
                <w10:anchorlock/>
              </v:group>
            </w:pict>
          </mc:Fallback>
        </mc:AlternateContent>
      </w:r>
    </w:p>
    <w:p w14:paraId="08A3BF8C" w14:textId="77777777" w:rsidR="00B63D7D" w:rsidRPr="00B63D7D" w:rsidRDefault="00B63D7D" w:rsidP="00B63D7D">
      <w:pPr>
        <w:pStyle w:val="BodyText"/>
        <w:spacing w:before="1"/>
        <w:rPr>
          <w:b w:val="0"/>
          <w:sz w:val="24"/>
          <w:szCs w:val="24"/>
        </w:rPr>
      </w:pPr>
    </w:p>
    <w:p w14:paraId="0CF823D9" w14:textId="01AD0EE0" w:rsidR="00B63D7D" w:rsidRPr="0000538C" w:rsidRDefault="0000538C" w:rsidP="0000538C">
      <w:pPr>
        <w:pStyle w:val="Heading2"/>
      </w:pPr>
      <w:r>
        <w:rPr>
          <w:w w:val="105"/>
        </w:rPr>
        <w:t xml:space="preserve">   69-</w:t>
      </w:r>
      <w:r w:rsidR="00B63D7D" w:rsidRPr="0000538C">
        <w:rPr>
          <w:w w:val="105"/>
        </w:rPr>
        <w:t>Write</w:t>
      </w:r>
      <w:r w:rsidR="00B63D7D" w:rsidRPr="0000538C">
        <w:rPr>
          <w:spacing w:val="-14"/>
          <w:w w:val="105"/>
        </w:rPr>
        <w:t xml:space="preserve"> </w:t>
      </w:r>
      <w:r w:rsidR="00B63D7D" w:rsidRPr="0000538C">
        <w:rPr>
          <w:w w:val="105"/>
        </w:rPr>
        <w:t>a</w:t>
      </w:r>
      <w:r w:rsidR="00B63D7D" w:rsidRPr="0000538C">
        <w:rPr>
          <w:spacing w:val="-14"/>
          <w:w w:val="105"/>
        </w:rPr>
        <w:t xml:space="preserve"> </w:t>
      </w:r>
      <w:r w:rsidR="00B63D7D" w:rsidRPr="0000538C">
        <w:rPr>
          <w:w w:val="105"/>
        </w:rPr>
        <w:t>program</w:t>
      </w:r>
      <w:r w:rsidR="00B63D7D" w:rsidRPr="0000538C">
        <w:rPr>
          <w:spacing w:val="-13"/>
          <w:w w:val="105"/>
        </w:rPr>
        <w:t xml:space="preserve"> </w:t>
      </w:r>
      <w:r w:rsidR="00B63D7D" w:rsidRPr="0000538C">
        <w:rPr>
          <w:w w:val="105"/>
        </w:rPr>
        <w:t>which</w:t>
      </w:r>
      <w:r w:rsidR="00B63D7D" w:rsidRPr="0000538C">
        <w:rPr>
          <w:spacing w:val="-13"/>
          <w:w w:val="105"/>
        </w:rPr>
        <w:t xml:space="preserve"> </w:t>
      </w:r>
      <w:r w:rsidR="00B63D7D" w:rsidRPr="0000538C">
        <w:rPr>
          <w:w w:val="105"/>
        </w:rPr>
        <w:t>will</w:t>
      </w:r>
      <w:r w:rsidR="00B63D7D" w:rsidRPr="0000538C">
        <w:rPr>
          <w:spacing w:val="-14"/>
          <w:w w:val="105"/>
        </w:rPr>
        <w:t xml:space="preserve"> </w:t>
      </w:r>
      <w:r w:rsidR="00B63D7D" w:rsidRPr="0000538C">
        <w:rPr>
          <w:w w:val="105"/>
        </w:rPr>
        <w:t>read</w:t>
      </w:r>
      <w:r w:rsidR="00B63D7D" w:rsidRPr="0000538C">
        <w:rPr>
          <w:spacing w:val="-13"/>
          <w:w w:val="105"/>
        </w:rPr>
        <w:t xml:space="preserve"> </w:t>
      </w:r>
      <w:r w:rsidR="00B63D7D" w:rsidRPr="0000538C">
        <w:rPr>
          <w:w w:val="105"/>
        </w:rPr>
        <w:t>a</w:t>
      </w:r>
      <w:r w:rsidR="00B63D7D" w:rsidRPr="0000538C">
        <w:rPr>
          <w:spacing w:val="-15"/>
          <w:w w:val="105"/>
        </w:rPr>
        <w:t xml:space="preserve"> </w:t>
      </w:r>
      <w:r w:rsidR="00B63D7D" w:rsidRPr="0000538C">
        <w:rPr>
          <w:w w:val="105"/>
        </w:rPr>
        <w:t>text</w:t>
      </w:r>
      <w:r w:rsidR="00B63D7D" w:rsidRPr="0000538C">
        <w:rPr>
          <w:spacing w:val="-12"/>
          <w:w w:val="105"/>
        </w:rPr>
        <w:t xml:space="preserve"> </w:t>
      </w:r>
      <w:r w:rsidR="00B63D7D" w:rsidRPr="0000538C">
        <w:rPr>
          <w:w w:val="105"/>
        </w:rPr>
        <w:t>and count</w:t>
      </w:r>
      <w:r w:rsidR="00B63D7D" w:rsidRPr="0000538C">
        <w:rPr>
          <w:spacing w:val="-20"/>
          <w:w w:val="105"/>
        </w:rPr>
        <w:t xml:space="preserve"> </w:t>
      </w:r>
      <w:r w:rsidR="00B63D7D" w:rsidRPr="0000538C">
        <w:rPr>
          <w:w w:val="105"/>
        </w:rPr>
        <w:t>all</w:t>
      </w:r>
      <w:r w:rsidR="00B63D7D" w:rsidRPr="0000538C">
        <w:rPr>
          <w:spacing w:val="-22"/>
          <w:w w:val="105"/>
        </w:rPr>
        <w:t xml:space="preserve"> </w:t>
      </w:r>
      <w:r w:rsidR="00B63D7D" w:rsidRPr="0000538C">
        <w:rPr>
          <w:w w:val="105"/>
        </w:rPr>
        <w:t>occurrences</w:t>
      </w:r>
      <w:r w:rsidR="00B63D7D" w:rsidRPr="0000538C">
        <w:rPr>
          <w:spacing w:val="-21"/>
          <w:w w:val="105"/>
        </w:rPr>
        <w:t xml:space="preserve"> </w:t>
      </w:r>
      <w:r w:rsidR="00B63D7D" w:rsidRPr="0000538C">
        <w:rPr>
          <w:w w:val="105"/>
        </w:rPr>
        <w:t>of</w:t>
      </w:r>
      <w:r w:rsidR="00B63D7D" w:rsidRPr="0000538C">
        <w:rPr>
          <w:spacing w:val="-22"/>
          <w:w w:val="105"/>
        </w:rPr>
        <w:t xml:space="preserve"> </w:t>
      </w:r>
      <w:r w:rsidR="00B63D7D" w:rsidRPr="0000538C">
        <w:rPr>
          <w:w w:val="105"/>
        </w:rPr>
        <w:t>a</w:t>
      </w:r>
      <w:r w:rsidR="00B63D7D" w:rsidRPr="0000538C">
        <w:rPr>
          <w:spacing w:val="-22"/>
          <w:w w:val="105"/>
        </w:rPr>
        <w:t xml:space="preserve"> </w:t>
      </w:r>
      <w:r w:rsidR="00B63D7D" w:rsidRPr="0000538C">
        <w:rPr>
          <w:w w:val="105"/>
        </w:rPr>
        <w:t>particular</w:t>
      </w:r>
      <w:r w:rsidR="00B63D7D" w:rsidRPr="0000538C">
        <w:rPr>
          <w:spacing w:val="-22"/>
          <w:w w:val="105"/>
        </w:rPr>
        <w:t xml:space="preserve"> </w:t>
      </w:r>
      <w:r w:rsidR="00B63D7D" w:rsidRPr="0000538C">
        <w:rPr>
          <w:w w:val="105"/>
        </w:rPr>
        <w:t>word.</w:t>
      </w:r>
    </w:p>
    <w:p w14:paraId="2C80D264" w14:textId="77777777" w:rsidR="00B63D7D" w:rsidRPr="00B63D7D" w:rsidRDefault="00B63D7D" w:rsidP="0000538C">
      <w:pPr>
        <w:spacing w:before="86" w:line="314" w:lineRule="auto"/>
        <w:ind w:right="4322"/>
        <w:rPr>
          <w:b/>
          <w:sz w:val="24"/>
          <w:szCs w:val="24"/>
        </w:rPr>
      </w:pPr>
      <w:r w:rsidRPr="00B63D7D">
        <w:rPr>
          <w:b/>
          <w:w w:val="85"/>
          <w:sz w:val="24"/>
          <w:szCs w:val="24"/>
          <w:shd w:val="clear" w:color="auto" w:fill="F9F8F8"/>
        </w:rPr>
        <w:t>Theory: Count=0,Read the entered string as gets(s).</w:t>
      </w:r>
      <w:r w:rsidRPr="00B63D7D">
        <w:rPr>
          <w:b/>
          <w:w w:val="85"/>
          <w:sz w:val="24"/>
          <w:szCs w:val="24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Read the entered character c as getchar().</w:t>
      </w:r>
    </w:p>
    <w:p w14:paraId="6514245C" w14:textId="77777777" w:rsidR="00B63D7D" w:rsidRPr="00B63D7D" w:rsidRDefault="00B63D7D" w:rsidP="00B63D7D">
      <w:pPr>
        <w:spacing w:line="278" w:lineRule="auto"/>
        <w:ind w:left="852" w:right="1271"/>
        <w:rPr>
          <w:b/>
          <w:sz w:val="24"/>
          <w:szCs w:val="24"/>
        </w:rPr>
      </w:pPr>
      <w:r w:rsidRPr="00B63D7D">
        <w:rPr>
          <w:b/>
          <w:w w:val="90"/>
          <w:sz w:val="24"/>
          <w:szCs w:val="24"/>
          <w:shd w:val="clear" w:color="auto" w:fill="F9F8F8"/>
        </w:rPr>
        <w:t>Compare</w:t>
      </w:r>
      <w:r w:rsidRPr="00B63D7D">
        <w:rPr>
          <w:b/>
          <w:spacing w:val="-28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the</w:t>
      </w:r>
      <w:r w:rsidRPr="00B63D7D">
        <w:rPr>
          <w:b/>
          <w:spacing w:val="-27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entered</w:t>
      </w:r>
      <w:r w:rsidRPr="00B63D7D">
        <w:rPr>
          <w:b/>
          <w:spacing w:val="-27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character</w:t>
      </w:r>
      <w:r w:rsidRPr="00B63D7D">
        <w:rPr>
          <w:b/>
          <w:spacing w:val="-28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with</w:t>
      </w:r>
      <w:r w:rsidRPr="00B63D7D">
        <w:rPr>
          <w:b/>
          <w:spacing w:val="-27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the</w:t>
      </w:r>
      <w:r w:rsidRPr="00B63D7D">
        <w:rPr>
          <w:b/>
          <w:spacing w:val="-28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elements</w:t>
      </w:r>
      <w:r w:rsidRPr="00B63D7D">
        <w:rPr>
          <w:b/>
          <w:spacing w:val="-26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of</w:t>
      </w:r>
      <w:r w:rsidRPr="00B63D7D">
        <w:rPr>
          <w:b/>
          <w:spacing w:val="-28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the</w:t>
      </w:r>
      <w:r w:rsidRPr="00B63D7D">
        <w:rPr>
          <w:b/>
          <w:spacing w:val="-28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string</w:t>
      </w:r>
      <w:r w:rsidRPr="00B63D7D">
        <w:rPr>
          <w:b/>
          <w:spacing w:val="-28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using</w:t>
      </w:r>
      <w:r w:rsidRPr="00B63D7D">
        <w:rPr>
          <w:b/>
          <w:spacing w:val="-26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for</w:t>
      </w:r>
      <w:r w:rsidRPr="00B63D7D">
        <w:rPr>
          <w:b/>
          <w:spacing w:val="-28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loop</w:t>
      </w:r>
      <w:r w:rsidRPr="00B63D7D">
        <w:rPr>
          <w:b/>
          <w:spacing w:val="-28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with</w:t>
      </w:r>
      <w:r w:rsidRPr="00B63D7D">
        <w:rPr>
          <w:b/>
          <w:spacing w:val="-28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the</w:t>
      </w:r>
      <w:r w:rsidRPr="00B63D7D">
        <w:rPr>
          <w:b/>
          <w:w w:val="90"/>
          <w:sz w:val="24"/>
          <w:szCs w:val="24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structure</w:t>
      </w:r>
      <w:r w:rsidRPr="00B63D7D">
        <w:rPr>
          <w:b/>
          <w:spacing w:val="7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for(i=0;s[i];i++).</w:t>
      </w:r>
    </w:p>
    <w:p w14:paraId="50C3DC0D" w14:textId="77777777" w:rsidR="00B63D7D" w:rsidRPr="00B63D7D" w:rsidRDefault="00B63D7D" w:rsidP="00B63D7D">
      <w:pPr>
        <w:spacing w:before="42"/>
        <w:ind w:left="852"/>
        <w:rPr>
          <w:b/>
          <w:sz w:val="24"/>
          <w:szCs w:val="24"/>
        </w:rPr>
      </w:pPr>
      <w:r w:rsidRPr="00B63D7D">
        <w:rPr>
          <w:b/>
          <w:w w:val="95"/>
          <w:sz w:val="24"/>
          <w:szCs w:val="24"/>
          <w:shd w:val="clear" w:color="auto" w:fill="F9F8F8"/>
        </w:rPr>
        <w:t>If the character match with s[i] then increase the count value by 1.</w:t>
      </w:r>
    </w:p>
    <w:p w14:paraId="04DDB784" w14:textId="77777777" w:rsidR="00B63D7D" w:rsidRPr="00B63D7D" w:rsidRDefault="00B63D7D" w:rsidP="00B63D7D">
      <w:pPr>
        <w:spacing w:before="86" w:line="278" w:lineRule="auto"/>
        <w:ind w:left="852" w:right="1433"/>
        <w:rPr>
          <w:b/>
          <w:sz w:val="24"/>
          <w:szCs w:val="24"/>
        </w:rPr>
      </w:pPr>
      <w:r w:rsidRPr="00B63D7D">
        <w:rPr>
          <w:b/>
          <w:w w:val="90"/>
          <w:sz w:val="24"/>
          <w:szCs w:val="24"/>
          <w:shd w:val="clear" w:color="auto" w:fill="F9F8F8"/>
        </w:rPr>
        <w:t>For</w:t>
      </w:r>
      <w:r w:rsidRPr="00B63D7D">
        <w:rPr>
          <w:b/>
          <w:spacing w:val="-24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each</w:t>
      </w:r>
      <w:r w:rsidRPr="00B63D7D">
        <w:rPr>
          <w:b/>
          <w:spacing w:val="-23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occurrence</w:t>
      </w:r>
      <w:r w:rsidRPr="00B63D7D">
        <w:rPr>
          <w:b/>
          <w:spacing w:val="-23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of</w:t>
      </w:r>
      <w:r w:rsidRPr="00B63D7D">
        <w:rPr>
          <w:b/>
          <w:spacing w:val="-24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the</w:t>
      </w:r>
      <w:r w:rsidRPr="00B63D7D">
        <w:rPr>
          <w:b/>
          <w:spacing w:val="-23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character,</w:t>
      </w:r>
      <w:r w:rsidRPr="00B63D7D">
        <w:rPr>
          <w:b/>
          <w:spacing w:val="-23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the</w:t>
      </w:r>
      <w:r w:rsidRPr="00B63D7D">
        <w:rPr>
          <w:b/>
          <w:spacing w:val="-23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count</w:t>
      </w:r>
      <w:r w:rsidRPr="00B63D7D">
        <w:rPr>
          <w:b/>
          <w:spacing w:val="-21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value</w:t>
      </w:r>
      <w:r w:rsidRPr="00B63D7D">
        <w:rPr>
          <w:b/>
          <w:spacing w:val="-23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will</w:t>
      </w:r>
      <w:r w:rsidRPr="00B63D7D">
        <w:rPr>
          <w:b/>
          <w:spacing w:val="-24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be</w:t>
      </w:r>
      <w:r w:rsidRPr="00B63D7D">
        <w:rPr>
          <w:b/>
          <w:spacing w:val="-23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increased.</w:t>
      </w:r>
      <w:r w:rsidRPr="00B63D7D">
        <w:rPr>
          <w:b/>
          <w:spacing w:val="-23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So</w:t>
      </w:r>
      <w:r w:rsidRPr="00B63D7D">
        <w:rPr>
          <w:b/>
          <w:spacing w:val="-23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after</w:t>
      </w:r>
      <w:r w:rsidRPr="00B63D7D">
        <w:rPr>
          <w:b/>
          <w:spacing w:val="-24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all</w:t>
      </w:r>
      <w:r w:rsidRPr="00B63D7D">
        <w:rPr>
          <w:b/>
          <w:w w:val="90"/>
          <w:sz w:val="24"/>
          <w:szCs w:val="24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iterations</w:t>
      </w:r>
      <w:r w:rsidRPr="00B63D7D">
        <w:rPr>
          <w:b/>
          <w:spacing w:val="-42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of</w:t>
      </w:r>
      <w:r w:rsidRPr="00B63D7D">
        <w:rPr>
          <w:b/>
          <w:spacing w:val="-41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for</w:t>
      </w:r>
      <w:r w:rsidRPr="00B63D7D">
        <w:rPr>
          <w:b/>
          <w:spacing w:val="-41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loop,</w:t>
      </w:r>
      <w:r w:rsidRPr="00B63D7D">
        <w:rPr>
          <w:b/>
          <w:spacing w:val="-42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we</w:t>
      </w:r>
      <w:r w:rsidRPr="00B63D7D">
        <w:rPr>
          <w:b/>
          <w:spacing w:val="-41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will</w:t>
      </w:r>
      <w:r w:rsidRPr="00B63D7D">
        <w:rPr>
          <w:b/>
          <w:spacing w:val="-41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get</w:t>
      </w:r>
      <w:r w:rsidRPr="00B63D7D">
        <w:rPr>
          <w:b/>
          <w:spacing w:val="-41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total</w:t>
      </w:r>
      <w:r w:rsidRPr="00B63D7D">
        <w:rPr>
          <w:b/>
          <w:spacing w:val="-41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occurrences</w:t>
      </w:r>
      <w:r w:rsidRPr="00B63D7D">
        <w:rPr>
          <w:b/>
          <w:spacing w:val="-41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of</w:t>
      </w:r>
      <w:r w:rsidRPr="00B63D7D">
        <w:rPr>
          <w:b/>
          <w:spacing w:val="-41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the</w:t>
      </w:r>
      <w:r w:rsidRPr="00B63D7D">
        <w:rPr>
          <w:b/>
          <w:spacing w:val="-41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character</w:t>
      </w:r>
      <w:r w:rsidRPr="00B63D7D">
        <w:rPr>
          <w:b/>
          <w:spacing w:val="-42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in</w:t>
      </w:r>
      <w:r w:rsidRPr="00B63D7D">
        <w:rPr>
          <w:b/>
          <w:spacing w:val="-40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the</w:t>
      </w:r>
      <w:r w:rsidRPr="00B63D7D">
        <w:rPr>
          <w:b/>
          <w:spacing w:val="-41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string.</w:t>
      </w:r>
    </w:p>
    <w:p w14:paraId="48D5FFCB" w14:textId="77777777" w:rsidR="00B63D7D" w:rsidRPr="00B63D7D" w:rsidRDefault="00B63D7D" w:rsidP="00B63D7D">
      <w:pPr>
        <w:pStyle w:val="Heading2"/>
        <w:spacing w:before="5"/>
        <w:rPr>
          <w:sz w:val="24"/>
          <w:szCs w:val="24"/>
        </w:rPr>
      </w:pPr>
      <w:r w:rsidRPr="00B63D7D">
        <w:rPr>
          <w:w w:val="115"/>
          <w:sz w:val="24"/>
          <w:szCs w:val="24"/>
        </w:rPr>
        <w:t>CODE:</w:t>
      </w:r>
    </w:p>
    <w:p w14:paraId="54C2FB77" w14:textId="77777777" w:rsidR="00B63D7D" w:rsidRPr="00B63D7D" w:rsidRDefault="00B63D7D" w:rsidP="00B63D7D">
      <w:pPr>
        <w:pStyle w:val="BodyText"/>
        <w:spacing w:before="243" w:line="280" w:lineRule="auto"/>
        <w:ind w:left="852" w:right="6928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#include &lt;stdio.h&gt; int main()</w:t>
      </w:r>
    </w:p>
    <w:p w14:paraId="5735F393" w14:textId="77777777" w:rsidR="00B63D7D" w:rsidRPr="00B63D7D" w:rsidRDefault="00B63D7D" w:rsidP="00B63D7D">
      <w:pPr>
        <w:pStyle w:val="BodyText"/>
        <w:tabs>
          <w:tab w:val="left" w:pos="1169"/>
        </w:tabs>
        <w:spacing w:line="280" w:lineRule="auto"/>
        <w:ind w:left="1130" w:right="7323" w:hanging="279"/>
        <w:rPr>
          <w:sz w:val="24"/>
          <w:szCs w:val="24"/>
        </w:rPr>
      </w:pPr>
      <w:r w:rsidRPr="00B63D7D">
        <w:rPr>
          <w:sz w:val="24"/>
          <w:szCs w:val="24"/>
        </w:rPr>
        <w:t>{</w:t>
      </w:r>
      <w:r w:rsidRPr="00B63D7D">
        <w:rPr>
          <w:sz w:val="24"/>
          <w:szCs w:val="24"/>
        </w:rPr>
        <w:tab/>
      </w:r>
      <w:r w:rsidRPr="00B63D7D">
        <w:rPr>
          <w:sz w:val="24"/>
          <w:szCs w:val="24"/>
        </w:rPr>
        <w:tab/>
        <w:t xml:space="preserve">char </w:t>
      </w:r>
      <w:r w:rsidRPr="00B63D7D">
        <w:rPr>
          <w:spacing w:val="-3"/>
          <w:sz w:val="24"/>
          <w:szCs w:val="24"/>
        </w:rPr>
        <w:t xml:space="preserve">s[1000],c; </w:t>
      </w:r>
      <w:r w:rsidRPr="00B63D7D">
        <w:rPr>
          <w:sz w:val="24"/>
          <w:szCs w:val="24"/>
        </w:rPr>
        <w:t>int</w:t>
      </w:r>
      <w:r w:rsidRPr="00B63D7D">
        <w:rPr>
          <w:spacing w:val="-3"/>
          <w:sz w:val="24"/>
          <w:szCs w:val="24"/>
        </w:rPr>
        <w:t xml:space="preserve"> </w:t>
      </w:r>
      <w:r w:rsidRPr="00B63D7D">
        <w:rPr>
          <w:sz w:val="24"/>
          <w:szCs w:val="24"/>
        </w:rPr>
        <w:t>i,count=0;</w:t>
      </w:r>
    </w:p>
    <w:p w14:paraId="4BCE2518" w14:textId="77777777" w:rsidR="00B63D7D" w:rsidRPr="00B63D7D" w:rsidRDefault="00B63D7D" w:rsidP="00B63D7D">
      <w:pPr>
        <w:pStyle w:val="BodyText"/>
        <w:spacing w:line="280" w:lineRule="auto"/>
        <w:ind w:left="1130" w:right="5125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printf("Enter the string : "); gets(s);</w:t>
      </w:r>
    </w:p>
    <w:p w14:paraId="3E71E9A1" w14:textId="77777777" w:rsidR="00B63D7D" w:rsidRPr="00B63D7D" w:rsidRDefault="00B63D7D" w:rsidP="00B63D7D">
      <w:pPr>
        <w:pStyle w:val="BodyText"/>
        <w:spacing w:line="280" w:lineRule="auto"/>
        <w:ind w:left="1130" w:right="3574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printf("Enter character to be searched: "); c=getchar();</w:t>
      </w:r>
    </w:p>
    <w:p w14:paraId="331C8C26" w14:textId="77777777" w:rsidR="00B63D7D" w:rsidRPr="00B63D7D" w:rsidRDefault="00B63D7D" w:rsidP="00B63D7D">
      <w:pPr>
        <w:pStyle w:val="BodyText"/>
        <w:spacing w:line="320" w:lineRule="exact"/>
        <w:ind w:left="1130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for(i=0;s[i];i++)</w:t>
      </w:r>
    </w:p>
    <w:p w14:paraId="69394C4B" w14:textId="77777777" w:rsidR="00B63D7D" w:rsidRPr="00B63D7D" w:rsidRDefault="00B63D7D" w:rsidP="00B63D7D">
      <w:pPr>
        <w:pStyle w:val="BodyText"/>
        <w:spacing w:before="40"/>
        <w:ind w:left="1130"/>
        <w:rPr>
          <w:sz w:val="24"/>
          <w:szCs w:val="24"/>
        </w:rPr>
      </w:pPr>
      <w:r w:rsidRPr="00B63D7D">
        <w:rPr>
          <w:w w:val="88"/>
          <w:sz w:val="24"/>
          <w:szCs w:val="24"/>
        </w:rPr>
        <w:t>{</w:t>
      </w:r>
    </w:p>
    <w:p w14:paraId="5630C5D1" w14:textId="77777777" w:rsidR="00B63D7D" w:rsidRPr="00B63D7D" w:rsidRDefault="00B63D7D" w:rsidP="00B63D7D">
      <w:pPr>
        <w:pStyle w:val="BodyText"/>
        <w:spacing w:before="54"/>
        <w:ind w:left="1572"/>
        <w:rPr>
          <w:sz w:val="24"/>
          <w:szCs w:val="24"/>
        </w:rPr>
      </w:pPr>
      <w:r w:rsidRPr="00B63D7D">
        <w:rPr>
          <w:w w:val="110"/>
          <w:sz w:val="24"/>
          <w:szCs w:val="24"/>
        </w:rPr>
        <w:t>if(s[i]==c)</w:t>
      </w:r>
    </w:p>
    <w:p w14:paraId="2821C456" w14:textId="77777777" w:rsidR="00B63D7D" w:rsidRPr="00B63D7D" w:rsidRDefault="00B63D7D" w:rsidP="00B63D7D">
      <w:pPr>
        <w:pStyle w:val="BodyText"/>
        <w:spacing w:before="52"/>
        <w:ind w:left="1572"/>
        <w:rPr>
          <w:sz w:val="24"/>
          <w:szCs w:val="24"/>
        </w:rPr>
      </w:pPr>
      <w:r w:rsidRPr="00B63D7D">
        <w:rPr>
          <w:w w:val="88"/>
          <w:sz w:val="24"/>
          <w:szCs w:val="24"/>
        </w:rPr>
        <w:t>{</w:t>
      </w:r>
    </w:p>
    <w:p w14:paraId="3275CFD0" w14:textId="77777777" w:rsidR="00B63D7D" w:rsidRPr="00B63D7D" w:rsidRDefault="00B63D7D" w:rsidP="00B63D7D">
      <w:pPr>
        <w:pStyle w:val="BodyText"/>
        <w:spacing w:before="54"/>
        <w:ind w:left="1550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count++;</w:t>
      </w:r>
    </w:p>
    <w:p w14:paraId="6CB23DB8" w14:textId="77777777" w:rsidR="00B63D7D" w:rsidRPr="00B63D7D" w:rsidRDefault="00B63D7D" w:rsidP="00B63D7D">
      <w:pPr>
        <w:pStyle w:val="BodyText"/>
        <w:spacing w:before="51"/>
        <w:ind w:left="2292"/>
        <w:rPr>
          <w:sz w:val="24"/>
          <w:szCs w:val="24"/>
        </w:rPr>
      </w:pPr>
      <w:r w:rsidRPr="00B63D7D">
        <w:rPr>
          <w:w w:val="88"/>
          <w:sz w:val="24"/>
          <w:szCs w:val="24"/>
        </w:rPr>
        <w:t>}</w:t>
      </w:r>
    </w:p>
    <w:p w14:paraId="0CF6AFE9" w14:textId="77777777" w:rsidR="00B63D7D" w:rsidRPr="00B63D7D" w:rsidRDefault="00B63D7D" w:rsidP="00B63D7D">
      <w:pPr>
        <w:pStyle w:val="BodyText"/>
        <w:spacing w:before="54"/>
        <w:ind w:left="1572"/>
        <w:rPr>
          <w:sz w:val="24"/>
          <w:szCs w:val="24"/>
        </w:rPr>
      </w:pPr>
      <w:r w:rsidRPr="00B63D7D">
        <w:rPr>
          <w:w w:val="88"/>
          <w:sz w:val="24"/>
          <w:szCs w:val="24"/>
        </w:rPr>
        <w:t>}</w:t>
      </w:r>
    </w:p>
    <w:p w14:paraId="6EC73F0E" w14:textId="77777777" w:rsidR="00B63D7D" w:rsidRPr="00B63D7D" w:rsidRDefault="00B63D7D" w:rsidP="00B63D7D">
      <w:pPr>
        <w:pStyle w:val="BodyText"/>
        <w:spacing w:before="53" w:line="280" w:lineRule="auto"/>
        <w:ind w:left="1130" w:right="1478" w:firstLine="441"/>
        <w:rPr>
          <w:sz w:val="24"/>
          <w:szCs w:val="24"/>
        </w:rPr>
      </w:pPr>
      <w:r w:rsidRPr="00B63D7D">
        <w:rPr>
          <w:w w:val="110"/>
          <w:sz w:val="24"/>
          <w:szCs w:val="24"/>
        </w:rPr>
        <w:t>printf("character</w:t>
      </w:r>
      <w:r w:rsidRPr="00B63D7D">
        <w:rPr>
          <w:spacing w:val="-34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'%c'</w:t>
      </w:r>
      <w:r w:rsidRPr="00B63D7D">
        <w:rPr>
          <w:spacing w:val="-34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occurs</w:t>
      </w:r>
      <w:r w:rsidRPr="00B63D7D">
        <w:rPr>
          <w:spacing w:val="-35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%d</w:t>
      </w:r>
      <w:r w:rsidRPr="00B63D7D">
        <w:rPr>
          <w:spacing w:val="-34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times</w:t>
      </w:r>
      <w:r w:rsidRPr="00B63D7D">
        <w:rPr>
          <w:spacing w:val="-33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\n</w:t>
      </w:r>
      <w:r w:rsidRPr="00B63D7D">
        <w:rPr>
          <w:spacing w:val="-34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",c,count); return</w:t>
      </w:r>
      <w:r w:rsidRPr="00B63D7D">
        <w:rPr>
          <w:spacing w:val="-25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0;</w:t>
      </w:r>
    </w:p>
    <w:p w14:paraId="6CCAEBE0" w14:textId="77777777" w:rsidR="00B63D7D" w:rsidRPr="00B63D7D" w:rsidRDefault="00B63D7D" w:rsidP="00B63D7D">
      <w:pPr>
        <w:pStyle w:val="BodyText"/>
        <w:spacing w:line="320" w:lineRule="exact"/>
        <w:ind w:left="852"/>
        <w:rPr>
          <w:sz w:val="24"/>
          <w:szCs w:val="24"/>
        </w:rPr>
      </w:pPr>
      <w:r w:rsidRPr="00B63D7D">
        <w:rPr>
          <w:w w:val="88"/>
          <w:sz w:val="24"/>
          <w:szCs w:val="24"/>
        </w:rPr>
        <w:t>}</w:t>
      </w:r>
    </w:p>
    <w:p w14:paraId="3FC7F0E1" w14:textId="77777777" w:rsidR="00B63D7D" w:rsidRPr="00B63D7D" w:rsidRDefault="00B63D7D" w:rsidP="00B63D7D">
      <w:pPr>
        <w:spacing w:line="320" w:lineRule="exact"/>
        <w:rPr>
          <w:sz w:val="24"/>
          <w:szCs w:val="24"/>
        </w:rPr>
        <w:sectPr w:rsidR="00B63D7D" w:rsidRPr="00B63D7D">
          <w:pgSz w:w="12240" w:h="15840"/>
          <w:pgMar w:top="980" w:right="680" w:bottom="1040" w:left="1020" w:header="0" w:footer="76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470AEFE" w14:textId="2D192ACA" w:rsidR="00B63D7D" w:rsidRPr="00B63D7D" w:rsidRDefault="00B63D7D" w:rsidP="00B63D7D">
      <w:pPr>
        <w:pStyle w:val="BodyText"/>
        <w:spacing w:line="88" w:lineRule="exact"/>
        <w:ind w:left="117"/>
        <w:rPr>
          <w:b w:val="0"/>
          <w:sz w:val="24"/>
          <w:szCs w:val="24"/>
        </w:rPr>
      </w:pPr>
      <w:r w:rsidRPr="00B63D7D">
        <w:rPr>
          <w:b w:val="0"/>
          <w:noProof/>
          <w:position w:val="-1"/>
          <w:sz w:val="24"/>
          <w:szCs w:val="24"/>
        </w:rPr>
        <w:lastRenderedPageBreak/>
        <mc:AlternateContent>
          <mc:Choice Requires="wpg">
            <w:drawing>
              <wp:inline distT="0" distB="0" distL="0" distR="0" wp14:anchorId="1F1C93D6" wp14:editId="2A7D89B8">
                <wp:extent cx="6355080" cy="56515"/>
                <wp:effectExtent l="0" t="0" r="0" b="3810"/>
                <wp:docPr id="97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5080" cy="56515"/>
                          <a:chOff x="0" y="0"/>
                          <a:chExt cx="10008" cy="89"/>
                        </a:xfrm>
                      </wpg:grpSpPr>
                      <wps:wsp>
                        <wps:cNvPr id="9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08" cy="89"/>
                          </a:xfrm>
                          <a:prstGeom prst="rect">
                            <a:avLst/>
                          </a:prstGeom>
                          <a:solidFill>
                            <a:srgbClr val="A18E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69B6C3" id="Group 97" o:spid="_x0000_s1026" style="width:500.4pt;height:4.45pt;mso-position-horizontal-relative:char;mso-position-vertical-relative:line" coordsize="1000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GK0WgIAAC0FAAAOAAAAZHJzL2Uyb0RvYy54bWykVNtu2zAMfR+wfxD0vthumzQx4hRBbxjQ&#10;bcW6fYAiyxfMFjVKidN9/SjJadMWe+leBFGkKJ5zSC0v9n3HdgptC7rg2STlTGkJZavrgv/8cfNp&#10;zpl1QpeiA60K/qgsv1h9/LAcTK5OoIGuVMgoibb5YAreOGfyJLGyUb2wEzBKk7MC7IUjE+ukRDFQ&#10;9r5LTtJ0lgyApUGQylo6vYpOvgr5q0pJ962qrHKsKzjV5sKKYd34NVktRV6jME0rxzLEO6roRavp&#10;0adUV8IJtsX2Taq+lQgWKjeR0CdQVa1UAQOhydJXaG4RtiZgqfOhNk80EbWveHp3Wvl1d4+sLQu+&#10;OOdMi540Cs8ysomcwdQ5xdyieTD3GBHS9g7kL0vu5LXf23UMZpvhC5SUT2wdBHL2FfY+BcFm+6DB&#10;45MGau+YpMPZ6XSazkkqSb7pbJpNo0ayISHf3JLN9XgvS9OUes3fmi/8lUTk8b1Q41iTB0SNZp+5&#10;tP/H5UMjjAoSWc/TgUuqJHL5nTpQ6LpT7DRU5Z+nuAOZNjLJNFw2FKbWiDA0SpRUVhZQvLjgDUs6&#10;vI/af1MkcoPW3Sromd8UHKnsIJnY3VkX2TyEeAUtdG1503ZdMLDeXHbIdoKGbJ3Nr2frUYAXYZ32&#10;wRr8tZjRn5A6EVOUZgPlI+FDiJNKPwttGsA/nA00pQW3v7cCFWfdZ00cLbKzMz/WwTibnp+Qgcee&#10;zbFHaEmpCu44i9tLF7+CrcG2builLIDWsKaWrdoA3NcXqxqLpe4ZG59mMvTZ+H/4oT+2Q9TzL7f6&#10;CwAA//8DAFBLAwQUAAYACAAAACEAsEeCFNsAAAAEAQAADwAAAGRycy9kb3ducmV2LnhtbEyPQWvC&#10;QBCF74X+h2UKvdXdWFpsmo2I2J6kUBVKb2N2TILZ2ZBdk/jvu/ailwfDG977XjYfbSN66nztWEMy&#10;USCIC2dqLjXsth9PMxA+IBtsHJOGM3mY5/d3GabGDfxN/SaUIoawT1FDFUKbSumLiiz6iWuJo3dw&#10;ncUQz66UpsMhhttGTpV6lRZrjg0VtrSsqDhuTlbD54DD4jlZ9evjYXn+3b58/awT0vrxYVy8gwg0&#10;huszXPAjOuSRae9ObLxoNMQh4V8vnlIq7thrmL2BzDN5C5//AQAA//8DAFBLAQItABQABgAIAAAA&#10;IQC2gziS/gAAAOEBAAATAAAAAAAAAAAAAAAAAAAAAABbQ29udGVudF9UeXBlc10ueG1sUEsBAi0A&#10;FAAGAAgAAAAhADj9If/WAAAAlAEAAAsAAAAAAAAAAAAAAAAALwEAAF9yZWxzLy5yZWxzUEsBAi0A&#10;FAAGAAgAAAAhABncYrRaAgAALQUAAA4AAAAAAAAAAAAAAAAALgIAAGRycy9lMm9Eb2MueG1sUEsB&#10;Ai0AFAAGAAgAAAAhALBHghTbAAAABAEAAA8AAAAAAAAAAAAAAAAAtAQAAGRycy9kb3ducmV2Lnht&#10;bFBLBQYAAAAABAAEAPMAAAC8BQAAAAA=&#10;">
                <v:rect id="Rectangle 39" o:spid="_x0000_s1027" style="position:absolute;width:10008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79rvwAAANsAAAAPAAAAZHJzL2Rvd25yZXYueG1sRE9Ni8Iw&#10;EL0L+x/CLHjTdAVFq1EWUdCb1u59thnb7jaTmkSt/94cBI+P971YdaYRN3K+tqzga5iAIC6srrlU&#10;kJ+2gykIH5A1NpZJwYM8rJYfvQWm2t75SLcslCKGsE9RQRVCm0rpi4oM+qFtiSN3ts5giNCVUju8&#10;x3DTyFGSTKTBmmNDhS2tKyr+s6tRcF3v3Xj8e+kekzw7bP90Ln94o1T/s/uegwjUhbf45d5pBbM4&#10;Nn6JP0AunwAAAP//AwBQSwECLQAUAAYACAAAACEA2+H2y+4AAACFAQAAEwAAAAAAAAAAAAAAAAAA&#10;AAAAW0NvbnRlbnRfVHlwZXNdLnhtbFBLAQItABQABgAIAAAAIQBa9CxbvwAAABUBAAALAAAAAAAA&#10;AAAAAAAAAB8BAABfcmVscy8ucmVsc1BLAQItABQABgAIAAAAIQBUo79rvwAAANsAAAAPAAAAAAAA&#10;AAAAAAAAAAcCAABkcnMvZG93bnJldi54bWxQSwUGAAAAAAMAAwC3AAAA8wIAAAAA&#10;" fillcolor="#a18e6a" stroked="f"/>
                <w10:anchorlock/>
              </v:group>
            </w:pict>
          </mc:Fallback>
        </mc:AlternateContent>
      </w:r>
    </w:p>
    <w:p w14:paraId="21F63C83" w14:textId="77777777" w:rsidR="00B63D7D" w:rsidRPr="00B63D7D" w:rsidRDefault="00B63D7D" w:rsidP="00B63D7D">
      <w:pPr>
        <w:pStyle w:val="BodyText"/>
        <w:spacing w:before="1"/>
        <w:rPr>
          <w:sz w:val="24"/>
          <w:szCs w:val="24"/>
        </w:rPr>
      </w:pPr>
    </w:p>
    <w:p w14:paraId="7E7C3957" w14:textId="77777777" w:rsidR="00B63D7D" w:rsidRPr="00B63D7D" w:rsidRDefault="00B63D7D" w:rsidP="00B63D7D">
      <w:pPr>
        <w:pStyle w:val="Heading2"/>
        <w:rPr>
          <w:sz w:val="24"/>
          <w:szCs w:val="24"/>
        </w:rPr>
      </w:pPr>
      <w:r w:rsidRPr="00B63D7D">
        <w:rPr>
          <w:sz w:val="24"/>
          <w:szCs w:val="24"/>
        </w:rPr>
        <w:t>OUTPUT:</w:t>
      </w:r>
    </w:p>
    <w:p w14:paraId="7EB0B0F1" w14:textId="77777777" w:rsidR="00B63D7D" w:rsidRPr="00B63D7D" w:rsidRDefault="00B63D7D" w:rsidP="00B63D7D">
      <w:pPr>
        <w:pStyle w:val="BodyText"/>
        <w:spacing w:before="5"/>
        <w:rPr>
          <w:b w:val="0"/>
          <w:sz w:val="24"/>
          <w:szCs w:val="24"/>
        </w:rPr>
      </w:pPr>
      <w:r w:rsidRPr="00B63D7D">
        <w:rPr>
          <w:noProof/>
          <w:sz w:val="24"/>
          <w:szCs w:val="24"/>
        </w:rPr>
        <w:drawing>
          <wp:anchor distT="0" distB="0" distL="0" distR="0" simplePos="0" relativeHeight="251694080" behindDoc="0" locked="0" layoutInCell="1" allowOverlap="1" wp14:anchorId="03DAEFC6" wp14:editId="012D3EFF">
            <wp:simplePos x="0" y="0"/>
            <wp:positionH relativeFrom="page">
              <wp:posOffset>731519</wp:posOffset>
            </wp:positionH>
            <wp:positionV relativeFrom="paragraph">
              <wp:posOffset>153619</wp:posOffset>
            </wp:positionV>
            <wp:extent cx="6242057" cy="1414462"/>
            <wp:effectExtent l="0" t="0" r="0" b="0"/>
            <wp:wrapTopAndBottom/>
            <wp:docPr id="159" name="image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80.png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2057" cy="1414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8114F2" w14:textId="77777777" w:rsidR="00B63D7D" w:rsidRPr="00B63D7D" w:rsidRDefault="00B63D7D" w:rsidP="00B63D7D">
      <w:pPr>
        <w:rPr>
          <w:sz w:val="24"/>
          <w:szCs w:val="24"/>
        </w:rPr>
        <w:sectPr w:rsidR="00B63D7D" w:rsidRPr="00B63D7D">
          <w:pgSz w:w="12240" w:h="15840"/>
          <w:pgMar w:top="980" w:right="680" w:bottom="1040" w:left="1020" w:header="0" w:footer="76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20D6A73" w14:textId="1E4EFB35" w:rsidR="00B63D7D" w:rsidRPr="00B63D7D" w:rsidRDefault="00B63D7D" w:rsidP="00B63D7D">
      <w:pPr>
        <w:pStyle w:val="BodyText"/>
        <w:spacing w:line="88" w:lineRule="exact"/>
        <w:ind w:left="117"/>
        <w:rPr>
          <w:b w:val="0"/>
          <w:sz w:val="24"/>
          <w:szCs w:val="24"/>
        </w:rPr>
      </w:pPr>
      <w:r w:rsidRPr="00B63D7D">
        <w:rPr>
          <w:b w:val="0"/>
          <w:noProof/>
          <w:position w:val="-1"/>
          <w:sz w:val="24"/>
          <w:szCs w:val="24"/>
        </w:rPr>
        <w:lastRenderedPageBreak/>
        <mc:AlternateContent>
          <mc:Choice Requires="wpg">
            <w:drawing>
              <wp:inline distT="0" distB="0" distL="0" distR="0" wp14:anchorId="2660472F" wp14:editId="576A265F">
                <wp:extent cx="6355080" cy="56515"/>
                <wp:effectExtent l="0" t="0" r="0" b="3810"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5080" cy="56515"/>
                          <a:chOff x="0" y="0"/>
                          <a:chExt cx="10008" cy="89"/>
                        </a:xfrm>
                      </wpg:grpSpPr>
                      <wps:wsp>
                        <wps:cNvPr id="9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08" cy="89"/>
                          </a:xfrm>
                          <a:prstGeom prst="rect">
                            <a:avLst/>
                          </a:prstGeom>
                          <a:solidFill>
                            <a:srgbClr val="A18E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E2A6ED" id="Group 95" o:spid="_x0000_s1026" style="width:500.4pt;height:4.45pt;mso-position-horizontal-relative:char;mso-position-vertical-relative:line" coordsize="1000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pPGXQIAAC0FAAAOAAAAZHJzL2Uyb0RvYy54bWykVNtu2zAMfR+wfxD0vthumzQ16hRBL8GA&#10;bivW7QMUWb5gtqhRSpzs60tJTtq12Ev3IogiRZ1zSOryatd3bKvQtqALnk1SzpSWULa6LvjPH3ef&#10;5pxZJ3QpOtCq4Htl+dXi44fLweTqBBroSoWMkmibD6bgjXMmTxIrG9ULOwGjNDkrwF44MrFOShQD&#10;Ze+75CRNZ8kAWBoEqayl05vo5IuQv6qUdN+qyirHuoITNhdWDOvar8niUuQ1CtO0coQh3oGiF62m&#10;R4+pboQTbIPtm1R9KxEsVG4ioU+gqlqpAgdik6Wv2KwQNiZwqfOhNkeZSNpXOr07rfy6fUDWlgW/&#10;mHKmRU81Cs8yskmcwdQ5xazQPJoHjAxpew/ylyV38trv7ToGs/XwBUrKJzYOgji7CnufgmizXajB&#10;/lgDtXNM0uHsdDpN51QqSb7pbJoFGCKXDRXyzS3Z3I73sjRNqdf8rfmFR56IPL4XMI6YPCFqNPus&#10;pf0/LR8bYVQokfU6HbScHbT8Th0odN0pdnoe9QxxBzFtVJJpuG4oTC0RYWiUKAlWFlh4vJQ4XvCG&#10;pTq8T9p/SyRyg9atFPTMbwqOBDuUTGzvrYtqHkJ8BS10bXnXdl0wsF5fd8i2goZsmc1vZ8uxAH+F&#10;ddoHa/DXYkZ/QtWJnGJp1lDuiR9CnFT6WWjTAP7hbKApLbj9vRGoOOs+a9LoIjs782MdjLPp+QkZ&#10;+NKzfukRWlKqgjvO4vbaxa9gY7CtG3opC6Q1LKllqzYQ9/giqhEsdc/Y+DSToc/G/8MP/Us7RD3/&#10;cosnAAAA//8DAFBLAwQUAAYACAAAACEAsEeCFNsAAAAEAQAADwAAAGRycy9kb3ducmV2LnhtbEyP&#10;QWvCQBCF74X+h2UKvdXdWFpsmo2I2J6kUBVKb2N2TILZ2ZBdk/jvu/ailwfDG977XjYfbSN66nzt&#10;WEMyUSCIC2dqLjXsth9PMxA+IBtsHJOGM3mY5/d3GabGDfxN/SaUIoawT1FDFUKbSumLiiz6iWuJ&#10;o3dwncUQz66UpsMhhttGTpV6lRZrjg0VtrSsqDhuTlbD54DD4jlZ9evjYXn+3b58/awT0vrxYVy8&#10;gwg0huszXPAjOuSRae9ObLxoNMQh4V8vnlIq7thrmL2BzDN5C5//AQAA//8DAFBLAQItABQABgAI&#10;AAAAIQC2gziS/gAAAOEBAAATAAAAAAAAAAAAAAAAAAAAAABbQ29udGVudF9UeXBlc10ueG1sUEsB&#10;Ai0AFAAGAAgAAAAhADj9If/WAAAAlAEAAAsAAAAAAAAAAAAAAAAALwEAAF9yZWxzLy5yZWxzUEsB&#10;Ai0AFAAGAAgAAAAhAArik8ZdAgAALQUAAA4AAAAAAAAAAAAAAAAALgIAAGRycy9lMm9Eb2MueG1s&#10;UEsBAi0AFAAGAAgAAAAhALBHghTbAAAABAEAAA8AAAAAAAAAAAAAAAAAtwQAAGRycy9kb3ducmV2&#10;LnhtbFBLBQYAAAAABAAEAPMAAAC/BQAAAAA=&#10;">
                <v:rect id="Rectangle 37" o:spid="_x0000_s1027" style="position:absolute;width:10008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I6CwgAAANsAAAAPAAAAZHJzL2Rvd25yZXYueG1sRI9Ba8JA&#10;FITvhf6H5Qne6saCoU1dRaSC3jSm99fsM4lm36a7q8Z/7wpCj8PMfMNM571pxYWcbywrGI8SEMSl&#10;1Q1XCor96u0DhA/IGlvLpOBGHuaz15cpZtpeeUeXPFQiQthnqKAOocuk9GVNBv3IdsTRO1hnMETp&#10;KqkdXiPctPI9SVJpsOG4UGNHy5rKU342Cs7LjZtMfv/6W1rk29VRF/KHv5UaDvrFF4hAffgPP9tr&#10;reAzhceX+APk7A4AAP//AwBQSwECLQAUAAYACAAAACEA2+H2y+4AAACFAQAAEwAAAAAAAAAAAAAA&#10;AAAAAAAAW0NvbnRlbnRfVHlwZXNdLnhtbFBLAQItABQABgAIAAAAIQBa9CxbvwAAABUBAAALAAAA&#10;AAAAAAAAAAAAAB8BAABfcmVscy8ucmVsc1BLAQItABQABgAIAAAAIQBKcI6CwgAAANsAAAAPAAAA&#10;AAAAAAAAAAAAAAcCAABkcnMvZG93bnJldi54bWxQSwUGAAAAAAMAAwC3AAAA9gIAAAAA&#10;" fillcolor="#a18e6a" stroked="f"/>
                <w10:anchorlock/>
              </v:group>
            </w:pict>
          </mc:Fallback>
        </mc:AlternateContent>
      </w:r>
    </w:p>
    <w:p w14:paraId="57B96BC8" w14:textId="77777777" w:rsidR="00B63D7D" w:rsidRPr="00B63D7D" w:rsidRDefault="00B63D7D" w:rsidP="00B63D7D">
      <w:pPr>
        <w:pStyle w:val="BodyText"/>
        <w:spacing w:before="1"/>
        <w:rPr>
          <w:b w:val="0"/>
          <w:sz w:val="24"/>
          <w:szCs w:val="24"/>
        </w:rPr>
      </w:pPr>
    </w:p>
    <w:p w14:paraId="7F68C5BA" w14:textId="4DE03A02" w:rsidR="00B63D7D" w:rsidRPr="0000538C" w:rsidRDefault="0000538C" w:rsidP="0000538C">
      <w:pPr>
        <w:pStyle w:val="Heading2"/>
      </w:pPr>
      <w:r>
        <w:rPr>
          <w:w w:val="105"/>
        </w:rPr>
        <w:t xml:space="preserve">70- </w:t>
      </w:r>
      <w:r w:rsidR="00B63D7D" w:rsidRPr="0000538C">
        <w:rPr>
          <w:w w:val="105"/>
        </w:rPr>
        <w:t>Write a program which reads a string from</w:t>
      </w:r>
      <w:r w:rsidR="00B63D7D" w:rsidRPr="0000538C">
        <w:rPr>
          <w:spacing w:val="-55"/>
          <w:w w:val="105"/>
        </w:rPr>
        <w:t xml:space="preserve"> </w:t>
      </w:r>
      <w:r w:rsidR="00B63D7D" w:rsidRPr="0000538C">
        <w:rPr>
          <w:w w:val="105"/>
        </w:rPr>
        <w:t>the keyboard and determines whether the string is a palindrome (Ignore</w:t>
      </w:r>
      <w:r w:rsidR="00B63D7D" w:rsidRPr="0000538C">
        <w:rPr>
          <w:spacing w:val="-38"/>
          <w:w w:val="105"/>
        </w:rPr>
        <w:t xml:space="preserve"> </w:t>
      </w:r>
      <w:r w:rsidR="00B63D7D" w:rsidRPr="0000538C">
        <w:rPr>
          <w:w w:val="105"/>
        </w:rPr>
        <w:t>Capitalization)</w:t>
      </w:r>
    </w:p>
    <w:p w14:paraId="5B8333DC" w14:textId="77777777" w:rsidR="0000538C" w:rsidRDefault="0000538C" w:rsidP="0000538C">
      <w:pPr>
        <w:spacing w:before="86" w:line="278" w:lineRule="auto"/>
        <w:ind w:right="697"/>
        <w:rPr>
          <w:b/>
          <w:w w:val="95"/>
          <w:sz w:val="24"/>
          <w:szCs w:val="24"/>
          <w:shd w:val="clear" w:color="auto" w:fill="F9F8F8"/>
        </w:rPr>
      </w:pPr>
    </w:p>
    <w:p w14:paraId="6489D370" w14:textId="3ECD0D47" w:rsidR="00B63D7D" w:rsidRPr="00B63D7D" w:rsidRDefault="00B63D7D" w:rsidP="0000538C">
      <w:pPr>
        <w:spacing w:before="86" w:line="278" w:lineRule="auto"/>
        <w:ind w:right="697"/>
        <w:rPr>
          <w:b/>
          <w:sz w:val="24"/>
          <w:szCs w:val="24"/>
        </w:rPr>
      </w:pPr>
      <w:r w:rsidRPr="00B63D7D">
        <w:rPr>
          <w:b/>
          <w:w w:val="95"/>
          <w:sz w:val="24"/>
          <w:szCs w:val="24"/>
          <w:shd w:val="clear" w:color="auto" w:fill="F9F8F8"/>
        </w:rPr>
        <w:t>Theory:</w:t>
      </w:r>
      <w:r w:rsidRPr="00B63D7D">
        <w:rPr>
          <w:b/>
          <w:spacing w:val="-40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A</w:t>
      </w:r>
      <w:r w:rsidRPr="00B63D7D">
        <w:rPr>
          <w:b/>
          <w:spacing w:val="-39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string</w:t>
      </w:r>
      <w:r w:rsidRPr="00B63D7D">
        <w:rPr>
          <w:b/>
          <w:spacing w:val="-39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is</w:t>
      </w:r>
      <w:r w:rsidRPr="00B63D7D">
        <w:rPr>
          <w:b/>
          <w:spacing w:val="-38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a</w:t>
      </w:r>
      <w:r w:rsidRPr="00B63D7D">
        <w:rPr>
          <w:b/>
          <w:spacing w:val="-40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palindrome</w:t>
      </w:r>
      <w:r w:rsidRPr="00B63D7D">
        <w:rPr>
          <w:b/>
          <w:spacing w:val="-39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if</w:t>
      </w:r>
      <w:r w:rsidRPr="00B63D7D">
        <w:rPr>
          <w:b/>
          <w:spacing w:val="-39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it</w:t>
      </w:r>
      <w:r w:rsidRPr="00B63D7D">
        <w:rPr>
          <w:b/>
          <w:spacing w:val="-40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reads</w:t>
      </w:r>
      <w:r w:rsidRPr="00B63D7D">
        <w:rPr>
          <w:b/>
          <w:spacing w:val="-39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same</w:t>
      </w:r>
      <w:r w:rsidRPr="00B63D7D">
        <w:rPr>
          <w:b/>
          <w:spacing w:val="-38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from</w:t>
      </w:r>
      <w:r w:rsidRPr="00B63D7D">
        <w:rPr>
          <w:b/>
          <w:spacing w:val="-39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forward</w:t>
      </w:r>
      <w:r w:rsidRPr="00B63D7D">
        <w:rPr>
          <w:b/>
          <w:spacing w:val="-40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as</w:t>
      </w:r>
      <w:r w:rsidRPr="00B63D7D">
        <w:rPr>
          <w:b/>
          <w:spacing w:val="-39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well</w:t>
      </w:r>
      <w:r w:rsidRPr="00B63D7D">
        <w:rPr>
          <w:b/>
          <w:spacing w:val="-39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as</w:t>
      </w:r>
      <w:r w:rsidRPr="00B63D7D">
        <w:rPr>
          <w:b/>
          <w:spacing w:val="-38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backward.</w:t>
      </w:r>
      <w:r w:rsidRPr="00B63D7D">
        <w:rPr>
          <w:b/>
          <w:spacing w:val="-40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This</w:t>
      </w:r>
      <w:r w:rsidRPr="00B63D7D">
        <w:rPr>
          <w:b/>
          <w:spacing w:val="-39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is</w:t>
      </w:r>
      <w:r w:rsidRPr="00B63D7D">
        <w:rPr>
          <w:b/>
          <w:w w:val="95"/>
          <w:sz w:val="24"/>
          <w:szCs w:val="24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a C program to check whether a string is palindrome or</w:t>
      </w:r>
      <w:r w:rsidRPr="00B63D7D">
        <w:rPr>
          <w:b/>
          <w:spacing w:val="-17"/>
          <w:w w:val="95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5"/>
          <w:sz w:val="24"/>
          <w:szCs w:val="24"/>
          <w:shd w:val="clear" w:color="auto" w:fill="F9F8F8"/>
        </w:rPr>
        <w:t>not.</w:t>
      </w:r>
    </w:p>
    <w:p w14:paraId="16815E36" w14:textId="77777777" w:rsidR="00B63D7D" w:rsidRPr="00B63D7D" w:rsidRDefault="00B63D7D" w:rsidP="00B63D7D">
      <w:pPr>
        <w:pStyle w:val="Heading2"/>
        <w:spacing w:before="4"/>
        <w:rPr>
          <w:sz w:val="24"/>
          <w:szCs w:val="24"/>
        </w:rPr>
      </w:pPr>
      <w:r w:rsidRPr="00B63D7D">
        <w:rPr>
          <w:w w:val="115"/>
          <w:sz w:val="24"/>
          <w:szCs w:val="24"/>
        </w:rPr>
        <w:t>CODE:</w:t>
      </w:r>
    </w:p>
    <w:p w14:paraId="7C07EE04" w14:textId="77777777" w:rsidR="00B63D7D" w:rsidRPr="00B63D7D" w:rsidRDefault="00B63D7D" w:rsidP="00B63D7D">
      <w:pPr>
        <w:pStyle w:val="BodyText"/>
        <w:spacing w:before="242" w:line="280" w:lineRule="auto"/>
        <w:ind w:left="852" w:right="6863"/>
        <w:rPr>
          <w:sz w:val="24"/>
          <w:szCs w:val="24"/>
        </w:rPr>
      </w:pPr>
      <w:r w:rsidRPr="00B63D7D">
        <w:rPr>
          <w:w w:val="110"/>
          <w:sz w:val="24"/>
          <w:szCs w:val="24"/>
        </w:rPr>
        <w:t>#include &lt;stdio.h&gt; #include &lt;string.h&gt; int main()</w:t>
      </w:r>
    </w:p>
    <w:p w14:paraId="57431CB1" w14:textId="77777777" w:rsidR="00B63D7D" w:rsidRPr="00B63D7D" w:rsidRDefault="00B63D7D" w:rsidP="00B63D7D">
      <w:pPr>
        <w:pStyle w:val="BodyText"/>
        <w:spacing w:line="320" w:lineRule="exact"/>
        <w:ind w:left="852"/>
        <w:rPr>
          <w:sz w:val="24"/>
          <w:szCs w:val="24"/>
        </w:rPr>
      </w:pPr>
      <w:r w:rsidRPr="00B63D7D">
        <w:rPr>
          <w:w w:val="88"/>
          <w:sz w:val="24"/>
          <w:szCs w:val="24"/>
        </w:rPr>
        <w:t>{</w:t>
      </w:r>
    </w:p>
    <w:p w14:paraId="44B09B46" w14:textId="77777777" w:rsidR="00B63D7D" w:rsidRPr="00B63D7D" w:rsidRDefault="00B63D7D" w:rsidP="00B63D7D">
      <w:pPr>
        <w:pStyle w:val="BodyText"/>
        <w:spacing w:before="54" w:line="278" w:lineRule="auto"/>
        <w:ind w:left="1061" w:right="5231"/>
        <w:rPr>
          <w:sz w:val="24"/>
          <w:szCs w:val="24"/>
        </w:rPr>
      </w:pPr>
      <w:r w:rsidRPr="00B63D7D">
        <w:rPr>
          <w:sz w:val="24"/>
          <w:szCs w:val="24"/>
        </w:rPr>
        <w:t>char text[20],</w:t>
      </w:r>
      <w:r w:rsidRPr="00B63D7D">
        <w:rPr>
          <w:spacing w:val="-56"/>
          <w:sz w:val="24"/>
          <w:szCs w:val="24"/>
        </w:rPr>
        <w:t xml:space="preserve"> </w:t>
      </w:r>
      <w:r w:rsidRPr="00B63D7D">
        <w:rPr>
          <w:sz w:val="24"/>
          <w:szCs w:val="24"/>
        </w:rPr>
        <w:t>reverse_text[20]; int i,n, length  =  0; printf("Enter text:  "); gets(text);</w:t>
      </w:r>
    </w:p>
    <w:p w14:paraId="4641B8A0" w14:textId="77777777" w:rsidR="00B63D7D" w:rsidRPr="00B63D7D" w:rsidRDefault="00B63D7D" w:rsidP="00B63D7D">
      <w:pPr>
        <w:pStyle w:val="BodyText"/>
        <w:spacing w:before="4"/>
        <w:ind w:left="1061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for (i = 0; text[i] != '\0'; i++)</w:t>
      </w:r>
    </w:p>
    <w:p w14:paraId="6254B70D" w14:textId="77777777" w:rsidR="00B63D7D" w:rsidRPr="00B63D7D" w:rsidRDefault="00B63D7D" w:rsidP="00B63D7D">
      <w:pPr>
        <w:pStyle w:val="BodyText"/>
        <w:spacing w:before="52"/>
        <w:ind w:left="1061"/>
        <w:rPr>
          <w:sz w:val="24"/>
          <w:szCs w:val="24"/>
        </w:rPr>
      </w:pPr>
      <w:r w:rsidRPr="00B63D7D">
        <w:rPr>
          <w:w w:val="88"/>
          <w:sz w:val="24"/>
          <w:szCs w:val="24"/>
        </w:rPr>
        <w:t>{</w:t>
      </w:r>
    </w:p>
    <w:p w14:paraId="66FF6143" w14:textId="77777777" w:rsidR="00B63D7D" w:rsidRPr="00B63D7D" w:rsidRDefault="00B63D7D" w:rsidP="00B63D7D">
      <w:pPr>
        <w:pStyle w:val="BodyText"/>
        <w:spacing w:before="54"/>
        <w:ind w:left="1270"/>
        <w:rPr>
          <w:sz w:val="24"/>
          <w:szCs w:val="24"/>
        </w:rPr>
      </w:pPr>
      <w:r w:rsidRPr="00B63D7D">
        <w:rPr>
          <w:w w:val="110"/>
          <w:sz w:val="24"/>
          <w:szCs w:val="24"/>
        </w:rPr>
        <w:t>length++;</w:t>
      </w:r>
    </w:p>
    <w:p w14:paraId="6E4324A0" w14:textId="77777777" w:rsidR="00B63D7D" w:rsidRPr="00B63D7D" w:rsidRDefault="00B63D7D" w:rsidP="00B63D7D">
      <w:pPr>
        <w:pStyle w:val="BodyText"/>
        <w:spacing w:before="54"/>
        <w:ind w:left="1061"/>
        <w:rPr>
          <w:sz w:val="24"/>
          <w:szCs w:val="24"/>
        </w:rPr>
      </w:pPr>
      <w:r w:rsidRPr="00B63D7D">
        <w:rPr>
          <w:w w:val="88"/>
          <w:sz w:val="24"/>
          <w:szCs w:val="24"/>
        </w:rPr>
        <w:t>}</w:t>
      </w:r>
    </w:p>
    <w:p w14:paraId="20E0ED70" w14:textId="77777777" w:rsidR="00B63D7D" w:rsidRPr="00B63D7D" w:rsidRDefault="00B63D7D" w:rsidP="00B63D7D">
      <w:pPr>
        <w:pStyle w:val="BodyText"/>
        <w:spacing w:before="52"/>
        <w:ind w:left="1061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for (i = length - 1; i &gt;= 0; i--)</w:t>
      </w:r>
    </w:p>
    <w:p w14:paraId="700196F5" w14:textId="77777777" w:rsidR="00B63D7D" w:rsidRPr="00B63D7D" w:rsidRDefault="00B63D7D" w:rsidP="00B63D7D">
      <w:pPr>
        <w:pStyle w:val="BodyText"/>
        <w:spacing w:before="54"/>
        <w:ind w:left="1061"/>
        <w:rPr>
          <w:sz w:val="24"/>
          <w:szCs w:val="24"/>
        </w:rPr>
      </w:pPr>
      <w:r w:rsidRPr="00B63D7D">
        <w:rPr>
          <w:w w:val="88"/>
          <w:sz w:val="24"/>
          <w:szCs w:val="24"/>
        </w:rPr>
        <w:t>{</w:t>
      </w:r>
    </w:p>
    <w:p w14:paraId="08093AD4" w14:textId="77777777" w:rsidR="00B63D7D" w:rsidRPr="00B63D7D" w:rsidRDefault="00B63D7D" w:rsidP="00B63D7D">
      <w:pPr>
        <w:pStyle w:val="BodyText"/>
        <w:spacing w:before="52"/>
        <w:ind w:left="1270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reverse_text[length - i - 1] = text[i];</w:t>
      </w:r>
    </w:p>
    <w:p w14:paraId="65229A60" w14:textId="77777777" w:rsidR="00B63D7D" w:rsidRPr="00B63D7D" w:rsidRDefault="00B63D7D" w:rsidP="00B63D7D">
      <w:pPr>
        <w:pStyle w:val="BodyText"/>
        <w:spacing w:before="54"/>
        <w:ind w:left="1061"/>
        <w:rPr>
          <w:sz w:val="24"/>
          <w:szCs w:val="24"/>
        </w:rPr>
      </w:pPr>
      <w:r w:rsidRPr="00B63D7D">
        <w:rPr>
          <w:w w:val="88"/>
          <w:sz w:val="24"/>
          <w:szCs w:val="24"/>
        </w:rPr>
        <w:t>}</w:t>
      </w:r>
    </w:p>
    <w:p w14:paraId="7B893A06" w14:textId="77777777" w:rsidR="00B63D7D" w:rsidRPr="00B63D7D" w:rsidRDefault="00B63D7D" w:rsidP="00B63D7D">
      <w:pPr>
        <w:pStyle w:val="BodyText"/>
        <w:spacing w:before="51"/>
        <w:ind w:left="1130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for (n = 1, i = 0; i &lt; length; i++)</w:t>
      </w:r>
    </w:p>
    <w:p w14:paraId="5A84009F" w14:textId="77777777" w:rsidR="00B63D7D" w:rsidRPr="00B63D7D" w:rsidRDefault="00B63D7D" w:rsidP="00B63D7D">
      <w:pPr>
        <w:pStyle w:val="BodyText"/>
        <w:spacing w:before="54"/>
        <w:ind w:left="1061"/>
        <w:rPr>
          <w:sz w:val="24"/>
          <w:szCs w:val="24"/>
        </w:rPr>
      </w:pPr>
      <w:r w:rsidRPr="00B63D7D">
        <w:rPr>
          <w:w w:val="88"/>
          <w:sz w:val="24"/>
          <w:szCs w:val="24"/>
        </w:rPr>
        <w:t>{</w:t>
      </w:r>
    </w:p>
    <w:p w14:paraId="1518CB20" w14:textId="77777777" w:rsidR="00B63D7D" w:rsidRPr="00B63D7D" w:rsidRDefault="00B63D7D" w:rsidP="00B63D7D">
      <w:pPr>
        <w:pStyle w:val="BodyText"/>
        <w:spacing w:before="53" w:line="280" w:lineRule="auto"/>
        <w:ind w:left="1270" w:right="5450"/>
        <w:rPr>
          <w:sz w:val="24"/>
          <w:szCs w:val="24"/>
        </w:rPr>
      </w:pPr>
      <w:r w:rsidRPr="00B63D7D">
        <w:rPr>
          <w:sz w:val="24"/>
          <w:szCs w:val="24"/>
        </w:rPr>
        <w:t>if (reverse_text[i] != text[i]) n = 0;</w:t>
      </w:r>
    </w:p>
    <w:p w14:paraId="73354BA9" w14:textId="77777777" w:rsidR="00B63D7D" w:rsidRPr="00B63D7D" w:rsidRDefault="00B63D7D" w:rsidP="00B63D7D">
      <w:pPr>
        <w:pStyle w:val="BodyText"/>
        <w:spacing w:line="323" w:lineRule="exact"/>
        <w:ind w:left="1061"/>
        <w:rPr>
          <w:sz w:val="24"/>
          <w:szCs w:val="24"/>
        </w:rPr>
      </w:pPr>
      <w:r w:rsidRPr="00B63D7D">
        <w:rPr>
          <w:w w:val="88"/>
          <w:sz w:val="24"/>
          <w:szCs w:val="24"/>
        </w:rPr>
        <w:t>}</w:t>
      </w:r>
    </w:p>
    <w:p w14:paraId="5EA485B5" w14:textId="77777777" w:rsidR="00B63D7D" w:rsidRPr="00B63D7D" w:rsidRDefault="00B63D7D" w:rsidP="00B63D7D">
      <w:pPr>
        <w:pStyle w:val="BodyText"/>
        <w:spacing w:before="51"/>
        <w:ind w:left="1061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if (n ==</w:t>
      </w:r>
      <w:r w:rsidRPr="00B63D7D">
        <w:rPr>
          <w:spacing w:val="-57"/>
          <w:w w:val="105"/>
          <w:sz w:val="24"/>
          <w:szCs w:val="24"/>
        </w:rPr>
        <w:t xml:space="preserve"> </w:t>
      </w:r>
      <w:r w:rsidRPr="00B63D7D">
        <w:rPr>
          <w:w w:val="105"/>
          <w:sz w:val="24"/>
          <w:szCs w:val="24"/>
        </w:rPr>
        <w:t>1)</w:t>
      </w:r>
    </w:p>
    <w:p w14:paraId="68AA5F92" w14:textId="77777777" w:rsidR="00B63D7D" w:rsidRPr="00B63D7D" w:rsidRDefault="00B63D7D" w:rsidP="00B63D7D">
      <w:pPr>
        <w:pStyle w:val="BodyText"/>
        <w:spacing w:before="54" w:line="278" w:lineRule="auto"/>
        <w:ind w:left="1061" w:right="4484" w:firstLine="208"/>
        <w:rPr>
          <w:sz w:val="24"/>
          <w:szCs w:val="24"/>
        </w:rPr>
      </w:pPr>
      <w:r w:rsidRPr="00B63D7D">
        <w:rPr>
          <w:w w:val="110"/>
          <w:sz w:val="24"/>
          <w:szCs w:val="24"/>
        </w:rPr>
        <w:t>printf("%s</w:t>
      </w:r>
      <w:r w:rsidRPr="00B63D7D">
        <w:rPr>
          <w:spacing w:val="-44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is</w:t>
      </w:r>
      <w:r w:rsidRPr="00B63D7D">
        <w:rPr>
          <w:spacing w:val="-43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a</w:t>
      </w:r>
      <w:r w:rsidRPr="00B63D7D">
        <w:rPr>
          <w:spacing w:val="-43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palindrome.",</w:t>
      </w:r>
      <w:r w:rsidRPr="00B63D7D">
        <w:rPr>
          <w:spacing w:val="-44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text); else</w:t>
      </w:r>
    </w:p>
    <w:p w14:paraId="6B2156AD" w14:textId="77777777" w:rsidR="00B63D7D" w:rsidRPr="00B63D7D" w:rsidRDefault="00B63D7D" w:rsidP="00B63D7D">
      <w:pPr>
        <w:pStyle w:val="BodyText"/>
        <w:spacing w:before="2" w:line="278" w:lineRule="auto"/>
        <w:ind w:left="1061" w:right="3450" w:firstLine="208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printf("%s is not a palindrome", text); return 0;</w:t>
      </w:r>
    </w:p>
    <w:p w14:paraId="7907279A" w14:textId="77777777" w:rsidR="00B63D7D" w:rsidRPr="00B63D7D" w:rsidRDefault="00B63D7D" w:rsidP="00B63D7D">
      <w:pPr>
        <w:pStyle w:val="BodyText"/>
        <w:spacing w:before="2"/>
        <w:ind w:left="852"/>
        <w:rPr>
          <w:sz w:val="24"/>
          <w:szCs w:val="24"/>
        </w:rPr>
      </w:pPr>
      <w:r w:rsidRPr="00B63D7D">
        <w:rPr>
          <w:w w:val="88"/>
          <w:sz w:val="24"/>
          <w:szCs w:val="24"/>
        </w:rPr>
        <w:t>}</w:t>
      </w:r>
    </w:p>
    <w:p w14:paraId="2287296C" w14:textId="77777777" w:rsidR="00B63D7D" w:rsidRPr="00B63D7D" w:rsidRDefault="00B63D7D" w:rsidP="00B63D7D">
      <w:pPr>
        <w:rPr>
          <w:sz w:val="24"/>
          <w:szCs w:val="24"/>
        </w:rPr>
        <w:sectPr w:rsidR="00B63D7D" w:rsidRPr="00B63D7D">
          <w:pgSz w:w="12240" w:h="15840"/>
          <w:pgMar w:top="980" w:right="680" w:bottom="960" w:left="1020" w:header="0" w:footer="76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64CCC0F" w14:textId="5567E09F" w:rsidR="00B63D7D" w:rsidRPr="00B63D7D" w:rsidRDefault="00B63D7D" w:rsidP="00B63D7D">
      <w:pPr>
        <w:pStyle w:val="BodyText"/>
        <w:spacing w:line="88" w:lineRule="exact"/>
        <w:ind w:left="117"/>
        <w:rPr>
          <w:b w:val="0"/>
          <w:sz w:val="24"/>
          <w:szCs w:val="24"/>
        </w:rPr>
      </w:pPr>
      <w:r w:rsidRPr="00B63D7D">
        <w:rPr>
          <w:b w:val="0"/>
          <w:noProof/>
          <w:position w:val="-1"/>
          <w:sz w:val="24"/>
          <w:szCs w:val="24"/>
        </w:rPr>
        <w:lastRenderedPageBreak/>
        <mc:AlternateContent>
          <mc:Choice Requires="wpg">
            <w:drawing>
              <wp:inline distT="0" distB="0" distL="0" distR="0" wp14:anchorId="5697A77C" wp14:editId="24C930F5">
                <wp:extent cx="6355080" cy="56515"/>
                <wp:effectExtent l="0" t="0" r="0" b="3810"/>
                <wp:docPr id="93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5080" cy="56515"/>
                          <a:chOff x="0" y="0"/>
                          <a:chExt cx="10008" cy="89"/>
                        </a:xfrm>
                      </wpg:grpSpPr>
                      <wps:wsp>
                        <wps:cNvPr id="9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08" cy="89"/>
                          </a:xfrm>
                          <a:prstGeom prst="rect">
                            <a:avLst/>
                          </a:prstGeom>
                          <a:solidFill>
                            <a:srgbClr val="A18E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2C0316" id="Group 93" o:spid="_x0000_s1026" style="width:500.4pt;height:4.45pt;mso-position-horizontal-relative:char;mso-position-vertical-relative:line" coordsize="1000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a6jWgIAAC0FAAAOAAAAZHJzL2Uyb0RvYy54bWykVNtu2zAMfR+wfxD0vtpOkyw14hRBbxjQ&#10;bcW6fYAiyxfMFjVKidN9fSnJadMWe+leBFGkKJ5zSC3P933HdgptC7rg2UnKmdISylbXBf/18/rT&#10;gjPrhC5FB1oV/EFZfr76+GE5mFxNoIGuVMgoibb5YAreOGfyJLGyUb2wJ2CUJmcF2AtHJtZJiWKg&#10;7H2XTNJ0ngyApUGQylo6vYxOvgr5q0pJ972qrHKsKzjV5sKKYd34NVktRV6jME0rxzLEO6roRavp&#10;0adUl8IJtsX2Taq+lQgWKncioU+gqlqpAgZCk6Wv0NwgbE3AUudDbZ5oImpf8fTutPLb7g5ZWxb8&#10;7JQzLXrSKDzLyCZyBlPnFHOD5t7cYURI21uQvy25k9d+b9cxmG2Gr1BSPrF1EMjZV9j7FASb7YMG&#10;D08aqL1jkg7np7NZuiCpJPlm81k2ixrJhoR8c0s2V+O9LE1T6jV/a3HmryQij++FGseaPCBqNPvM&#10;pf0/Lu8bYVSQyHqeDlxOD1z+oA4Uuu4UOw1A/PMUdyDTRiaZhouGwtQaEYZGiZLKygKKFxe8YUmH&#10;91H7b4pEbtC6GwU985uCI5UdJBO7W+sim4cQr6CFri2v264LBtabiw7ZTtCQrbPF1Xw9CvAirNM+&#10;WIO/FjP6E1InYorSbKB8IHwIcVLpZ6FNA/iXs4GmtOD2z1ag4qz7oomjs2w69WMdjOns84QMPPZs&#10;jj1CS0pVcMdZ3F64+BVsDbZ1Qy9lAbSGNbVs1Qbgvr5Y1Vgsdc/Y+DSToc/G/8MP/bEdop5/udUj&#10;AAAA//8DAFBLAwQUAAYACAAAACEAsEeCFNsAAAAEAQAADwAAAGRycy9kb3ducmV2LnhtbEyPQWvC&#10;QBCF74X+h2UKvdXdWFpsmo2I2J6kUBVKb2N2TILZ2ZBdk/jvu/ailwfDG977XjYfbSN66nztWEMy&#10;USCIC2dqLjXsth9PMxA+IBtsHJOGM3mY5/d3GabGDfxN/SaUIoawT1FDFUKbSumLiiz6iWuJo3dw&#10;ncUQz66UpsMhhttGTpV6lRZrjg0VtrSsqDhuTlbD54DD4jlZ9evjYXn+3b58/awT0vrxYVy8gwg0&#10;huszXPAjOuSRae9ObLxoNMQh4V8vnlIq7thrmL2BzDN5C5//AQAA//8DAFBLAQItABQABgAIAAAA&#10;IQC2gziS/gAAAOEBAAATAAAAAAAAAAAAAAAAAAAAAABbQ29udGVudF9UeXBlc10ueG1sUEsBAi0A&#10;FAAGAAgAAAAhADj9If/WAAAAlAEAAAsAAAAAAAAAAAAAAAAALwEAAF9yZWxzLy5yZWxzUEsBAi0A&#10;FAAGAAgAAAAhAIx5rqNaAgAALQUAAA4AAAAAAAAAAAAAAAAALgIAAGRycy9lMm9Eb2MueG1sUEsB&#10;Ai0AFAAGAAgAAAAhALBHghTbAAAABAEAAA8AAAAAAAAAAAAAAAAAtAQAAGRycy9kb3ducmV2Lnht&#10;bFBLBQYAAAAABAAEAPMAAAC8BQAAAAA=&#10;">
                <v:rect id="Rectangle 35" o:spid="_x0000_s1027" style="position:absolute;width:10008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rVuwwAAANsAAAAPAAAAZHJzL2Rvd25yZXYueG1sRI9Ba8JA&#10;FITvBf/D8gRvdWOpYlNXkVBBb20a76/Z1ySafZvubjT+e7dQ6HGYmW+Y1WYwrbiQ841lBbNpAoK4&#10;tLrhSkHxuXtcgvABWWNrmRTcyMNmPXpYYartlT/okodKRAj7FBXUIXSplL6syaCf2o44et/WGQxR&#10;ukpqh9cIN618SpKFNNhwXKixo6ym8pz3RkGfHdx8/vUz3BZF/r476UIe+U2pyXjYvoIINIT/8F97&#10;rxW8PMPvl/gD5PoOAAD//wMAUEsBAi0AFAAGAAgAAAAhANvh9svuAAAAhQEAABMAAAAAAAAAAAAA&#10;AAAAAAAAAFtDb250ZW50X1R5cGVzXS54bWxQSwECLQAUAAYACAAAACEAWvQsW78AAAAVAQAACwAA&#10;AAAAAAAAAAAAAAAfAQAAX3JlbHMvLnJlbHNQSwECLQAUAAYACAAAACEA1e61bsMAAADbAAAADwAA&#10;AAAAAAAAAAAAAAAHAgAAZHJzL2Rvd25yZXYueG1sUEsFBgAAAAADAAMAtwAAAPcCAAAAAA==&#10;" fillcolor="#a18e6a" stroked="f"/>
                <w10:anchorlock/>
              </v:group>
            </w:pict>
          </mc:Fallback>
        </mc:AlternateContent>
      </w:r>
    </w:p>
    <w:p w14:paraId="3B3D1B4A" w14:textId="77777777" w:rsidR="00B63D7D" w:rsidRPr="00B63D7D" w:rsidRDefault="00B63D7D" w:rsidP="00B63D7D">
      <w:pPr>
        <w:pStyle w:val="BodyText"/>
        <w:spacing w:before="1"/>
        <w:rPr>
          <w:sz w:val="24"/>
          <w:szCs w:val="24"/>
        </w:rPr>
      </w:pPr>
    </w:p>
    <w:p w14:paraId="324CB66F" w14:textId="77777777" w:rsidR="00B63D7D" w:rsidRPr="00B63D7D" w:rsidRDefault="00B63D7D" w:rsidP="00B63D7D">
      <w:pPr>
        <w:pStyle w:val="Heading2"/>
        <w:rPr>
          <w:sz w:val="24"/>
          <w:szCs w:val="24"/>
        </w:rPr>
      </w:pPr>
      <w:r w:rsidRPr="00B63D7D">
        <w:rPr>
          <w:sz w:val="24"/>
          <w:szCs w:val="24"/>
        </w:rPr>
        <w:t>OUTPUT:</w:t>
      </w:r>
    </w:p>
    <w:p w14:paraId="43FF7DEA" w14:textId="77777777" w:rsidR="00B63D7D" w:rsidRPr="00B63D7D" w:rsidRDefault="00B63D7D" w:rsidP="00B63D7D">
      <w:pPr>
        <w:pStyle w:val="BodyText"/>
        <w:spacing w:before="5"/>
        <w:rPr>
          <w:b w:val="0"/>
          <w:sz w:val="24"/>
          <w:szCs w:val="24"/>
        </w:rPr>
      </w:pPr>
      <w:r w:rsidRPr="00B63D7D">
        <w:rPr>
          <w:noProof/>
          <w:sz w:val="24"/>
          <w:szCs w:val="24"/>
        </w:rPr>
        <w:drawing>
          <wp:anchor distT="0" distB="0" distL="0" distR="0" simplePos="0" relativeHeight="251695104" behindDoc="0" locked="0" layoutInCell="1" allowOverlap="1" wp14:anchorId="3FD67BBA" wp14:editId="2255662A">
            <wp:simplePos x="0" y="0"/>
            <wp:positionH relativeFrom="page">
              <wp:posOffset>731519</wp:posOffset>
            </wp:positionH>
            <wp:positionV relativeFrom="paragraph">
              <wp:posOffset>153619</wp:posOffset>
            </wp:positionV>
            <wp:extent cx="6246946" cy="1995677"/>
            <wp:effectExtent l="0" t="0" r="0" b="0"/>
            <wp:wrapTopAndBottom/>
            <wp:docPr id="161" name="image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81.png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6946" cy="1995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8E5FB0" w14:textId="77777777" w:rsidR="00B63D7D" w:rsidRPr="00B63D7D" w:rsidRDefault="00B63D7D" w:rsidP="00B63D7D">
      <w:pPr>
        <w:rPr>
          <w:sz w:val="24"/>
          <w:szCs w:val="24"/>
        </w:rPr>
        <w:sectPr w:rsidR="00B63D7D" w:rsidRPr="00B63D7D">
          <w:pgSz w:w="12240" w:h="15840"/>
          <w:pgMar w:top="980" w:right="680" w:bottom="1040" w:left="1020" w:header="0" w:footer="76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FF9A912" w14:textId="67C01A47" w:rsidR="00B63D7D" w:rsidRPr="00B63D7D" w:rsidRDefault="00B63D7D" w:rsidP="00B63D7D">
      <w:pPr>
        <w:pStyle w:val="BodyText"/>
        <w:spacing w:line="88" w:lineRule="exact"/>
        <w:ind w:left="117"/>
        <w:rPr>
          <w:b w:val="0"/>
          <w:sz w:val="24"/>
          <w:szCs w:val="24"/>
        </w:rPr>
      </w:pPr>
      <w:r w:rsidRPr="00B63D7D">
        <w:rPr>
          <w:b w:val="0"/>
          <w:noProof/>
          <w:position w:val="-1"/>
          <w:sz w:val="24"/>
          <w:szCs w:val="24"/>
        </w:rPr>
        <w:lastRenderedPageBreak/>
        <mc:AlternateContent>
          <mc:Choice Requires="wpg">
            <w:drawing>
              <wp:inline distT="0" distB="0" distL="0" distR="0" wp14:anchorId="1301143B" wp14:editId="21EBA25A">
                <wp:extent cx="6355080" cy="56515"/>
                <wp:effectExtent l="0" t="0" r="0" b="3810"/>
                <wp:docPr id="91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5080" cy="56515"/>
                          <a:chOff x="0" y="0"/>
                          <a:chExt cx="10008" cy="89"/>
                        </a:xfrm>
                      </wpg:grpSpPr>
                      <wps:wsp>
                        <wps:cNvPr id="9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08" cy="89"/>
                          </a:xfrm>
                          <a:prstGeom prst="rect">
                            <a:avLst/>
                          </a:prstGeom>
                          <a:solidFill>
                            <a:srgbClr val="A18E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AA7790" id="Group 91" o:spid="_x0000_s1026" style="width:500.4pt;height:4.45pt;mso-position-horizontal-relative:char;mso-position-vertical-relative:line" coordsize="1000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PBFWgIAAC0FAAAOAAAAZHJzL2Uyb0RvYy54bWykVNtu2zAMfR+wfxD0vtpOmiwx6hRBbxjQ&#10;bcW6fYAiyxfMFjVKidN9/SjJSbMWe+leBFGkKJ5zSF1c7vuO7RTaFnTBs7OUM6UllK2uC/7j++2H&#10;BWfWCV2KDrQq+JOy/HL1/t3FYHI1gQa6UiGjJNrmgyl445zJk8TKRvXCnoFRmpwVYC8cmVgnJYqB&#10;svddMknTeTIAlgZBKmvp9Do6+Srkryol3deqssqxruBUmwsrhnXj12R1IfIahWlaOZYh3lBFL1pN&#10;jx5TXQsn2BbbV6n6ViJYqNyZhD6BqmqlChgITZa+QHOHsDUBS50PtTnSRNS+4OnNaeWX3QOytiz4&#10;MuNMi540Cs8ysomcwdQ5xdyheTQPGBHS9h7kT0vu5KXf23UMZpvhM5SUT2wdBHL2FfY+BcFm+6DB&#10;01EDtXdM0uF8OpulC5JKkm82n2WzqJFsSMhXt2RzM97L0jSlXvO3Fkt/JRF5fC/UONbkAVGj2Wcu&#10;7f9x+dgIo4JE1vN04HJy4PIbdaDQdafYdBr5DHEHMm1kkmm4aihMrRFhaJQoqazAPxV/csEblnR4&#10;G7X/pkjkBq27U9Azvyk4UtlBMrG7ty6yeQjxClro2vK27bpgYL256pDtBA3ZOlvczNejAH+FddoH&#10;a/DXYkZ/EgB6TFGaDZRPhA8hTir9LLRpAH9zNtCUFtz+2gpUnHWfNHG0zM7P/VgH43z2cUIGnno2&#10;px6hJaUquOMsbq9c/Aq2Btu6oZeyAFrDmlq2agNwz3msaiyWumdsfJrJ0Gfj/+GH/tQOUc+/3OoP&#10;AAAA//8DAFBLAwQUAAYACAAAACEAsEeCFNsAAAAEAQAADwAAAGRycy9kb3ducmV2LnhtbEyPQWvC&#10;QBCF74X+h2UKvdXdWFpsmo2I2J6kUBVKb2N2TILZ2ZBdk/jvu/ailwfDG977XjYfbSN66nztWEMy&#10;USCIC2dqLjXsth9PMxA+IBtsHJOGM3mY5/d3GabGDfxN/SaUIoawT1FDFUKbSumLiiz6iWuJo3dw&#10;ncUQz66UpsMhhttGTpV6lRZrjg0VtrSsqDhuTlbD54DD4jlZ9evjYXn+3b58/awT0vrxYVy8gwg0&#10;huszXPAjOuSRae9ObLxoNMQh4V8vnlIq7thrmL2BzDN5C5//AQAA//8DAFBLAQItABQABgAIAAAA&#10;IQC2gziS/gAAAOEBAAATAAAAAAAAAAAAAAAAAAAAAABbQ29udGVudF9UeXBlc10ueG1sUEsBAi0A&#10;FAAGAAgAAAAhADj9If/WAAAAlAEAAAsAAAAAAAAAAAAAAAAALwEAAF9yZWxzLy5yZWxzUEsBAi0A&#10;FAAGAAgAAAAhAGao8EVaAgAALQUAAA4AAAAAAAAAAAAAAAAALgIAAGRycy9lMm9Eb2MueG1sUEsB&#10;Ai0AFAAGAAgAAAAhALBHghTbAAAABAEAAA8AAAAAAAAAAAAAAAAAtAQAAGRycy9kb3ducmV2Lnht&#10;bFBLBQYAAAAABAAEAPMAAAC8BQAAAAA=&#10;">
                <v:rect id="Rectangle 33" o:spid="_x0000_s1027" style="position:absolute;width:10008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4iBwgAAANsAAAAPAAAAZHJzL2Rvd25yZXYueG1sRI9Ba8JA&#10;FITvgv9heYK3ZqOg1NRVRCrYWxvj/Zl9TdJm36a7q8Z/3xUEj8PMfMMs171pxYWcbywrmCQpCOLS&#10;6oYrBcVh9/IKwgdkja1lUnAjD+vVcLDETNsrf9ElD5WIEPYZKqhD6DIpfVmTQZ/Yjjh639YZDFG6&#10;SmqH1wg3rZym6VwabDgu1NjRtqbyNz8bBefth5vNTn/9bV7kn7sfXcgjvys1HvWbNxCB+vAMP9p7&#10;rWAxhfuX+APk6h8AAP//AwBQSwECLQAUAAYACAAAACEA2+H2y+4AAACFAQAAEwAAAAAAAAAAAAAA&#10;AAAAAAAAW0NvbnRlbnRfVHlwZXNdLnhtbFBLAQItABQABgAIAAAAIQBa9CxbvwAAABUBAAALAAAA&#10;AAAAAAAAAAAAAB8BAABfcmVscy8ucmVsc1BLAQItABQABgAIAAAAIQA1S4iBwgAAANsAAAAPAAAA&#10;AAAAAAAAAAAAAAcCAABkcnMvZG93bnJldi54bWxQSwUGAAAAAAMAAwC3AAAA9gIAAAAA&#10;" fillcolor="#a18e6a" stroked="f"/>
                <w10:anchorlock/>
              </v:group>
            </w:pict>
          </mc:Fallback>
        </mc:AlternateContent>
      </w:r>
    </w:p>
    <w:p w14:paraId="07D7F1FB" w14:textId="77777777" w:rsidR="00B63D7D" w:rsidRPr="00B63D7D" w:rsidRDefault="00B63D7D" w:rsidP="00B63D7D">
      <w:pPr>
        <w:pStyle w:val="BodyText"/>
        <w:spacing w:before="1"/>
        <w:rPr>
          <w:b w:val="0"/>
          <w:sz w:val="24"/>
          <w:szCs w:val="24"/>
        </w:rPr>
      </w:pPr>
    </w:p>
    <w:p w14:paraId="026AE6E1" w14:textId="4A456600" w:rsidR="00B63D7D" w:rsidRPr="0000538C" w:rsidRDefault="0000538C" w:rsidP="0000538C">
      <w:pPr>
        <w:pStyle w:val="Heading2"/>
      </w:pPr>
      <w:r>
        <w:rPr>
          <w:w w:val="105"/>
        </w:rPr>
        <w:t>71-</w:t>
      </w:r>
      <w:r w:rsidR="00B63D7D" w:rsidRPr="0000538C">
        <w:rPr>
          <w:w w:val="105"/>
        </w:rPr>
        <w:t>Write macro definition with arguments for calculation of simple interest and amount. Store these</w:t>
      </w:r>
      <w:r w:rsidR="00B63D7D" w:rsidRPr="0000538C">
        <w:rPr>
          <w:spacing w:val="-19"/>
          <w:w w:val="105"/>
        </w:rPr>
        <w:t xml:space="preserve"> </w:t>
      </w:r>
      <w:r w:rsidR="00B63D7D" w:rsidRPr="0000538C">
        <w:rPr>
          <w:w w:val="105"/>
        </w:rPr>
        <w:t>macro</w:t>
      </w:r>
      <w:r w:rsidR="00B63D7D" w:rsidRPr="0000538C">
        <w:rPr>
          <w:spacing w:val="-18"/>
          <w:w w:val="105"/>
        </w:rPr>
        <w:t xml:space="preserve"> </w:t>
      </w:r>
      <w:r w:rsidR="00B63D7D" w:rsidRPr="0000538C">
        <w:rPr>
          <w:w w:val="105"/>
        </w:rPr>
        <w:t>definitions</w:t>
      </w:r>
      <w:r w:rsidR="00B63D7D" w:rsidRPr="0000538C">
        <w:rPr>
          <w:spacing w:val="-18"/>
          <w:w w:val="105"/>
        </w:rPr>
        <w:t xml:space="preserve"> </w:t>
      </w:r>
      <w:r w:rsidR="00B63D7D" w:rsidRPr="0000538C">
        <w:rPr>
          <w:w w:val="105"/>
        </w:rPr>
        <w:t>in</w:t>
      </w:r>
      <w:r w:rsidR="00B63D7D" w:rsidRPr="0000538C">
        <w:rPr>
          <w:spacing w:val="-17"/>
          <w:w w:val="105"/>
        </w:rPr>
        <w:t xml:space="preserve"> </w:t>
      </w:r>
      <w:r w:rsidR="00B63D7D" w:rsidRPr="0000538C">
        <w:rPr>
          <w:w w:val="105"/>
        </w:rPr>
        <w:t>a</w:t>
      </w:r>
      <w:r w:rsidR="00B63D7D" w:rsidRPr="0000538C">
        <w:rPr>
          <w:spacing w:val="-19"/>
          <w:w w:val="105"/>
        </w:rPr>
        <w:t xml:space="preserve"> </w:t>
      </w:r>
      <w:r w:rsidR="00B63D7D" w:rsidRPr="0000538C">
        <w:rPr>
          <w:w w:val="105"/>
        </w:rPr>
        <w:t>file</w:t>
      </w:r>
      <w:r w:rsidR="00B63D7D" w:rsidRPr="0000538C">
        <w:rPr>
          <w:spacing w:val="-18"/>
          <w:w w:val="105"/>
        </w:rPr>
        <w:t xml:space="preserve"> </w:t>
      </w:r>
      <w:r w:rsidR="00B63D7D" w:rsidRPr="0000538C">
        <w:rPr>
          <w:w w:val="105"/>
        </w:rPr>
        <w:t>called</w:t>
      </w:r>
      <w:r w:rsidR="00B63D7D" w:rsidRPr="0000538C">
        <w:rPr>
          <w:spacing w:val="-16"/>
          <w:w w:val="105"/>
        </w:rPr>
        <w:t xml:space="preserve"> </w:t>
      </w:r>
      <w:r w:rsidR="00B63D7D" w:rsidRPr="0000538C">
        <w:rPr>
          <w:w w:val="105"/>
        </w:rPr>
        <w:t>‘Interest.h”. Include this file in your program and use the macro definition for calculating simple interest and amount.</w:t>
      </w:r>
    </w:p>
    <w:p w14:paraId="1B043447" w14:textId="77777777" w:rsidR="0000538C" w:rsidRDefault="0000538C" w:rsidP="0000538C">
      <w:pPr>
        <w:spacing w:before="89"/>
        <w:rPr>
          <w:b/>
          <w:w w:val="95"/>
          <w:sz w:val="24"/>
          <w:szCs w:val="24"/>
          <w:shd w:val="clear" w:color="auto" w:fill="F9F8F8"/>
        </w:rPr>
      </w:pPr>
    </w:p>
    <w:p w14:paraId="4B4E3C1E" w14:textId="5305A7D3" w:rsidR="00B63D7D" w:rsidRPr="00B63D7D" w:rsidRDefault="00B63D7D" w:rsidP="0000538C">
      <w:pPr>
        <w:spacing w:before="89"/>
        <w:rPr>
          <w:b/>
          <w:sz w:val="24"/>
          <w:szCs w:val="24"/>
        </w:rPr>
      </w:pPr>
      <w:r w:rsidRPr="00B63D7D">
        <w:rPr>
          <w:b/>
          <w:w w:val="95"/>
          <w:sz w:val="24"/>
          <w:szCs w:val="24"/>
          <w:shd w:val="clear" w:color="auto" w:fill="F9F8F8"/>
        </w:rPr>
        <w:t>Theory: The concept of nested loops will be used here.</w:t>
      </w:r>
    </w:p>
    <w:p w14:paraId="136537D9" w14:textId="77777777" w:rsidR="00B63D7D" w:rsidRPr="00B63D7D" w:rsidRDefault="00B63D7D" w:rsidP="00B63D7D">
      <w:pPr>
        <w:pStyle w:val="Heading2"/>
        <w:spacing w:before="48"/>
        <w:rPr>
          <w:sz w:val="24"/>
          <w:szCs w:val="24"/>
          <w:lang w:val="de-DE"/>
        </w:rPr>
      </w:pPr>
      <w:r w:rsidRPr="00B63D7D">
        <w:rPr>
          <w:w w:val="115"/>
          <w:sz w:val="24"/>
          <w:szCs w:val="24"/>
          <w:lang w:val="de-DE"/>
        </w:rPr>
        <w:t>CODE:</w:t>
      </w:r>
    </w:p>
    <w:p w14:paraId="2D1C375B" w14:textId="77777777" w:rsidR="00B63D7D" w:rsidRPr="00B63D7D" w:rsidRDefault="00B63D7D" w:rsidP="00B63D7D">
      <w:pPr>
        <w:pStyle w:val="BodyText"/>
        <w:spacing w:before="243" w:line="278" w:lineRule="auto"/>
        <w:ind w:left="852" w:right="4695"/>
        <w:rPr>
          <w:sz w:val="24"/>
          <w:szCs w:val="24"/>
          <w:lang w:val="de-DE"/>
        </w:rPr>
      </w:pPr>
      <w:r w:rsidRPr="00B63D7D">
        <w:rPr>
          <w:w w:val="105"/>
          <w:sz w:val="24"/>
          <w:szCs w:val="24"/>
          <w:lang w:val="de-DE"/>
        </w:rPr>
        <w:t>#define</w:t>
      </w:r>
      <w:r w:rsidRPr="00B63D7D">
        <w:rPr>
          <w:spacing w:val="-26"/>
          <w:w w:val="105"/>
          <w:sz w:val="24"/>
          <w:szCs w:val="24"/>
          <w:lang w:val="de-DE"/>
        </w:rPr>
        <w:t xml:space="preserve"> </w:t>
      </w:r>
      <w:r w:rsidRPr="00B63D7D">
        <w:rPr>
          <w:w w:val="105"/>
          <w:sz w:val="24"/>
          <w:szCs w:val="24"/>
          <w:lang w:val="de-DE"/>
        </w:rPr>
        <w:t>SI(p,</w:t>
      </w:r>
      <w:r w:rsidRPr="00B63D7D">
        <w:rPr>
          <w:spacing w:val="-25"/>
          <w:w w:val="105"/>
          <w:sz w:val="24"/>
          <w:szCs w:val="24"/>
          <w:lang w:val="de-DE"/>
        </w:rPr>
        <w:t xml:space="preserve"> </w:t>
      </w:r>
      <w:r w:rsidRPr="00B63D7D">
        <w:rPr>
          <w:w w:val="105"/>
          <w:sz w:val="24"/>
          <w:szCs w:val="24"/>
          <w:lang w:val="de-DE"/>
        </w:rPr>
        <w:t>t,</w:t>
      </w:r>
      <w:r w:rsidRPr="00B63D7D">
        <w:rPr>
          <w:spacing w:val="-23"/>
          <w:w w:val="105"/>
          <w:sz w:val="24"/>
          <w:szCs w:val="24"/>
          <w:lang w:val="de-DE"/>
        </w:rPr>
        <w:t xml:space="preserve"> </w:t>
      </w:r>
      <w:r w:rsidRPr="00B63D7D">
        <w:rPr>
          <w:w w:val="105"/>
          <w:sz w:val="24"/>
          <w:szCs w:val="24"/>
          <w:lang w:val="de-DE"/>
        </w:rPr>
        <w:t>r)</w:t>
      </w:r>
      <w:r w:rsidRPr="00B63D7D">
        <w:rPr>
          <w:spacing w:val="42"/>
          <w:w w:val="105"/>
          <w:sz w:val="24"/>
          <w:szCs w:val="24"/>
          <w:lang w:val="de-DE"/>
        </w:rPr>
        <w:t xml:space="preserve"> </w:t>
      </w:r>
      <w:r w:rsidRPr="00B63D7D">
        <w:rPr>
          <w:w w:val="105"/>
          <w:sz w:val="24"/>
          <w:szCs w:val="24"/>
          <w:lang w:val="de-DE"/>
        </w:rPr>
        <w:t>(</w:t>
      </w:r>
      <w:r w:rsidRPr="00B63D7D">
        <w:rPr>
          <w:spacing w:val="-25"/>
          <w:w w:val="105"/>
          <w:sz w:val="24"/>
          <w:szCs w:val="24"/>
          <w:lang w:val="de-DE"/>
        </w:rPr>
        <w:t xml:space="preserve"> </w:t>
      </w:r>
      <w:r w:rsidRPr="00B63D7D">
        <w:rPr>
          <w:w w:val="105"/>
          <w:sz w:val="24"/>
          <w:szCs w:val="24"/>
          <w:lang w:val="de-DE"/>
        </w:rPr>
        <w:t>(p</w:t>
      </w:r>
      <w:r w:rsidRPr="00B63D7D">
        <w:rPr>
          <w:spacing w:val="-24"/>
          <w:w w:val="105"/>
          <w:sz w:val="24"/>
          <w:szCs w:val="24"/>
          <w:lang w:val="de-DE"/>
        </w:rPr>
        <w:t xml:space="preserve"> </w:t>
      </w:r>
      <w:r w:rsidRPr="00B63D7D">
        <w:rPr>
          <w:w w:val="105"/>
          <w:sz w:val="24"/>
          <w:szCs w:val="24"/>
          <w:lang w:val="de-DE"/>
        </w:rPr>
        <w:t>*</w:t>
      </w:r>
      <w:r w:rsidRPr="00B63D7D">
        <w:rPr>
          <w:spacing w:val="-24"/>
          <w:w w:val="105"/>
          <w:sz w:val="24"/>
          <w:szCs w:val="24"/>
          <w:lang w:val="de-DE"/>
        </w:rPr>
        <w:t xml:space="preserve"> </w:t>
      </w:r>
      <w:r w:rsidRPr="00B63D7D">
        <w:rPr>
          <w:w w:val="105"/>
          <w:sz w:val="24"/>
          <w:szCs w:val="24"/>
          <w:lang w:val="de-DE"/>
        </w:rPr>
        <w:t>t</w:t>
      </w:r>
      <w:r w:rsidRPr="00B63D7D">
        <w:rPr>
          <w:spacing w:val="-25"/>
          <w:w w:val="105"/>
          <w:sz w:val="24"/>
          <w:szCs w:val="24"/>
          <w:lang w:val="de-DE"/>
        </w:rPr>
        <w:t xml:space="preserve"> </w:t>
      </w:r>
      <w:r w:rsidRPr="00B63D7D">
        <w:rPr>
          <w:w w:val="105"/>
          <w:sz w:val="24"/>
          <w:szCs w:val="24"/>
          <w:lang w:val="de-DE"/>
        </w:rPr>
        <w:t>*</w:t>
      </w:r>
      <w:r w:rsidRPr="00B63D7D">
        <w:rPr>
          <w:spacing w:val="-25"/>
          <w:w w:val="105"/>
          <w:sz w:val="24"/>
          <w:szCs w:val="24"/>
          <w:lang w:val="de-DE"/>
        </w:rPr>
        <w:t xml:space="preserve"> </w:t>
      </w:r>
      <w:r w:rsidRPr="00B63D7D">
        <w:rPr>
          <w:w w:val="105"/>
          <w:sz w:val="24"/>
          <w:szCs w:val="24"/>
          <w:lang w:val="de-DE"/>
        </w:rPr>
        <w:t>r)</w:t>
      </w:r>
      <w:r w:rsidRPr="00B63D7D">
        <w:rPr>
          <w:spacing w:val="-25"/>
          <w:w w:val="105"/>
          <w:sz w:val="24"/>
          <w:szCs w:val="24"/>
          <w:lang w:val="de-DE"/>
        </w:rPr>
        <w:t xml:space="preserve"> </w:t>
      </w:r>
      <w:r w:rsidRPr="00B63D7D">
        <w:rPr>
          <w:w w:val="105"/>
          <w:sz w:val="24"/>
          <w:szCs w:val="24"/>
          <w:lang w:val="de-DE"/>
        </w:rPr>
        <w:t>/</w:t>
      </w:r>
      <w:r w:rsidRPr="00B63D7D">
        <w:rPr>
          <w:spacing w:val="-25"/>
          <w:w w:val="105"/>
          <w:sz w:val="24"/>
          <w:szCs w:val="24"/>
          <w:lang w:val="de-DE"/>
        </w:rPr>
        <w:t xml:space="preserve"> </w:t>
      </w:r>
      <w:r w:rsidRPr="00B63D7D">
        <w:rPr>
          <w:w w:val="105"/>
          <w:sz w:val="24"/>
          <w:szCs w:val="24"/>
          <w:lang w:val="de-DE"/>
        </w:rPr>
        <w:t>100.0</w:t>
      </w:r>
      <w:r w:rsidRPr="00B63D7D">
        <w:rPr>
          <w:spacing w:val="-25"/>
          <w:w w:val="105"/>
          <w:sz w:val="24"/>
          <w:szCs w:val="24"/>
          <w:lang w:val="de-DE"/>
        </w:rPr>
        <w:t xml:space="preserve"> </w:t>
      </w:r>
      <w:r w:rsidRPr="00B63D7D">
        <w:rPr>
          <w:w w:val="105"/>
          <w:sz w:val="24"/>
          <w:szCs w:val="24"/>
          <w:lang w:val="de-DE"/>
        </w:rPr>
        <w:t>) #define</w:t>
      </w:r>
      <w:r w:rsidRPr="00B63D7D">
        <w:rPr>
          <w:spacing w:val="-20"/>
          <w:w w:val="105"/>
          <w:sz w:val="24"/>
          <w:szCs w:val="24"/>
          <w:lang w:val="de-DE"/>
        </w:rPr>
        <w:t xml:space="preserve"> </w:t>
      </w:r>
      <w:r w:rsidRPr="00B63D7D">
        <w:rPr>
          <w:w w:val="105"/>
          <w:sz w:val="24"/>
          <w:szCs w:val="24"/>
          <w:lang w:val="de-DE"/>
        </w:rPr>
        <w:t>AMT(p,</w:t>
      </w:r>
      <w:r w:rsidRPr="00B63D7D">
        <w:rPr>
          <w:spacing w:val="-19"/>
          <w:w w:val="105"/>
          <w:sz w:val="24"/>
          <w:szCs w:val="24"/>
          <w:lang w:val="de-DE"/>
        </w:rPr>
        <w:t xml:space="preserve"> </w:t>
      </w:r>
      <w:r w:rsidRPr="00B63D7D">
        <w:rPr>
          <w:w w:val="105"/>
          <w:sz w:val="24"/>
          <w:szCs w:val="24"/>
          <w:lang w:val="de-DE"/>
        </w:rPr>
        <w:t>t,</w:t>
      </w:r>
      <w:r w:rsidRPr="00B63D7D">
        <w:rPr>
          <w:spacing w:val="-19"/>
          <w:w w:val="105"/>
          <w:sz w:val="24"/>
          <w:szCs w:val="24"/>
          <w:lang w:val="de-DE"/>
        </w:rPr>
        <w:t xml:space="preserve"> </w:t>
      </w:r>
      <w:r w:rsidRPr="00B63D7D">
        <w:rPr>
          <w:w w:val="105"/>
          <w:sz w:val="24"/>
          <w:szCs w:val="24"/>
          <w:lang w:val="de-DE"/>
        </w:rPr>
        <w:t>r)</w:t>
      </w:r>
      <w:r w:rsidRPr="00B63D7D">
        <w:rPr>
          <w:spacing w:val="-19"/>
          <w:w w:val="105"/>
          <w:sz w:val="24"/>
          <w:szCs w:val="24"/>
          <w:lang w:val="de-DE"/>
        </w:rPr>
        <w:t xml:space="preserve"> </w:t>
      </w:r>
      <w:r w:rsidRPr="00B63D7D">
        <w:rPr>
          <w:w w:val="105"/>
          <w:sz w:val="24"/>
          <w:szCs w:val="24"/>
          <w:lang w:val="de-DE"/>
        </w:rPr>
        <w:t>(</w:t>
      </w:r>
      <w:r w:rsidRPr="00B63D7D">
        <w:rPr>
          <w:spacing w:val="-20"/>
          <w:w w:val="105"/>
          <w:sz w:val="24"/>
          <w:szCs w:val="24"/>
          <w:lang w:val="de-DE"/>
        </w:rPr>
        <w:t xml:space="preserve"> </w:t>
      </w:r>
      <w:r w:rsidRPr="00B63D7D">
        <w:rPr>
          <w:w w:val="105"/>
          <w:sz w:val="24"/>
          <w:szCs w:val="24"/>
          <w:lang w:val="de-DE"/>
        </w:rPr>
        <w:t>SI(p,</w:t>
      </w:r>
      <w:r w:rsidRPr="00B63D7D">
        <w:rPr>
          <w:spacing w:val="-17"/>
          <w:w w:val="105"/>
          <w:sz w:val="24"/>
          <w:szCs w:val="24"/>
          <w:lang w:val="de-DE"/>
        </w:rPr>
        <w:t xml:space="preserve"> </w:t>
      </w:r>
      <w:r w:rsidRPr="00B63D7D">
        <w:rPr>
          <w:w w:val="105"/>
          <w:sz w:val="24"/>
          <w:szCs w:val="24"/>
          <w:lang w:val="de-DE"/>
        </w:rPr>
        <w:t>t,</w:t>
      </w:r>
      <w:r w:rsidRPr="00B63D7D">
        <w:rPr>
          <w:spacing w:val="-19"/>
          <w:w w:val="105"/>
          <w:sz w:val="24"/>
          <w:szCs w:val="24"/>
          <w:lang w:val="de-DE"/>
        </w:rPr>
        <w:t xml:space="preserve"> </w:t>
      </w:r>
      <w:r w:rsidRPr="00B63D7D">
        <w:rPr>
          <w:w w:val="105"/>
          <w:sz w:val="24"/>
          <w:szCs w:val="24"/>
          <w:lang w:val="de-DE"/>
        </w:rPr>
        <w:t>r)</w:t>
      </w:r>
      <w:r w:rsidRPr="00B63D7D">
        <w:rPr>
          <w:spacing w:val="-19"/>
          <w:w w:val="105"/>
          <w:sz w:val="24"/>
          <w:szCs w:val="24"/>
          <w:lang w:val="de-DE"/>
        </w:rPr>
        <w:t xml:space="preserve"> </w:t>
      </w:r>
      <w:r w:rsidRPr="00B63D7D">
        <w:rPr>
          <w:w w:val="105"/>
          <w:sz w:val="24"/>
          <w:szCs w:val="24"/>
          <w:lang w:val="de-DE"/>
        </w:rPr>
        <w:t>+</w:t>
      </w:r>
      <w:r w:rsidRPr="00B63D7D">
        <w:rPr>
          <w:spacing w:val="-18"/>
          <w:w w:val="105"/>
          <w:sz w:val="24"/>
          <w:szCs w:val="24"/>
          <w:lang w:val="de-DE"/>
        </w:rPr>
        <w:t xml:space="preserve"> </w:t>
      </w:r>
      <w:r w:rsidRPr="00B63D7D">
        <w:rPr>
          <w:w w:val="105"/>
          <w:sz w:val="24"/>
          <w:szCs w:val="24"/>
          <w:lang w:val="de-DE"/>
        </w:rPr>
        <w:t>p</w:t>
      </w:r>
      <w:r w:rsidRPr="00B63D7D">
        <w:rPr>
          <w:spacing w:val="-19"/>
          <w:w w:val="105"/>
          <w:sz w:val="24"/>
          <w:szCs w:val="24"/>
          <w:lang w:val="de-DE"/>
        </w:rPr>
        <w:t xml:space="preserve"> </w:t>
      </w:r>
      <w:r w:rsidRPr="00B63D7D">
        <w:rPr>
          <w:w w:val="105"/>
          <w:sz w:val="24"/>
          <w:szCs w:val="24"/>
          <w:lang w:val="de-DE"/>
        </w:rPr>
        <w:t>)</w:t>
      </w:r>
    </w:p>
    <w:p w14:paraId="2E846864" w14:textId="77777777" w:rsidR="00B63D7D" w:rsidRPr="00B63D7D" w:rsidRDefault="00B63D7D" w:rsidP="00B63D7D">
      <w:pPr>
        <w:pStyle w:val="BodyText"/>
        <w:spacing w:before="7"/>
        <w:rPr>
          <w:sz w:val="24"/>
          <w:szCs w:val="24"/>
          <w:lang w:val="de-DE"/>
        </w:rPr>
      </w:pPr>
    </w:p>
    <w:p w14:paraId="28A57F00" w14:textId="77777777" w:rsidR="00B63D7D" w:rsidRPr="00B63D7D" w:rsidRDefault="00B63D7D" w:rsidP="00B63D7D">
      <w:pPr>
        <w:pStyle w:val="BodyText"/>
        <w:spacing w:line="278" w:lineRule="auto"/>
        <w:ind w:left="852" w:right="6735"/>
        <w:rPr>
          <w:sz w:val="24"/>
          <w:szCs w:val="24"/>
        </w:rPr>
      </w:pPr>
      <w:r w:rsidRPr="00B63D7D">
        <w:rPr>
          <w:w w:val="110"/>
          <w:sz w:val="24"/>
          <w:szCs w:val="24"/>
        </w:rPr>
        <w:t>#include&lt;stdio.h&gt; #include</w:t>
      </w:r>
      <w:r w:rsidRPr="00B63D7D">
        <w:rPr>
          <w:spacing w:val="-58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"interest.h" int main()</w:t>
      </w:r>
    </w:p>
    <w:p w14:paraId="7005DF17" w14:textId="77777777" w:rsidR="00B63D7D" w:rsidRPr="00B63D7D" w:rsidRDefault="00B63D7D" w:rsidP="00B63D7D">
      <w:pPr>
        <w:pStyle w:val="BodyText"/>
        <w:spacing w:before="4"/>
        <w:ind w:left="852"/>
        <w:rPr>
          <w:sz w:val="24"/>
          <w:szCs w:val="24"/>
        </w:rPr>
      </w:pPr>
      <w:r w:rsidRPr="00B63D7D">
        <w:rPr>
          <w:w w:val="88"/>
          <w:sz w:val="24"/>
          <w:szCs w:val="24"/>
        </w:rPr>
        <w:t>{</w:t>
      </w:r>
    </w:p>
    <w:p w14:paraId="2C4C691F" w14:textId="77777777" w:rsidR="00B63D7D" w:rsidRPr="00B63D7D" w:rsidRDefault="00B63D7D" w:rsidP="00B63D7D">
      <w:pPr>
        <w:pStyle w:val="BodyText"/>
        <w:spacing w:before="54"/>
        <w:ind w:left="1130"/>
        <w:rPr>
          <w:sz w:val="24"/>
          <w:szCs w:val="24"/>
        </w:rPr>
      </w:pPr>
      <w:r w:rsidRPr="00B63D7D">
        <w:rPr>
          <w:sz w:val="24"/>
          <w:szCs w:val="24"/>
        </w:rPr>
        <w:t>float p, t, r;</w:t>
      </w:r>
    </w:p>
    <w:p w14:paraId="0A69962B" w14:textId="77777777" w:rsidR="00B63D7D" w:rsidRPr="00B63D7D" w:rsidRDefault="00B63D7D" w:rsidP="00B63D7D">
      <w:pPr>
        <w:pStyle w:val="BodyText"/>
        <w:spacing w:before="52" w:line="280" w:lineRule="auto"/>
        <w:ind w:left="1130" w:right="4503"/>
        <w:rPr>
          <w:sz w:val="24"/>
          <w:szCs w:val="24"/>
        </w:rPr>
      </w:pPr>
      <w:r w:rsidRPr="00B63D7D">
        <w:rPr>
          <w:w w:val="110"/>
          <w:sz w:val="24"/>
          <w:szCs w:val="24"/>
        </w:rPr>
        <w:t>printf("Enter</w:t>
      </w:r>
      <w:r w:rsidRPr="00B63D7D">
        <w:rPr>
          <w:spacing w:val="-61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principal</w:t>
      </w:r>
      <w:r w:rsidRPr="00B63D7D">
        <w:rPr>
          <w:spacing w:val="-60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amount\n"); scanf("%f", &amp;p);</w:t>
      </w:r>
    </w:p>
    <w:p w14:paraId="0FB2A32D" w14:textId="77777777" w:rsidR="00B63D7D" w:rsidRPr="00B63D7D" w:rsidRDefault="00B63D7D" w:rsidP="00B63D7D">
      <w:pPr>
        <w:pStyle w:val="BodyText"/>
        <w:spacing w:line="280" w:lineRule="auto"/>
        <w:ind w:left="1130" w:right="4795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printf("Enter Rate of Interest\n"); scanf("%f",</w:t>
      </w:r>
      <w:r w:rsidRPr="00B63D7D">
        <w:rPr>
          <w:spacing w:val="-17"/>
          <w:w w:val="105"/>
          <w:sz w:val="24"/>
          <w:szCs w:val="24"/>
        </w:rPr>
        <w:t xml:space="preserve"> </w:t>
      </w:r>
      <w:r w:rsidRPr="00B63D7D">
        <w:rPr>
          <w:w w:val="105"/>
          <w:sz w:val="24"/>
          <w:szCs w:val="24"/>
        </w:rPr>
        <w:t>&amp;r);</w:t>
      </w:r>
    </w:p>
    <w:p w14:paraId="532AA7A0" w14:textId="77777777" w:rsidR="00B63D7D" w:rsidRPr="00B63D7D" w:rsidRDefault="00B63D7D" w:rsidP="00B63D7D">
      <w:pPr>
        <w:pStyle w:val="BodyText"/>
        <w:spacing w:line="280" w:lineRule="auto"/>
        <w:ind w:left="1130" w:right="5186"/>
        <w:rPr>
          <w:sz w:val="24"/>
          <w:szCs w:val="24"/>
        </w:rPr>
      </w:pPr>
      <w:r w:rsidRPr="00B63D7D">
        <w:rPr>
          <w:w w:val="110"/>
          <w:sz w:val="24"/>
          <w:szCs w:val="24"/>
        </w:rPr>
        <w:t>printf("Enter</w:t>
      </w:r>
      <w:r w:rsidRPr="00B63D7D">
        <w:rPr>
          <w:spacing w:val="-52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Time</w:t>
      </w:r>
      <w:r w:rsidRPr="00B63D7D">
        <w:rPr>
          <w:spacing w:val="-51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Period\n"); scanf("%f",</w:t>
      </w:r>
      <w:r w:rsidRPr="00B63D7D">
        <w:rPr>
          <w:spacing w:val="-24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&amp;t);</w:t>
      </w:r>
    </w:p>
    <w:p w14:paraId="266D7A65" w14:textId="77777777" w:rsidR="00B63D7D" w:rsidRPr="00B63D7D" w:rsidRDefault="00B63D7D" w:rsidP="00B63D7D">
      <w:pPr>
        <w:pStyle w:val="BodyText"/>
        <w:spacing w:line="280" w:lineRule="auto"/>
        <w:ind w:left="1130" w:right="2981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printf("Simple Interest: %0.2f\n", SI(p, t, r)); printf("Total Amount: %0.2f\n", AMT(p, t, r)); return 0;</w:t>
      </w:r>
    </w:p>
    <w:p w14:paraId="50FD434A" w14:textId="77777777" w:rsidR="00B63D7D" w:rsidRPr="00B63D7D" w:rsidRDefault="00B63D7D" w:rsidP="00B63D7D">
      <w:pPr>
        <w:pStyle w:val="BodyText"/>
        <w:spacing w:line="320" w:lineRule="exact"/>
        <w:ind w:left="852"/>
        <w:rPr>
          <w:sz w:val="24"/>
          <w:szCs w:val="24"/>
        </w:rPr>
      </w:pPr>
      <w:r w:rsidRPr="00B63D7D">
        <w:rPr>
          <w:w w:val="88"/>
          <w:sz w:val="24"/>
          <w:szCs w:val="24"/>
        </w:rPr>
        <w:t>}</w:t>
      </w:r>
    </w:p>
    <w:p w14:paraId="1F0B5C7B" w14:textId="77777777" w:rsidR="00B63D7D" w:rsidRPr="00B63D7D" w:rsidRDefault="00B63D7D" w:rsidP="00B63D7D">
      <w:pPr>
        <w:spacing w:line="320" w:lineRule="exact"/>
        <w:rPr>
          <w:sz w:val="24"/>
          <w:szCs w:val="24"/>
        </w:rPr>
        <w:sectPr w:rsidR="00B63D7D" w:rsidRPr="00B63D7D">
          <w:pgSz w:w="12240" w:h="15840"/>
          <w:pgMar w:top="980" w:right="680" w:bottom="1040" w:left="1020" w:header="0" w:footer="76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1E7920F" w14:textId="592B2034" w:rsidR="00B63D7D" w:rsidRPr="00B63D7D" w:rsidRDefault="00B63D7D" w:rsidP="00B63D7D">
      <w:pPr>
        <w:pStyle w:val="BodyText"/>
        <w:spacing w:line="88" w:lineRule="exact"/>
        <w:ind w:left="117"/>
        <w:rPr>
          <w:b w:val="0"/>
          <w:sz w:val="24"/>
          <w:szCs w:val="24"/>
        </w:rPr>
      </w:pPr>
      <w:r w:rsidRPr="00B63D7D">
        <w:rPr>
          <w:b w:val="0"/>
          <w:noProof/>
          <w:position w:val="-1"/>
          <w:sz w:val="24"/>
          <w:szCs w:val="24"/>
        </w:rPr>
        <w:lastRenderedPageBreak/>
        <mc:AlternateContent>
          <mc:Choice Requires="wpg">
            <w:drawing>
              <wp:inline distT="0" distB="0" distL="0" distR="0" wp14:anchorId="2B71E4DD" wp14:editId="5C0C266E">
                <wp:extent cx="6355080" cy="56515"/>
                <wp:effectExtent l="0" t="0" r="0" b="3810"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5080" cy="56515"/>
                          <a:chOff x="0" y="0"/>
                          <a:chExt cx="10008" cy="89"/>
                        </a:xfrm>
                      </wpg:grpSpPr>
                      <wps:wsp>
                        <wps:cNvPr id="9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08" cy="89"/>
                          </a:xfrm>
                          <a:prstGeom prst="rect">
                            <a:avLst/>
                          </a:prstGeom>
                          <a:solidFill>
                            <a:srgbClr val="A18E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65EA84" id="Group 89" o:spid="_x0000_s1026" style="width:500.4pt;height:4.45pt;mso-position-horizontal-relative:char;mso-position-vertical-relative:line" coordsize="1000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3aAWAIAAC0FAAAOAAAAZHJzL2Uyb0RvYy54bWykVNtuGyEQfa/Uf0C817vrxK698jqyclOl&#10;tI2a9gMwy17UXYYO2Ov06zOAa7uO+pK+IIa5cM4ZhsXVru/YVqFtQRc8G6WcKS2hbHVd8B/f7z7M&#10;OLNO6FJ0oFXBn5XlV8v37xaDydUYGuhKhYyKaJsPpuCNcyZPEisb1Qs7AqM0OSvAXjgysU5KFANV&#10;77tknKbTZAAsDYJU1tLpTXTyZahfVUq6r1VllWNdwQmbCyuGde3XZLkQeY3CNK3cwxBvQNGLVtOl&#10;h1I3wgm2wfZVqb6VCBYqN5LQJ1BVrVSBA7HJ0jM29wgbE7jU+VCbg0wk7ZlOby4rv2wfkbVlwWdz&#10;zrToqUfhWkY2iTOYOqeYezRP5hEjQ9o+gPxpyZ2c+71dx2C2Hj5DSfXExkEQZ1dh70sQbbYLPXg+&#10;9EDtHJN0OL2YTNIZtUqSbzKdZJPYI9lQI19lyeZ2n5elaUpvzWdF5InI430B4x6TJ0QPzR61tP+n&#10;5VMjjAotsl6nvZZzwh+1/EYvUOi6U+wii3qGuD9i2qgk03DdUJhaIcLQKFESrBBP4E8SvGGpD2+T&#10;9t8SidygdfcKeuY3BUeCHVomtg/W+UYfQ3wHLXRtedd2XTCwXl93yLaChmyVzW6nK0+VUv4K67QP&#10;1uDTotufBIKeU2zNGspn4ocQJ5V+Fto0gL85G2hKC25/bQQqzrpPmjSaZ5eXfqyDcTn5OCYDTz3r&#10;U4/QkkoV3HEWt9cufgUbg23d0E1ZIK1hRU+2agNxr3lEtQdLryfswkwGmvv/ww/9qR2ijr/c8gUA&#10;AP//AwBQSwMEFAAGAAgAAAAhALBHghTbAAAABAEAAA8AAABkcnMvZG93bnJldi54bWxMj0FrwkAQ&#10;he+F/odlCr3V3VhabJqNiNiepFAVSm9jdkyC2dmQXZP477v2opcHwxve+142H20jeup87VhDMlEg&#10;iAtnai417LYfTzMQPiAbbByThjN5mOf3dxmmxg38Tf0mlCKGsE9RQxVCm0rpi4os+olriaN3cJ3F&#10;EM+ulKbDIYbbRk6VepUWa44NFba0rKg4bk5Ww+eAw+I5WfXr42F5/t2+fP2sE9L68WFcvIMINIbr&#10;M1zwIzrkkWnvTmy8aDTEIeFfL55SKu7Ya5i9gcwzeQuf/wEAAP//AwBQSwECLQAUAAYACAAAACEA&#10;toM4kv4AAADhAQAAEwAAAAAAAAAAAAAAAAAAAAAAW0NvbnRlbnRfVHlwZXNdLnhtbFBLAQItABQA&#10;BgAIAAAAIQA4/SH/1gAAAJQBAAALAAAAAAAAAAAAAAAAAC8BAABfcmVscy8ucmVsc1BLAQItABQA&#10;BgAIAAAAIQCko3aAWAIAAC0FAAAOAAAAAAAAAAAAAAAAAC4CAABkcnMvZTJvRG9jLnhtbFBLAQIt&#10;ABQABgAIAAAAIQCwR4IU2wAAAAQBAAAPAAAAAAAAAAAAAAAAALIEAABkcnMvZG93bnJldi54bWxQ&#10;SwUGAAAAAAQABADzAAAAugUAAAAA&#10;">
                <v:rect id="Rectangle 31" o:spid="_x0000_s1027" style="position:absolute;width:10008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bNtvwAAANsAAAAPAAAAZHJzL2Rvd25yZXYueG1sRE9Ni8Iw&#10;EL0L+x/CLHjTdAVFq1EWUdCb1u59thnb7jaTmkSt/94cBI+P971YdaYRN3K+tqzga5iAIC6srrlU&#10;kJ+2gykIH5A1NpZJwYM8rJYfvQWm2t75SLcslCKGsE9RQRVCm0rpi4oM+qFtiSN3ts5giNCVUju8&#10;x3DTyFGSTKTBmmNDhS2tKyr+s6tRcF3v3Xj8e+kekzw7bP90Ln94o1T/s/uegwjUhbf45d5pBbO4&#10;Pn6JP0AunwAAAP//AwBQSwECLQAUAAYACAAAACEA2+H2y+4AAACFAQAAEwAAAAAAAAAAAAAAAAAA&#10;AAAAW0NvbnRlbnRfVHlwZXNdLnhtbFBLAQItABQABgAIAAAAIQBa9CxbvwAAABUBAAALAAAAAAAA&#10;AAAAAAAAAB8BAABfcmVscy8ucmVsc1BLAQItABQABgAIAAAAIQCq1bNtvwAAANsAAAAPAAAAAAAA&#10;AAAAAAAAAAcCAABkcnMvZG93bnJldi54bWxQSwUGAAAAAAMAAwC3AAAA8wIAAAAA&#10;" fillcolor="#a18e6a" stroked="f"/>
                <w10:anchorlock/>
              </v:group>
            </w:pict>
          </mc:Fallback>
        </mc:AlternateContent>
      </w:r>
    </w:p>
    <w:p w14:paraId="7BDB05D7" w14:textId="77777777" w:rsidR="00B63D7D" w:rsidRPr="00B63D7D" w:rsidRDefault="00B63D7D" w:rsidP="00B63D7D">
      <w:pPr>
        <w:pStyle w:val="BodyText"/>
        <w:spacing w:before="1"/>
        <w:rPr>
          <w:sz w:val="24"/>
          <w:szCs w:val="24"/>
        </w:rPr>
      </w:pPr>
    </w:p>
    <w:p w14:paraId="1C7BF262" w14:textId="77777777" w:rsidR="00B63D7D" w:rsidRPr="00B63D7D" w:rsidRDefault="00B63D7D" w:rsidP="00B63D7D">
      <w:pPr>
        <w:pStyle w:val="Heading2"/>
        <w:rPr>
          <w:sz w:val="24"/>
          <w:szCs w:val="24"/>
        </w:rPr>
      </w:pPr>
      <w:r w:rsidRPr="00B63D7D">
        <w:rPr>
          <w:sz w:val="24"/>
          <w:szCs w:val="24"/>
        </w:rPr>
        <w:t>OUTPUT:</w:t>
      </w:r>
    </w:p>
    <w:p w14:paraId="5A0E5505" w14:textId="77777777" w:rsidR="00B63D7D" w:rsidRPr="00B63D7D" w:rsidRDefault="00B63D7D" w:rsidP="00B63D7D">
      <w:pPr>
        <w:pStyle w:val="BodyText"/>
        <w:spacing w:before="5"/>
        <w:rPr>
          <w:b w:val="0"/>
          <w:sz w:val="24"/>
          <w:szCs w:val="24"/>
        </w:rPr>
      </w:pPr>
      <w:r w:rsidRPr="00B63D7D">
        <w:rPr>
          <w:noProof/>
          <w:sz w:val="24"/>
          <w:szCs w:val="24"/>
        </w:rPr>
        <w:drawing>
          <wp:anchor distT="0" distB="0" distL="0" distR="0" simplePos="0" relativeHeight="251696128" behindDoc="0" locked="0" layoutInCell="1" allowOverlap="1" wp14:anchorId="413D2529" wp14:editId="61C76FCF">
            <wp:simplePos x="0" y="0"/>
            <wp:positionH relativeFrom="page">
              <wp:posOffset>731519</wp:posOffset>
            </wp:positionH>
            <wp:positionV relativeFrom="paragraph">
              <wp:posOffset>153619</wp:posOffset>
            </wp:positionV>
            <wp:extent cx="6294537" cy="2912364"/>
            <wp:effectExtent l="0" t="0" r="0" b="0"/>
            <wp:wrapTopAndBottom/>
            <wp:docPr id="163" name="image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82.png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4537" cy="2912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E07C3A" w14:textId="77777777" w:rsidR="00B63D7D" w:rsidRPr="00B63D7D" w:rsidRDefault="00B63D7D" w:rsidP="00B63D7D">
      <w:pPr>
        <w:rPr>
          <w:sz w:val="24"/>
          <w:szCs w:val="24"/>
        </w:rPr>
        <w:sectPr w:rsidR="00B63D7D" w:rsidRPr="00B63D7D">
          <w:pgSz w:w="12240" w:h="15840"/>
          <w:pgMar w:top="980" w:right="680" w:bottom="1040" w:left="1020" w:header="0" w:footer="76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90AADFD" w14:textId="614D521E" w:rsidR="00B63D7D" w:rsidRPr="00B63D7D" w:rsidRDefault="00B63D7D" w:rsidP="00B63D7D">
      <w:pPr>
        <w:pStyle w:val="BodyText"/>
        <w:spacing w:line="88" w:lineRule="exact"/>
        <w:ind w:left="117"/>
        <w:rPr>
          <w:b w:val="0"/>
          <w:sz w:val="24"/>
          <w:szCs w:val="24"/>
        </w:rPr>
      </w:pPr>
      <w:r w:rsidRPr="00B63D7D">
        <w:rPr>
          <w:b w:val="0"/>
          <w:noProof/>
          <w:position w:val="-1"/>
          <w:sz w:val="24"/>
          <w:szCs w:val="24"/>
        </w:rPr>
        <w:lastRenderedPageBreak/>
        <mc:AlternateContent>
          <mc:Choice Requires="wpg">
            <w:drawing>
              <wp:inline distT="0" distB="0" distL="0" distR="0" wp14:anchorId="4B65CC6C" wp14:editId="01F64F50">
                <wp:extent cx="6355080" cy="56515"/>
                <wp:effectExtent l="0" t="0" r="0" b="3810"/>
                <wp:docPr id="87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5080" cy="56515"/>
                          <a:chOff x="0" y="0"/>
                          <a:chExt cx="10008" cy="89"/>
                        </a:xfrm>
                      </wpg:grpSpPr>
                      <wps:wsp>
                        <wps:cNvPr id="88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08" cy="89"/>
                          </a:xfrm>
                          <a:prstGeom prst="rect">
                            <a:avLst/>
                          </a:prstGeom>
                          <a:solidFill>
                            <a:srgbClr val="A18E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7BFD31" id="Group 87" o:spid="_x0000_s1026" style="width:500.4pt;height:4.45pt;mso-position-horizontal-relative:char;mso-position-vertical-relative:line" coordsize="1000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p/TWQIAAC0FAAAOAAAAZHJzL2Uyb0RvYy54bWykVNtu2zAMfR+wfxD0vtjOmjQ16hRBL8GA&#10;bivW7QMUWb5gtqhRSpzu60tJTq/YS/YiiCJF8ZxD6vxi33dsp9C2oAueTVLOlJZQtrou+K+fN58W&#10;nFkndCk60KrgD8ryi+XHD+eDydUUGuhKhYySaJsPpuCNcyZPEisb1Qs7AaM0OSvAXjgysU5KFANl&#10;77tkmqbzZAAsDYJU1tLpVXTyZchfVUq671VllWNdwak2F1YM68avyfJc5DUK07RyLEMcUUUvWk2P&#10;PqW6Ek6wLbbvUvWtRLBQuYmEPoGqaqUKGAhNlr5Bs0bYmoClzofaPNFE1L7h6ei08tvuDllbFnxx&#10;ypkWPWkUnmVkEzmDqXOKWaO5N3cYEdL2FuRvS+7krd/bdQxmm+ErlJRPbB0EcvYV9j4FwWb7oMHD&#10;kwZq75ikw/nn2SxdkFSSfLP5LJtFjWRDQr67JZvr8V6Wpin1mr+1OPNXEpHH90KNY00eEDWafebS&#10;/h+X940wKkhkPU8HLqmSyOUP6kCh606xaajKP09xBzJtZJJpuGwoTK0QYWiUKKmsLKB4dcEblnQ4&#10;jtp/UyRyg9atFfTMbwqOVHaQTOxurYtsHkK8gha6trxpuy4YWG8uO2Q7QUO2yhbX89UowKuwTvtg&#10;Df5azOhPSJ2IKUqzgfKB8CHESaWfhTYN4F/OBprSgts/W4GKs+6LJo7OspMTP9bBOJmdTsnAl57N&#10;S4/QklIV3HEWt5cufgVbg23d0EtZAK1hRS1btQG4ry9WNRZL3TM2Ps1k6LPx//BD/9IOUc+/3PIR&#10;AAD//wMAUEsDBBQABgAIAAAAIQCwR4IU2wAAAAQBAAAPAAAAZHJzL2Rvd25yZXYueG1sTI9Ba8JA&#10;EIXvhf6HZQq91d1YWmyajYjYnqRQFUpvY3ZMgtnZkF2T+O+79qKXB8Mb3vteNh9tI3rqfO1YQzJR&#10;IIgLZ2ouNey2H08zED4gG2wck4YzeZjn93cZpsYN/E39JpQihrBPUUMVQptK6YuKLPqJa4mjd3Cd&#10;xRDPrpSmwyGG20ZOlXqVFmuODRW2tKyoOG5OVsPngMPiOVn16+Nhef7dvnz9rBPS+vFhXLyDCDSG&#10;6zNc8CM65JFp705svGg0xCHhXy+eUiru2GuYvYHMM3kLn/8BAAD//wMAUEsBAi0AFAAGAAgAAAAh&#10;ALaDOJL+AAAA4QEAABMAAAAAAAAAAAAAAAAAAAAAAFtDb250ZW50X1R5cGVzXS54bWxQSwECLQAU&#10;AAYACAAAACEAOP0h/9YAAACUAQAACwAAAAAAAAAAAAAAAAAvAQAAX3JlbHMvLnJlbHNQSwECLQAU&#10;AAYACAAAACEAB06f01kCAAAtBQAADgAAAAAAAAAAAAAAAAAuAgAAZHJzL2Uyb0RvYy54bWxQSwEC&#10;LQAUAAYACAAAACEAsEeCFNsAAAAEAQAADwAAAAAAAAAAAAAAAACzBAAAZHJzL2Rvd25yZXYueG1s&#10;UEsFBgAAAAAEAAQA8wAAALsFAAAAAA==&#10;">
                <v:rect id="Rectangle 29" o:spid="_x0000_s1027" style="position:absolute;width:10008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im2wAAAANsAAAAPAAAAZHJzL2Rvd25yZXYueG1sRE/Pa8Iw&#10;FL4L+x/CG+xm0w0q0hnLKBO226zd/a15a6vNS5fEWv/75SB4/Ph+b4rZDGIi53vLCp6TFARxY3XP&#10;rYL6sFuuQfiArHGwTAqu5KHYPiw2mGt74T1NVWhFDGGfo4IuhDGX0jcdGfSJHYkj92udwRCha6V2&#10;eInhZpAvabqSBnuODR2OVHbUnKqzUXAuP12W/fzN11Vdfe2Oupbf/K7U0+P89goi0Bzu4pv7QytY&#10;x7HxS/wBcvsPAAD//wMAUEsBAi0AFAAGAAgAAAAhANvh9svuAAAAhQEAABMAAAAAAAAAAAAAAAAA&#10;AAAAAFtDb250ZW50X1R5cGVzXS54bWxQSwECLQAUAAYACAAAACEAWvQsW78AAAAVAQAACwAAAAAA&#10;AAAAAAAAAAAfAQAAX3JlbHMvLnJlbHNQSwECLQAUAAYACAAAACEA0XoptsAAAADbAAAADwAAAAAA&#10;AAAAAAAAAAAHAgAAZHJzL2Rvd25yZXYueG1sUEsFBgAAAAADAAMAtwAAAPQCAAAAAA==&#10;" fillcolor="#a18e6a" stroked="f"/>
                <w10:anchorlock/>
              </v:group>
            </w:pict>
          </mc:Fallback>
        </mc:AlternateContent>
      </w:r>
    </w:p>
    <w:p w14:paraId="19C19290" w14:textId="77777777" w:rsidR="00B63D7D" w:rsidRPr="00B63D7D" w:rsidRDefault="00B63D7D" w:rsidP="00B63D7D">
      <w:pPr>
        <w:pStyle w:val="BodyText"/>
        <w:spacing w:before="1"/>
        <w:rPr>
          <w:b w:val="0"/>
          <w:sz w:val="24"/>
          <w:szCs w:val="24"/>
        </w:rPr>
      </w:pPr>
    </w:p>
    <w:p w14:paraId="32205503" w14:textId="584C5EC8" w:rsidR="00B63D7D" w:rsidRPr="0000538C" w:rsidRDefault="0000538C" w:rsidP="0000538C">
      <w:pPr>
        <w:pStyle w:val="Heading2"/>
      </w:pPr>
      <w:r>
        <w:rPr>
          <w:w w:val="105"/>
        </w:rPr>
        <w:t>72-</w:t>
      </w:r>
      <w:r w:rsidR="00B63D7D" w:rsidRPr="0000538C">
        <w:rPr>
          <w:w w:val="105"/>
        </w:rPr>
        <w:t>Write</w:t>
      </w:r>
      <w:r w:rsidR="00B63D7D" w:rsidRPr="0000538C">
        <w:rPr>
          <w:spacing w:val="-30"/>
          <w:w w:val="105"/>
        </w:rPr>
        <w:t xml:space="preserve"> </w:t>
      </w:r>
      <w:r w:rsidR="00B63D7D" w:rsidRPr="0000538C">
        <w:rPr>
          <w:w w:val="105"/>
        </w:rPr>
        <w:t>a</w:t>
      </w:r>
      <w:r w:rsidR="00B63D7D" w:rsidRPr="0000538C">
        <w:rPr>
          <w:spacing w:val="-33"/>
          <w:w w:val="105"/>
        </w:rPr>
        <w:t xml:space="preserve"> </w:t>
      </w:r>
      <w:r w:rsidR="00B63D7D" w:rsidRPr="0000538C">
        <w:rPr>
          <w:w w:val="105"/>
        </w:rPr>
        <w:t>program</w:t>
      </w:r>
      <w:r w:rsidR="00B63D7D" w:rsidRPr="0000538C">
        <w:rPr>
          <w:spacing w:val="-29"/>
          <w:w w:val="105"/>
        </w:rPr>
        <w:t xml:space="preserve"> </w:t>
      </w:r>
      <w:r w:rsidR="00B63D7D" w:rsidRPr="0000538C">
        <w:rPr>
          <w:w w:val="105"/>
        </w:rPr>
        <w:t>to</w:t>
      </w:r>
      <w:r w:rsidR="00B63D7D" w:rsidRPr="0000538C">
        <w:rPr>
          <w:spacing w:val="-28"/>
          <w:w w:val="105"/>
        </w:rPr>
        <w:t xml:space="preserve"> </w:t>
      </w:r>
      <w:r w:rsidR="00B63D7D" w:rsidRPr="0000538C">
        <w:rPr>
          <w:w w:val="105"/>
        </w:rPr>
        <w:t>copy</w:t>
      </w:r>
      <w:r w:rsidR="00B63D7D" w:rsidRPr="0000538C">
        <w:rPr>
          <w:spacing w:val="-31"/>
          <w:w w:val="105"/>
        </w:rPr>
        <w:t xml:space="preserve"> </w:t>
      </w:r>
      <w:r w:rsidR="00B63D7D" w:rsidRPr="0000538C">
        <w:rPr>
          <w:w w:val="105"/>
        </w:rPr>
        <w:t>the</w:t>
      </w:r>
      <w:r w:rsidR="00B63D7D" w:rsidRPr="0000538C">
        <w:rPr>
          <w:spacing w:val="-31"/>
          <w:w w:val="105"/>
        </w:rPr>
        <w:t xml:space="preserve"> </w:t>
      </w:r>
      <w:r w:rsidR="00B63D7D" w:rsidRPr="0000538C">
        <w:rPr>
          <w:w w:val="105"/>
        </w:rPr>
        <w:t>contents</w:t>
      </w:r>
      <w:r w:rsidR="00B63D7D" w:rsidRPr="0000538C">
        <w:rPr>
          <w:spacing w:val="-29"/>
          <w:w w:val="105"/>
        </w:rPr>
        <w:t xml:space="preserve"> </w:t>
      </w:r>
      <w:r w:rsidR="00B63D7D" w:rsidRPr="0000538C">
        <w:rPr>
          <w:w w:val="105"/>
        </w:rPr>
        <w:t>of</w:t>
      </w:r>
      <w:r w:rsidR="00B63D7D" w:rsidRPr="0000538C">
        <w:rPr>
          <w:spacing w:val="-34"/>
          <w:w w:val="105"/>
        </w:rPr>
        <w:t xml:space="preserve"> </w:t>
      </w:r>
      <w:r w:rsidR="00B63D7D" w:rsidRPr="0000538C">
        <w:rPr>
          <w:w w:val="105"/>
        </w:rPr>
        <w:t>one</w:t>
      </w:r>
      <w:r w:rsidR="00B63D7D" w:rsidRPr="0000538C">
        <w:rPr>
          <w:spacing w:val="-28"/>
          <w:w w:val="105"/>
        </w:rPr>
        <w:t xml:space="preserve"> </w:t>
      </w:r>
      <w:r w:rsidR="00B63D7D" w:rsidRPr="0000538C">
        <w:rPr>
          <w:w w:val="105"/>
        </w:rPr>
        <w:t>file to another</w:t>
      </w:r>
      <w:r w:rsidR="00B63D7D" w:rsidRPr="0000538C">
        <w:rPr>
          <w:spacing w:val="-50"/>
          <w:w w:val="105"/>
        </w:rPr>
        <w:t xml:space="preserve"> </w:t>
      </w:r>
      <w:r w:rsidR="00B63D7D" w:rsidRPr="0000538C">
        <w:rPr>
          <w:w w:val="105"/>
        </w:rPr>
        <w:t>file.</w:t>
      </w:r>
    </w:p>
    <w:p w14:paraId="0B20AFC7" w14:textId="77777777" w:rsidR="00B63D7D" w:rsidRPr="00B63D7D" w:rsidRDefault="00B63D7D" w:rsidP="0000538C">
      <w:pPr>
        <w:spacing w:before="86"/>
        <w:rPr>
          <w:b/>
          <w:sz w:val="24"/>
          <w:szCs w:val="24"/>
        </w:rPr>
      </w:pPr>
      <w:r w:rsidRPr="00B63D7D">
        <w:rPr>
          <w:b/>
          <w:w w:val="95"/>
          <w:sz w:val="24"/>
          <w:szCs w:val="24"/>
          <w:shd w:val="clear" w:color="auto" w:fill="F9F8F8"/>
        </w:rPr>
        <w:t>Theory: Copying the content of source file to target file.</w:t>
      </w:r>
    </w:p>
    <w:p w14:paraId="00041D45" w14:textId="77777777" w:rsidR="00B63D7D" w:rsidRPr="00B63D7D" w:rsidRDefault="00B63D7D" w:rsidP="00B63D7D">
      <w:pPr>
        <w:pStyle w:val="Heading2"/>
        <w:spacing w:before="48"/>
        <w:rPr>
          <w:sz w:val="24"/>
          <w:szCs w:val="24"/>
        </w:rPr>
      </w:pPr>
      <w:r w:rsidRPr="00B63D7D">
        <w:rPr>
          <w:w w:val="115"/>
          <w:sz w:val="24"/>
          <w:szCs w:val="24"/>
        </w:rPr>
        <w:t>CODE:</w:t>
      </w:r>
    </w:p>
    <w:p w14:paraId="38E3877B" w14:textId="77777777" w:rsidR="00B63D7D" w:rsidRPr="00B63D7D" w:rsidRDefault="00B63D7D" w:rsidP="00B63D7D">
      <w:pPr>
        <w:pStyle w:val="BodyText"/>
        <w:spacing w:before="243" w:line="278" w:lineRule="auto"/>
        <w:ind w:left="852" w:right="6882"/>
        <w:rPr>
          <w:sz w:val="24"/>
          <w:szCs w:val="24"/>
        </w:rPr>
      </w:pPr>
      <w:r w:rsidRPr="00B63D7D">
        <w:rPr>
          <w:w w:val="110"/>
          <w:sz w:val="24"/>
          <w:szCs w:val="24"/>
        </w:rPr>
        <w:t>#include &lt;stdio.h&gt; #include &lt;stdlib.h&gt; int main()</w:t>
      </w:r>
    </w:p>
    <w:p w14:paraId="0BD141FF" w14:textId="77777777" w:rsidR="00B63D7D" w:rsidRPr="00B63D7D" w:rsidRDefault="00B63D7D" w:rsidP="00B63D7D">
      <w:pPr>
        <w:pStyle w:val="BodyText"/>
        <w:spacing w:before="4"/>
        <w:ind w:left="852"/>
        <w:rPr>
          <w:sz w:val="24"/>
          <w:szCs w:val="24"/>
        </w:rPr>
      </w:pPr>
      <w:r w:rsidRPr="00B63D7D">
        <w:rPr>
          <w:w w:val="88"/>
          <w:sz w:val="24"/>
          <w:szCs w:val="24"/>
        </w:rPr>
        <w:t>{</w:t>
      </w:r>
    </w:p>
    <w:p w14:paraId="75DD7979" w14:textId="77777777" w:rsidR="00B63D7D" w:rsidRPr="00B63D7D" w:rsidRDefault="00B63D7D" w:rsidP="00B63D7D">
      <w:pPr>
        <w:pStyle w:val="BodyText"/>
        <w:spacing w:before="52" w:line="280" w:lineRule="auto"/>
        <w:ind w:left="1061" w:right="3978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char</w:t>
      </w:r>
      <w:r w:rsidRPr="00B63D7D">
        <w:rPr>
          <w:spacing w:val="-65"/>
          <w:w w:val="105"/>
          <w:sz w:val="24"/>
          <w:szCs w:val="24"/>
        </w:rPr>
        <w:t xml:space="preserve"> </w:t>
      </w:r>
      <w:r w:rsidRPr="00B63D7D">
        <w:rPr>
          <w:w w:val="105"/>
          <w:sz w:val="24"/>
          <w:szCs w:val="24"/>
        </w:rPr>
        <w:t>ch,</w:t>
      </w:r>
      <w:r w:rsidRPr="00B63D7D">
        <w:rPr>
          <w:spacing w:val="-65"/>
          <w:w w:val="105"/>
          <w:sz w:val="24"/>
          <w:szCs w:val="24"/>
        </w:rPr>
        <w:t xml:space="preserve"> </w:t>
      </w:r>
      <w:r w:rsidRPr="00B63D7D">
        <w:rPr>
          <w:w w:val="105"/>
          <w:sz w:val="24"/>
          <w:szCs w:val="24"/>
        </w:rPr>
        <w:t>source_file[20],</w:t>
      </w:r>
      <w:r w:rsidRPr="00B63D7D">
        <w:rPr>
          <w:spacing w:val="-65"/>
          <w:w w:val="105"/>
          <w:sz w:val="24"/>
          <w:szCs w:val="24"/>
        </w:rPr>
        <w:t xml:space="preserve"> </w:t>
      </w:r>
      <w:r w:rsidRPr="00B63D7D">
        <w:rPr>
          <w:w w:val="105"/>
          <w:sz w:val="24"/>
          <w:szCs w:val="24"/>
        </w:rPr>
        <w:t>target_file[20]; FILE *source, *target;</w:t>
      </w:r>
    </w:p>
    <w:p w14:paraId="4C8A0CBE" w14:textId="77777777" w:rsidR="00B63D7D" w:rsidRPr="00B63D7D" w:rsidRDefault="00B63D7D" w:rsidP="00B63D7D">
      <w:pPr>
        <w:pStyle w:val="BodyText"/>
        <w:spacing w:line="280" w:lineRule="auto"/>
        <w:ind w:left="1061" w:right="3450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printf("Enter name of file to copy\n"); gets(source_file);</w:t>
      </w:r>
    </w:p>
    <w:p w14:paraId="6717C38A" w14:textId="77777777" w:rsidR="00B63D7D" w:rsidRPr="00B63D7D" w:rsidRDefault="00B63D7D" w:rsidP="00B63D7D">
      <w:pPr>
        <w:pStyle w:val="BodyText"/>
        <w:spacing w:line="278" w:lineRule="auto"/>
        <w:ind w:left="1061" w:right="4938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source = fopen(source_file, "r"); if( source == NULL )</w:t>
      </w:r>
    </w:p>
    <w:p w14:paraId="15B58244" w14:textId="77777777" w:rsidR="00B63D7D" w:rsidRPr="00B63D7D" w:rsidRDefault="00B63D7D" w:rsidP="00B63D7D">
      <w:pPr>
        <w:pStyle w:val="BodyText"/>
        <w:ind w:left="1061"/>
        <w:rPr>
          <w:sz w:val="24"/>
          <w:szCs w:val="24"/>
        </w:rPr>
      </w:pPr>
      <w:r w:rsidRPr="00B63D7D">
        <w:rPr>
          <w:w w:val="88"/>
          <w:sz w:val="24"/>
          <w:szCs w:val="24"/>
        </w:rPr>
        <w:t>{</w:t>
      </w:r>
    </w:p>
    <w:p w14:paraId="6F532B37" w14:textId="77777777" w:rsidR="00B63D7D" w:rsidRPr="00B63D7D" w:rsidRDefault="00B63D7D" w:rsidP="00B63D7D">
      <w:pPr>
        <w:pStyle w:val="BodyText"/>
        <w:spacing w:before="47" w:line="280" w:lineRule="auto"/>
        <w:ind w:left="1270" w:right="4446"/>
        <w:rPr>
          <w:sz w:val="24"/>
          <w:szCs w:val="24"/>
        </w:rPr>
      </w:pPr>
      <w:r w:rsidRPr="00B63D7D">
        <w:rPr>
          <w:w w:val="110"/>
          <w:sz w:val="24"/>
          <w:szCs w:val="24"/>
        </w:rPr>
        <w:t>printf("Press</w:t>
      </w:r>
      <w:r w:rsidRPr="00B63D7D">
        <w:rPr>
          <w:spacing w:val="-55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any</w:t>
      </w:r>
      <w:r w:rsidRPr="00B63D7D">
        <w:rPr>
          <w:spacing w:val="-54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key</w:t>
      </w:r>
      <w:r w:rsidRPr="00B63D7D">
        <w:rPr>
          <w:spacing w:val="-54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to</w:t>
      </w:r>
      <w:r w:rsidRPr="00B63D7D">
        <w:rPr>
          <w:spacing w:val="-54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exit...\n"); exit(EXIT_FAILURE);</w:t>
      </w:r>
    </w:p>
    <w:p w14:paraId="64ADC5E1" w14:textId="77777777" w:rsidR="00B63D7D" w:rsidRPr="00B63D7D" w:rsidRDefault="00B63D7D" w:rsidP="00B63D7D">
      <w:pPr>
        <w:pStyle w:val="BodyText"/>
        <w:spacing w:line="320" w:lineRule="exact"/>
        <w:ind w:left="1061"/>
        <w:rPr>
          <w:sz w:val="24"/>
          <w:szCs w:val="24"/>
        </w:rPr>
      </w:pPr>
      <w:r w:rsidRPr="00B63D7D">
        <w:rPr>
          <w:w w:val="88"/>
          <w:sz w:val="24"/>
          <w:szCs w:val="24"/>
        </w:rPr>
        <w:t>}</w:t>
      </w:r>
    </w:p>
    <w:p w14:paraId="798D2DF7" w14:textId="77777777" w:rsidR="00B63D7D" w:rsidRPr="00B63D7D" w:rsidRDefault="00B63D7D" w:rsidP="00B63D7D">
      <w:pPr>
        <w:pStyle w:val="BodyText"/>
        <w:spacing w:before="54" w:line="278" w:lineRule="auto"/>
        <w:ind w:left="1061" w:right="4441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printf("Enter name of target file\n"); gets(target_file);</w:t>
      </w:r>
    </w:p>
    <w:p w14:paraId="382945C8" w14:textId="77777777" w:rsidR="00B63D7D" w:rsidRPr="00B63D7D" w:rsidRDefault="00B63D7D" w:rsidP="00B63D7D">
      <w:pPr>
        <w:pStyle w:val="BodyText"/>
        <w:spacing w:before="2" w:line="280" w:lineRule="auto"/>
        <w:ind w:left="1061" w:right="5066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target = fopen(target_file, "w"); if( target == NULL )</w:t>
      </w:r>
    </w:p>
    <w:p w14:paraId="2266D69C" w14:textId="77777777" w:rsidR="00B63D7D" w:rsidRPr="00B63D7D" w:rsidRDefault="00B63D7D" w:rsidP="00B63D7D">
      <w:pPr>
        <w:pStyle w:val="BodyText"/>
        <w:spacing w:line="320" w:lineRule="exact"/>
        <w:ind w:left="1061"/>
        <w:rPr>
          <w:sz w:val="24"/>
          <w:szCs w:val="24"/>
        </w:rPr>
      </w:pPr>
      <w:r w:rsidRPr="00B63D7D">
        <w:rPr>
          <w:w w:val="88"/>
          <w:sz w:val="24"/>
          <w:szCs w:val="24"/>
        </w:rPr>
        <w:t>{</w:t>
      </w:r>
    </w:p>
    <w:p w14:paraId="5E43E70D" w14:textId="77777777" w:rsidR="00B63D7D" w:rsidRPr="00B63D7D" w:rsidRDefault="00B63D7D" w:rsidP="00B63D7D">
      <w:pPr>
        <w:pStyle w:val="BodyText"/>
        <w:spacing w:before="54"/>
        <w:ind w:left="1270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fclose(source);</w:t>
      </w:r>
    </w:p>
    <w:p w14:paraId="6E03C964" w14:textId="77777777" w:rsidR="00B63D7D" w:rsidRPr="00B63D7D" w:rsidRDefault="00B63D7D" w:rsidP="00B63D7D">
      <w:pPr>
        <w:pStyle w:val="BodyText"/>
        <w:spacing w:before="52" w:line="280" w:lineRule="auto"/>
        <w:ind w:left="1270" w:right="4446"/>
        <w:rPr>
          <w:sz w:val="24"/>
          <w:szCs w:val="24"/>
        </w:rPr>
      </w:pPr>
      <w:r w:rsidRPr="00B63D7D">
        <w:rPr>
          <w:w w:val="110"/>
          <w:sz w:val="24"/>
          <w:szCs w:val="24"/>
        </w:rPr>
        <w:t>printf("Press</w:t>
      </w:r>
      <w:r w:rsidRPr="00B63D7D">
        <w:rPr>
          <w:spacing w:val="-55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any</w:t>
      </w:r>
      <w:r w:rsidRPr="00B63D7D">
        <w:rPr>
          <w:spacing w:val="-54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key</w:t>
      </w:r>
      <w:r w:rsidRPr="00B63D7D">
        <w:rPr>
          <w:spacing w:val="-54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to</w:t>
      </w:r>
      <w:r w:rsidRPr="00B63D7D">
        <w:rPr>
          <w:spacing w:val="-54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exit...\n"); exit(EXIT_FAILURE);</w:t>
      </w:r>
    </w:p>
    <w:p w14:paraId="22520235" w14:textId="77777777" w:rsidR="00B63D7D" w:rsidRPr="00B63D7D" w:rsidRDefault="00B63D7D" w:rsidP="00B63D7D">
      <w:pPr>
        <w:pStyle w:val="BodyText"/>
        <w:spacing w:line="320" w:lineRule="exact"/>
        <w:ind w:left="1061"/>
        <w:rPr>
          <w:sz w:val="24"/>
          <w:szCs w:val="24"/>
        </w:rPr>
      </w:pPr>
      <w:r w:rsidRPr="00B63D7D">
        <w:rPr>
          <w:w w:val="88"/>
          <w:sz w:val="24"/>
          <w:szCs w:val="24"/>
        </w:rPr>
        <w:t>}</w:t>
      </w:r>
    </w:p>
    <w:p w14:paraId="3F2B6EEA" w14:textId="77777777" w:rsidR="00B63D7D" w:rsidRPr="00B63D7D" w:rsidRDefault="00B63D7D" w:rsidP="00B63D7D">
      <w:pPr>
        <w:pStyle w:val="BodyText"/>
        <w:spacing w:before="54" w:line="278" w:lineRule="auto"/>
        <w:ind w:left="1270" w:right="4543" w:hanging="209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while(</w:t>
      </w:r>
      <w:r w:rsidRPr="00B63D7D">
        <w:rPr>
          <w:spacing w:val="-16"/>
          <w:w w:val="105"/>
          <w:sz w:val="24"/>
          <w:szCs w:val="24"/>
        </w:rPr>
        <w:t xml:space="preserve"> </w:t>
      </w:r>
      <w:r w:rsidRPr="00B63D7D">
        <w:rPr>
          <w:w w:val="105"/>
          <w:sz w:val="24"/>
          <w:szCs w:val="24"/>
        </w:rPr>
        <w:t>(</w:t>
      </w:r>
      <w:r w:rsidRPr="00B63D7D">
        <w:rPr>
          <w:spacing w:val="-15"/>
          <w:w w:val="105"/>
          <w:sz w:val="24"/>
          <w:szCs w:val="24"/>
        </w:rPr>
        <w:t xml:space="preserve"> </w:t>
      </w:r>
      <w:r w:rsidRPr="00B63D7D">
        <w:rPr>
          <w:w w:val="105"/>
          <w:sz w:val="24"/>
          <w:szCs w:val="24"/>
        </w:rPr>
        <w:t>ch</w:t>
      </w:r>
      <w:r w:rsidRPr="00B63D7D">
        <w:rPr>
          <w:spacing w:val="-14"/>
          <w:w w:val="105"/>
          <w:sz w:val="24"/>
          <w:szCs w:val="24"/>
        </w:rPr>
        <w:t xml:space="preserve"> </w:t>
      </w:r>
      <w:r w:rsidRPr="00B63D7D">
        <w:rPr>
          <w:w w:val="105"/>
          <w:sz w:val="24"/>
          <w:szCs w:val="24"/>
        </w:rPr>
        <w:t>=</w:t>
      </w:r>
      <w:r w:rsidRPr="00B63D7D">
        <w:rPr>
          <w:spacing w:val="-13"/>
          <w:w w:val="105"/>
          <w:sz w:val="24"/>
          <w:szCs w:val="24"/>
        </w:rPr>
        <w:t xml:space="preserve"> </w:t>
      </w:r>
      <w:r w:rsidRPr="00B63D7D">
        <w:rPr>
          <w:w w:val="105"/>
          <w:sz w:val="24"/>
          <w:szCs w:val="24"/>
        </w:rPr>
        <w:t>fgetc(source)</w:t>
      </w:r>
      <w:r w:rsidRPr="00B63D7D">
        <w:rPr>
          <w:spacing w:val="-16"/>
          <w:w w:val="105"/>
          <w:sz w:val="24"/>
          <w:szCs w:val="24"/>
        </w:rPr>
        <w:t xml:space="preserve"> </w:t>
      </w:r>
      <w:r w:rsidRPr="00B63D7D">
        <w:rPr>
          <w:w w:val="105"/>
          <w:sz w:val="24"/>
          <w:szCs w:val="24"/>
        </w:rPr>
        <w:t>)</w:t>
      </w:r>
      <w:r w:rsidRPr="00B63D7D">
        <w:rPr>
          <w:spacing w:val="-15"/>
          <w:w w:val="105"/>
          <w:sz w:val="24"/>
          <w:szCs w:val="24"/>
        </w:rPr>
        <w:t xml:space="preserve"> </w:t>
      </w:r>
      <w:r w:rsidRPr="00B63D7D">
        <w:rPr>
          <w:w w:val="105"/>
          <w:sz w:val="24"/>
          <w:szCs w:val="24"/>
        </w:rPr>
        <w:t>!=</w:t>
      </w:r>
      <w:r w:rsidRPr="00B63D7D">
        <w:rPr>
          <w:spacing w:val="-14"/>
          <w:w w:val="105"/>
          <w:sz w:val="24"/>
          <w:szCs w:val="24"/>
        </w:rPr>
        <w:t xml:space="preserve"> </w:t>
      </w:r>
      <w:r w:rsidRPr="00B63D7D">
        <w:rPr>
          <w:w w:val="105"/>
          <w:sz w:val="24"/>
          <w:szCs w:val="24"/>
        </w:rPr>
        <w:t>EOF</w:t>
      </w:r>
      <w:r w:rsidRPr="00B63D7D">
        <w:rPr>
          <w:spacing w:val="-13"/>
          <w:w w:val="105"/>
          <w:sz w:val="24"/>
          <w:szCs w:val="24"/>
        </w:rPr>
        <w:t xml:space="preserve"> </w:t>
      </w:r>
      <w:r w:rsidRPr="00B63D7D">
        <w:rPr>
          <w:w w:val="105"/>
          <w:sz w:val="24"/>
          <w:szCs w:val="24"/>
        </w:rPr>
        <w:t>) fputc(ch,</w:t>
      </w:r>
      <w:r w:rsidRPr="00B63D7D">
        <w:rPr>
          <w:spacing w:val="-23"/>
          <w:w w:val="105"/>
          <w:sz w:val="24"/>
          <w:szCs w:val="24"/>
        </w:rPr>
        <w:t xml:space="preserve"> </w:t>
      </w:r>
      <w:r w:rsidRPr="00B63D7D">
        <w:rPr>
          <w:w w:val="105"/>
          <w:sz w:val="24"/>
          <w:szCs w:val="24"/>
        </w:rPr>
        <w:t>target);</w:t>
      </w:r>
    </w:p>
    <w:p w14:paraId="004AE1AD" w14:textId="77777777" w:rsidR="00B63D7D" w:rsidRPr="00B63D7D" w:rsidRDefault="00B63D7D" w:rsidP="00B63D7D">
      <w:pPr>
        <w:pStyle w:val="BodyText"/>
        <w:spacing w:before="2" w:line="278" w:lineRule="auto"/>
        <w:ind w:left="1061" w:right="4270"/>
        <w:rPr>
          <w:sz w:val="24"/>
          <w:szCs w:val="24"/>
        </w:rPr>
      </w:pPr>
      <w:r w:rsidRPr="00B63D7D">
        <w:rPr>
          <w:w w:val="110"/>
          <w:sz w:val="24"/>
          <w:szCs w:val="24"/>
        </w:rPr>
        <w:t>printf("File copied successfully.\n"); fclose(source);</w:t>
      </w:r>
    </w:p>
    <w:p w14:paraId="53C05515" w14:textId="77777777" w:rsidR="00B63D7D" w:rsidRPr="00B63D7D" w:rsidRDefault="00B63D7D" w:rsidP="00B63D7D">
      <w:pPr>
        <w:pStyle w:val="BodyText"/>
        <w:spacing w:before="1"/>
        <w:ind w:left="1061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fclose(target);</w:t>
      </w:r>
    </w:p>
    <w:p w14:paraId="148CD90E" w14:textId="77777777" w:rsidR="00B63D7D" w:rsidRPr="00B63D7D" w:rsidRDefault="00B63D7D" w:rsidP="00B63D7D">
      <w:pPr>
        <w:rPr>
          <w:sz w:val="24"/>
          <w:szCs w:val="24"/>
        </w:rPr>
        <w:sectPr w:rsidR="00B63D7D" w:rsidRPr="00B63D7D">
          <w:pgSz w:w="12240" w:h="15840"/>
          <w:pgMar w:top="980" w:right="680" w:bottom="1040" w:left="1020" w:header="0" w:footer="76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A6FA874" w14:textId="5F21AC7C" w:rsidR="00B63D7D" w:rsidRPr="00B63D7D" w:rsidRDefault="00B63D7D" w:rsidP="00B63D7D">
      <w:pPr>
        <w:pStyle w:val="BodyText"/>
        <w:spacing w:line="88" w:lineRule="exact"/>
        <w:ind w:left="117"/>
        <w:rPr>
          <w:b w:val="0"/>
          <w:sz w:val="24"/>
          <w:szCs w:val="24"/>
        </w:rPr>
      </w:pPr>
      <w:r w:rsidRPr="00B63D7D">
        <w:rPr>
          <w:b w:val="0"/>
          <w:noProof/>
          <w:position w:val="-1"/>
          <w:sz w:val="24"/>
          <w:szCs w:val="24"/>
        </w:rPr>
        <w:lastRenderedPageBreak/>
        <mc:AlternateContent>
          <mc:Choice Requires="wpg">
            <w:drawing>
              <wp:inline distT="0" distB="0" distL="0" distR="0" wp14:anchorId="1B6038C8" wp14:editId="4EE916EF">
                <wp:extent cx="6355080" cy="56515"/>
                <wp:effectExtent l="0" t="0" r="0" b="3810"/>
                <wp:docPr id="85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5080" cy="56515"/>
                          <a:chOff x="0" y="0"/>
                          <a:chExt cx="10008" cy="89"/>
                        </a:xfrm>
                      </wpg:grpSpPr>
                      <wps:wsp>
                        <wps:cNvPr id="8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08" cy="89"/>
                          </a:xfrm>
                          <a:prstGeom prst="rect">
                            <a:avLst/>
                          </a:prstGeom>
                          <a:solidFill>
                            <a:srgbClr val="A18E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CDF12F" id="Group 85" o:spid="_x0000_s1026" style="width:500.4pt;height:4.45pt;mso-position-horizontal-relative:char;mso-position-vertical-relative:line" coordsize="1000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G6hXAIAAC0FAAAOAAAAZHJzL2Uyb0RvYy54bWykVNtu2zAMfR+wfxD0vtrOmjQ14hRBesGA&#10;bivW7QMUWb5gtqhRSpzs60dJTpu12Ev3IogiRZ1zSGpxte87tlNoW9AFz85SzpSWULa6LviP77cf&#10;5pxZJ3QpOtCq4Adl+dXy/bvFYHI1gQa6UiGjJNrmgyl445zJk8TKRvXCnoFRmpwVYC8cmVgnJYqB&#10;svddMknTWTIAlgZBKmvp9Do6+TLkryol3deqssqxruCEzYUVw7rxa7JciLxGYZpWjjDEG1D0otX0&#10;6FOqa+EE22L7KlXfSgQLlTuT0CdQVa1UgQOxydIXbO4QtiZwqfOhNk8ykbQvdHpzWvll94CsLQs+&#10;n3KmRU81Cs8yskmcwdQ5xdyheTQPGBnS9h7kT0vu5KXf23UMZpvhM5SUT2wdBHH2FfY+BdFm+1CD&#10;w1MN1N4xSYezj9NpOqdSSfJNZ9MswBC5bKiQr27J5ma8l6VpSr3mb80vPfJE5PG9gHHE5AlRo9ln&#10;Le3/afnYCKNCiazX6ajl7KjlN+pAoetOsclF1DPEHcW0UUmmYd1QmFohwtAoURKsLLDweClxvOAN&#10;S3V4m7T/lkjkBq27U9Azvyk4EuxQMrG7ty6qeQzxFbTQteVt23XBwHqz7pDtBA3ZKpvfzFZjAf4K&#10;67QP1uCvxYz+hKoTOcXSbKA8ED+EOKn0s9CmAfzN2UBTWnD7aytQcdZ90qTRZXZ+7sc6GOfTiwkZ&#10;eOrZnHqElpSq4I6zuF27+BVsDbZ1Qy9lgbSGFbVs1QbiHl9ENYKl7hkbn2Yy9Nn4f/ihP7VD1PMv&#10;t/wDAAD//wMAUEsDBBQABgAIAAAAIQCwR4IU2wAAAAQBAAAPAAAAZHJzL2Rvd25yZXYueG1sTI9B&#10;a8JAEIXvhf6HZQq91d1YWmyajYjYnqRQFUpvY3ZMgtnZkF2T+O+79qKXB8Mb3vteNh9tI3rqfO1Y&#10;QzJRIIgLZ2ouNey2H08zED4gG2wck4YzeZjn93cZpsYN/E39JpQihrBPUUMVQptK6YuKLPqJa4mj&#10;d3CdxRDPrpSmwyGG20ZOlXqVFmuODRW2tKyoOG5OVsPngMPiOVn16+Nhef7dvnz9rBPS+vFhXLyD&#10;CDSG6zNc8CM65JFp705svGg0xCHhXy+eUiru2GuYvYHMM3kLn/8BAAD//wMAUEsBAi0AFAAGAAgA&#10;AAAhALaDOJL+AAAA4QEAABMAAAAAAAAAAAAAAAAAAAAAAFtDb250ZW50X1R5cGVzXS54bWxQSwEC&#10;LQAUAAYACAAAACEAOP0h/9YAAACUAQAACwAAAAAAAAAAAAAAAAAvAQAAX3JlbHMvLnJlbHNQSwEC&#10;LQAUAAYACAAAACEAFHBuoVwCAAAtBQAADgAAAAAAAAAAAAAAAAAuAgAAZHJzL2Uyb0RvYy54bWxQ&#10;SwECLQAUAAYACAAAACEAsEeCFNsAAAAEAQAADwAAAAAAAAAAAAAAAAC2BAAAZHJzL2Rvd25yZXYu&#10;eG1sUEsFBgAAAAAEAAQA8wAAAL4FAAAAAA==&#10;">
                <v:rect id="Rectangle 27" o:spid="_x0000_s1027" style="position:absolute;width:10008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RhfwgAAANsAAAAPAAAAZHJzL2Rvd25yZXYueG1sRI9Ba8JA&#10;FITvBf/D8oTe6saCQaKriCjorY3x/sw+k2j2bbq7avz33ULB4zAz3zDzZW9acSfnG8sKxqMEBHFp&#10;dcOVguKw/ZiC8AFZY2uZFDzJw3IxeJtjpu2Dv+meh0pECPsMFdQhdJmUvqzJoB/Zjjh6Z+sMhihd&#10;JbXDR4SbVn4mSSoNNhwXauxoXVN5zW9GwW29d5PJ6ad/pkX+tb3oQh55o9T7sF/NQATqwyv8395p&#10;BdMU/r7EHyAXvwAAAP//AwBQSwECLQAUAAYACAAAACEA2+H2y+4AAACFAQAAEwAAAAAAAAAAAAAA&#10;AAAAAAAAW0NvbnRlbnRfVHlwZXNdLnhtbFBLAQItABQABgAIAAAAIQBa9CxbvwAAABUBAAALAAAA&#10;AAAAAAAAAAAAAB8BAABfcmVscy8ucmVsc1BLAQItABQABgAIAAAAIQDPqRhfwgAAANsAAAAPAAAA&#10;AAAAAAAAAAAAAAcCAABkcnMvZG93bnJldi54bWxQSwUGAAAAAAMAAwC3AAAA9gIAAAAA&#10;" fillcolor="#a18e6a" stroked="f"/>
                <w10:anchorlock/>
              </v:group>
            </w:pict>
          </mc:Fallback>
        </mc:AlternateContent>
      </w:r>
    </w:p>
    <w:p w14:paraId="289E5717" w14:textId="77777777" w:rsidR="00B63D7D" w:rsidRPr="00B63D7D" w:rsidRDefault="00B63D7D" w:rsidP="00B63D7D">
      <w:pPr>
        <w:pStyle w:val="BodyText"/>
        <w:spacing w:before="10"/>
        <w:rPr>
          <w:sz w:val="24"/>
          <w:szCs w:val="24"/>
        </w:rPr>
      </w:pPr>
    </w:p>
    <w:p w14:paraId="5D7FC507" w14:textId="77777777" w:rsidR="00B63D7D" w:rsidRPr="00B63D7D" w:rsidRDefault="00B63D7D" w:rsidP="00B63D7D">
      <w:pPr>
        <w:pStyle w:val="BodyText"/>
        <w:spacing w:before="103"/>
        <w:ind w:left="1061"/>
        <w:rPr>
          <w:sz w:val="24"/>
          <w:szCs w:val="24"/>
        </w:rPr>
      </w:pPr>
      <w:r w:rsidRPr="00B63D7D">
        <w:rPr>
          <w:sz w:val="24"/>
          <w:szCs w:val="24"/>
        </w:rPr>
        <w:t>return 0;</w:t>
      </w:r>
    </w:p>
    <w:p w14:paraId="09B675D0" w14:textId="77777777" w:rsidR="00B63D7D" w:rsidRPr="00B63D7D" w:rsidRDefault="00B63D7D" w:rsidP="00B63D7D">
      <w:pPr>
        <w:pStyle w:val="BodyText"/>
        <w:spacing w:before="52"/>
        <w:ind w:left="852"/>
        <w:rPr>
          <w:sz w:val="24"/>
          <w:szCs w:val="24"/>
        </w:rPr>
      </w:pPr>
      <w:r w:rsidRPr="00B63D7D">
        <w:rPr>
          <w:w w:val="88"/>
          <w:sz w:val="24"/>
          <w:szCs w:val="24"/>
        </w:rPr>
        <w:t>}</w:t>
      </w:r>
    </w:p>
    <w:p w14:paraId="37D25EFD" w14:textId="77777777" w:rsidR="00B63D7D" w:rsidRPr="00B63D7D" w:rsidRDefault="00B63D7D" w:rsidP="00B63D7D">
      <w:pPr>
        <w:pStyle w:val="Heading2"/>
        <w:spacing w:before="56"/>
        <w:rPr>
          <w:sz w:val="24"/>
          <w:szCs w:val="24"/>
        </w:rPr>
      </w:pPr>
      <w:r w:rsidRPr="00B63D7D">
        <w:rPr>
          <w:sz w:val="24"/>
          <w:szCs w:val="24"/>
        </w:rPr>
        <w:t>OUTPUT:</w:t>
      </w:r>
    </w:p>
    <w:p w14:paraId="1C92F31E" w14:textId="77777777" w:rsidR="00B63D7D" w:rsidRPr="00B63D7D" w:rsidRDefault="00B63D7D" w:rsidP="00B63D7D">
      <w:pPr>
        <w:pStyle w:val="BodyText"/>
        <w:spacing w:before="4"/>
        <w:rPr>
          <w:b w:val="0"/>
          <w:sz w:val="24"/>
          <w:szCs w:val="24"/>
        </w:rPr>
      </w:pPr>
      <w:r w:rsidRPr="00B63D7D">
        <w:rPr>
          <w:noProof/>
          <w:sz w:val="24"/>
          <w:szCs w:val="24"/>
        </w:rPr>
        <w:drawing>
          <wp:anchor distT="0" distB="0" distL="0" distR="0" simplePos="0" relativeHeight="251697152" behindDoc="0" locked="0" layoutInCell="1" allowOverlap="1" wp14:anchorId="3B1930D7" wp14:editId="50737D60">
            <wp:simplePos x="0" y="0"/>
            <wp:positionH relativeFrom="page">
              <wp:posOffset>731519</wp:posOffset>
            </wp:positionH>
            <wp:positionV relativeFrom="paragraph">
              <wp:posOffset>153223</wp:posOffset>
            </wp:positionV>
            <wp:extent cx="6303953" cy="1851088"/>
            <wp:effectExtent l="0" t="0" r="0" b="0"/>
            <wp:wrapTopAndBottom/>
            <wp:docPr id="165" name="image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83.png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3953" cy="1851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858C41" w14:textId="77777777" w:rsidR="00B63D7D" w:rsidRPr="00B63D7D" w:rsidRDefault="00B63D7D" w:rsidP="00B63D7D">
      <w:pPr>
        <w:rPr>
          <w:sz w:val="24"/>
          <w:szCs w:val="24"/>
        </w:rPr>
        <w:sectPr w:rsidR="00B63D7D" w:rsidRPr="00B63D7D">
          <w:pgSz w:w="12240" w:h="15840"/>
          <w:pgMar w:top="980" w:right="680" w:bottom="1040" w:left="1020" w:header="0" w:footer="76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A6288F5" w14:textId="75D6E5F9" w:rsidR="00B63D7D" w:rsidRPr="00B63D7D" w:rsidRDefault="00B63D7D" w:rsidP="00B63D7D">
      <w:pPr>
        <w:pStyle w:val="BodyText"/>
        <w:spacing w:line="88" w:lineRule="exact"/>
        <w:ind w:left="117"/>
        <w:rPr>
          <w:b w:val="0"/>
          <w:sz w:val="24"/>
          <w:szCs w:val="24"/>
        </w:rPr>
      </w:pPr>
      <w:r w:rsidRPr="00B63D7D">
        <w:rPr>
          <w:b w:val="0"/>
          <w:noProof/>
          <w:position w:val="-1"/>
          <w:sz w:val="24"/>
          <w:szCs w:val="24"/>
        </w:rPr>
        <w:lastRenderedPageBreak/>
        <mc:AlternateContent>
          <mc:Choice Requires="wpg">
            <w:drawing>
              <wp:inline distT="0" distB="0" distL="0" distR="0" wp14:anchorId="556F198F" wp14:editId="37ACA8DD">
                <wp:extent cx="6355080" cy="56515"/>
                <wp:effectExtent l="0" t="0" r="0" b="3810"/>
                <wp:docPr id="83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5080" cy="56515"/>
                          <a:chOff x="0" y="0"/>
                          <a:chExt cx="10008" cy="89"/>
                        </a:xfrm>
                      </wpg:grpSpPr>
                      <wps:wsp>
                        <wps:cNvPr id="8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08" cy="89"/>
                          </a:xfrm>
                          <a:prstGeom prst="rect">
                            <a:avLst/>
                          </a:prstGeom>
                          <a:solidFill>
                            <a:srgbClr val="A18E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E11255" id="Group 83" o:spid="_x0000_s1026" style="width:500.4pt;height:4.45pt;mso-position-horizontal-relative:char;mso-position-vertical-relative:line" coordsize="1000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1PEWQIAAC0FAAAOAAAAZHJzL2Uyb0RvYy54bWykVNtu2zAMfR+wfxD0vthOkyw16hRBesGA&#10;bivW7QMUWb5gtqhRSpzu60tJTq/YS/ciiCJF8ZxD6uz80Hdsr9C2oAueTVLOlJZQtrou+K+fV5+W&#10;nFkndCk60Krg98ry89XHD2eDydUUGuhKhYySaJsPpuCNcyZPEisb1Qs7AaM0OSvAXjgysU5KFANl&#10;77tkmqaLZAAsDYJU1tLpRXTyVchfVUq671VllWNdwak2F1YM69avyepM5DUK07RyLEO8o4petJoe&#10;fUx1IZxgO2zfpOpbiWChchMJfQJV1UoVMBCaLH2F5hphZwKWOh9q80gTUfuKp3enld/2t8jasuDL&#10;E8606Emj8Cwjm8gZTJ1TzDWaO3OLESFtb0D+tuROXvu9Xcdgth2+Qkn5xM5BIOdQYe9TEGx2CBrc&#10;P2qgDo5JOlyczOfpkqSS5Jsv5tk8aiQbEvLNLdlcjveyNE2p1/yt5am/kog8vhdqHGvygKjR7BOX&#10;9v+4vGuEUUEi63k6cjk7cvmDOlDoulNsGoD45ynuSKaNTDINm4bC1BoRhkaJksrKAooXF7xhSYf3&#10;UftvikRu0LprBT3zm4IjlR0kE/sb6yKbxxCvoIWuLa/argsG1ttNh2wvaMjW2fJysR4FeBHWaR+s&#10;wV+LGf0JqRMxRWm2UN4TPoQ4qfSz0KYB/MvZQFNacPtnJ1Bx1n3RxNFpNpv5sQ7GbP55SgY+92yf&#10;e4SWlKrgjrO43bj4FewMtnVDL2UBtIY1tWzVBuC+vljVWCx1z9j4NJOhz8b/ww/9cztEPf1yqwcA&#10;AAD//wMAUEsDBBQABgAIAAAAIQCwR4IU2wAAAAQBAAAPAAAAZHJzL2Rvd25yZXYueG1sTI9Ba8JA&#10;EIXvhf6HZQq91d1YWmyajYjYnqRQFUpvY3ZMgtnZkF2T+O+79qKXB8Mb3vteNh9tI3rqfO1YQzJR&#10;IIgLZ2ouNey2H08zED4gG2wck4YzeZjn93cZpsYN/E39JpQihrBPUUMVQptK6YuKLPqJa4mjd3Cd&#10;xRDPrpSmwyGG20ZOlXqVFmuODRW2tKyoOG5OVsPngMPiOVn16+Nhef7dvnz9rBPS+vFhXLyDCDSG&#10;6zNc8CM65JFp705svGg0xCHhXy+eUiru2GuYvYHMM3kLn/8BAAD//wMAUEsBAi0AFAAGAAgAAAAh&#10;ALaDOJL+AAAA4QEAABMAAAAAAAAAAAAAAAAAAAAAAFtDb250ZW50X1R5cGVzXS54bWxQSwECLQAU&#10;AAYACAAAACEAOP0h/9YAAACUAQAACwAAAAAAAAAAAAAAAAAvAQAAX3JlbHMvLnJlbHNQSwECLQAU&#10;AAYACAAAACEAkutTxFkCAAAtBQAADgAAAAAAAAAAAAAAAAAuAgAAZHJzL2Uyb0RvYy54bWxQSwEC&#10;LQAUAAYACAAAACEAsEeCFNsAAAAEAQAADwAAAAAAAAAAAAAAAACzBAAAZHJzL2Rvd25yZXYueG1s&#10;UEsFBgAAAAAEAAQA8wAAALsFAAAAAA==&#10;">
                <v:rect id="Rectangle 25" o:spid="_x0000_s1027" style="position:absolute;width:10008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yOzwwAAANsAAAAPAAAAZHJzL2Rvd25yZXYueG1sRI9Ba8JA&#10;FITvBf/D8oTe6sZSRaJrEKnQ3to03p/ZZxLNvk131xj/fVcQehxm5htmlQ2mFT0531hWMJ0kIIhL&#10;qxuuFBQ/u5cFCB+QNbaWScGNPGTr0dMKU22v/E19HioRIexTVFCH0KVS+rImg35iO+LoHa0zGKJ0&#10;ldQOrxFuWvmaJHNpsOG4UGNH25rKc34xCi7bTzebHX6H27zIv3YnXcg9vyv1PB42SxCBhvAffrQ/&#10;tILFG9y/xB8g138AAAD//wMAUEsBAi0AFAAGAAgAAAAhANvh9svuAAAAhQEAABMAAAAAAAAAAAAA&#10;AAAAAAAAAFtDb250ZW50X1R5cGVzXS54bWxQSwECLQAUAAYACAAAACEAWvQsW78AAAAVAQAACwAA&#10;AAAAAAAAAAAAAAAfAQAAX3JlbHMvLnJlbHNQSwECLQAUAAYACAAAACEAUDcjs8MAAADbAAAADwAA&#10;AAAAAAAAAAAAAAAHAgAAZHJzL2Rvd25yZXYueG1sUEsFBgAAAAADAAMAtwAAAPcCAAAAAA==&#10;" fillcolor="#a18e6a" stroked="f"/>
                <w10:anchorlock/>
              </v:group>
            </w:pict>
          </mc:Fallback>
        </mc:AlternateContent>
      </w:r>
    </w:p>
    <w:p w14:paraId="712CF5B1" w14:textId="77777777" w:rsidR="00B63D7D" w:rsidRPr="00B63D7D" w:rsidRDefault="00B63D7D" w:rsidP="00B63D7D">
      <w:pPr>
        <w:pStyle w:val="BodyText"/>
        <w:spacing w:before="1"/>
        <w:rPr>
          <w:b w:val="0"/>
          <w:sz w:val="24"/>
          <w:szCs w:val="24"/>
        </w:rPr>
      </w:pPr>
    </w:p>
    <w:p w14:paraId="64DA8D92" w14:textId="2CB18C40" w:rsidR="00B63D7D" w:rsidRPr="0000538C" w:rsidRDefault="0000538C" w:rsidP="0000538C">
      <w:pPr>
        <w:pStyle w:val="Heading2"/>
      </w:pPr>
      <w:r>
        <w:rPr>
          <w:w w:val="105"/>
        </w:rPr>
        <w:t>73-</w:t>
      </w:r>
      <w:r w:rsidR="00B63D7D" w:rsidRPr="0000538C">
        <w:rPr>
          <w:w w:val="105"/>
        </w:rPr>
        <w:t>Write</w:t>
      </w:r>
      <w:r w:rsidR="00B63D7D" w:rsidRPr="0000538C">
        <w:rPr>
          <w:spacing w:val="-16"/>
          <w:w w:val="105"/>
        </w:rPr>
        <w:t xml:space="preserve"> </w:t>
      </w:r>
      <w:r w:rsidR="00B63D7D" w:rsidRPr="0000538C">
        <w:rPr>
          <w:w w:val="105"/>
        </w:rPr>
        <w:t>a</w:t>
      </w:r>
      <w:r w:rsidR="00B63D7D" w:rsidRPr="0000538C">
        <w:rPr>
          <w:spacing w:val="-17"/>
          <w:w w:val="105"/>
        </w:rPr>
        <w:t xml:space="preserve"> </w:t>
      </w:r>
      <w:r w:rsidR="00B63D7D" w:rsidRPr="0000538C">
        <w:rPr>
          <w:w w:val="105"/>
        </w:rPr>
        <w:t>program</w:t>
      </w:r>
      <w:r w:rsidR="00B63D7D" w:rsidRPr="0000538C">
        <w:rPr>
          <w:spacing w:val="-16"/>
          <w:w w:val="105"/>
        </w:rPr>
        <w:t xml:space="preserve"> </w:t>
      </w:r>
      <w:r w:rsidR="00B63D7D" w:rsidRPr="0000538C">
        <w:rPr>
          <w:w w:val="105"/>
        </w:rPr>
        <w:t>which</w:t>
      </w:r>
      <w:r w:rsidR="00B63D7D" w:rsidRPr="0000538C">
        <w:rPr>
          <w:spacing w:val="-16"/>
          <w:w w:val="105"/>
        </w:rPr>
        <w:t xml:space="preserve"> </w:t>
      </w:r>
      <w:r w:rsidR="00B63D7D" w:rsidRPr="0000538C">
        <w:rPr>
          <w:w w:val="105"/>
        </w:rPr>
        <w:t>will</w:t>
      </w:r>
      <w:r w:rsidR="00B63D7D" w:rsidRPr="0000538C">
        <w:rPr>
          <w:spacing w:val="-17"/>
          <w:w w:val="105"/>
        </w:rPr>
        <w:t xml:space="preserve"> </w:t>
      </w:r>
      <w:r w:rsidR="00B63D7D" w:rsidRPr="0000538C">
        <w:rPr>
          <w:w w:val="105"/>
        </w:rPr>
        <w:t>store</w:t>
      </w:r>
      <w:r w:rsidR="00B63D7D" w:rsidRPr="0000538C">
        <w:rPr>
          <w:spacing w:val="-18"/>
          <w:w w:val="105"/>
        </w:rPr>
        <w:t xml:space="preserve"> </w:t>
      </w:r>
      <w:r w:rsidR="00B63D7D" w:rsidRPr="0000538C">
        <w:rPr>
          <w:w w:val="105"/>
        </w:rPr>
        <w:t>ten</w:t>
      </w:r>
      <w:r w:rsidR="00B63D7D" w:rsidRPr="0000538C">
        <w:rPr>
          <w:spacing w:val="-17"/>
          <w:w w:val="105"/>
        </w:rPr>
        <w:t xml:space="preserve"> </w:t>
      </w:r>
      <w:r w:rsidR="00B63D7D" w:rsidRPr="0000538C">
        <w:rPr>
          <w:w w:val="105"/>
        </w:rPr>
        <w:t>integers</w:t>
      </w:r>
      <w:r w:rsidR="00B63D7D" w:rsidRPr="0000538C">
        <w:rPr>
          <w:spacing w:val="-15"/>
          <w:w w:val="105"/>
        </w:rPr>
        <w:t xml:space="preserve"> </w:t>
      </w:r>
      <w:r w:rsidR="00B63D7D" w:rsidRPr="0000538C">
        <w:rPr>
          <w:w w:val="105"/>
        </w:rPr>
        <w:t>to one file and squares of these numbers to another file.</w:t>
      </w:r>
    </w:p>
    <w:p w14:paraId="7E37639E" w14:textId="77777777" w:rsidR="0000538C" w:rsidRDefault="0000538C" w:rsidP="0000538C">
      <w:pPr>
        <w:spacing w:before="86"/>
        <w:rPr>
          <w:b/>
          <w:w w:val="95"/>
          <w:sz w:val="24"/>
          <w:szCs w:val="24"/>
          <w:shd w:val="clear" w:color="auto" w:fill="F9F8F8"/>
        </w:rPr>
      </w:pPr>
    </w:p>
    <w:p w14:paraId="5DF9AF4D" w14:textId="3E4528B4" w:rsidR="00B63D7D" w:rsidRPr="00B63D7D" w:rsidRDefault="00B63D7D" w:rsidP="0000538C">
      <w:pPr>
        <w:spacing w:before="86"/>
        <w:rPr>
          <w:b/>
          <w:sz w:val="24"/>
          <w:szCs w:val="24"/>
        </w:rPr>
      </w:pPr>
      <w:r w:rsidRPr="00B63D7D">
        <w:rPr>
          <w:b/>
          <w:w w:val="95"/>
          <w:sz w:val="24"/>
          <w:szCs w:val="24"/>
          <w:shd w:val="clear" w:color="auto" w:fill="F9F8F8"/>
        </w:rPr>
        <w:t>Theory: Copying the content of source file to target file by squaring the numbers.</w:t>
      </w:r>
    </w:p>
    <w:p w14:paraId="4EC7098B" w14:textId="77777777" w:rsidR="00B63D7D" w:rsidRPr="00B63D7D" w:rsidRDefault="00B63D7D" w:rsidP="00B63D7D">
      <w:pPr>
        <w:pStyle w:val="Heading2"/>
        <w:spacing w:before="47"/>
        <w:rPr>
          <w:sz w:val="24"/>
          <w:szCs w:val="24"/>
        </w:rPr>
      </w:pPr>
      <w:r w:rsidRPr="00B63D7D">
        <w:rPr>
          <w:w w:val="115"/>
          <w:sz w:val="24"/>
          <w:szCs w:val="24"/>
        </w:rPr>
        <w:t>CODE:</w:t>
      </w:r>
    </w:p>
    <w:p w14:paraId="44C5FAE7" w14:textId="77777777" w:rsidR="00B63D7D" w:rsidRPr="00B63D7D" w:rsidRDefault="00B63D7D" w:rsidP="00B63D7D">
      <w:pPr>
        <w:pStyle w:val="BodyText"/>
        <w:spacing w:before="243" w:line="278" w:lineRule="auto"/>
        <w:ind w:left="852" w:right="6882"/>
        <w:rPr>
          <w:sz w:val="24"/>
          <w:szCs w:val="24"/>
        </w:rPr>
      </w:pPr>
      <w:r w:rsidRPr="00B63D7D">
        <w:rPr>
          <w:w w:val="110"/>
          <w:sz w:val="24"/>
          <w:szCs w:val="24"/>
        </w:rPr>
        <w:t>#include &lt;stdio.h&gt; #include &lt;stdlib.h&gt; int main()</w:t>
      </w:r>
    </w:p>
    <w:p w14:paraId="7A374ED9" w14:textId="77777777" w:rsidR="00B63D7D" w:rsidRPr="00B63D7D" w:rsidRDefault="00B63D7D" w:rsidP="00B63D7D">
      <w:pPr>
        <w:pStyle w:val="BodyText"/>
        <w:spacing w:before="5"/>
        <w:ind w:left="852"/>
        <w:rPr>
          <w:sz w:val="24"/>
          <w:szCs w:val="24"/>
        </w:rPr>
      </w:pPr>
      <w:r w:rsidRPr="00B63D7D">
        <w:rPr>
          <w:w w:val="88"/>
          <w:sz w:val="24"/>
          <w:szCs w:val="24"/>
        </w:rPr>
        <w:t>{</w:t>
      </w:r>
    </w:p>
    <w:p w14:paraId="36D8E05B" w14:textId="77777777" w:rsidR="00B63D7D" w:rsidRPr="00B63D7D" w:rsidRDefault="00B63D7D" w:rsidP="00B63D7D">
      <w:pPr>
        <w:pStyle w:val="BodyText"/>
        <w:spacing w:before="51" w:line="280" w:lineRule="auto"/>
        <w:ind w:left="1061" w:right="3964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int</w:t>
      </w:r>
      <w:r w:rsidRPr="00B63D7D">
        <w:rPr>
          <w:spacing w:val="-59"/>
          <w:w w:val="105"/>
          <w:sz w:val="24"/>
          <w:szCs w:val="24"/>
        </w:rPr>
        <w:t xml:space="preserve"> </w:t>
      </w:r>
      <w:r w:rsidRPr="00B63D7D">
        <w:rPr>
          <w:w w:val="105"/>
          <w:sz w:val="24"/>
          <w:szCs w:val="24"/>
        </w:rPr>
        <w:t>i,</w:t>
      </w:r>
      <w:r w:rsidRPr="00B63D7D">
        <w:rPr>
          <w:spacing w:val="-59"/>
          <w:w w:val="105"/>
          <w:sz w:val="24"/>
          <w:szCs w:val="24"/>
        </w:rPr>
        <w:t xml:space="preserve"> </w:t>
      </w:r>
      <w:r w:rsidRPr="00B63D7D">
        <w:rPr>
          <w:w w:val="105"/>
          <w:sz w:val="24"/>
          <w:szCs w:val="24"/>
        </w:rPr>
        <w:t>ch,</w:t>
      </w:r>
      <w:r w:rsidRPr="00B63D7D">
        <w:rPr>
          <w:spacing w:val="-59"/>
          <w:w w:val="105"/>
          <w:sz w:val="24"/>
          <w:szCs w:val="24"/>
        </w:rPr>
        <w:t xml:space="preserve"> </w:t>
      </w:r>
      <w:r w:rsidRPr="00B63D7D">
        <w:rPr>
          <w:w w:val="105"/>
          <w:sz w:val="24"/>
          <w:szCs w:val="24"/>
        </w:rPr>
        <w:t>source_file[10],</w:t>
      </w:r>
      <w:r w:rsidRPr="00B63D7D">
        <w:rPr>
          <w:spacing w:val="-59"/>
          <w:w w:val="105"/>
          <w:sz w:val="24"/>
          <w:szCs w:val="24"/>
        </w:rPr>
        <w:t xml:space="preserve"> </w:t>
      </w:r>
      <w:r w:rsidRPr="00B63D7D">
        <w:rPr>
          <w:w w:val="105"/>
          <w:sz w:val="24"/>
          <w:szCs w:val="24"/>
        </w:rPr>
        <w:t>target_file[10]; FILE *source, *target;</w:t>
      </w:r>
    </w:p>
    <w:p w14:paraId="3923D0E9" w14:textId="77777777" w:rsidR="00B63D7D" w:rsidRPr="00B63D7D" w:rsidRDefault="00B63D7D" w:rsidP="00B63D7D">
      <w:pPr>
        <w:pStyle w:val="BodyText"/>
        <w:spacing w:line="278" w:lineRule="auto"/>
        <w:ind w:left="1061" w:right="4322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printf("Enter any 10 numbers\n"); for(i = 0;</w:t>
      </w:r>
      <w:r w:rsidRPr="00B63D7D">
        <w:rPr>
          <w:spacing w:val="-61"/>
          <w:w w:val="105"/>
          <w:sz w:val="24"/>
          <w:szCs w:val="24"/>
        </w:rPr>
        <w:t xml:space="preserve"> </w:t>
      </w:r>
      <w:r w:rsidRPr="00B63D7D">
        <w:rPr>
          <w:w w:val="105"/>
          <w:sz w:val="24"/>
          <w:szCs w:val="24"/>
        </w:rPr>
        <w:t>i&lt;10;i++)</w:t>
      </w:r>
    </w:p>
    <w:p w14:paraId="2E1249EC" w14:textId="77777777" w:rsidR="00B63D7D" w:rsidRPr="00B63D7D" w:rsidRDefault="00B63D7D" w:rsidP="00B63D7D">
      <w:pPr>
        <w:pStyle w:val="BodyText"/>
        <w:tabs>
          <w:tab w:val="left" w:pos="1728"/>
          <w:tab w:val="left" w:pos="4710"/>
        </w:tabs>
        <w:spacing w:line="278" w:lineRule="auto"/>
        <w:ind w:left="1690" w:right="4446" w:hanging="281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{</w:t>
      </w:r>
      <w:r w:rsidRPr="00B63D7D">
        <w:rPr>
          <w:w w:val="105"/>
          <w:sz w:val="24"/>
          <w:szCs w:val="24"/>
        </w:rPr>
        <w:tab/>
      </w:r>
      <w:r w:rsidRPr="00B63D7D">
        <w:rPr>
          <w:w w:val="105"/>
          <w:sz w:val="24"/>
          <w:szCs w:val="24"/>
        </w:rPr>
        <w:tab/>
        <w:t>printf("Enter</w:t>
      </w:r>
      <w:r w:rsidRPr="00B63D7D">
        <w:rPr>
          <w:spacing w:val="-8"/>
          <w:w w:val="105"/>
          <w:sz w:val="24"/>
          <w:szCs w:val="24"/>
        </w:rPr>
        <w:t xml:space="preserve"> </w:t>
      </w:r>
      <w:r w:rsidRPr="00B63D7D">
        <w:rPr>
          <w:w w:val="105"/>
          <w:sz w:val="24"/>
          <w:szCs w:val="24"/>
        </w:rPr>
        <w:t>no.</w:t>
      </w:r>
      <w:r w:rsidRPr="00B63D7D">
        <w:rPr>
          <w:spacing w:val="-7"/>
          <w:w w:val="105"/>
          <w:sz w:val="24"/>
          <w:szCs w:val="24"/>
        </w:rPr>
        <w:t xml:space="preserve"> </w:t>
      </w:r>
      <w:r w:rsidRPr="00B63D7D">
        <w:rPr>
          <w:w w:val="105"/>
          <w:sz w:val="24"/>
          <w:szCs w:val="24"/>
        </w:rPr>
        <w:t>%d</w:t>
      </w:r>
      <w:r w:rsidRPr="00B63D7D">
        <w:rPr>
          <w:w w:val="105"/>
          <w:sz w:val="24"/>
          <w:szCs w:val="24"/>
        </w:rPr>
        <w:tab/>
        <w:t xml:space="preserve">: </w:t>
      </w:r>
      <w:r w:rsidRPr="00B63D7D">
        <w:rPr>
          <w:spacing w:val="-3"/>
          <w:w w:val="105"/>
          <w:sz w:val="24"/>
          <w:szCs w:val="24"/>
        </w:rPr>
        <w:t xml:space="preserve">\n",i+1); </w:t>
      </w:r>
      <w:r w:rsidRPr="00B63D7D">
        <w:rPr>
          <w:w w:val="105"/>
          <w:sz w:val="24"/>
          <w:szCs w:val="24"/>
        </w:rPr>
        <w:t>scanf("%d",&amp;source_file[i]);</w:t>
      </w:r>
    </w:p>
    <w:p w14:paraId="0EAA9CF5" w14:textId="77777777" w:rsidR="00B63D7D" w:rsidRPr="00B63D7D" w:rsidRDefault="00B63D7D" w:rsidP="00B63D7D">
      <w:pPr>
        <w:pStyle w:val="BodyText"/>
        <w:spacing w:before="2"/>
        <w:ind w:left="1409"/>
        <w:rPr>
          <w:sz w:val="24"/>
          <w:szCs w:val="24"/>
        </w:rPr>
      </w:pPr>
      <w:r w:rsidRPr="00B63D7D">
        <w:rPr>
          <w:w w:val="88"/>
          <w:sz w:val="24"/>
          <w:szCs w:val="24"/>
        </w:rPr>
        <w:t>}</w:t>
      </w:r>
    </w:p>
    <w:p w14:paraId="42541BA6" w14:textId="77777777" w:rsidR="00B63D7D" w:rsidRPr="00B63D7D" w:rsidRDefault="00B63D7D" w:rsidP="00B63D7D">
      <w:pPr>
        <w:pStyle w:val="BodyText"/>
        <w:spacing w:before="51" w:line="280" w:lineRule="auto"/>
        <w:ind w:left="1061" w:right="4938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source = fopen(source_file, "r"); if( source == NULL )</w:t>
      </w:r>
    </w:p>
    <w:p w14:paraId="2FB5956F" w14:textId="77777777" w:rsidR="00B63D7D" w:rsidRPr="00B63D7D" w:rsidRDefault="00B63D7D" w:rsidP="00B63D7D">
      <w:pPr>
        <w:pStyle w:val="BodyText"/>
        <w:spacing w:line="320" w:lineRule="exact"/>
        <w:ind w:left="1061"/>
        <w:rPr>
          <w:sz w:val="24"/>
          <w:szCs w:val="24"/>
        </w:rPr>
      </w:pPr>
      <w:r w:rsidRPr="00B63D7D">
        <w:rPr>
          <w:w w:val="88"/>
          <w:sz w:val="24"/>
          <w:szCs w:val="24"/>
        </w:rPr>
        <w:t>{</w:t>
      </w:r>
    </w:p>
    <w:p w14:paraId="64328CE7" w14:textId="77777777" w:rsidR="00B63D7D" w:rsidRPr="00B63D7D" w:rsidRDefault="00B63D7D" w:rsidP="00B63D7D">
      <w:pPr>
        <w:pStyle w:val="BodyText"/>
        <w:spacing w:before="55" w:line="280" w:lineRule="auto"/>
        <w:ind w:left="1270" w:right="4446"/>
        <w:rPr>
          <w:sz w:val="24"/>
          <w:szCs w:val="24"/>
        </w:rPr>
      </w:pPr>
      <w:r w:rsidRPr="00B63D7D">
        <w:rPr>
          <w:w w:val="110"/>
          <w:sz w:val="24"/>
          <w:szCs w:val="24"/>
        </w:rPr>
        <w:t>printf("Press</w:t>
      </w:r>
      <w:r w:rsidRPr="00B63D7D">
        <w:rPr>
          <w:spacing w:val="-55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any</w:t>
      </w:r>
      <w:r w:rsidRPr="00B63D7D">
        <w:rPr>
          <w:spacing w:val="-54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key</w:t>
      </w:r>
      <w:r w:rsidRPr="00B63D7D">
        <w:rPr>
          <w:spacing w:val="-54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to</w:t>
      </w:r>
      <w:r w:rsidRPr="00B63D7D">
        <w:rPr>
          <w:spacing w:val="-54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exit...\n"); exit(EXIT_FAILURE);</w:t>
      </w:r>
    </w:p>
    <w:p w14:paraId="025461FF" w14:textId="77777777" w:rsidR="00B63D7D" w:rsidRPr="00B63D7D" w:rsidRDefault="00B63D7D" w:rsidP="00B63D7D">
      <w:pPr>
        <w:pStyle w:val="BodyText"/>
        <w:spacing w:line="320" w:lineRule="exact"/>
        <w:ind w:left="1061"/>
        <w:rPr>
          <w:sz w:val="24"/>
          <w:szCs w:val="24"/>
        </w:rPr>
      </w:pPr>
      <w:r w:rsidRPr="00B63D7D">
        <w:rPr>
          <w:w w:val="88"/>
          <w:sz w:val="24"/>
          <w:szCs w:val="24"/>
        </w:rPr>
        <w:t>}</w:t>
      </w:r>
    </w:p>
    <w:p w14:paraId="7A403293" w14:textId="77777777" w:rsidR="00B63D7D" w:rsidRPr="00B63D7D" w:rsidRDefault="00B63D7D" w:rsidP="00B63D7D">
      <w:pPr>
        <w:pStyle w:val="BodyText"/>
        <w:spacing w:before="54" w:line="278" w:lineRule="auto"/>
        <w:ind w:left="1061" w:right="4441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printf("Enter name of target file\n"); gets(target_file);</w:t>
      </w:r>
    </w:p>
    <w:p w14:paraId="0BE1216D" w14:textId="77777777" w:rsidR="00B63D7D" w:rsidRPr="00B63D7D" w:rsidRDefault="00B63D7D" w:rsidP="00B63D7D">
      <w:pPr>
        <w:pStyle w:val="BodyText"/>
        <w:spacing w:before="2" w:line="278" w:lineRule="auto"/>
        <w:ind w:left="1061" w:right="5066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target = fopen(target_file, "w"); if( target == NULL )</w:t>
      </w:r>
    </w:p>
    <w:p w14:paraId="56CC0BEB" w14:textId="77777777" w:rsidR="00B63D7D" w:rsidRPr="00B63D7D" w:rsidRDefault="00B63D7D" w:rsidP="00B63D7D">
      <w:pPr>
        <w:pStyle w:val="BodyText"/>
        <w:spacing w:before="2"/>
        <w:ind w:left="1061"/>
        <w:rPr>
          <w:sz w:val="24"/>
          <w:szCs w:val="24"/>
        </w:rPr>
      </w:pPr>
      <w:r w:rsidRPr="00B63D7D">
        <w:rPr>
          <w:w w:val="88"/>
          <w:sz w:val="24"/>
          <w:szCs w:val="24"/>
        </w:rPr>
        <w:t>{</w:t>
      </w:r>
    </w:p>
    <w:p w14:paraId="6CF20E7C" w14:textId="77777777" w:rsidR="00B63D7D" w:rsidRPr="00B63D7D" w:rsidRDefault="00B63D7D" w:rsidP="00B63D7D">
      <w:pPr>
        <w:pStyle w:val="BodyText"/>
        <w:spacing w:before="51"/>
        <w:ind w:left="1270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fclose(source);</w:t>
      </w:r>
    </w:p>
    <w:p w14:paraId="1D229C44" w14:textId="77777777" w:rsidR="00B63D7D" w:rsidRPr="00B63D7D" w:rsidRDefault="00B63D7D" w:rsidP="00B63D7D">
      <w:pPr>
        <w:pStyle w:val="BodyText"/>
        <w:spacing w:before="54" w:line="280" w:lineRule="auto"/>
        <w:ind w:left="1270" w:right="4446"/>
        <w:rPr>
          <w:sz w:val="24"/>
          <w:szCs w:val="24"/>
        </w:rPr>
      </w:pPr>
      <w:r w:rsidRPr="00B63D7D">
        <w:rPr>
          <w:w w:val="110"/>
          <w:sz w:val="24"/>
          <w:szCs w:val="24"/>
        </w:rPr>
        <w:t>printf("Press</w:t>
      </w:r>
      <w:r w:rsidRPr="00B63D7D">
        <w:rPr>
          <w:spacing w:val="-55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any</w:t>
      </w:r>
      <w:r w:rsidRPr="00B63D7D">
        <w:rPr>
          <w:spacing w:val="-54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key</w:t>
      </w:r>
      <w:r w:rsidRPr="00B63D7D">
        <w:rPr>
          <w:spacing w:val="-54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to</w:t>
      </w:r>
      <w:r w:rsidRPr="00B63D7D">
        <w:rPr>
          <w:spacing w:val="-54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exit...\n"); exit(EXIT_FAILURE);</w:t>
      </w:r>
    </w:p>
    <w:p w14:paraId="53D1A1DC" w14:textId="77777777" w:rsidR="00B63D7D" w:rsidRPr="00B63D7D" w:rsidRDefault="00B63D7D" w:rsidP="00B63D7D">
      <w:pPr>
        <w:pStyle w:val="BodyText"/>
        <w:spacing w:line="320" w:lineRule="exact"/>
        <w:ind w:left="1061"/>
        <w:rPr>
          <w:sz w:val="24"/>
          <w:szCs w:val="24"/>
        </w:rPr>
      </w:pPr>
      <w:r w:rsidRPr="00B63D7D">
        <w:rPr>
          <w:w w:val="88"/>
          <w:sz w:val="24"/>
          <w:szCs w:val="24"/>
        </w:rPr>
        <w:t>}</w:t>
      </w:r>
    </w:p>
    <w:p w14:paraId="2C3B67DD" w14:textId="77777777" w:rsidR="00B63D7D" w:rsidRPr="00B63D7D" w:rsidRDefault="00B63D7D" w:rsidP="00B63D7D">
      <w:pPr>
        <w:pStyle w:val="BodyText"/>
        <w:spacing w:before="55"/>
        <w:ind w:left="1061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while( ( ch = fgetc(source) ) != EOF )</w:t>
      </w:r>
    </w:p>
    <w:p w14:paraId="7E0C552F" w14:textId="77777777" w:rsidR="00B63D7D" w:rsidRPr="00B63D7D" w:rsidRDefault="00B63D7D" w:rsidP="00B63D7D">
      <w:pPr>
        <w:rPr>
          <w:sz w:val="24"/>
          <w:szCs w:val="24"/>
        </w:rPr>
        <w:sectPr w:rsidR="00B63D7D" w:rsidRPr="00B63D7D">
          <w:pgSz w:w="12240" w:h="15840"/>
          <w:pgMar w:top="980" w:right="680" w:bottom="1040" w:left="1020" w:header="0" w:footer="76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A2CEC5A" w14:textId="1E0A0C88" w:rsidR="00B63D7D" w:rsidRPr="00B63D7D" w:rsidRDefault="00B63D7D" w:rsidP="00B63D7D">
      <w:pPr>
        <w:pStyle w:val="BodyText"/>
        <w:spacing w:line="88" w:lineRule="exact"/>
        <w:ind w:left="117"/>
        <w:rPr>
          <w:b w:val="0"/>
          <w:sz w:val="24"/>
          <w:szCs w:val="24"/>
        </w:rPr>
      </w:pPr>
      <w:r w:rsidRPr="00B63D7D">
        <w:rPr>
          <w:b w:val="0"/>
          <w:noProof/>
          <w:position w:val="-1"/>
          <w:sz w:val="24"/>
          <w:szCs w:val="24"/>
        </w:rPr>
        <w:lastRenderedPageBreak/>
        <mc:AlternateContent>
          <mc:Choice Requires="wpg">
            <w:drawing>
              <wp:inline distT="0" distB="0" distL="0" distR="0" wp14:anchorId="2234790A" wp14:editId="1D09DA57">
                <wp:extent cx="6355080" cy="56515"/>
                <wp:effectExtent l="0" t="0" r="0" b="3810"/>
                <wp:docPr id="81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5080" cy="56515"/>
                          <a:chOff x="0" y="0"/>
                          <a:chExt cx="10008" cy="89"/>
                        </a:xfrm>
                      </wpg:grpSpPr>
                      <wps:wsp>
                        <wps:cNvPr id="8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08" cy="89"/>
                          </a:xfrm>
                          <a:prstGeom prst="rect">
                            <a:avLst/>
                          </a:prstGeom>
                          <a:solidFill>
                            <a:srgbClr val="A18E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470DD7" id="Group 81" o:spid="_x0000_s1026" style="width:500.4pt;height:4.45pt;mso-position-horizontal-relative:char;mso-position-vertical-relative:line" coordsize="1000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g0iWgIAAC0FAAAOAAAAZHJzL2Uyb0RvYy54bWykVNtu2zAMfR+wfxD0vtpOkyw16hRBesGA&#10;bivW7QMUWb5gtqhRSpzu60dJTpq12Ev3IogiRfGcQ+ryat93bKfQtqALnp2lnCktoWx1XfAf328/&#10;LDizTuhSdKBVwZ+U5VfL9+8uB5OrCTTQlQoZJdE2H0zBG+dMniRWNqoX9gyM0uSsAHvhyMQ6KVEM&#10;lL3vkkmazpMBsDQIUllLp9fRyZchf1Up6b5WlVWOdQWn2lxYMawbvybLS5HXKEzTyrEM8YYqetFq&#10;evSY6lo4wbbYvkrVtxLBQuXOJPQJVFUrVcBAaLL0BZo7hK0JWOp8qM2RJqL2BU9vTiu/7B6QtWXB&#10;FxlnWvSkUXiWkU3kDKbOKeYOzaN5wIiQtvcgf1pyJy/93q5jMNsMn6GkfGLrIJCzr7D3KQg22wcN&#10;no4aqL1jkg7n57NZuiCpJPlm81k2ixrJhoR8dUs2N+O9LE1T6jV/a3HhryQij++FGseaPCBqNPvM&#10;pf0/Lh8bYVSQyHqeDlxODlx+ow4Uuu4Um5xHPkPcgUwbmWQa1g2FqRUiDI0SJZUV+KfiTy54w5IO&#10;b6P23xSJ3KB1dwp65jcFRyo7SCZ299ZFNg8hXkELXVvetl0XDKw36w7ZTtCQrbLFzXw1CvBXWKd9&#10;sAZ/LWb0JwGgxxSl2UD5RPgQ4qTSz0KbBvA3ZwNNacHtr61AxVn3SRNHF9l06sc6GNPZxwkZeOrZ&#10;nHqElpSq4I6zuF27+BVsDbZ1Qy9lAbSGFbVs1QbgnvNY1Vgsdc/Y+DSToc/G/8MP/akdop5/ueUf&#10;AAAA//8DAFBLAwQUAAYACAAAACEAsEeCFNsAAAAEAQAADwAAAGRycy9kb3ducmV2LnhtbEyPQWvC&#10;QBCF74X+h2UKvdXdWFpsmo2I2J6kUBVKb2N2TILZ2ZBdk/jvu/ailwfDG977XjYfbSN66nztWEMy&#10;USCIC2dqLjXsth9PMxA+IBtsHJOGM3mY5/d3GabGDfxN/SaUIoawT1FDFUKbSumLiiz6iWuJo3dw&#10;ncUQz66UpsMhhttGTpV6lRZrjg0VtrSsqDhuTlbD54DD4jlZ9evjYXn+3b58/awT0vrxYVy8gwg0&#10;huszXPAjOuSRae9ObLxoNMQh4V8vnlIq7thrmL2BzDN5C5//AQAA//8DAFBLAQItABQABgAIAAAA&#10;IQC2gziS/gAAAOEBAAATAAAAAAAAAAAAAAAAAAAAAABbQ29udGVudF9UeXBlc10ueG1sUEsBAi0A&#10;FAAGAAgAAAAhADj9If/WAAAAlAEAAAsAAAAAAAAAAAAAAAAALwEAAF9yZWxzLy5yZWxzUEsBAi0A&#10;FAAGAAgAAAAhAHg6DSJaAgAALQUAAA4AAAAAAAAAAAAAAAAALgIAAGRycy9lMm9Eb2MueG1sUEsB&#10;Ai0AFAAGAAgAAAAhALBHghTbAAAABAEAAA8AAAAAAAAAAAAAAAAAtAQAAGRycy9kb3ducmV2Lnht&#10;bFBLBQYAAAAABAAEAPMAAAC8BQAAAAA=&#10;">
                <v:rect id="Rectangle 23" o:spid="_x0000_s1027" style="position:absolute;width:10008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h5cwQAAANsAAAAPAAAAZHJzL2Rvd25yZXYueG1sRI9Bi8Iw&#10;FITvwv6H8Ba8aaqgSNcoIivoTbv1/mzettXmpZtErf/eCMIeh5n5hpkvO9OIGzlfW1YwGiYgiAur&#10;ay4V5D+bwQyED8gaG8uk4EEelouP3hxTbe98oFsWShEh7FNUUIXQplL6oiKDfmhb4uj9WmcwROlK&#10;qR3eI9w0cpwkU2mw5rhQYUvriopLdjUKruudm0xOf91jmmf7zVnn8sjfSvU/u9UXiEBd+A+/21ut&#10;YDaG15f4A+TiCQAA//8DAFBLAQItABQABgAIAAAAIQDb4fbL7gAAAIUBAAATAAAAAAAAAAAAAAAA&#10;AAAAAABbQ29udGVudF9UeXBlc10ueG1sUEsBAi0AFAAGAAgAAAAhAFr0LFu/AAAAFQEAAAsAAAAA&#10;AAAAAAAAAAAAHwEAAF9yZWxzLy5yZWxzUEsBAi0AFAAGAAgAAAAhALCSHlzBAAAA2wAAAA8AAAAA&#10;AAAAAAAAAAAABwIAAGRycy9kb3ducmV2LnhtbFBLBQYAAAAAAwADALcAAAD1AgAAAAA=&#10;" fillcolor="#a18e6a" stroked="f"/>
                <w10:anchorlock/>
              </v:group>
            </w:pict>
          </mc:Fallback>
        </mc:AlternateContent>
      </w:r>
    </w:p>
    <w:p w14:paraId="68741155" w14:textId="77777777" w:rsidR="00B63D7D" w:rsidRPr="00B63D7D" w:rsidRDefault="00B63D7D" w:rsidP="00B63D7D">
      <w:pPr>
        <w:pStyle w:val="BodyText"/>
        <w:spacing w:before="10"/>
        <w:rPr>
          <w:sz w:val="24"/>
          <w:szCs w:val="24"/>
        </w:rPr>
      </w:pPr>
    </w:p>
    <w:p w14:paraId="47C9E583" w14:textId="77777777" w:rsidR="00B63D7D" w:rsidRPr="00B63D7D" w:rsidRDefault="00B63D7D" w:rsidP="00B63D7D">
      <w:pPr>
        <w:pStyle w:val="BodyText"/>
        <w:spacing w:before="103"/>
        <w:ind w:left="1270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fputc(ch*ch, target);</w:t>
      </w:r>
    </w:p>
    <w:p w14:paraId="2776A131" w14:textId="77777777" w:rsidR="00B63D7D" w:rsidRPr="00B63D7D" w:rsidRDefault="00B63D7D" w:rsidP="00B63D7D">
      <w:pPr>
        <w:pStyle w:val="BodyText"/>
        <w:spacing w:before="52" w:line="280" w:lineRule="auto"/>
        <w:ind w:left="1061" w:right="4270"/>
        <w:rPr>
          <w:sz w:val="24"/>
          <w:szCs w:val="24"/>
        </w:rPr>
      </w:pPr>
      <w:r w:rsidRPr="00B63D7D">
        <w:rPr>
          <w:w w:val="110"/>
          <w:sz w:val="24"/>
          <w:szCs w:val="24"/>
        </w:rPr>
        <w:t>printf("File copied successfully.\n"); fclose(source);</w:t>
      </w:r>
    </w:p>
    <w:p w14:paraId="0D129D09" w14:textId="77777777" w:rsidR="00B63D7D" w:rsidRPr="00B63D7D" w:rsidRDefault="00B63D7D" w:rsidP="00B63D7D">
      <w:pPr>
        <w:pStyle w:val="BodyText"/>
        <w:spacing w:line="280" w:lineRule="auto"/>
        <w:ind w:left="1061" w:right="6928"/>
        <w:rPr>
          <w:sz w:val="24"/>
          <w:szCs w:val="24"/>
        </w:rPr>
      </w:pPr>
      <w:r w:rsidRPr="00B63D7D">
        <w:rPr>
          <w:sz w:val="24"/>
          <w:szCs w:val="24"/>
        </w:rPr>
        <w:t>fclose(target); return 0;</w:t>
      </w:r>
    </w:p>
    <w:p w14:paraId="1E1F19A5" w14:textId="77777777" w:rsidR="00B63D7D" w:rsidRPr="00B63D7D" w:rsidRDefault="00B63D7D" w:rsidP="00B63D7D">
      <w:pPr>
        <w:pStyle w:val="BodyText"/>
        <w:spacing w:line="320" w:lineRule="exact"/>
        <w:ind w:left="852"/>
        <w:rPr>
          <w:sz w:val="24"/>
          <w:szCs w:val="24"/>
        </w:rPr>
      </w:pPr>
      <w:r w:rsidRPr="00B63D7D">
        <w:rPr>
          <w:w w:val="88"/>
          <w:sz w:val="24"/>
          <w:szCs w:val="24"/>
        </w:rPr>
        <w:t>}</w:t>
      </w:r>
    </w:p>
    <w:p w14:paraId="2A278B56" w14:textId="77777777" w:rsidR="00B63D7D" w:rsidRPr="00B63D7D" w:rsidRDefault="00B63D7D" w:rsidP="00B63D7D">
      <w:pPr>
        <w:pStyle w:val="Heading2"/>
        <w:spacing w:before="51"/>
        <w:rPr>
          <w:sz w:val="24"/>
          <w:szCs w:val="24"/>
        </w:rPr>
      </w:pPr>
      <w:r w:rsidRPr="00B63D7D">
        <w:rPr>
          <w:sz w:val="24"/>
          <w:szCs w:val="24"/>
        </w:rPr>
        <w:t>OUTPUT:</w:t>
      </w:r>
    </w:p>
    <w:p w14:paraId="4A192527" w14:textId="77777777" w:rsidR="00B63D7D" w:rsidRPr="00B63D7D" w:rsidRDefault="00B63D7D" w:rsidP="00B63D7D">
      <w:pPr>
        <w:pStyle w:val="BodyText"/>
        <w:spacing w:before="5"/>
        <w:rPr>
          <w:b w:val="0"/>
          <w:sz w:val="24"/>
          <w:szCs w:val="24"/>
        </w:rPr>
      </w:pPr>
      <w:r w:rsidRPr="00B63D7D">
        <w:rPr>
          <w:noProof/>
          <w:sz w:val="24"/>
          <w:szCs w:val="24"/>
        </w:rPr>
        <w:drawing>
          <wp:anchor distT="0" distB="0" distL="0" distR="0" simplePos="0" relativeHeight="251698176" behindDoc="0" locked="0" layoutInCell="1" allowOverlap="1" wp14:anchorId="799D9A79" wp14:editId="2E3C028D">
            <wp:simplePos x="0" y="0"/>
            <wp:positionH relativeFrom="page">
              <wp:posOffset>731519</wp:posOffset>
            </wp:positionH>
            <wp:positionV relativeFrom="paragraph">
              <wp:posOffset>153366</wp:posOffset>
            </wp:positionV>
            <wp:extent cx="6268648" cy="4321683"/>
            <wp:effectExtent l="0" t="0" r="0" b="0"/>
            <wp:wrapTopAndBottom/>
            <wp:docPr id="167" name="image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84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8648" cy="4321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B32AE0" w14:textId="77777777" w:rsidR="00B63D7D" w:rsidRPr="00B63D7D" w:rsidRDefault="00B63D7D" w:rsidP="00B63D7D">
      <w:pPr>
        <w:rPr>
          <w:sz w:val="24"/>
          <w:szCs w:val="24"/>
        </w:rPr>
        <w:sectPr w:rsidR="00B63D7D" w:rsidRPr="00B63D7D">
          <w:pgSz w:w="12240" w:h="15840"/>
          <w:pgMar w:top="980" w:right="680" w:bottom="1040" w:left="1020" w:header="0" w:footer="76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180A7D3" w14:textId="120DEAFA" w:rsidR="00B63D7D" w:rsidRPr="00B63D7D" w:rsidRDefault="00B63D7D" w:rsidP="00B63D7D">
      <w:pPr>
        <w:pStyle w:val="BodyText"/>
        <w:spacing w:line="88" w:lineRule="exact"/>
        <w:ind w:left="117"/>
        <w:rPr>
          <w:b w:val="0"/>
          <w:sz w:val="24"/>
          <w:szCs w:val="24"/>
        </w:rPr>
      </w:pPr>
      <w:r w:rsidRPr="00B63D7D">
        <w:rPr>
          <w:b w:val="0"/>
          <w:noProof/>
          <w:position w:val="-1"/>
          <w:sz w:val="24"/>
          <w:szCs w:val="24"/>
        </w:rPr>
        <w:lastRenderedPageBreak/>
        <mc:AlternateContent>
          <mc:Choice Requires="wpg">
            <w:drawing>
              <wp:inline distT="0" distB="0" distL="0" distR="0" wp14:anchorId="5214324C" wp14:editId="7CA64765">
                <wp:extent cx="6355080" cy="56515"/>
                <wp:effectExtent l="0" t="0" r="0" b="3810"/>
                <wp:docPr id="7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5080" cy="56515"/>
                          <a:chOff x="0" y="0"/>
                          <a:chExt cx="10008" cy="89"/>
                        </a:xfrm>
                      </wpg:grpSpPr>
                      <wps:wsp>
                        <wps:cNvPr id="8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08" cy="89"/>
                          </a:xfrm>
                          <a:prstGeom prst="rect">
                            <a:avLst/>
                          </a:prstGeom>
                          <a:solidFill>
                            <a:srgbClr val="A18E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EA9D72" id="Group 79" o:spid="_x0000_s1026" style="width:500.4pt;height:4.45pt;mso-position-horizontal-relative:char;mso-position-vertical-relative:line" coordsize="1000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JcEWQIAAC0FAAAOAAAAZHJzL2Uyb0RvYy54bWykVNtuEzEQfUfiHyy/090NSZqusqmitI2Q&#10;ClQUPsDxei9i12PGTjbh6zu2QxtS8VJeLI/n4nPOeDy/3vcd2ym0LeiCZxcpZ0pLKFtdF/zH97sP&#10;M86sE7oUHWhV8IOy/Hrx/t18MLkaQQNdqZBREW3zwRS8cc7kSWJlo3phL8AoTc4KsBeOTKyTEsVA&#10;1fsuGaXpNBkAS4MglbV0ehOdfBHqV5WS7mtVWeVYV3DC5sKKYd34NVnMRV6jME0rjzDEG1D0otV0&#10;6XOpG+EE22L7qlTfSgQLlbuQ0CdQVa1UgQOxydIzNmuErQlc6nyozbNMJO2ZTm8uK7/sHpC1ZcEv&#10;rzjToqcehWsZ2STOYOqcYtZoHs0DRoa0vQf505I7Ofd7u47BbDN8hpLqia2DIM6+wt6XINpsH3pw&#10;eO6B2jsm6XD6cTJJZ9QqSb7JdJJNYo9kQ418lSWb22NelqYpvTWfNQvIE5HH+wLGIyZPiB6afdHS&#10;/p+Wj40wKrTIep2OWnr8Uctv9AKFrjvFRlnUM8T9EdNGJZmGVUNhaokIQ6NESbBCPIE/SfCGpT68&#10;Tdp/SyRyg9atFfTMbwqOBDu0TOzurfONfgnxHbTQteVd23XBwHqz6pDtBA3ZMpvdTpeeKqX8FdZp&#10;H6zBp0W3PwkEPafYmg2UB+KHECeVfhbaNIC/ORtoSgtuf20FKs66T5o0usrGYz/WwRhPLkdk4Kln&#10;c+oRWlKpgjvO4nbl4lewNdjWDd2UBdIalvRkqzYQ95pHVEew9HrCLsxkoHn8P/zQn9oh6uWXWzwB&#10;AAD//wMAUEsDBBQABgAIAAAAIQCwR4IU2wAAAAQBAAAPAAAAZHJzL2Rvd25yZXYueG1sTI9Ba8JA&#10;EIXvhf6HZQq91d1YWmyajYjYnqRQFUpvY3ZMgtnZkF2T+O+79qKXB8Mb3vteNh9tI3rqfO1YQzJR&#10;IIgLZ2ouNey2H08zED4gG2wck4YzeZjn93cZpsYN/E39JpQihrBPUUMVQptK6YuKLPqJa4mjd3Cd&#10;xRDPrpSmwyGG20ZOlXqVFmuODRW2tKyoOG5OVsPngMPiOVn16+Nhef7dvnz9rBPS+vFhXLyDCDSG&#10;6zNc8CM65JFp705svGg0xCHhXy+eUiru2GuYvYHMM3kLn/8BAAD//wMAUEsBAi0AFAAGAAgAAAAh&#10;ALaDOJL+AAAA4QEAABMAAAAAAAAAAAAAAAAAAAAAAFtDb250ZW50X1R5cGVzXS54bWxQSwECLQAU&#10;AAYACAAAACEAOP0h/9YAAACUAQAACwAAAAAAAAAAAAAAAAAvAQAAX3JlbHMvLnJlbHNQSwECLQAU&#10;AAYACAAAACEA9OiXBFkCAAAtBQAADgAAAAAAAAAAAAAAAAAuAgAAZHJzL2Uyb0RvYy54bWxQSwEC&#10;LQAUAAYACAAAACEAsEeCFNsAAAAEAQAADwAAAAAAAAAAAAAAAACzBAAAZHJzL2Rvd25yZXYueG1s&#10;UEsFBgAAAAAEAAQA8wAAALsFAAAAAA==&#10;">
                <v:rect id="Rectangle 21" o:spid="_x0000_s1027" style="position:absolute;width:10008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CWwwAAAANsAAAAPAAAAZHJzL2Rvd25yZXYueG1sRE/Pa8Iw&#10;FL4L+x/CG+xm0w0q0hnLKBO226zd/a15a6vNS5fEWv/75SB4/Ph+b4rZDGIi53vLCp6TFARxY3XP&#10;rYL6sFuuQfiArHGwTAqu5KHYPiw2mGt74T1NVWhFDGGfo4IuhDGX0jcdGfSJHYkj92udwRCha6V2&#10;eInhZpAvabqSBnuODR2OVHbUnKqzUXAuP12W/fzN11Vdfe2Oupbf/K7U0+P89goi0Bzu4pv7QytY&#10;x/XxS/wBcvsPAAD//wMAUEsBAi0AFAAGAAgAAAAhANvh9svuAAAAhQEAABMAAAAAAAAAAAAAAAAA&#10;AAAAAFtDb250ZW50X1R5cGVzXS54bWxQSwECLQAUAAYACAAAACEAWvQsW78AAAAVAQAACwAAAAAA&#10;AAAAAAAAAAAfAQAAX3JlbHMvLnJlbHNQSwECLQAUAAYACAAAACEALwwlsMAAAADbAAAADwAAAAAA&#10;AAAAAAAAAAAHAgAAZHJzL2Rvd25yZXYueG1sUEsFBgAAAAADAAMAtwAAAPQCAAAAAA==&#10;" fillcolor="#a18e6a" stroked="f"/>
                <w10:anchorlock/>
              </v:group>
            </w:pict>
          </mc:Fallback>
        </mc:AlternateContent>
      </w:r>
    </w:p>
    <w:p w14:paraId="0FB2F1F8" w14:textId="77777777" w:rsidR="00B63D7D" w:rsidRPr="00B63D7D" w:rsidRDefault="00B63D7D" w:rsidP="00B63D7D">
      <w:pPr>
        <w:pStyle w:val="BodyText"/>
        <w:spacing w:before="1"/>
        <w:rPr>
          <w:b w:val="0"/>
          <w:sz w:val="24"/>
          <w:szCs w:val="24"/>
        </w:rPr>
      </w:pPr>
    </w:p>
    <w:p w14:paraId="5EF95FEE" w14:textId="631FC6CC" w:rsidR="00B63D7D" w:rsidRPr="00B63D7D" w:rsidRDefault="0000538C" w:rsidP="0000538C">
      <w:pPr>
        <w:pStyle w:val="Heading2"/>
      </w:pPr>
      <w:r>
        <w:rPr>
          <w:w w:val="105"/>
        </w:rPr>
        <w:t>74-</w:t>
      </w:r>
      <w:r w:rsidR="00B63D7D" w:rsidRPr="00B63D7D">
        <w:rPr>
          <w:w w:val="105"/>
        </w:rPr>
        <w:t>Write</w:t>
      </w:r>
      <w:r w:rsidR="00B63D7D" w:rsidRPr="00B63D7D">
        <w:rPr>
          <w:spacing w:val="-16"/>
          <w:w w:val="105"/>
        </w:rPr>
        <w:t xml:space="preserve"> </w:t>
      </w:r>
      <w:r w:rsidR="00B63D7D" w:rsidRPr="00B63D7D">
        <w:rPr>
          <w:w w:val="105"/>
        </w:rPr>
        <w:t>a</w:t>
      </w:r>
      <w:r w:rsidR="00B63D7D" w:rsidRPr="00B63D7D">
        <w:rPr>
          <w:spacing w:val="-17"/>
          <w:w w:val="105"/>
        </w:rPr>
        <w:t xml:space="preserve"> </w:t>
      </w:r>
      <w:r w:rsidR="00B63D7D" w:rsidRPr="00B63D7D">
        <w:rPr>
          <w:w w:val="105"/>
        </w:rPr>
        <w:t>program</w:t>
      </w:r>
      <w:r w:rsidR="00B63D7D" w:rsidRPr="00B63D7D">
        <w:rPr>
          <w:spacing w:val="-16"/>
          <w:w w:val="105"/>
        </w:rPr>
        <w:t xml:space="preserve"> </w:t>
      </w:r>
      <w:r w:rsidR="00B63D7D" w:rsidRPr="00B63D7D">
        <w:rPr>
          <w:w w:val="105"/>
        </w:rPr>
        <w:t>which</w:t>
      </w:r>
      <w:r w:rsidR="00B63D7D" w:rsidRPr="00B63D7D">
        <w:rPr>
          <w:spacing w:val="-15"/>
          <w:w w:val="105"/>
        </w:rPr>
        <w:t xml:space="preserve"> </w:t>
      </w:r>
      <w:r w:rsidR="00B63D7D" w:rsidRPr="00B63D7D">
        <w:rPr>
          <w:w w:val="105"/>
        </w:rPr>
        <w:t>will</w:t>
      </w:r>
      <w:r w:rsidR="00B63D7D" w:rsidRPr="00B63D7D">
        <w:rPr>
          <w:spacing w:val="-17"/>
          <w:w w:val="105"/>
        </w:rPr>
        <w:t xml:space="preserve"> </w:t>
      </w:r>
      <w:r w:rsidR="00B63D7D" w:rsidRPr="00B63D7D">
        <w:rPr>
          <w:w w:val="105"/>
        </w:rPr>
        <w:t>store</w:t>
      </w:r>
      <w:r w:rsidR="00B63D7D" w:rsidRPr="00B63D7D">
        <w:rPr>
          <w:spacing w:val="-18"/>
          <w:w w:val="105"/>
        </w:rPr>
        <w:t xml:space="preserve"> </w:t>
      </w:r>
      <w:r w:rsidR="00B63D7D" w:rsidRPr="00B63D7D">
        <w:rPr>
          <w:w w:val="105"/>
        </w:rPr>
        <w:t>ten</w:t>
      </w:r>
      <w:r w:rsidR="00B63D7D" w:rsidRPr="00B63D7D">
        <w:rPr>
          <w:spacing w:val="-17"/>
          <w:w w:val="105"/>
        </w:rPr>
        <w:t xml:space="preserve"> </w:t>
      </w:r>
      <w:r w:rsidR="00B63D7D" w:rsidRPr="00B63D7D">
        <w:rPr>
          <w:w w:val="105"/>
        </w:rPr>
        <w:t>integers</w:t>
      </w:r>
      <w:r w:rsidR="00B63D7D" w:rsidRPr="00B63D7D">
        <w:rPr>
          <w:spacing w:val="-15"/>
          <w:w w:val="105"/>
        </w:rPr>
        <w:t xml:space="preserve"> </w:t>
      </w:r>
      <w:r w:rsidR="00B63D7D" w:rsidRPr="00B63D7D">
        <w:rPr>
          <w:w w:val="105"/>
        </w:rPr>
        <w:t>to one file and stores the odd and even numbers to respective</w:t>
      </w:r>
      <w:r w:rsidR="00B63D7D" w:rsidRPr="00B63D7D">
        <w:rPr>
          <w:spacing w:val="-24"/>
          <w:w w:val="105"/>
        </w:rPr>
        <w:t xml:space="preserve"> </w:t>
      </w:r>
      <w:r w:rsidR="00B63D7D" w:rsidRPr="00B63D7D">
        <w:rPr>
          <w:w w:val="105"/>
        </w:rPr>
        <w:t>files</w:t>
      </w:r>
    </w:p>
    <w:p w14:paraId="7BE6C279" w14:textId="77777777" w:rsidR="0000538C" w:rsidRDefault="0000538C" w:rsidP="0000538C">
      <w:pPr>
        <w:spacing w:before="86"/>
        <w:rPr>
          <w:b/>
          <w:w w:val="95"/>
          <w:sz w:val="24"/>
          <w:szCs w:val="24"/>
          <w:shd w:val="clear" w:color="auto" w:fill="F9F8F8"/>
        </w:rPr>
      </w:pPr>
    </w:p>
    <w:p w14:paraId="3D364708" w14:textId="26DCB3B4" w:rsidR="00B63D7D" w:rsidRPr="00B63D7D" w:rsidRDefault="00B63D7D" w:rsidP="0000538C">
      <w:pPr>
        <w:spacing w:before="86"/>
        <w:rPr>
          <w:b/>
          <w:sz w:val="24"/>
          <w:szCs w:val="24"/>
        </w:rPr>
      </w:pPr>
      <w:r w:rsidRPr="00B63D7D">
        <w:rPr>
          <w:b/>
          <w:w w:val="95"/>
          <w:sz w:val="24"/>
          <w:szCs w:val="24"/>
          <w:shd w:val="clear" w:color="auto" w:fill="F9F8F8"/>
        </w:rPr>
        <w:t>Theory: Copying the content of source file to ODD and EVEN target files.</w:t>
      </w:r>
    </w:p>
    <w:p w14:paraId="664FE3A8" w14:textId="77777777" w:rsidR="00B63D7D" w:rsidRPr="00B63D7D" w:rsidRDefault="00B63D7D" w:rsidP="00B63D7D">
      <w:pPr>
        <w:pStyle w:val="Heading2"/>
        <w:spacing w:before="47"/>
        <w:rPr>
          <w:sz w:val="24"/>
          <w:szCs w:val="24"/>
        </w:rPr>
      </w:pPr>
      <w:r w:rsidRPr="00B63D7D">
        <w:rPr>
          <w:w w:val="115"/>
          <w:sz w:val="24"/>
          <w:szCs w:val="24"/>
        </w:rPr>
        <w:t>CODE:</w:t>
      </w:r>
    </w:p>
    <w:p w14:paraId="21DD977F" w14:textId="77777777" w:rsidR="00B63D7D" w:rsidRPr="00B63D7D" w:rsidRDefault="00B63D7D" w:rsidP="00B63D7D">
      <w:pPr>
        <w:pStyle w:val="BodyText"/>
        <w:spacing w:before="243" w:line="278" w:lineRule="auto"/>
        <w:ind w:left="852" w:right="5980"/>
        <w:rPr>
          <w:sz w:val="24"/>
          <w:szCs w:val="24"/>
        </w:rPr>
      </w:pPr>
      <w:r w:rsidRPr="00B63D7D">
        <w:rPr>
          <w:w w:val="110"/>
          <w:sz w:val="24"/>
          <w:szCs w:val="24"/>
        </w:rPr>
        <w:t xml:space="preserve">#include&lt;stdio.h&gt; #include&lt;conio.h&gt; </w:t>
      </w:r>
      <w:r w:rsidRPr="00B63D7D">
        <w:rPr>
          <w:w w:val="105"/>
          <w:sz w:val="24"/>
          <w:szCs w:val="24"/>
        </w:rPr>
        <w:t>#include&lt;process.h&gt;</w:t>
      </w:r>
    </w:p>
    <w:p w14:paraId="4D09B974" w14:textId="77777777" w:rsidR="00B63D7D" w:rsidRPr="00B63D7D" w:rsidRDefault="00B63D7D" w:rsidP="00B63D7D">
      <w:pPr>
        <w:pStyle w:val="BodyText"/>
        <w:spacing w:before="10"/>
        <w:rPr>
          <w:sz w:val="24"/>
          <w:szCs w:val="24"/>
        </w:rPr>
      </w:pPr>
    </w:p>
    <w:p w14:paraId="091C7A93" w14:textId="77777777" w:rsidR="00B63D7D" w:rsidRPr="00B63D7D" w:rsidRDefault="00B63D7D" w:rsidP="00B63D7D">
      <w:pPr>
        <w:pStyle w:val="BodyText"/>
        <w:ind w:left="852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int main()</w:t>
      </w:r>
    </w:p>
    <w:p w14:paraId="24970E4E" w14:textId="77777777" w:rsidR="00B63D7D" w:rsidRPr="00B63D7D" w:rsidRDefault="00B63D7D" w:rsidP="00B63D7D">
      <w:pPr>
        <w:pStyle w:val="BodyText"/>
        <w:tabs>
          <w:tab w:val="left" w:pos="1169"/>
        </w:tabs>
        <w:spacing w:before="54"/>
        <w:ind w:left="852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{</w:t>
      </w:r>
      <w:r w:rsidRPr="00B63D7D">
        <w:rPr>
          <w:w w:val="105"/>
          <w:sz w:val="24"/>
          <w:szCs w:val="24"/>
        </w:rPr>
        <w:tab/>
        <w:t>int</w:t>
      </w:r>
      <w:r w:rsidRPr="00B63D7D">
        <w:rPr>
          <w:spacing w:val="-20"/>
          <w:w w:val="105"/>
          <w:sz w:val="24"/>
          <w:szCs w:val="24"/>
        </w:rPr>
        <w:t xml:space="preserve"> </w:t>
      </w:r>
      <w:r w:rsidRPr="00B63D7D">
        <w:rPr>
          <w:w w:val="105"/>
          <w:sz w:val="24"/>
          <w:szCs w:val="24"/>
        </w:rPr>
        <w:t>a,n,i;</w:t>
      </w:r>
    </w:p>
    <w:p w14:paraId="520C82F4" w14:textId="77777777" w:rsidR="00B63D7D" w:rsidRPr="00B63D7D" w:rsidRDefault="00B63D7D" w:rsidP="00B63D7D">
      <w:pPr>
        <w:pStyle w:val="BodyText"/>
        <w:spacing w:before="54" w:line="278" w:lineRule="auto"/>
        <w:ind w:left="1130" w:right="5125"/>
        <w:rPr>
          <w:sz w:val="24"/>
          <w:szCs w:val="24"/>
        </w:rPr>
      </w:pPr>
      <w:r w:rsidRPr="00B63D7D">
        <w:rPr>
          <w:w w:val="110"/>
          <w:sz w:val="24"/>
          <w:szCs w:val="24"/>
        </w:rPr>
        <w:t>FILE *fp1,*fp2,*fp3; fp1=fopen("DATA","w"); if(fp1==NULL)</w:t>
      </w:r>
    </w:p>
    <w:p w14:paraId="4508A275" w14:textId="77777777" w:rsidR="00B63D7D" w:rsidRPr="00B63D7D" w:rsidRDefault="00B63D7D" w:rsidP="00B63D7D">
      <w:pPr>
        <w:pStyle w:val="BodyText"/>
        <w:spacing w:before="1"/>
        <w:ind w:left="1130"/>
        <w:rPr>
          <w:sz w:val="24"/>
          <w:szCs w:val="24"/>
        </w:rPr>
      </w:pPr>
      <w:r w:rsidRPr="00B63D7D">
        <w:rPr>
          <w:w w:val="88"/>
          <w:sz w:val="24"/>
          <w:szCs w:val="24"/>
        </w:rPr>
        <w:t>{</w:t>
      </w:r>
    </w:p>
    <w:p w14:paraId="774D37D8" w14:textId="77777777" w:rsidR="00B63D7D" w:rsidRPr="00B63D7D" w:rsidRDefault="00B63D7D" w:rsidP="00B63D7D">
      <w:pPr>
        <w:pStyle w:val="BodyText"/>
        <w:spacing w:before="55" w:line="278" w:lineRule="auto"/>
        <w:ind w:left="1409" w:right="4322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printf("File could not open!!"); exit(0);</w:t>
      </w:r>
    </w:p>
    <w:p w14:paraId="68645566" w14:textId="77777777" w:rsidR="00B63D7D" w:rsidRPr="00B63D7D" w:rsidRDefault="00B63D7D" w:rsidP="00B63D7D">
      <w:pPr>
        <w:pStyle w:val="BodyText"/>
        <w:spacing w:before="2"/>
        <w:ind w:left="1130"/>
        <w:rPr>
          <w:sz w:val="24"/>
          <w:szCs w:val="24"/>
        </w:rPr>
      </w:pPr>
      <w:r w:rsidRPr="00B63D7D">
        <w:rPr>
          <w:w w:val="88"/>
          <w:sz w:val="24"/>
          <w:szCs w:val="24"/>
        </w:rPr>
        <w:t>}</w:t>
      </w:r>
    </w:p>
    <w:p w14:paraId="6C2D14AD" w14:textId="77777777" w:rsidR="00B63D7D" w:rsidRPr="00B63D7D" w:rsidRDefault="00B63D7D" w:rsidP="00B63D7D">
      <w:pPr>
        <w:pStyle w:val="BodyText"/>
        <w:spacing w:before="51" w:line="280" w:lineRule="auto"/>
        <w:ind w:left="1130" w:right="5033"/>
        <w:rPr>
          <w:sz w:val="24"/>
          <w:szCs w:val="24"/>
        </w:rPr>
      </w:pPr>
      <w:r w:rsidRPr="00B63D7D">
        <w:rPr>
          <w:w w:val="110"/>
          <w:sz w:val="24"/>
          <w:szCs w:val="24"/>
        </w:rPr>
        <w:t>printf("How many numbers?"); scanf("%d",&amp;n);</w:t>
      </w:r>
    </w:p>
    <w:p w14:paraId="187F1CE6" w14:textId="77777777" w:rsidR="00B63D7D" w:rsidRPr="00B63D7D" w:rsidRDefault="00B63D7D" w:rsidP="00B63D7D">
      <w:pPr>
        <w:pStyle w:val="BodyText"/>
        <w:spacing w:line="278" w:lineRule="auto"/>
        <w:ind w:left="1130" w:right="3450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printf("Enter contents of DATA file:</w:t>
      </w:r>
      <w:r w:rsidRPr="00B63D7D">
        <w:rPr>
          <w:spacing w:val="-55"/>
          <w:w w:val="105"/>
          <w:sz w:val="24"/>
          <w:szCs w:val="24"/>
        </w:rPr>
        <w:t xml:space="preserve"> </w:t>
      </w:r>
      <w:r w:rsidRPr="00B63D7D">
        <w:rPr>
          <w:w w:val="105"/>
          <w:sz w:val="24"/>
          <w:szCs w:val="24"/>
        </w:rPr>
        <w:t>"); for(i=0;i&lt;n;++i)</w:t>
      </w:r>
    </w:p>
    <w:p w14:paraId="5F845455" w14:textId="77777777" w:rsidR="00B63D7D" w:rsidRPr="00B63D7D" w:rsidRDefault="00B63D7D" w:rsidP="00B63D7D">
      <w:pPr>
        <w:pStyle w:val="BodyText"/>
        <w:ind w:left="1130"/>
        <w:rPr>
          <w:sz w:val="24"/>
          <w:szCs w:val="24"/>
        </w:rPr>
      </w:pPr>
      <w:r w:rsidRPr="00B63D7D">
        <w:rPr>
          <w:w w:val="88"/>
          <w:sz w:val="24"/>
          <w:szCs w:val="24"/>
        </w:rPr>
        <w:t>{</w:t>
      </w:r>
    </w:p>
    <w:p w14:paraId="72A4243B" w14:textId="77777777" w:rsidR="00B63D7D" w:rsidRPr="00B63D7D" w:rsidRDefault="00B63D7D" w:rsidP="00B63D7D">
      <w:pPr>
        <w:pStyle w:val="BodyText"/>
        <w:spacing w:before="51" w:line="280" w:lineRule="auto"/>
        <w:ind w:left="1409" w:right="5980"/>
        <w:rPr>
          <w:sz w:val="24"/>
          <w:szCs w:val="24"/>
        </w:rPr>
      </w:pPr>
      <w:r w:rsidRPr="00B63D7D">
        <w:rPr>
          <w:w w:val="110"/>
          <w:sz w:val="24"/>
          <w:szCs w:val="24"/>
        </w:rPr>
        <w:t>scanf("%d",&amp;a); putw(a,fp1);</w:t>
      </w:r>
    </w:p>
    <w:p w14:paraId="1E0EE618" w14:textId="77777777" w:rsidR="00B63D7D" w:rsidRPr="00B63D7D" w:rsidRDefault="00B63D7D" w:rsidP="00B63D7D">
      <w:pPr>
        <w:pStyle w:val="BodyText"/>
        <w:spacing w:line="321" w:lineRule="exact"/>
        <w:ind w:left="1130"/>
        <w:rPr>
          <w:sz w:val="24"/>
          <w:szCs w:val="24"/>
        </w:rPr>
      </w:pPr>
      <w:r w:rsidRPr="00B63D7D">
        <w:rPr>
          <w:w w:val="88"/>
          <w:sz w:val="24"/>
          <w:szCs w:val="24"/>
        </w:rPr>
        <w:t>}</w:t>
      </w:r>
    </w:p>
    <w:p w14:paraId="3C9DE788" w14:textId="77777777" w:rsidR="00B63D7D" w:rsidRPr="00B63D7D" w:rsidRDefault="00B63D7D" w:rsidP="00B63D7D">
      <w:pPr>
        <w:pStyle w:val="BodyText"/>
        <w:spacing w:before="54" w:line="278" w:lineRule="auto"/>
        <w:ind w:left="1130" w:right="5980"/>
        <w:rPr>
          <w:sz w:val="24"/>
          <w:szCs w:val="24"/>
        </w:rPr>
      </w:pPr>
      <w:r w:rsidRPr="00B63D7D">
        <w:rPr>
          <w:w w:val="110"/>
          <w:sz w:val="24"/>
          <w:szCs w:val="24"/>
        </w:rPr>
        <w:t xml:space="preserve">fclose(fp1); </w:t>
      </w:r>
      <w:r w:rsidRPr="00B63D7D">
        <w:rPr>
          <w:spacing w:val="-2"/>
          <w:w w:val="110"/>
          <w:sz w:val="24"/>
          <w:szCs w:val="24"/>
        </w:rPr>
        <w:t>fp1=fopen("DATA","r");</w:t>
      </w:r>
    </w:p>
    <w:p w14:paraId="10C82AD2" w14:textId="77777777" w:rsidR="00B63D7D" w:rsidRPr="00B63D7D" w:rsidRDefault="00B63D7D" w:rsidP="00B63D7D">
      <w:pPr>
        <w:pStyle w:val="BodyText"/>
        <w:spacing w:before="2"/>
        <w:ind w:left="1130"/>
        <w:rPr>
          <w:sz w:val="24"/>
          <w:szCs w:val="24"/>
        </w:rPr>
      </w:pPr>
      <w:r w:rsidRPr="00B63D7D">
        <w:rPr>
          <w:w w:val="115"/>
          <w:sz w:val="24"/>
          <w:szCs w:val="24"/>
        </w:rPr>
        <w:t>fp2=fopen("ODD","w");</w:t>
      </w:r>
    </w:p>
    <w:p w14:paraId="6A1F68AB" w14:textId="77777777" w:rsidR="00B63D7D" w:rsidRPr="00B63D7D" w:rsidRDefault="00B63D7D" w:rsidP="00B63D7D">
      <w:pPr>
        <w:pStyle w:val="BodyText"/>
        <w:spacing w:before="54" w:line="278" w:lineRule="auto"/>
        <w:ind w:left="1130" w:right="710"/>
        <w:rPr>
          <w:sz w:val="24"/>
          <w:szCs w:val="24"/>
        </w:rPr>
      </w:pPr>
      <w:r w:rsidRPr="00B63D7D">
        <w:rPr>
          <w:w w:val="110"/>
          <w:sz w:val="24"/>
          <w:szCs w:val="24"/>
        </w:rPr>
        <w:t xml:space="preserve">fp3=fopen("EVEN","w"); </w:t>
      </w:r>
      <w:r w:rsidRPr="00B63D7D">
        <w:rPr>
          <w:w w:val="105"/>
          <w:sz w:val="24"/>
          <w:szCs w:val="24"/>
        </w:rPr>
        <w:t>if(fp1==NULL||fp2==NULL||fp3==NULL)</w:t>
      </w:r>
    </w:p>
    <w:p w14:paraId="51FF52AB" w14:textId="77777777" w:rsidR="00B63D7D" w:rsidRPr="00B63D7D" w:rsidRDefault="00B63D7D" w:rsidP="00B63D7D">
      <w:pPr>
        <w:pStyle w:val="BodyText"/>
        <w:spacing w:before="2"/>
        <w:ind w:left="1130"/>
        <w:rPr>
          <w:sz w:val="24"/>
          <w:szCs w:val="24"/>
        </w:rPr>
      </w:pPr>
      <w:r w:rsidRPr="00B63D7D">
        <w:rPr>
          <w:w w:val="88"/>
          <w:sz w:val="24"/>
          <w:szCs w:val="24"/>
        </w:rPr>
        <w:t>{</w:t>
      </w:r>
    </w:p>
    <w:p w14:paraId="4B134F33" w14:textId="77777777" w:rsidR="00B63D7D" w:rsidRPr="00B63D7D" w:rsidRDefault="00B63D7D" w:rsidP="00B63D7D">
      <w:pPr>
        <w:rPr>
          <w:sz w:val="24"/>
          <w:szCs w:val="24"/>
        </w:rPr>
        <w:sectPr w:rsidR="00B63D7D" w:rsidRPr="00B63D7D">
          <w:pgSz w:w="12240" w:h="15840"/>
          <w:pgMar w:top="980" w:right="680" w:bottom="1040" w:left="1020" w:header="0" w:footer="76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ED232A4" w14:textId="769A3E7A" w:rsidR="00B63D7D" w:rsidRPr="00B63D7D" w:rsidRDefault="00B63D7D" w:rsidP="00B63D7D">
      <w:pPr>
        <w:pStyle w:val="BodyText"/>
        <w:spacing w:line="88" w:lineRule="exact"/>
        <w:ind w:left="117"/>
        <w:rPr>
          <w:b w:val="0"/>
          <w:sz w:val="24"/>
          <w:szCs w:val="24"/>
        </w:rPr>
      </w:pPr>
      <w:r w:rsidRPr="00B63D7D">
        <w:rPr>
          <w:b w:val="0"/>
          <w:noProof/>
          <w:position w:val="-1"/>
          <w:sz w:val="24"/>
          <w:szCs w:val="24"/>
        </w:rPr>
        <w:lastRenderedPageBreak/>
        <mc:AlternateContent>
          <mc:Choice Requires="wpg">
            <w:drawing>
              <wp:inline distT="0" distB="0" distL="0" distR="0" wp14:anchorId="6BDA7A41" wp14:editId="64D91227">
                <wp:extent cx="6355080" cy="56515"/>
                <wp:effectExtent l="0" t="0" r="0" b="3810"/>
                <wp:docPr id="77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5080" cy="56515"/>
                          <a:chOff x="0" y="0"/>
                          <a:chExt cx="10008" cy="89"/>
                        </a:xfrm>
                      </wpg:grpSpPr>
                      <wps:wsp>
                        <wps:cNvPr id="7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08" cy="89"/>
                          </a:xfrm>
                          <a:prstGeom prst="rect">
                            <a:avLst/>
                          </a:prstGeom>
                          <a:solidFill>
                            <a:srgbClr val="A18E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99FE5B" id="Group 77" o:spid="_x0000_s1026" style="width:500.4pt;height:4.45pt;mso-position-horizontal-relative:char;mso-position-vertical-relative:line" coordsize="1000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GVTWgIAAC0FAAAOAAAAZHJzL2Uyb0RvYy54bWykVNtu2zAMfR+wfxD0vtrumjQ16hRBL8GA&#10;bivW7QMUWb5gtqhRSpzu60tJTpqm2Ev3IogiRfGcQ+ryatt3bKPQtqALnp2knCktoWx1XfBfP+8+&#10;zTizTuhSdKBVwZ+U5Vfzjx8uB5OrU2igKxUySqJtPpiCN86ZPEmsbFQv7AkYpclZAfbCkYl1UqIY&#10;KHvfJadpOk0GwNIgSGUtnd5EJ5+H/FWlpPteVVY51hWcanNhxbCu/JrML0VeozBNK8cyxDuq6EWr&#10;6dF9qhvhBFtj+yZV30oEC5U7kdAnUFWtVAEDocnSIzRLhLUJWOp8qM2eJqL2iKd3p5XfNg/I2rLg&#10;5+ecadGTRuFZRjaRM5g6p5glmkfzgBEhbe9B/rbkTo793q5jMFsNX6GkfGLtIJCzrbD3KQg22wYN&#10;nvYaqK1jkg6nnyeTdEZSSfJNppNsEjWSDQn55pZsbsd7WZqm1Gv+1uzCX0lEHt8LNY41eUDUaPaF&#10;S/t/XD42wqggkfU87bikSiKXP6gDha47xbJQlX+e4nZk2sgk03DdUJhaIMLQKFFSWVlA8eqCNyzp&#10;8D5q/02RyA1at1TQM78pOFLZQTKxubcusrkL8Qpa6Nryru26YGC9uu6QbQQN2SKb3U4XowCvwjrt&#10;gzX4azGjPyF1IqYozQrKJ8KHECeVfhbaNIB/ORtoSgtu/6wFKs66L5o4usjOzvxYB+Nscn5KBh56&#10;VoceoSWlKrjjLG6vXfwK1gbbuqGXsgBaw4JatmoDcF9frGoslrpnbHyaydBn4//hh/7QDlEvv9z8&#10;GQAA//8DAFBLAwQUAAYACAAAACEAsEeCFNsAAAAEAQAADwAAAGRycy9kb3ducmV2LnhtbEyPQWvC&#10;QBCF74X+h2UKvdXdWFpsmo2I2J6kUBVKb2N2TILZ2ZBdk/jvu/ailwfDG977XjYfbSN66nztWEMy&#10;USCIC2dqLjXsth9PMxA+IBtsHJOGM3mY5/d3GabGDfxN/SaUIoawT1FDFUKbSumLiiz6iWuJo3dw&#10;ncUQz66UpsMhhttGTpV6lRZrjg0VtrSsqDhuTlbD54DD4jlZ9evjYXn+3b58/awT0vrxYVy8gwg0&#10;huszXPAjOuSRae9ObLxoNMQh4V8vnlIq7thrmL2BzDN5C5//AQAA//8DAFBLAQItABQABgAIAAAA&#10;IQC2gziS/gAAAOEBAAATAAAAAAAAAAAAAAAAAAAAAABbQ29udGVudF9UeXBlc10ueG1sUEsBAi0A&#10;FAAGAAgAAAAhADj9If/WAAAAlAEAAAsAAAAAAAAAAAAAAAAALwEAAF9yZWxzLy5yZWxzUEsBAi0A&#10;FAAGAAgAAAAhANxcZVNaAgAALQUAAA4AAAAAAAAAAAAAAAAALgIAAGRycy9lMm9Eb2MueG1sUEsB&#10;Ai0AFAAGAAgAAAAhALBHghTbAAAABAEAAA8AAAAAAAAAAAAAAAAAtAQAAGRycy9kb3ducmV2Lnht&#10;bFBLBQYAAAAABAAEAPMAAAC8BQAAAAA=&#10;">
                <v:rect id="Rectangle 19" o:spid="_x0000_s1027" style="position:absolute;width:10008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1mRvwAAANsAAAAPAAAAZHJzL2Rvd25yZXYueG1sRE/LisIw&#10;FN0L8w/hDrjTdAQfVKMMoqA7rZ39nebadqa5qUnU+vdmIbg8nPdi1ZlG3Mj52rKCr2ECgriwuuZS&#10;QX7aDmYgfEDW2FgmBQ/ysFp+9BaYanvnI92yUIoYwj5FBVUIbSqlLyoy6Ie2JY7c2TqDIUJXSu3w&#10;HsNNI0dJMpEGa44NFba0rqj4z65GwXW9d+Px76V7TPLssP3TufzhjVL9z+57DiJQF97il3unFUzj&#10;2Pgl/gC5fAIAAP//AwBQSwECLQAUAAYACAAAACEA2+H2y+4AAACFAQAAEwAAAAAAAAAAAAAAAAAA&#10;AAAAW0NvbnRlbnRfVHlwZXNdLnhtbFBLAQItABQABgAIAAAAIQBa9CxbvwAAABUBAAALAAAAAAAA&#10;AAAAAAAAAB8BAABfcmVscy8ucmVsc1BLAQItABQABgAIAAAAIQDkr1mRvwAAANsAAAAPAAAAAAAA&#10;AAAAAAAAAAcCAABkcnMvZG93bnJldi54bWxQSwUGAAAAAAMAAwC3AAAA8wIAAAAA&#10;" fillcolor="#a18e6a" stroked="f"/>
                <w10:anchorlock/>
              </v:group>
            </w:pict>
          </mc:Fallback>
        </mc:AlternateContent>
      </w:r>
    </w:p>
    <w:p w14:paraId="20ED92A0" w14:textId="77777777" w:rsidR="00B63D7D" w:rsidRPr="00B63D7D" w:rsidRDefault="00B63D7D" w:rsidP="00B63D7D">
      <w:pPr>
        <w:pStyle w:val="BodyText"/>
        <w:spacing w:before="10"/>
        <w:rPr>
          <w:sz w:val="24"/>
          <w:szCs w:val="24"/>
        </w:rPr>
      </w:pPr>
    </w:p>
    <w:p w14:paraId="551EBDD2" w14:textId="77777777" w:rsidR="00B63D7D" w:rsidRPr="00B63D7D" w:rsidRDefault="00B63D7D" w:rsidP="00B63D7D">
      <w:pPr>
        <w:pStyle w:val="BodyText"/>
        <w:spacing w:before="103" w:line="278" w:lineRule="auto"/>
        <w:ind w:left="1409" w:right="4322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printf("File could not open!!"); exit(0);</w:t>
      </w:r>
    </w:p>
    <w:p w14:paraId="1764F5E3" w14:textId="77777777" w:rsidR="00B63D7D" w:rsidRPr="00B63D7D" w:rsidRDefault="00B63D7D" w:rsidP="00B63D7D">
      <w:pPr>
        <w:pStyle w:val="BodyText"/>
        <w:spacing w:before="2"/>
        <w:ind w:left="1130"/>
        <w:rPr>
          <w:sz w:val="24"/>
          <w:szCs w:val="24"/>
        </w:rPr>
      </w:pPr>
      <w:r w:rsidRPr="00B63D7D">
        <w:rPr>
          <w:w w:val="88"/>
          <w:sz w:val="24"/>
          <w:szCs w:val="24"/>
        </w:rPr>
        <w:t>}</w:t>
      </w:r>
    </w:p>
    <w:p w14:paraId="1739BBB7" w14:textId="77777777" w:rsidR="00B63D7D" w:rsidRPr="00B63D7D" w:rsidRDefault="00B63D7D" w:rsidP="00B63D7D">
      <w:pPr>
        <w:pStyle w:val="BodyText"/>
        <w:spacing w:before="52"/>
        <w:ind w:left="1130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while((a=getw(fp1))!=EOF)</w:t>
      </w:r>
    </w:p>
    <w:p w14:paraId="1CE32271" w14:textId="77777777" w:rsidR="00B63D7D" w:rsidRPr="00B63D7D" w:rsidRDefault="00B63D7D" w:rsidP="00B63D7D">
      <w:pPr>
        <w:pStyle w:val="BodyText"/>
        <w:spacing w:before="54"/>
        <w:ind w:left="1130"/>
        <w:rPr>
          <w:sz w:val="24"/>
          <w:szCs w:val="24"/>
        </w:rPr>
      </w:pPr>
      <w:r w:rsidRPr="00B63D7D">
        <w:rPr>
          <w:w w:val="88"/>
          <w:sz w:val="24"/>
          <w:szCs w:val="24"/>
        </w:rPr>
        <w:t>{</w:t>
      </w:r>
    </w:p>
    <w:p w14:paraId="50ACFD0D" w14:textId="77777777" w:rsidR="00B63D7D" w:rsidRPr="00B63D7D" w:rsidRDefault="00B63D7D" w:rsidP="00B63D7D">
      <w:pPr>
        <w:pStyle w:val="BodyText"/>
        <w:spacing w:before="52" w:line="280" w:lineRule="auto"/>
        <w:ind w:left="1690" w:right="7179" w:hanging="279"/>
        <w:rPr>
          <w:sz w:val="24"/>
          <w:szCs w:val="24"/>
        </w:rPr>
      </w:pPr>
      <w:r w:rsidRPr="00B63D7D">
        <w:rPr>
          <w:w w:val="105"/>
          <w:sz w:val="24"/>
          <w:szCs w:val="24"/>
        </w:rPr>
        <w:t xml:space="preserve">if(a%2!=0) </w:t>
      </w:r>
      <w:r w:rsidRPr="00B63D7D">
        <w:rPr>
          <w:sz w:val="24"/>
          <w:szCs w:val="24"/>
        </w:rPr>
        <w:t>putw(a,fp2);</w:t>
      </w:r>
    </w:p>
    <w:p w14:paraId="1774B7D0" w14:textId="77777777" w:rsidR="00B63D7D" w:rsidRPr="00B63D7D" w:rsidRDefault="00B63D7D" w:rsidP="00B63D7D">
      <w:pPr>
        <w:pStyle w:val="BodyText"/>
        <w:spacing w:line="320" w:lineRule="exact"/>
        <w:ind w:left="1409"/>
        <w:rPr>
          <w:sz w:val="24"/>
          <w:szCs w:val="24"/>
        </w:rPr>
      </w:pPr>
      <w:r w:rsidRPr="00B63D7D">
        <w:rPr>
          <w:w w:val="110"/>
          <w:sz w:val="24"/>
          <w:szCs w:val="24"/>
        </w:rPr>
        <w:t>else</w:t>
      </w:r>
    </w:p>
    <w:p w14:paraId="73BC631A" w14:textId="77777777" w:rsidR="00B63D7D" w:rsidRPr="00B63D7D" w:rsidRDefault="00B63D7D" w:rsidP="00B63D7D">
      <w:pPr>
        <w:pStyle w:val="BodyText"/>
        <w:spacing w:before="54"/>
        <w:ind w:left="1690"/>
        <w:rPr>
          <w:sz w:val="24"/>
          <w:szCs w:val="24"/>
        </w:rPr>
      </w:pPr>
      <w:r w:rsidRPr="00B63D7D">
        <w:rPr>
          <w:sz w:val="24"/>
          <w:szCs w:val="24"/>
        </w:rPr>
        <w:t>putw(a,fp3);</w:t>
      </w:r>
    </w:p>
    <w:p w14:paraId="1D32D3A9" w14:textId="77777777" w:rsidR="00B63D7D" w:rsidRPr="00B63D7D" w:rsidRDefault="00B63D7D" w:rsidP="00B63D7D">
      <w:pPr>
        <w:pStyle w:val="BodyText"/>
        <w:spacing w:before="54"/>
        <w:ind w:left="1130"/>
        <w:rPr>
          <w:sz w:val="24"/>
          <w:szCs w:val="24"/>
        </w:rPr>
      </w:pPr>
      <w:r w:rsidRPr="00B63D7D">
        <w:rPr>
          <w:w w:val="88"/>
          <w:sz w:val="24"/>
          <w:szCs w:val="24"/>
        </w:rPr>
        <w:t>}</w:t>
      </w:r>
    </w:p>
    <w:p w14:paraId="41EEAD92" w14:textId="77777777" w:rsidR="00B63D7D" w:rsidRPr="00B63D7D" w:rsidRDefault="00B63D7D" w:rsidP="00B63D7D">
      <w:pPr>
        <w:pStyle w:val="BodyText"/>
        <w:spacing w:before="52" w:line="278" w:lineRule="auto"/>
        <w:ind w:left="1130" w:right="7865"/>
        <w:jc w:val="both"/>
        <w:rPr>
          <w:sz w:val="24"/>
          <w:szCs w:val="24"/>
        </w:rPr>
      </w:pPr>
      <w:r w:rsidRPr="00B63D7D">
        <w:rPr>
          <w:sz w:val="24"/>
          <w:szCs w:val="24"/>
        </w:rPr>
        <w:t>fclose(fp1); fclose(fp2); fclose(fp3);</w:t>
      </w:r>
    </w:p>
    <w:p w14:paraId="7C859633" w14:textId="77777777" w:rsidR="00B63D7D" w:rsidRPr="00B63D7D" w:rsidRDefault="00B63D7D" w:rsidP="00B63D7D">
      <w:pPr>
        <w:pStyle w:val="BodyText"/>
        <w:spacing w:before="4"/>
        <w:ind w:left="1130"/>
        <w:rPr>
          <w:sz w:val="24"/>
          <w:szCs w:val="24"/>
        </w:rPr>
      </w:pPr>
      <w:r w:rsidRPr="00B63D7D">
        <w:rPr>
          <w:w w:val="115"/>
          <w:sz w:val="24"/>
          <w:szCs w:val="24"/>
        </w:rPr>
        <w:t>fp2=fopen("ODD","r");</w:t>
      </w:r>
    </w:p>
    <w:p w14:paraId="2BE00C67" w14:textId="77777777" w:rsidR="00B63D7D" w:rsidRPr="00B63D7D" w:rsidRDefault="00B63D7D" w:rsidP="00B63D7D">
      <w:pPr>
        <w:pStyle w:val="BodyText"/>
        <w:spacing w:before="51" w:line="280" w:lineRule="auto"/>
        <w:ind w:left="1130" w:right="5125"/>
        <w:rPr>
          <w:sz w:val="24"/>
          <w:szCs w:val="24"/>
        </w:rPr>
      </w:pPr>
      <w:r w:rsidRPr="00B63D7D">
        <w:rPr>
          <w:w w:val="110"/>
          <w:sz w:val="24"/>
          <w:szCs w:val="24"/>
        </w:rPr>
        <w:t xml:space="preserve">fp3=fopen("EVEN","r"); </w:t>
      </w:r>
      <w:r w:rsidRPr="00B63D7D">
        <w:rPr>
          <w:w w:val="105"/>
          <w:sz w:val="24"/>
          <w:szCs w:val="24"/>
        </w:rPr>
        <w:t>if(fp2==NULL||fp3==NULL)</w:t>
      </w:r>
    </w:p>
    <w:p w14:paraId="4D489838" w14:textId="77777777" w:rsidR="00B63D7D" w:rsidRPr="00B63D7D" w:rsidRDefault="00B63D7D" w:rsidP="00B63D7D">
      <w:pPr>
        <w:pStyle w:val="BodyText"/>
        <w:tabs>
          <w:tab w:val="left" w:pos="1448"/>
        </w:tabs>
        <w:spacing w:line="280" w:lineRule="auto"/>
        <w:ind w:left="1409" w:right="4901" w:hanging="279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{</w:t>
      </w:r>
      <w:r w:rsidRPr="00B63D7D">
        <w:rPr>
          <w:w w:val="105"/>
          <w:sz w:val="24"/>
          <w:szCs w:val="24"/>
        </w:rPr>
        <w:tab/>
      </w:r>
      <w:r w:rsidRPr="00B63D7D">
        <w:rPr>
          <w:w w:val="105"/>
          <w:sz w:val="24"/>
          <w:szCs w:val="24"/>
        </w:rPr>
        <w:tab/>
        <w:t>printf("File could not</w:t>
      </w:r>
      <w:r w:rsidRPr="00B63D7D">
        <w:rPr>
          <w:spacing w:val="-32"/>
          <w:w w:val="105"/>
          <w:sz w:val="24"/>
          <w:szCs w:val="24"/>
        </w:rPr>
        <w:t xml:space="preserve"> </w:t>
      </w:r>
      <w:r w:rsidRPr="00B63D7D">
        <w:rPr>
          <w:w w:val="105"/>
          <w:sz w:val="24"/>
          <w:szCs w:val="24"/>
        </w:rPr>
        <w:t>open!!"); exit(0);</w:t>
      </w:r>
    </w:p>
    <w:p w14:paraId="75047D26" w14:textId="77777777" w:rsidR="00B63D7D" w:rsidRPr="00B63D7D" w:rsidRDefault="00B63D7D" w:rsidP="00B63D7D">
      <w:pPr>
        <w:pStyle w:val="BodyText"/>
        <w:spacing w:line="319" w:lineRule="exact"/>
        <w:ind w:left="1130"/>
        <w:rPr>
          <w:sz w:val="24"/>
          <w:szCs w:val="24"/>
        </w:rPr>
      </w:pPr>
      <w:r w:rsidRPr="00B63D7D">
        <w:rPr>
          <w:w w:val="88"/>
          <w:sz w:val="24"/>
          <w:szCs w:val="24"/>
        </w:rPr>
        <w:t>}</w:t>
      </w:r>
    </w:p>
    <w:p w14:paraId="48420EB8" w14:textId="77777777" w:rsidR="00B63D7D" w:rsidRPr="00B63D7D" w:rsidRDefault="00B63D7D" w:rsidP="00B63D7D">
      <w:pPr>
        <w:pStyle w:val="BodyText"/>
        <w:spacing w:before="51" w:line="280" w:lineRule="auto"/>
        <w:ind w:left="1130" w:right="5021"/>
        <w:rPr>
          <w:sz w:val="24"/>
          <w:szCs w:val="24"/>
        </w:rPr>
      </w:pPr>
      <w:r w:rsidRPr="00B63D7D">
        <w:rPr>
          <w:w w:val="110"/>
          <w:sz w:val="24"/>
          <w:szCs w:val="24"/>
        </w:rPr>
        <w:t>printf("Contents</w:t>
      </w:r>
      <w:r w:rsidRPr="00B63D7D">
        <w:rPr>
          <w:spacing w:val="-39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of</w:t>
      </w:r>
      <w:r w:rsidRPr="00B63D7D">
        <w:rPr>
          <w:spacing w:val="-39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ODD</w:t>
      </w:r>
      <w:r w:rsidRPr="00B63D7D">
        <w:rPr>
          <w:spacing w:val="-38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file:</w:t>
      </w:r>
      <w:r w:rsidRPr="00B63D7D">
        <w:rPr>
          <w:spacing w:val="-40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"); while((a=getw(fp2))!=EOF)</w:t>
      </w:r>
    </w:p>
    <w:p w14:paraId="293B82AF" w14:textId="77777777" w:rsidR="00B63D7D" w:rsidRPr="00B63D7D" w:rsidRDefault="00B63D7D" w:rsidP="00B63D7D">
      <w:pPr>
        <w:pStyle w:val="BodyText"/>
        <w:spacing w:line="278" w:lineRule="auto"/>
        <w:ind w:left="1130" w:right="4900" w:firstLine="278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printf("%d ",a); printf("Contents of EVEN file: "); while((a=getw(fp3))!=EOF)</w:t>
      </w:r>
    </w:p>
    <w:p w14:paraId="6B11453E" w14:textId="77777777" w:rsidR="00B63D7D" w:rsidRPr="00B63D7D" w:rsidRDefault="00B63D7D" w:rsidP="00B63D7D">
      <w:pPr>
        <w:pStyle w:val="BodyText"/>
        <w:spacing w:line="278" w:lineRule="auto"/>
        <w:ind w:left="1130" w:right="6980" w:firstLine="278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printf("%d ",a); fclose(fp2); fclose(fp3); return 0;</w:t>
      </w:r>
    </w:p>
    <w:p w14:paraId="109A5B48" w14:textId="77777777" w:rsidR="00B63D7D" w:rsidRPr="00B63D7D" w:rsidRDefault="00B63D7D" w:rsidP="00B63D7D">
      <w:pPr>
        <w:pStyle w:val="BodyText"/>
        <w:spacing w:before="3"/>
        <w:ind w:left="852"/>
        <w:rPr>
          <w:sz w:val="24"/>
          <w:szCs w:val="24"/>
        </w:rPr>
      </w:pPr>
      <w:r w:rsidRPr="00B63D7D">
        <w:rPr>
          <w:w w:val="88"/>
          <w:sz w:val="24"/>
          <w:szCs w:val="24"/>
        </w:rPr>
        <w:t>}</w:t>
      </w:r>
    </w:p>
    <w:p w14:paraId="0CAC8119" w14:textId="77777777" w:rsidR="00B63D7D" w:rsidRPr="00B63D7D" w:rsidRDefault="00B63D7D" w:rsidP="00B63D7D">
      <w:pPr>
        <w:pStyle w:val="Heading2"/>
        <w:spacing w:before="56"/>
        <w:rPr>
          <w:sz w:val="24"/>
          <w:szCs w:val="24"/>
        </w:rPr>
      </w:pPr>
      <w:r w:rsidRPr="00B63D7D">
        <w:rPr>
          <w:sz w:val="24"/>
          <w:szCs w:val="24"/>
        </w:rPr>
        <w:t>OUTPUT:</w:t>
      </w:r>
    </w:p>
    <w:p w14:paraId="50E14870" w14:textId="77777777" w:rsidR="00B63D7D" w:rsidRPr="00B63D7D" w:rsidRDefault="00B63D7D" w:rsidP="00B63D7D">
      <w:pPr>
        <w:pStyle w:val="BodyText"/>
        <w:spacing w:before="3"/>
        <w:rPr>
          <w:b w:val="0"/>
          <w:sz w:val="24"/>
          <w:szCs w:val="24"/>
        </w:rPr>
      </w:pPr>
      <w:r w:rsidRPr="00B63D7D">
        <w:rPr>
          <w:noProof/>
          <w:sz w:val="24"/>
          <w:szCs w:val="24"/>
        </w:rPr>
        <w:drawing>
          <wp:anchor distT="0" distB="0" distL="0" distR="0" simplePos="0" relativeHeight="251699200" behindDoc="0" locked="0" layoutInCell="1" allowOverlap="1" wp14:anchorId="4F3AB8F5" wp14:editId="1AD671C3">
            <wp:simplePos x="0" y="0"/>
            <wp:positionH relativeFrom="page">
              <wp:posOffset>731519</wp:posOffset>
            </wp:positionH>
            <wp:positionV relativeFrom="paragraph">
              <wp:posOffset>152490</wp:posOffset>
            </wp:positionV>
            <wp:extent cx="6260833" cy="1046607"/>
            <wp:effectExtent l="0" t="0" r="0" b="0"/>
            <wp:wrapTopAndBottom/>
            <wp:docPr id="169" name="image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85.pn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0833" cy="1046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A4DEE8" w14:textId="77777777" w:rsidR="00B63D7D" w:rsidRPr="00B63D7D" w:rsidRDefault="00B63D7D" w:rsidP="00B63D7D">
      <w:pPr>
        <w:rPr>
          <w:sz w:val="24"/>
          <w:szCs w:val="24"/>
        </w:rPr>
        <w:sectPr w:rsidR="00B63D7D" w:rsidRPr="00B63D7D">
          <w:pgSz w:w="12240" w:h="15840"/>
          <w:pgMar w:top="980" w:right="680" w:bottom="1040" w:left="1020" w:header="0" w:footer="76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9084B89" w14:textId="7CB7A4E7" w:rsidR="00B63D7D" w:rsidRPr="00B63D7D" w:rsidRDefault="00B63D7D" w:rsidP="00B63D7D">
      <w:pPr>
        <w:pStyle w:val="BodyText"/>
        <w:spacing w:line="88" w:lineRule="exact"/>
        <w:ind w:left="117"/>
        <w:rPr>
          <w:b w:val="0"/>
          <w:sz w:val="24"/>
          <w:szCs w:val="24"/>
        </w:rPr>
      </w:pPr>
      <w:r w:rsidRPr="00B63D7D">
        <w:rPr>
          <w:b w:val="0"/>
          <w:noProof/>
          <w:position w:val="-1"/>
          <w:sz w:val="24"/>
          <w:szCs w:val="24"/>
        </w:rPr>
        <w:lastRenderedPageBreak/>
        <mc:AlternateContent>
          <mc:Choice Requires="wpg">
            <w:drawing>
              <wp:inline distT="0" distB="0" distL="0" distR="0" wp14:anchorId="3790F7FD" wp14:editId="4ED5D776">
                <wp:extent cx="6355080" cy="56515"/>
                <wp:effectExtent l="0" t="0" r="0" b="3810"/>
                <wp:docPr id="75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5080" cy="56515"/>
                          <a:chOff x="0" y="0"/>
                          <a:chExt cx="10008" cy="89"/>
                        </a:xfrm>
                      </wpg:grpSpPr>
                      <wps:wsp>
                        <wps:cNvPr id="7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08" cy="89"/>
                          </a:xfrm>
                          <a:prstGeom prst="rect">
                            <a:avLst/>
                          </a:prstGeom>
                          <a:solidFill>
                            <a:srgbClr val="A18E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7EFBA5" id="Group 75" o:spid="_x0000_s1026" style="width:500.4pt;height:4.45pt;mso-position-horizontal-relative:char;mso-position-vertical-relative:line" coordsize="1000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pQhXAIAAC0FAAAOAAAAZHJzL2Uyb0RvYy54bWykVNtu2zAMfR+wfxD0vtrumjQ14hRBL8GA&#10;bivW7QMUWb5gtqhRSpzs60dJTtql2Ev3IogiRZ1zSGp+ves7tlVoW9AFz85SzpSWULa6LviP7/cf&#10;ZpxZJ3QpOtCq4Htl+fXi/bv5YHJ1Dg10pUJGSbTNB1PwxjmTJ4mVjeqFPQOjNDkrwF44MrFOShQD&#10;Ze+75DxNp8kAWBoEqayl09vo5IuQv6qUdF+ryirHuoITNhdWDOvar8liLvIahWlaOcIQb0DRi1bT&#10;o8dUt8IJtsH2Vaq+lQgWKncmoU+gqlqpAgdik6UnbFYIGxO41PlQm6NMJO2JTm9OK79sH5G1ZcEv&#10;J5xp0VONwrOMbBJnMHVOMSs0T+YRI0PaPoD8acmdnPq9Xcdgth4+Q0n5xMZBEGdXYe9TEG22CzXY&#10;H2ugdo5JOpx+nEzSGZVKkm8ynWQBhshlQ4V8dUs2d+O9LE1T6jV/a3blkScij+8FjCMmT4gazT5r&#10;af9Py6dGGBVKZL1OBy2nBy2/UQcKXXeKZZdRzxB3ENNGJZmGm4bC1BIRhkaJkmBlgYXHS4njBW9Y&#10;qsPbpP23RCI3aN1KQc/8puBIsEPJxPbBuqjmIcRX0ELXlvdt1wUD6/VNh2wraMiW2exuuhwL8FdY&#10;p32wBn8tZvQnVJ3IKZZmDeWe+CHESaWfhTYN4G/OBprSgttfG4GKs+6TJo2usosLP9bBuJhcnpOB&#10;Lz3rlx6hJaUquOMsbm9c/Ao2Btu6oZeyQFrDklq2agNxjy+iGsFS94yNTzMZ+mz8P/zQv7RD1PMv&#10;t/gDAAD//wMAUEsDBBQABgAIAAAAIQCwR4IU2wAAAAQBAAAPAAAAZHJzL2Rvd25yZXYueG1sTI9B&#10;a8JAEIXvhf6HZQq91d1YWmyajYjYnqRQFUpvY3ZMgtnZkF2T+O+79qKXB8Mb3vteNh9tI3rqfO1Y&#10;QzJRIIgLZ2ouNey2H08zED4gG2wck4YzeZjn93cZpsYN/E39JpQihrBPUUMVQptK6YuKLPqJa4mj&#10;d3CdxRDPrpSmwyGG20ZOlXqVFmuODRW2tKyoOG5OVsPngMPiOVn16+Nhef7dvnz9rBPS+vFhXLyD&#10;CDSG6zNc8CM65JFp705svGg0xCHhXy+eUiru2GuYvYHMM3kLn/8BAAD//wMAUEsBAi0AFAAGAAgA&#10;AAAhALaDOJL+AAAA4QEAABMAAAAAAAAAAAAAAAAAAAAAAFtDb250ZW50X1R5cGVzXS54bWxQSwEC&#10;LQAUAAYACAAAACEAOP0h/9YAAACUAQAACwAAAAAAAAAAAAAAAAAvAQAAX3JlbHMvLnJlbHNQSwEC&#10;LQAUAAYACAAAACEAz2KUIVwCAAAtBQAADgAAAAAAAAAAAAAAAAAuAgAAZHJzL2Uyb0RvYy54bWxQ&#10;SwECLQAUAAYACAAAACEAsEeCFNsAAAAEAQAADwAAAAAAAAAAAAAAAAC2BAAAZHJzL2Rvd25yZXYu&#10;eG1sUEsFBgAAAAAEAAQA8wAAAL4FAAAAAA==&#10;">
                <v:rect id="Rectangle 17" o:spid="_x0000_s1027" style="position:absolute;width:10008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Gh4wgAAANsAAAAPAAAAZHJzL2Rvd25yZXYueG1sRI9Ba8JA&#10;FITvhf6H5Qne6saCaUldRaSC3jSm99fsM4lm36a7q8Z/7wpCj8PMfMNM571pxYWcbywrGI8SEMSl&#10;1Q1XCor96u0ThA/IGlvLpOBGHuaz15cpZtpeeUeXPFQiQthnqKAOocuk9GVNBv3IdsTRO1hnMETp&#10;KqkdXiPctPI9SVJpsOG4UGNHy5rKU342Cs7LjZtMfv/6W1rk29VRF/KHv5UaDvrFF4hAffgPP9tr&#10;reAjhceX+APk7A4AAP//AwBQSwECLQAUAAYACAAAACEA2+H2y+4AAACFAQAAEwAAAAAAAAAAAAAA&#10;AAAAAAAAW0NvbnRlbnRfVHlwZXNdLnhtbFBLAQItABQABgAIAAAAIQBa9CxbvwAAABUBAAALAAAA&#10;AAAAAAAAAAAAAB8BAABfcmVscy8ucmVsc1BLAQItABQABgAIAAAAIQD6fGh4wgAAANsAAAAPAAAA&#10;AAAAAAAAAAAAAAcCAABkcnMvZG93bnJldi54bWxQSwUGAAAAAAMAAwC3AAAA9gIAAAAA&#10;" fillcolor="#a18e6a" stroked="f"/>
                <w10:anchorlock/>
              </v:group>
            </w:pict>
          </mc:Fallback>
        </mc:AlternateContent>
      </w:r>
    </w:p>
    <w:p w14:paraId="7E46BE47" w14:textId="77777777" w:rsidR="00B63D7D" w:rsidRPr="00B63D7D" w:rsidRDefault="00B63D7D" w:rsidP="0000538C">
      <w:pPr>
        <w:pStyle w:val="Heading2"/>
      </w:pPr>
    </w:p>
    <w:p w14:paraId="7AFE9F21" w14:textId="72EA838E" w:rsidR="00B63D7D" w:rsidRPr="0000538C" w:rsidRDefault="0000538C" w:rsidP="0000538C">
      <w:pPr>
        <w:pStyle w:val="Heading2"/>
      </w:pPr>
      <w:r>
        <w:rPr>
          <w:w w:val="110"/>
        </w:rPr>
        <w:t>75-</w:t>
      </w:r>
      <w:r w:rsidR="00B63D7D" w:rsidRPr="0000538C">
        <w:rPr>
          <w:w w:val="110"/>
        </w:rPr>
        <w:t>Write</w:t>
      </w:r>
      <w:r w:rsidR="00B63D7D" w:rsidRPr="0000538C">
        <w:rPr>
          <w:spacing w:val="-44"/>
          <w:w w:val="110"/>
        </w:rPr>
        <w:t xml:space="preserve"> </w:t>
      </w:r>
      <w:r w:rsidR="00B63D7D" w:rsidRPr="0000538C">
        <w:rPr>
          <w:w w:val="110"/>
        </w:rPr>
        <w:t>a</w:t>
      </w:r>
      <w:r w:rsidR="00B63D7D" w:rsidRPr="0000538C">
        <w:rPr>
          <w:spacing w:val="-43"/>
          <w:w w:val="110"/>
        </w:rPr>
        <w:t xml:space="preserve"> </w:t>
      </w:r>
      <w:r w:rsidR="00B63D7D" w:rsidRPr="0000538C">
        <w:rPr>
          <w:w w:val="110"/>
        </w:rPr>
        <w:t>program</w:t>
      </w:r>
      <w:r w:rsidR="00B63D7D" w:rsidRPr="0000538C">
        <w:rPr>
          <w:spacing w:val="-44"/>
          <w:w w:val="110"/>
        </w:rPr>
        <w:t xml:space="preserve"> </w:t>
      </w:r>
      <w:r w:rsidR="00B63D7D" w:rsidRPr="0000538C">
        <w:rPr>
          <w:w w:val="110"/>
        </w:rPr>
        <w:t>to</w:t>
      </w:r>
      <w:r w:rsidR="00B63D7D" w:rsidRPr="0000538C">
        <w:rPr>
          <w:spacing w:val="-42"/>
          <w:w w:val="110"/>
        </w:rPr>
        <w:t xml:space="preserve"> </w:t>
      </w:r>
      <w:r w:rsidR="00B63D7D" w:rsidRPr="0000538C">
        <w:rPr>
          <w:w w:val="110"/>
        </w:rPr>
        <w:t>compare</w:t>
      </w:r>
      <w:r w:rsidR="00B63D7D" w:rsidRPr="0000538C">
        <w:rPr>
          <w:spacing w:val="-44"/>
          <w:w w:val="110"/>
        </w:rPr>
        <w:t xml:space="preserve"> </w:t>
      </w:r>
      <w:r w:rsidR="00B63D7D" w:rsidRPr="0000538C">
        <w:rPr>
          <w:w w:val="110"/>
        </w:rPr>
        <w:t>two</w:t>
      </w:r>
      <w:r w:rsidR="00B63D7D" w:rsidRPr="0000538C">
        <w:rPr>
          <w:spacing w:val="-44"/>
          <w:w w:val="110"/>
        </w:rPr>
        <w:t xml:space="preserve"> </w:t>
      </w:r>
      <w:r w:rsidR="00B63D7D" w:rsidRPr="0000538C">
        <w:rPr>
          <w:w w:val="110"/>
        </w:rPr>
        <w:t>given</w:t>
      </w:r>
      <w:r w:rsidR="00B63D7D" w:rsidRPr="0000538C">
        <w:rPr>
          <w:spacing w:val="-43"/>
          <w:w w:val="110"/>
        </w:rPr>
        <w:t xml:space="preserve"> </w:t>
      </w:r>
      <w:r w:rsidR="00B63D7D" w:rsidRPr="0000538C">
        <w:rPr>
          <w:w w:val="110"/>
        </w:rPr>
        <w:t>strings.</w:t>
      </w:r>
    </w:p>
    <w:p w14:paraId="45AE0EC2" w14:textId="77777777" w:rsidR="00B63D7D" w:rsidRPr="00B63D7D" w:rsidRDefault="00B63D7D" w:rsidP="0000538C">
      <w:pPr>
        <w:spacing w:before="86"/>
        <w:rPr>
          <w:b/>
          <w:sz w:val="24"/>
          <w:szCs w:val="24"/>
        </w:rPr>
      </w:pPr>
      <w:r w:rsidRPr="00B63D7D">
        <w:rPr>
          <w:b/>
          <w:w w:val="95"/>
          <w:sz w:val="24"/>
          <w:szCs w:val="24"/>
          <w:shd w:val="clear" w:color="auto" w:fill="F9F8F8"/>
        </w:rPr>
        <w:t>Theory: The string function which is pre-defined in a string.h header file is</w:t>
      </w:r>
    </w:p>
    <w:p w14:paraId="41790BD5" w14:textId="77777777" w:rsidR="00B63D7D" w:rsidRPr="00B63D7D" w:rsidRDefault="00B63D7D" w:rsidP="00B63D7D">
      <w:pPr>
        <w:spacing w:before="46" w:line="278" w:lineRule="auto"/>
        <w:ind w:left="852" w:right="699"/>
        <w:rPr>
          <w:b/>
          <w:sz w:val="24"/>
          <w:szCs w:val="24"/>
        </w:rPr>
      </w:pPr>
      <w:r w:rsidRPr="00B63D7D">
        <w:rPr>
          <w:b/>
          <w:w w:val="90"/>
          <w:sz w:val="24"/>
          <w:szCs w:val="24"/>
          <w:shd w:val="clear" w:color="auto" w:fill="F9F8F8"/>
        </w:rPr>
        <w:t>a strcmp() function. The strcmp() function consider two strings as a parameter, and this</w:t>
      </w:r>
      <w:r w:rsidRPr="00B63D7D">
        <w:rPr>
          <w:b/>
          <w:w w:val="90"/>
          <w:sz w:val="24"/>
          <w:szCs w:val="24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function</w:t>
      </w:r>
      <w:r w:rsidRPr="00B63D7D">
        <w:rPr>
          <w:b/>
          <w:spacing w:val="-27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returns</w:t>
      </w:r>
      <w:r w:rsidRPr="00B63D7D">
        <w:rPr>
          <w:b/>
          <w:spacing w:val="-27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an</w:t>
      </w:r>
      <w:r w:rsidRPr="00B63D7D">
        <w:rPr>
          <w:b/>
          <w:spacing w:val="-27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integer</w:t>
      </w:r>
      <w:r w:rsidRPr="00B63D7D">
        <w:rPr>
          <w:b/>
          <w:spacing w:val="-27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value</w:t>
      </w:r>
      <w:r w:rsidRPr="00B63D7D">
        <w:rPr>
          <w:b/>
          <w:spacing w:val="-27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where</w:t>
      </w:r>
      <w:r w:rsidRPr="00B63D7D">
        <w:rPr>
          <w:b/>
          <w:spacing w:val="-27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the</w:t>
      </w:r>
      <w:r w:rsidRPr="00B63D7D">
        <w:rPr>
          <w:b/>
          <w:spacing w:val="-26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integer</w:t>
      </w:r>
      <w:r w:rsidRPr="00B63D7D">
        <w:rPr>
          <w:b/>
          <w:spacing w:val="-28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value</w:t>
      </w:r>
      <w:r w:rsidRPr="00B63D7D">
        <w:rPr>
          <w:b/>
          <w:spacing w:val="-26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can</w:t>
      </w:r>
      <w:r w:rsidRPr="00B63D7D">
        <w:rPr>
          <w:b/>
          <w:spacing w:val="-27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be</w:t>
      </w:r>
      <w:r w:rsidRPr="00B63D7D">
        <w:rPr>
          <w:b/>
          <w:spacing w:val="-26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zero,</w:t>
      </w:r>
      <w:r w:rsidRPr="00B63D7D">
        <w:rPr>
          <w:b/>
          <w:spacing w:val="-27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positive</w:t>
      </w:r>
      <w:r w:rsidRPr="00B63D7D">
        <w:rPr>
          <w:b/>
          <w:spacing w:val="-26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or</w:t>
      </w:r>
      <w:r w:rsidRPr="00B63D7D">
        <w:rPr>
          <w:b/>
          <w:spacing w:val="-28"/>
          <w:w w:val="90"/>
          <w:sz w:val="24"/>
          <w:szCs w:val="24"/>
          <w:shd w:val="clear" w:color="auto" w:fill="F9F8F8"/>
        </w:rPr>
        <w:t xml:space="preserve"> </w:t>
      </w:r>
      <w:r w:rsidRPr="00B63D7D">
        <w:rPr>
          <w:b/>
          <w:w w:val="90"/>
          <w:sz w:val="24"/>
          <w:szCs w:val="24"/>
          <w:shd w:val="clear" w:color="auto" w:fill="F9F8F8"/>
        </w:rPr>
        <w:t>negative.</w:t>
      </w:r>
    </w:p>
    <w:p w14:paraId="5BC7BEAC" w14:textId="77777777" w:rsidR="00B63D7D" w:rsidRPr="00B63D7D" w:rsidRDefault="00B63D7D" w:rsidP="00B63D7D">
      <w:pPr>
        <w:pStyle w:val="Heading2"/>
        <w:spacing w:before="4"/>
        <w:rPr>
          <w:sz w:val="24"/>
          <w:szCs w:val="24"/>
        </w:rPr>
      </w:pPr>
      <w:r w:rsidRPr="00B63D7D">
        <w:rPr>
          <w:w w:val="115"/>
          <w:sz w:val="24"/>
          <w:szCs w:val="24"/>
        </w:rPr>
        <w:t>CODE:</w:t>
      </w:r>
    </w:p>
    <w:p w14:paraId="18EAB397" w14:textId="77777777" w:rsidR="00B63D7D" w:rsidRPr="00B63D7D" w:rsidRDefault="00B63D7D" w:rsidP="00B63D7D">
      <w:pPr>
        <w:pStyle w:val="BodyText"/>
        <w:spacing w:before="242" w:line="278" w:lineRule="auto"/>
        <w:ind w:left="852" w:right="6994"/>
        <w:jc w:val="both"/>
        <w:rPr>
          <w:sz w:val="24"/>
          <w:szCs w:val="24"/>
        </w:rPr>
      </w:pPr>
      <w:r w:rsidRPr="00B63D7D">
        <w:rPr>
          <w:w w:val="110"/>
          <w:sz w:val="24"/>
          <w:szCs w:val="24"/>
        </w:rPr>
        <w:t xml:space="preserve">#include &lt;stdio.h&gt; </w:t>
      </w:r>
      <w:r w:rsidRPr="00B63D7D">
        <w:rPr>
          <w:w w:val="105"/>
          <w:sz w:val="24"/>
          <w:szCs w:val="24"/>
        </w:rPr>
        <w:t xml:space="preserve">#include&lt;string.h&gt; </w:t>
      </w:r>
      <w:r w:rsidRPr="00B63D7D">
        <w:rPr>
          <w:w w:val="110"/>
          <w:sz w:val="24"/>
          <w:szCs w:val="24"/>
        </w:rPr>
        <w:t>int main()</w:t>
      </w:r>
    </w:p>
    <w:p w14:paraId="7EF858EE" w14:textId="77777777" w:rsidR="00B63D7D" w:rsidRPr="00B63D7D" w:rsidRDefault="00B63D7D" w:rsidP="00B63D7D">
      <w:pPr>
        <w:pStyle w:val="BodyText"/>
        <w:spacing w:before="5"/>
        <w:ind w:left="852"/>
        <w:rPr>
          <w:sz w:val="24"/>
          <w:szCs w:val="24"/>
        </w:rPr>
      </w:pPr>
      <w:r w:rsidRPr="00B63D7D">
        <w:rPr>
          <w:w w:val="88"/>
          <w:sz w:val="24"/>
          <w:szCs w:val="24"/>
        </w:rPr>
        <w:t>{</w:t>
      </w:r>
    </w:p>
    <w:p w14:paraId="1878A1B1" w14:textId="77777777" w:rsidR="00B63D7D" w:rsidRPr="00B63D7D" w:rsidRDefault="00B63D7D" w:rsidP="00B63D7D">
      <w:pPr>
        <w:pStyle w:val="BodyText"/>
        <w:spacing w:before="54" w:line="278" w:lineRule="auto"/>
        <w:ind w:left="1061" w:right="7620"/>
        <w:jc w:val="both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char</w:t>
      </w:r>
      <w:r w:rsidRPr="00B63D7D">
        <w:rPr>
          <w:spacing w:val="-51"/>
          <w:w w:val="105"/>
          <w:sz w:val="24"/>
          <w:szCs w:val="24"/>
        </w:rPr>
        <w:t xml:space="preserve"> </w:t>
      </w:r>
      <w:r w:rsidRPr="00B63D7D">
        <w:rPr>
          <w:spacing w:val="-3"/>
          <w:w w:val="105"/>
          <w:sz w:val="24"/>
          <w:szCs w:val="24"/>
        </w:rPr>
        <w:t xml:space="preserve">str1[20]; </w:t>
      </w:r>
      <w:r w:rsidRPr="00B63D7D">
        <w:rPr>
          <w:w w:val="105"/>
          <w:sz w:val="24"/>
          <w:szCs w:val="24"/>
        </w:rPr>
        <w:t>char</w:t>
      </w:r>
      <w:r w:rsidRPr="00B63D7D">
        <w:rPr>
          <w:spacing w:val="-51"/>
          <w:w w:val="105"/>
          <w:sz w:val="24"/>
          <w:szCs w:val="24"/>
        </w:rPr>
        <w:t xml:space="preserve"> </w:t>
      </w:r>
      <w:r w:rsidRPr="00B63D7D">
        <w:rPr>
          <w:spacing w:val="-3"/>
          <w:w w:val="105"/>
          <w:sz w:val="24"/>
          <w:szCs w:val="24"/>
        </w:rPr>
        <w:t xml:space="preserve">str2[20]; </w:t>
      </w:r>
      <w:r w:rsidRPr="00B63D7D">
        <w:rPr>
          <w:w w:val="105"/>
          <w:sz w:val="24"/>
          <w:szCs w:val="24"/>
        </w:rPr>
        <w:t>int value;</w:t>
      </w:r>
    </w:p>
    <w:p w14:paraId="66DFC742" w14:textId="77777777" w:rsidR="00B63D7D" w:rsidRPr="00B63D7D" w:rsidRDefault="00B63D7D" w:rsidP="00B63D7D">
      <w:pPr>
        <w:pStyle w:val="BodyText"/>
        <w:spacing w:before="1" w:line="280" w:lineRule="auto"/>
        <w:ind w:left="1061" w:right="5030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printf("Enter the first string : "); scanf("%s",str1);</w:t>
      </w:r>
    </w:p>
    <w:p w14:paraId="31EC2584" w14:textId="77777777" w:rsidR="00B63D7D" w:rsidRPr="00B63D7D" w:rsidRDefault="00B63D7D" w:rsidP="00B63D7D">
      <w:pPr>
        <w:pStyle w:val="BodyText"/>
        <w:spacing w:line="278" w:lineRule="auto"/>
        <w:ind w:left="1061" w:right="4535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printf("Enter the second string :</w:t>
      </w:r>
      <w:r w:rsidRPr="00B63D7D">
        <w:rPr>
          <w:spacing w:val="-55"/>
          <w:w w:val="105"/>
          <w:sz w:val="24"/>
          <w:szCs w:val="24"/>
        </w:rPr>
        <w:t xml:space="preserve"> </w:t>
      </w:r>
      <w:r w:rsidRPr="00B63D7D">
        <w:rPr>
          <w:w w:val="105"/>
          <w:sz w:val="24"/>
          <w:szCs w:val="24"/>
        </w:rPr>
        <w:t>"); scanf("%s",str2); value=strcmp(str1,str2); if(value==0)</w:t>
      </w:r>
    </w:p>
    <w:p w14:paraId="4B67FA11" w14:textId="77777777" w:rsidR="00B63D7D" w:rsidRPr="00B63D7D" w:rsidRDefault="00B63D7D" w:rsidP="00B63D7D">
      <w:pPr>
        <w:pStyle w:val="BodyText"/>
        <w:spacing w:before="2" w:line="278" w:lineRule="auto"/>
        <w:ind w:left="1061" w:right="5803"/>
        <w:rPr>
          <w:sz w:val="24"/>
          <w:szCs w:val="24"/>
        </w:rPr>
      </w:pPr>
      <w:r w:rsidRPr="00B63D7D">
        <w:rPr>
          <w:w w:val="110"/>
          <w:sz w:val="24"/>
          <w:szCs w:val="24"/>
        </w:rPr>
        <w:t>printf("strings are</w:t>
      </w:r>
      <w:r w:rsidRPr="00B63D7D">
        <w:rPr>
          <w:spacing w:val="-74"/>
          <w:w w:val="110"/>
          <w:sz w:val="24"/>
          <w:szCs w:val="24"/>
        </w:rPr>
        <w:t xml:space="preserve"> </w:t>
      </w:r>
      <w:r w:rsidRPr="00B63D7D">
        <w:rPr>
          <w:w w:val="110"/>
          <w:sz w:val="24"/>
          <w:szCs w:val="24"/>
        </w:rPr>
        <w:t>same"); else</w:t>
      </w:r>
    </w:p>
    <w:p w14:paraId="6EF13218" w14:textId="77777777" w:rsidR="00B63D7D" w:rsidRPr="00B63D7D" w:rsidRDefault="00B63D7D" w:rsidP="00B63D7D">
      <w:pPr>
        <w:pStyle w:val="BodyText"/>
        <w:spacing w:before="2" w:line="278" w:lineRule="auto"/>
        <w:ind w:left="1061" w:right="5125"/>
        <w:rPr>
          <w:sz w:val="24"/>
          <w:szCs w:val="24"/>
        </w:rPr>
      </w:pPr>
      <w:r w:rsidRPr="00B63D7D">
        <w:rPr>
          <w:w w:val="105"/>
          <w:sz w:val="24"/>
          <w:szCs w:val="24"/>
        </w:rPr>
        <w:t>printf("strings are not same"); return 0;</w:t>
      </w:r>
    </w:p>
    <w:p w14:paraId="361BAD58" w14:textId="77777777" w:rsidR="00B63D7D" w:rsidRPr="00B63D7D" w:rsidRDefault="00B63D7D" w:rsidP="00B63D7D">
      <w:pPr>
        <w:pStyle w:val="BodyText"/>
        <w:spacing w:before="1"/>
        <w:ind w:left="852"/>
        <w:rPr>
          <w:sz w:val="24"/>
          <w:szCs w:val="24"/>
        </w:rPr>
      </w:pPr>
      <w:r w:rsidRPr="00B63D7D">
        <w:rPr>
          <w:w w:val="88"/>
          <w:sz w:val="24"/>
          <w:szCs w:val="24"/>
        </w:rPr>
        <w:t>}</w:t>
      </w:r>
    </w:p>
    <w:p w14:paraId="5ED5CEBA" w14:textId="77777777" w:rsidR="00B63D7D" w:rsidRPr="00B63D7D" w:rsidRDefault="00B63D7D" w:rsidP="00B63D7D">
      <w:pPr>
        <w:pStyle w:val="Heading2"/>
        <w:spacing w:before="54"/>
        <w:rPr>
          <w:sz w:val="24"/>
          <w:szCs w:val="24"/>
        </w:rPr>
      </w:pPr>
      <w:r w:rsidRPr="00B63D7D">
        <w:rPr>
          <w:sz w:val="24"/>
          <w:szCs w:val="24"/>
        </w:rPr>
        <w:t>OUTPUT:</w:t>
      </w:r>
    </w:p>
    <w:p w14:paraId="4B689388" w14:textId="77777777" w:rsidR="00B63D7D" w:rsidRPr="00B63D7D" w:rsidRDefault="00B63D7D" w:rsidP="00B63D7D">
      <w:pPr>
        <w:pStyle w:val="BodyText"/>
        <w:spacing w:before="4"/>
        <w:rPr>
          <w:b w:val="0"/>
          <w:sz w:val="24"/>
          <w:szCs w:val="24"/>
        </w:rPr>
      </w:pPr>
      <w:r w:rsidRPr="00B63D7D">
        <w:rPr>
          <w:noProof/>
          <w:sz w:val="24"/>
          <w:szCs w:val="24"/>
        </w:rPr>
        <w:lastRenderedPageBreak/>
        <w:drawing>
          <wp:anchor distT="0" distB="0" distL="0" distR="0" simplePos="0" relativeHeight="251700224" behindDoc="0" locked="0" layoutInCell="1" allowOverlap="1" wp14:anchorId="2FD708C1" wp14:editId="67778F74">
            <wp:simplePos x="0" y="0"/>
            <wp:positionH relativeFrom="page">
              <wp:posOffset>731519</wp:posOffset>
            </wp:positionH>
            <wp:positionV relativeFrom="paragraph">
              <wp:posOffset>153244</wp:posOffset>
            </wp:positionV>
            <wp:extent cx="6281853" cy="1624203"/>
            <wp:effectExtent l="0" t="0" r="0" b="0"/>
            <wp:wrapTopAndBottom/>
            <wp:docPr id="171" name="image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86.png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1853" cy="1624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F879E7" w14:textId="77777777" w:rsidR="00EF73C4" w:rsidRPr="00C3777D" w:rsidRDefault="00EF73C4" w:rsidP="00EF73C4">
      <w:pPr>
        <w:rPr>
          <w:rFonts w:cstheme="minorHAnsi"/>
          <w:sz w:val="22"/>
          <w:szCs w:val="22"/>
        </w:rPr>
      </w:pPr>
    </w:p>
    <w:p w14:paraId="44697A3E" w14:textId="77777777" w:rsidR="00EF73C4" w:rsidRPr="00C3777D" w:rsidRDefault="00EF73C4" w:rsidP="00EF73C4">
      <w:pPr>
        <w:rPr>
          <w:rFonts w:cstheme="minorHAnsi"/>
          <w:sz w:val="22"/>
          <w:szCs w:val="22"/>
        </w:rPr>
      </w:pPr>
    </w:p>
    <w:p w14:paraId="1D8388DF" w14:textId="1475B897" w:rsidR="00EF73C4" w:rsidRPr="00C3777D" w:rsidRDefault="00EF73C4" w:rsidP="00EF73C4">
      <w:pPr>
        <w:rPr>
          <w:rFonts w:cstheme="minorHAnsi"/>
          <w:sz w:val="22"/>
          <w:szCs w:val="22"/>
        </w:rPr>
      </w:pPr>
    </w:p>
    <w:p w14:paraId="461C8DD8" w14:textId="06E6A5D0" w:rsidR="001D5EDC" w:rsidRPr="001D5EDC" w:rsidRDefault="001D5EDC" w:rsidP="001D5EDC">
      <w:pPr>
        <w:pStyle w:val="BodyText"/>
        <w:spacing w:line="88" w:lineRule="exact"/>
        <w:ind w:left="117"/>
        <w:rPr>
          <w:rFonts w:asciiTheme="minorHAnsi" w:hAnsiTheme="minorHAnsi" w:cstheme="minorHAnsi"/>
          <w:b w:val="0"/>
          <w:bCs w:val="0"/>
          <w:sz w:val="20"/>
          <w:szCs w:val="20"/>
        </w:rPr>
      </w:pPr>
      <w:r w:rsidRPr="001D5EDC">
        <w:rPr>
          <w:rFonts w:asciiTheme="minorHAnsi" w:hAnsiTheme="minorHAnsi" w:cstheme="minorHAnsi"/>
          <w:b w:val="0"/>
          <w:bCs w:val="0"/>
          <w:noProof/>
          <w:position w:val="-1"/>
          <w:sz w:val="20"/>
          <w:szCs w:val="20"/>
        </w:rPr>
        <mc:AlternateContent>
          <mc:Choice Requires="wpg">
            <w:drawing>
              <wp:inline distT="0" distB="0" distL="0" distR="0" wp14:anchorId="3418D061" wp14:editId="2BA8D456">
                <wp:extent cx="6355080" cy="56515"/>
                <wp:effectExtent l="0" t="0" r="0" b="635"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5080" cy="56515"/>
                          <a:chOff x="0" y="0"/>
                          <a:chExt cx="10008" cy="89"/>
                        </a:xfrm>
                      </wpg:grpSpPr>
                      <wps:wsp>
                        <wps:cNvPr id="6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08" cy="89"/>
                          </a:xfrm>
                          <a:prstGeom prst="rect">
                            <a:avLst/>
                          </a:prstGeom>
                          <a:solidFill>
                            <a:srgbClr val="A18E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C77E5D" id="Group 67" o:spid="_x0000_s1026" style="width:500.4pt;height:4.45pt;mso-position-horizontal-relative:char;mso-position-vertical-relative:line" coordsize="1000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qspWgIAACwFAAAOAAAAZHJzL2Uyb0RvYy54bWykVNtu2zAMfR+wfxD0vtjumjQ16hRBL8GA&#10;bivW7QMUWb5gtqhRSpzu60tJbpqm2Ev3IogiRfGcQ+rictd3bKvQtqALnk1SzpSWULa6Lvivn7ef&#10;5pxZJ3QpOtCq4I/K8svFxw8Xg8nVCTTQlQoZJdE2H0zBG+dMniRWNqoXdgJGaXJWgL1wZGKdlCgG&#10;yt53yUmazpIBsDQIUllLp9fRyRchf1Up6b5XlVWOdQWn2lxYMaxrvyaLC5HXKEzTyrEM8Y4qetFq&#10;enSf6lo4wTbYvknVtxLBQuUmEvoEqqqVKmAgNFl6hGaFsDEBS50PtdnTRNQe8fTutPLb9h5ZWxZ8&#10;dsaZFj1pFJ5lZBM5g6lzilmheTD3GBHS9g7kb0vu5Njv7ToGs/XwFUrKJzYOAjm7CnufgmCzXdDg&#10;ca+B2jkm6XD2eTpN5ySVJN90Ns2mUSPZkJBvbsnmZryXpWlKveZvzc/9lUTk8b1Q41iTB0SNZl+4&#10;tP/H5UMjjAoSWc/TM5dUSeTyB3Wg0HWnWCjKv05hz1zaSCTTcNVQlFoiwtAoUVJVWQDx6oI3LMnw&#10;Pmb/zZDIDVq3UtAzvyk4UtVBMbG9sy6S+RziBbTQteVt23XBwHp91SHbCpqxZTa/mS1H/l+FddoH&#10;a/DXYkZ/QuJETFGZNZSPhA8hDip9LLRpAP9yNtCQFtz+2QhUnHVfNHF0np2e+qkOxun07IQMPPSs&#10;Dz1CS0pVcMdZ3F65+BNsDLZ1Qy9lAbSGJXVs1Qbgvr5Y1VgsNc/Y9zSSoc3G78PP/KEdol4+ucUT&#10;AAAA//8DAFBLAwQUAAYACAAAACEAsEeCFNsAAAAEAQAADwAAAGRycy9kb3ducmV2LnhtbEyPQWvC&#10;QBCF74X+h2UKvdXdWFpsmo2I2J6kUBVKb2N2TILZ2ZBdk/jvu/ailwfDG977XjYfbSN66nztWEMy&#10;USCIC2dqLjXsth9PMxA+IBtsHJOGM3mY5/d3GabGDfxN/SaUIoawT1FDFUKbSumLiiz6iWuJo3dw&#10;ncUQz66UpsMhhttGTpV6lRZrjg0VtrSsqDhuTlbD54DD4jlZ9evjYXn+3b58/awT0vrxYVy8gwg0&#10;huszXPAjOuSRae9ObLxoNMQh4V8vnlIq7thrmL2BzDN5C5//AQAA//8DAFBLAQItABQABgAIAAAA&#10;IQC2gziS/gAAAOEBAAATAAAAAAAAAAAAAAAAAAAAAABbQ29udGVudF9UeXBlc10ueG1sUEsBAi0A&#10;FAAGAAgAAAAhADj9If/WAAAAlAEAAAsAAAAAAAAAAAAAAAAALwEAAF9yZWxzLy5yZWxzUEsBAi0A&#10;FAAGAAgAAAAhAIW2qylaAgAALAUAAA4AAAAAAAAAAAAAAAAALgIAAGRycy9lMm9Eb2MueG1sUEsB&#10;Ai0AFAAGAAgAAAAhALBHghTbAAAABAEAAA8AAAAAAAAAAAAAAAAAtAQAAGRycy9kb3ducmV2Lnht&#10;bFBLBQYAAAAABAAEAPMAAAC8BQAAAAA=&#10;">
                <v:rect id="Rectangle 9" o:spid="_x0000_s1027" style="position:absolute;width:10008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s9MvwAAANsAAAAPAAAAZHJzL2Rvd25yZXYueG1sRE9Ni8Iw&#10;EL0L/ocwC940XcEiXaOIKOze3Frvs83YVptJTaLWf785CB4f73ux6k0r7uR8Y1nB5yQBQVxa3XCl&#10;oDjsxnMQPiBrbC2Tgid5WC2HgwVm2j74l+55qEQMYZ+hgjqELpPSlzUZ9BPbEUfuZJ3BEKGrpHb4&#10;iOGmldMkSaXBhmNDjR1taiov+c0ouG1+3Gz2d+2faZHvd2ddyCNvlRp99OsvEIH68Ba/3N9aQRrH&#10;xi/xB8jlPwAAAP//AwBQSwECLQAUAAYACAAAACEA2+H2y+4AAACFAQAAEwAAAAAAAAAAAAAAAAAA&#10;AAAAW0NvbnRlbnRfVHlwZXNdLnhtbFBLAQItABQABgAIAAAAIQBa9CxbvwAAABUBAAALAAAAAAAA&#10;AAAAAAAAAB8BAABfcmVscy8ucmVsc1BLAQItABQABgAIAAAAIQBhds9MvwAAANsAAAAPAAAAAAAA&#10;AAAAAAAAAAcCAABkcnMvZG93bnJldi54bWxQSwUGAAAAAAMAAwC3AAAA8wIAAAAA&#10;" fillcolor="#a18e6a" stroked="f"/>
                <w10:anchorlock/>
              </v:group>
            </w:pict>
          </mc:Fallback>
        </mc:AlternateContent>
      </w:r>
    </w:p>
    <w:p w14:paraId="507A75E1" w14:textId="77777777" w:rsidR="001D5EDC" w:rsidRPr="001D5EDC" w:rsidRDefault="001D5EDC" w:rsidP="001D5EDC">
      <w:pPr>
        <w:pStyle w:val="BodyText"/>
        <w:spacing w:before="10"/>
        <w:rPr>
          <w:rFonts w:asciiTheme="minorHAnsi" w:hAnsiTheme="minorHAnsi" w:cstheme="minorHAnsi"/>
          <w:b w:val="0"/>
          <w:bCs w:val="0"/>
          <w:sz w:val="20"/>
          <w:szCs w:val="20"/>
        </w:rPr>
      </w:pPr>
    </w:p>
    <w:p w14:paraId="529E7744" w14:textId="245249AA" w:rsidR="001D5EDC" w:rsidRPr="001D5EDC" w:rsidRDefault="001D5EDC" w:rsidP="001D5EDC"/>
    <w:p w14:paraId="03E0D00F" w14:textId="629A85FF" w:rsidR="001D5EDC" w:rsidRPr="001D5EDC" w:rsidRDefault="001D5EDC" w:rsidP="001D5EDC"/>
    <w:p w14:paraId="5D136A77" w14:textId="4CE84779" w:rsidR="001D5EDC" w:rsidRPr="001D5EDC" w:rsidRDefault="001D5EDC" w:rsidP="001D5EDC"/>
    <w:p w14:paraId="060ACA8C" w14:textId="67090B50" w:rsidR="001D5EDC" w:rsidRPr="001D5EDC" w:rsidRDefault="001D5EDC" w:rsidP="001D5EDC"/>
    <w:p w14:paraId="6103ED94" w14:textId="6EBE27B8" w:rsidR="001D5EDC" w:rsidRPr="001D5EDC" w:rsidRDefault="001D5EDC" w:rsidP="001D5EDC"/>
    <w:p w14:paraId="1006BFB3" w14:textId="6DF4E142" w:rsidR="001D5EDC" w:rsidRPr="001D5EDC" w:rsidRDefault="001D5EDC" w:rsidP="001D5EDC"/>
    <w:p w14:paraId="667299C2" w14:textId="77777777" w:rsidR="001D5EDC" w:rsidRPr="001D5EDC" w:rsidRDefault="001D5EDC" w:rsidP="001D5EDC"/>
    <w:sectPr w:rsidR="001D5EDC" w:rsidRPr="001D5EDC" w:rsidSect="00986ADA">
      <w:headerReference w:type="default" r:id="rId90"/>
      <w:footerReference w:type="default" r:id="rId91"/>
      <w:pgSz w:w="12240" w:h="15840"/>
      <w:pgMar w:top="720" w:right="1152" w:bottom="720" w:left="1152" w:header="0" w:footer="28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1F1464" w14:textId="77777777" w:rsidR="001D3B5C" w:rsidRDefault="001D3B5C">
      <w:r>
        <w:separator/>
      </w:r>
    </w:p>
    <w:p w14:paraId="205E0411" w14:textId="77777777" w:rsidR="001D3B5C" w:rsidRDefault="001D3B5C"/>
  </w:endnote>
  <w:endnote w:type="continuationSeparator" w:id="0">
    <w:p w14:paraId="02F9DD65" w14:textId="77777777" w:rsidR="001D3B5C" w:rsidRDefault="001D3B5C">
      <w:r>
        <w:continuationSeparator/>
      </w:r>
    </w:p>
    <w:p w14:paraId="46AF26BC" w14:textId="77777777" w:rsidR="001D3B5C" w:rsidRDefault="001D3B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7BEA61" w14:textId="77777777" w:rsidR="000E75E3" w:rsidRDefault="000E75E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DB4A07" w14:textId="77777777" w:rsidR="000E75E3" w:rsidRDefault="000E75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8A309C" w14:textId="77777777" w:rsidR="001D3B5C" w:rsidRDefault="001D3B5C">
      <w:r>
        <w:separator/>
      </w:r>
    </w:p>
    <w:p w14:paraId="5B777E60" w14:textId="77777777" w:rsidR="001D3B5C" w:rsidRDefault="001D3B5C"/>
  </w:footnote>
  <w:footnote w:type="continuationSeparator" w:id="0">
    <w:p w14:paraId="0E678322" w14:textId="77777777" w:rsidR="001D3B5C" w:rsidRDefault="001D3B5C">
      <w:r>
        <w:continuationSeparator/>
      </w:r>
    </w:p>
    <w:p w14:paraId="341E60BB" w14:textId="77777777" w:rsidR="001D3B5C" w:rsidRDefault="001D3B5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90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9990"/>
    </w:tblGrid>
    <w:tr w:rsidR="000E75E3" w14:paraId="6BDF99F6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750C171D" w14:textId="77777777" w:rsidR="000E75E3" w:rsidRDefault="000E75E3">
          <w:pPr>
            <w:pStyle w:val="Header"/>
          </w:pPr>
        </w:p>
      </w:tc>
    </w:tr>
  </w:tbl>
  <w:p w14:paraId="7C2257E4" w14:textId="77777777" w:rsidR="000E75E3" w:rsidRDefault="000E75E3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34115"/>
    <w:multiLevelType w:val="hybridMultilevel"/>
    <w:tmpl w:val="F1CA6174"/>
    <w:lvl w:ilvl="0" w:tplc="1A0C8252">
      <w:start w:val="1"/>
      <w:numFmt w:val="decimal"/>
      <w:lvlText w:val="%1."/>
      <w:lvlJc w:val="left"/>
      <w:pPr>
        <w:ind w:left="852" w:hanging="360"/>
      </w:pPr>
      <w:rPr>
        <w:rFonts w:hint="default"/>
        <w:spacing w:val="-1"/>
        <w:w w:val="93"/>
        <w:lang w:val="en-US" w:eastAsia="en-US" w:bidi="ar-SA"/>
      </w:rPr>
    </w:lvl>
    <w:lvl w:ilvl="1" w:tplc="F0603046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2" w:tplc="32B495DE">
      <w:numFmt w:val="bullet"/>
      <w:lvlText w:val="•"/>
      <w:lvlJc w:val="left"/>
      <w:pPr>
        <w:ind w:left="2796" w:hanging="360"/>
      </w:pPr>
      <w:rPr>
        <w:rFonts w:hint="default"/>
        <w:lang w:val="en-US" w:eastAsia="en-US" w:bidi="ar-SA"/>
      </w:rPr>
    </w:lvl>
    <w:lvl w:ilvl="3" w:tplc="DE9E0F20">
      <w:numFmt w:val="bullet"/>
      <w:lvlText w:val="•"/>
      <w:lvlJc w:val="left"/>
      <w:pPr>
        <w:ind w:left="3764" w:hanging="360"/>
      </w:pPr>
      <w:rPr>
        <w:rFonts w:hint="default"/>
        <w:lang w:val="en-US" w:eastAsia="en-US" w:bidi="ar-SA"/>
      </w:rPr>
    </w:lvl>
    <w:lvl w:ilvl="4" w:tplc="798EBBF8"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ar-SA"/>
      </w:rPr>
    </w:lvl>
    <w:lvl w:ilvl="5" w:tplc="B2DC30FE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F6BE9F46">
      <w:numFmt w:val="bullet"/>
      <w:lvlText w:val="•"/>
      <w:lvlJc w:val="left"/>
      <w:pPr>
        <w:ind w:left="6668" w:hanging="360"/>
      </w:pPr>
      <w:rPr>
        <w:rFonts w:hint="default"/>
        <w:lang w:val="en-US" w:eastAsia="en-US" w:bidi="ar-SA"/>
      </w:rPr>
    </w:lvl>
    <w:lvl w:ilvl="7" w:tplc="DE12EBD4">
      <w:numFmt w:val="bullet"/>
      <w:lvlText w:val="•"/>
      <w:lvlJc w:val="left"/>
      <w:pPr>
        <w:ind w:left="7636" w:hanging="360"/>
      </w:pPr>
      <w:rPr>
        <w:rFonts w:hint="default"/>
        <w:lang w:val="en-US" w:eastAsia="en-US" w:bidi="ar-SA"/>
      </w:rPr>
    </w:lvl>
    <w:lvl w:ilvl="8" w:tplc="EBEA08CE">
      <w:numFmt w:val="bullet"/>
      <w:lvlText w:val="•"/>
      <w:lvlJc w:val="left"/>
      <w:pPr>
        <w:ind w:left="860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763201A"/>
    <w:multiLevelType w:val="hybridMultilevel"/>
    <w:tmpl w:val="42D68A70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976FD"/>
    <w:multiLevelType w:val="hybridMultilevel"/>
    <w:tmpl w:val="2E667CEE"/>
    <w:lvl w:ilvl="0" w:tplc="13EE01BC">
      <w:start w:val="1"/>
      <w:numFmt w:val="decimal"/>
      <w:lvlText w:val="%1."/>
      <w:lvlJc w:val="left"/>
      <w:pPr>
        <w:ind w:left="1034" w:hanging="325"/>
      </w:pPr>
      <w:rPr>
        <w:rFonts w:ascii="Trebuchet MS" w:eastAsia="Trebuchet MS" w:hAnsi="Trebuchet MS" w:cs="Trebuchet MS" w:hint="default"/>
        <w:b/>
        <w:bCs/>
        <w:color w:val="696363"/>
        <w:w w:val="94"/>
        <w:sz w:val="28"/>
        <w:szCs w:val="28"/>
        <w:lang w:val="en-US" w:eastAsia="en-US" w:bidi="ar-SA"/>
      </w:rPr>
    </w:lvl>
    <w:lvl w:ilvl="1" w:tplc="DD386464">
      <w:start w:val="2"/>
      <w:numFmt w:val="lowerLetter"/>
      <w:lvlText w:val="(%2)"/>
      <w:lvlJc w:val="left"/>
      <w:pPr>
        <w:ind w:left="917" w:hanging="437"/>
      </w:pPr>
      <w:rPr>
        <w:rFonts w:ascii="Trebuchet MS" w:eastAsia="Trebuchet MS" w:hAnsi="Trebuchet MS" w:cs="Trebuchet MS" w:hint="default"/>
        <w:b/>
        <w:bCs/>
        <w:color w:val="696363"/>
        <w:spacing w:val="-1"/>
        <w:w w:val="94"/>
        <w:sz w:val="28"/>
        <w:szCs w:val="28"/>
        <w:lang w:val="en-US" w:eastAsia="en-US" w:bidi="ar-SA"/>
      </w:rPr>
    </w:lvl>
    <w:lvl w:ilvl="2" w:tplc="BD20010A">
      <w:numFmt w:val="bullet"/>
      <w:lvlText w:val="•"/>
      <w:lvlJc w:val="left"/>
      <w:pPr>
        <w:ind w:left="920" w:hanging="437"/>
      </w:pPr>
      <w:rPr>
        <w:rFonts w:hint="default"/>
        <w:lang w:val="en-US" w:eastAsia="en-US" w:bidi="ar-SA"/>
      </w:rPr>
    </w:lvl>
    <w:lvl w:ilvl="3" w:tplc="3766CFD4">
      <w:numFmt w:val="bullet"/>
      <w:lvlText w:val="•"/>
      <w:lvlJc w:val="left"/>
      <w:pPr>
        <w:ind w:left="2122" w:hanging="437"/>
      </w:pPr>
      <w:rPr>
        <w:rFonts w:hint="default"/>
        <w:lang w:val="en-US" w:eastAsia="en-US" w:bidi="ar-SA"/>
      </w:rPr>
    </w:lvl>
    <w:lvl w:ilvl="4" w:tplc="6E867FA0">
      <w:numFmt w:val="bullet"/>
      <w:lvlText w:val="•"/>
      <w:lvlJc w:val="left"/>
      <w:pPr>
        <w:ind w:left="3325" w:hanging="437"/>
      </w:pPr>
      <w:rPr>
        <w:rFonts w:hint="default"/>
        <w:lang w:val="en-US" w:eastAsia="en-US" w:bidi="ar-SA"/>
      </w:rPr>
    </w:lvl>
    <w:lvl w:ilvl="5" w:tplc="BF1C3706">
      <w:numFmt w:val="bullet"/>
      <w:lvlText w:val="•"/>
      <w:lvlJc w:val="left"/>
      <w:pPr>
        <w:ind w:left="4527" w:hanging="437"/>
      </w:pPr>
      <w:rPr>
        <w:rFonts w:hint="default"/>
        <w:lang w:val="en-US" w:eastAsia="en-US" w:bidi="ar-SA"/>
      </w:rPr>
    </w:lvl>
    <w:lvl w:ilvl="6" w:tplc="7102B966">
      <w:numFmt w:val="bullet"/>
      <w:lvlText w:val="•"/>
      <w:lvlJc w:val="left"/>
      <w:pPr>
        <w:ind w:left="5730" w:hanging="437"/>
      </w:pPr>
      <w:rPr>
        <w:rFonts w:hint="default"/>
        <w:lang w:val="en-US" w:eastAsia="en-US" w:bidi="ar-SA"/>
      </w:rPr>
    </w:lvl>
    <w:lvl w:ilvl="7" w:tplc="308CC110">
      <w:numFmt w:val="bullet"/>
      <w:lvlText w:val="•"/>
      <w:lvlJc w:val="left"/>
      <w:pPr>
        <w:ind w:left="6932" w:hanging="437"/>
      </w:pPr>
      <w:rPr>
        <w:rFonts w:hint="default"/>
        <w:lang w:val="en-US" w:eastAsia="en-US" w:bidi="ar-SA"/>
      </w:rPr>
    </w:lvl>
    <w:lvl w:ilvl="8" w:tplc="1FF6810A">
      <w:numFmt w:val="bullet"/>
      <w:lvlText w:val="•"/>
      <w:lvlJc w:val="left"/>
      <w:pPr>
        <w:ind w:left="8135" w:hanging="437"/>
      </w:pPr>
      <w:rPr>
        <w:rFonts w:hint="default"/>
        <w:lang w:val="en-US" w:eastAsia="en-US" w:bidi="ar-SA"/>
      </w:rPr>
    </w:lvl>
  </w:abstractNum>
  <w:abstractNum w:abstractNumId="3" w15:restartNumberingAfterBreak="0">
    <w:nsid w:val="130315CB"/>
    <w:multiLevelType w:val="hybridMultilevel"/>
    <w:tmpl w:val="10D86FCA"/>
    <w:lvl w:ilvl="0" w:tplc="DCF43A26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580E8C"/>
    <w:multiLevelType w:val="hybridMultilevel"/>
    <w:tmpl w:val="3F7A88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81616"/>
    <w:multiLevelType w:val="hybridMultilevel"/>
    <w:tmpl w:val="3F7A88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485D5B"/>
    <w:multiLevelType w:val="hybridMultilevel"/>
    <w:tmpl w:val="18E68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DE3840"/>
    <w:multiLevelType w:val="hybridMultilevel"/>
    <w:tmpl w:val="7B3AF48E"/>
    <w:lvl w:ilvl="0" w:tplc="B686A37C">
      <w:start w:val="2"/>
      <w:numFmt w:val="lowerLetter"/>
      <w:lvlText w:val="(%1)"/>
      <w:lvlJc w:val="left"/>
      <w:pPr>
        <w:ind w:left="724" w:hanging="593"/>
      </w:pPr>
      <w:rPr>
        <w:rFonts w:ascii="Trebuchet MS" w:eastAsia="Trebuchet MS" w:hAnsi="Trebuchet MS" w:cs="Trebuchet MS" w:hint="default"/>
        <w:w w:val="108"/>
        <w:sz w:val="36"/>
        <w:szCs w:val="36"/>
        <w:lang w:val="en-US" w:eastAsia="en-US" w:bidi="ar-SA"/>
      </w:rPr>
    </w:lvl>
    <w:lvl w:ilvl="1" w:tplc="608A2C9E">
      <w:start w:val="1"/>
      <w:numFmt w:val="lowerLetter"/>
      <w:lvlText w:val="(%2)"/>
      <w:lvlJc w:val="left"/>
      <w:pPr>
        <w:ind w:left="852" w:hanging="432"/>
      </w:pPr>
      <w:rPr>
        <w:rFonts w:ascii="Trebuchet MS" w:eastAsia="Trebuchet MS" w:hAnsi="Trebuchet MS" w:cs="Trebuchet MS" w:hint="default"/>
        <w:b/>
        <w:bCs/>
        <w:w w:val="83"/>
        <w:sz w:val="24"/>
        <w:szCs w:val="24"/>
        <w:lang w:val="en-US" w:eastAsia="en-US" w:bidi="ar-SA"/>
      </w:rPr>
    </w:lvl>
    <w:lvl w:ilvl="2" w:tplc="FF46D328">
      <w:numFmt w:val="bullet"/>
      <w:lvlText w:val="•"/>
      <w:lvlJc w:val="left"/>
      <w:pPr>
        <w:ind w:left="1935" w:hanging="432"/>
      </w:pPr>
      <w:rPr>
        <w:rFonts w:hint="default"/>
        <w:lang w:val="en-US" w:eastAsia="en-US" w:bidi="ar-SA"/>
      </w:rPr>
    </w:lvl>
    <w:lvl w:ilvl="3" w:tplc="536A59CA">
      <w:numFmt w:val="bullet"/>
      <w:lvlText w:val="•"/>
      <w:lvlJc w:val="left"/>
      <w:pPr>
        <w:ind w:left="3011" w:hanging="432"/>
      </w:pPr>
      <w:rPr>
        <w:rFonts w:hint="default"/>
        <w:lang w:val="en-US" w:eastAsia="en-US" w:bidi="ar-SA"/>
      </w:rPr>
    </w:lvl>
    <w:lvl w:ilvl="4" w:tplc="22160980">
      <w:numFmt w:val="bullet"/>
      <w:lvlText w:val="•"/>
      <w:lvlJc w:val="left"/>
      <w:pPr>
        <w:ind w:left="4086" w:hanging="432"/>
      </w:pPr>
      <w:rPr>
        <w:rFonts w:hint="default"/>
        <w:lang w:val="en-US" w:eastAsia="en-US" w:bidi="ar-SA"/>
      </w:rPr>
    </w:lvl>
    <w:lvl w:ilvl="5" w:tplc="C22C90FC">
      <w:numFmt w:val="bullet"/>
      <w:lvlText w:val="•"/>
      <w:lvlJc w:val="left"/>
      <w:pPr>
        <w:ind w:left="5162" w:hanging="432"/>
      </w:pPr>
      <w:rPr>
        <w:rFonts w:hint="default"/>
        <w:lang w:val="en-US" w:eastAsia="en-US" w:bidi="ar-SA"/>
      </w:rPr>
    </w:lvl>
    <w:lvl w:ilvl="6" w:tplc="A70E639E">
      <w:numFmt w:val="bullet"/>
      <w:lvlText w:val="•"/>
      <w:lvlJc w:val="left"/>
      <w:pPr>
        <w:ind w:left="6237" w:hanging="432"/>
      </w:pPr>
      <w:rPr>
        <w:rFonts w:hint="default"/>
        <w:lang w:val="en-US" w:eastAsia="en-US" w:bidi="ar-SA"/>
      </w:rPr>
    </w:lvl>
    <w:lvl w:ilvl="7" w:tplc="002E3464">
      <w:numFmt w:val="bullet"/>
      <w:lvlText w:val="•"/>
      <w:lvlJc w:val="left"/>
      <w:pPr>
        <w:ind w:left="7313" w:hanging="432"/>
      </w:pPr>
      <w:rPr>
        <w:rFonts w:hint="default"/>
        <w:lang w:val="en-US" w:eastAsia="en-US" w:bidi="ar-SA"/>
      </w:rPr>
    </w:lvl>
    <w:lvl w:ilvl="8" w:tplc="418CE984">
      <w:numFmt w:val="bullet"/>
      <w:lvlText w:val="•"/>
      <w:lvlJc w:val="left"/>
      <w:pPr>
        <w:ind w:left="8388" w:hanging="432"/>
      </w:pPr>
      <w:rPr>
        <w:rFonts w:hint="default"/>
        <w:lang w:val="en-US" w:eastAsia="en-US" w:bidi="ar-SA"/>
      </w:rPr>
    </w:lvl>
  </w:abstractNum>
  <w:abstractNum w:abstractNumId="8" w15:restartNumberingAfterBreak="0">
    <w:nsid w:val="23F355EB"/>
    <w:multiLevelType w:val="hybridMultilevel"/>
    <w:tmpl w:val="9E0CD1B2"/>
    <w:lvl w:ilvl="0" w:tplc="4DB8FB6A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CEC5D3B"/>
    <w:multiLevelType w:val="hybridMultilevel"/>
    <w:tmpl w:val="3F7A88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2456D9"/>
    <w:multiLevelType w:val="hybridMultilevel"/>
    <w:tmpl w:val="CE644A6E"/>
    <w:lvl w:ilvl="0" w:tplc="82AA5776">
      <w:start w:val="70"/>
      <w:numFmt w:val="decimal"/>
      <w:lvlText w:val="%1-"/>
      <w:lvlJc w:val="left"/>
      <w:pPr>
        <w:ind w:left="852" w:hanging="360"/>
      </w:pPr>
      <w:rPr>
        <w:rFonts w:hint="default"/>
        <w:w w:val="105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1" w15:restartNumberingAfterBreak="0">
    <w:nsid w:val="489F49EC"/>
    <w:multiLevelType w:val="hybridMultilevel"/>
    <w:tmpl w:val="F1E4388C"/>
    <w:lvl w:ilvl="0" w:tplc="E754125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E203CF"/>
    <w:multiLevelType w:val="hybridMultilevel"/>
    <w:tmpl w:val="96BC3040"/>
    <w:lvl w:ilvl="0" w:tplc="559005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0FE13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A693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16E20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09A07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B837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02A1C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2A29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60E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50616672"/>
    <w:multiLevelType w:val="hybridMultilevel"/>
    <w:tmpl w:val="BC8AB202"/>
    <w:lvl w:ilvl="0" w:tplc="EF2CF1B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4C049A"/>
    <w:multiLevelType w:val="hybridMultilevel"/>
    <w:tmpl w:val="8228B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5158B6"/>
    <w:multiLevelType w:val="hybridMultilevel"/>
    <w:tmpl w:val="6A887D32"/>
    <w:lvl w:ilvl="0" w:tplc="62BC5878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986235"/>
    <w:multiLevelType w:val="hybridMultilevel"/>
    <w:tmpl w:val="FA7AA6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FD2C34"/>
    <w:multiLevelType w:val="hybridMultilevel"/>
    <w:tmpl w:val="B09CC9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33695B"/>
    <w:multiLevelType w:val="hybridMultilevel"/>
    <w:tmpl w:val="94CE22B2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BE5046"/>
    <w:multiLevelType w:val="hybridMultilevel"/>
    <w:tmpl w:val="0DE67C92"/>
    <w:lvl w:ilvl="0" w:tplc="FB18839A">
      <w:start w:val="55"/>
      <w:numFmt w:val="decimal"/>
      <w:lvlText w:val="%1-"/>
      <w:lvlJc w:val="left"/>
      <w:pPr>
        <w:ind w:left="852" w:hanging="360"/>
      </w:pPr>
      <w:rPr>
        <w:rFonts w:hint="default"/>
        <w:w w:val="110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20" w15:restartNumberingAfterBreak="0">
    <w:nsid w:val="78F64DAB"/>
    <w:multiLevelType w:val="hybridMultilevel"/>
    <w:tmpl w:val="A66E7B90"/>
    <w:lvl w:ilvl="0" w:tplc="BA9C6154">
      <w:start w:val="2"/>
      <w:numFmt w:val="lowerLetter"/>
      <w:lvlText w:val="(%1)"/>
      <w:lvlJc w:val="left"/>
      <w:pPr>
        <w:ind w:left="132" w:hanging="593"/>
      </w:pPr>
      <w:rPr>
        <w:rFonts w:ascii="Trebuchet MS" w:eastAsia="Trebuchet MS" w:hAnsi="Trebuchet MS" w:cs="Trebuchet MS" w:hint="default"/>
        <w:w w:val="108"/>
        <w:sz w:val="36"/>
        <w:szCs w:val="36"/>
        <w:lang w:val="en-US" w:eastAsia="en-US" w:bidi="ar-SA"/>
      </w:rPr>
    </w:lvl>
    <w:lvl w:ilvl="1" w:tplc="62944B14">
      <w:numFmt w:val="bullet"/>
      <w:lvlText w:val="•"/>
      <w:lvlJc w:val="left"/>
      <w:pPr>
        <w:ind w:left="1180" w:hanging="593"/>
      </w:pPr>
      <w:rPr>
        <w:rFonts w:hint="default"/>
        <w:lang w:val="en-US" w:eastAsia="en-US" w:bidi="ar-SA"/>
      </w:rPr>
    </w:lvl>
    <w:lvl w:ilvl="2" w:tplc="BE9047DC">
      <w:numFmt w:val="bullet"/>
      <w:lvlText w:val="•"/>
      <w:lvlJc w:val="left"/>
      <w:pPr>
        <w:ind w:left="2220" w:hanging="593"/>
      </w:pPr>
      <w:rPr>
        <w:rFonts w:hint="default"/>
        <w:lang w:val="en-US" w:eastAsia="en-US" w:bidi="ar-SA"/>
      </w:rPr>
    </w:lvl>
    <w:lvl w:ilvl="3" w:tplc="3DF08B9E">
      <w:numFmt w:val="bullet"/>
      <w:lvlText w:val="•"/>
      <w:lvlJc w:val="left"/>
      <w:pPr>
        <w:ind w:left="3260" w:hanging="593"/>
      </w:pPr>
      <w:rPr>
        <w:rFonts w:hint="default"/>
        <w:lang w:val="en-US" w:eastAsia="en-US" w:bidi="ar-SA"/>
      </w:rPr>
    </w:lvl>
    <w:lvl w:ilvl="4" w:tplc="A830E49C">
      <w:numFmt w:val="bullet"/>
      <w:lvlText w:val="•"/>
      <w:lvlJc w:val="left"/>
      <w:pPr>
        <w:ind w:left="4300" w:hanging="593"/>
      </w:pPr>
      <w:rPr>
        <w:rFonts w:hint="default"/>
        <w:lang w:val="en-US" w:eastAsia="en-US" w:bidi="ar-SA"/>
      </w:rPr>
    </w:lvl>
    <w:lvl w:ilvl="5" w:tplc="D26AB842">
      <w:numFmt w:val="bullet"/>
      <w:lvlText w:val="•"/>
      <w:lvlJc w:val="left"/>
      <w:pPr>
        <w:ind w:left="5340" w:hanging="593"/>
      </w:pPr>
      <w:rPr>
        <w:rFonts w:hint="default"/>
        <w:lang w:val="en-US" w:eastAsia="en-US" w:bidi="ar-SA"/>
      </w:rPr>
    </w:lvl>
    <w:lvl w:ilvl="6" w:tplc="6F50E2E8">
      <w:numFmt w:val="bullet"/>
      <w:lvlText w:val="•"/>
      <w:lvlJc w:val="left"/>
      <w:pPr>
        <w:ind w:left="6380" w:hanging="593"/>
      </w:pPr>
      <w:rPr>
        <w:rFonts w:hint="default"/>
        <w:lang w:val="en-US" w:eastAsia="en-US" w:bidi="ar-SA"/>
      </w:rPr>
    </w:lvl>
    <w:lvl w:ilvl="7" w:tplc="5D004720">
      <w:numFmt w:val="bullet"/>
      <w:lvlText w:val="•"/>
      <w:lvlJc w:val="left"/>
      <w:pPr>
        <w:ind w:left="7420" w:hanging="593"/>
      </w:pPr>
      <w:rPr>
        <w:rFonts w:hint="default"/>
        <w:lang w:val="en-US" w:eastAsia="en-US" w:bidi="ar-SA"/>
      </w:rPr>
    </w:lvl>
    <w:lvl w:ilvl="8" w:tplc="05969EF8">
      <w:numFmt w:val="bullet"/>
      <w:lvlText w:val="•"/>
      <w:lvlJc w:val="left"/>
      <w:pPr>
        <w:ind w:left="8460" w:hanging="593"/>
      </w:pPr>
      <w:rPr>
        <w:rFonts w:hint="default"/>
        <w:lang w:val="en-US" w:eastAsia="en-US" w:bidi="ar-SA"/>
      </w:rPr>
    </w:lvl>
  </w:abstractNum>
  <w:abstractNum w:abstractNumId="21" w15:restartNumberingAfterBreak="0">
    <w:nsid w:val="7F664C30"/>
    <w:multiLevelType w:val="hybridMultilevel"/>
    <w:tmpl w:val="CC22CB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8"/>
  </w:num>
  <w:num w:numId="5">
    <w:abstractNumId w:val="17"/>
  </w:num>
  <w:num w:numId="6">
    <w:abstractNumId w:val="21"/>
  </w:num>
  <w:num w:numId="7">
    <w:abstractNumId w:val="11"/>
  </w:num>
  <w:num w:numId="8">
    <w:abstractNumId w:val="13"/>
  </w:num>
  <w:num w:numId="9">
    <w:abstractNumId w:val="6"/>
  </w:num>
  <w:num w:numId="10">
    <w:abstractNumId w:val="16"/>
  </w:num>
  <w:num w:numId="11">
    <w:abstractNumId w:val="3"/>
  </w:num>
  <w:num w:numId="12">
    <w:abstractNumId w:val="18"/>
  </w:num>
  <w:num w:numId="13">
    <w:abstractNumId w:val="4"/>
  </w:num>
  <w:num w:numId="14">
    <w:abstractNumId w:val="5"/>
  </w:num>
  <w:num w:numId="15">
    <w:abstractNumId w:val="12"/>
  </w:num>
  <w:num w:numId="16">
    <w:abstractNumId w:val="9"/>
  </w:num>
  <w:num w:numId="17">
    <w:abstractNumId w:val="2"/>
  </w:num>
  <w:num w:numId="18">
    <w:abstractNumId w:val="0"/>
  </w:num>
  <w:num w:numId="19">
    <w:abstractNumId w:val="7"/>
  </w:num>
  <w:num w:numId="20">
    <w:abstractNumId w:val="20"/>
  </w:num>
  <w:num w:numId="21">
    <w:abstractNumId w:val="19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ADA"/>
    <w:rsid w:val="0000538C"/>
    <w:rsid w:val="00017E56"/>
    <w:rsid w:val="0002482E"/>
    <w:rsid w:val="000249A7"/>
    <w:rsid w:val="00050324"/>
    <w:rsid w:val="00087E31"/>
    <w:rsid w:val="00096D60"/>
    <w:rsid w:val="000A0150"/>
    <w:rsid w:val="000E12BD"/>
    <w:rsid w:val="000E63C9"/>
    <w:rsid w:val="000E75E3"/>
    <w:rsid w:val="000F46E7"/>
    <w:rsid w:val="000F7DCE"/>
    <w:rsid w:val="001048FB"/>
    <w:rsid w:val="00115638"/>
    <w:rsid w:val="001166E8"/>
    <w:rsid w:val="00123FF0"/>
    <w:rsid w:val="00130E9D"/>
    <w:rsid w:val="00135207"/>
    <w:rsid w:val="0013704B"/>
    <w:rsid w:val="00150A6D"/>
    <w:rsid w:val="00177AF5"/>
    <w:rsid w:val="001831BA"/>
    <w:rsid w:val="00185B35"/>
    <w:rsid w:val="001C2C0B"/>
    <w:rsid w:val="001D3B5C"/>
    <w:rsid w:val="001D5EDC"/>
    <w:rsid w:val="001D60C2"/>
    <w:rsid w:val="001F2BC8"/>
    <w:rsid w:val="001F5F6B"/>
    <w:rsid w:val="00211E23"/>
    <w:rsid w:val="00223E61"/>
    <w:rsid w:val="00226378"/>
    <w:rsid w:val="00230551"/>
    <w:rsid w:val="0023223A"/>
    <w:rsid w:val="00243EBC"/>
    <w:rsid w:val="00246A35"/>
    <w:rsid w:val="00272AFE"/>
    <w:rsid w:val="0028220B"/>
    <w:rsid w:val="00284348"/>
    <w:rsid w:val="0028761C"/>
    <w:rsid w:val="002D3C2F"/>
    <w:rsid w:val="002D45D9"/>
    <w:rsid w:val="002F2E48"/>
    <w:rsid w:val="002F51F5"/>
    <w:rsid w:val="002F582B"/>
    <w:rsid w:val="00302896"/>
    <w:rsid w:val="00312137"/>
    <w:rsid w:val="00312B6E"/>
    <w:rsid w:val="0031415F"/>
    <w:rsid w:val="00330359"/>
    <w:rsid w:val="0033762F"/>
    <w:rsid w:val="00355B53"/>
    <w:rsid w:val="00365C82"/>
    <w:rsid w:val="00366C7E"/>
    <w:rsid w:val="0037769C"/>
    <w:rsid w:val="00384EA3"/>
    <w:rsid w:val="003A1132"/>
    <w:rsid w:val="003A39A1"/>
    <w:rsid w:val="003C2191"/>
    <w:rsid w:val="003C3229"/>
    <w:rsid w:val="003D3863"/>
    <w:rsid w:val="003F0684"/>
    <w:rsid w:val="004110DE"/>
    <w:rsid w:val="0044085A"/>
    <w:rsid w:val="00442996"/>
    <w:rsid w:val="00473B0E"/>
    <w:rsid w:val="00484C64"/>
    <w:rsid w:val="0049253A"/>
    <w:rsid w:val="004B21A5"/>
    <w:rsid w:val="004B29BB"/>
    <w:rsid w:val="004C48B6"/>
    <w:rsid w:val="004E652D"/>
    <w:rsid w:val="005037F0"/>
    <w:rsid w:val="00503955"/>
    <w:rsid w:val="00516A86"/>
    <w:rsid w:val="005275F6"/>
    <w:rsid w:val="00572102"/>
    <w:rsid w:val="00574F7B"/>
    <w:rsid w:val="005811FE"/>
    <w:rsid w:val="005B027C"/>
    <w:rsid w:val="005B195C"/>
    <w:rsid w:val="005D384E"/>
    <w:rsid w:val="005D59B8"/>
    <w:rsid w:val="005E46A7"/>
    <w:rsid w:val="005F1BB0"/>
    <w:rsid w:val="006110A4"/>
    <w:rsid w:val="0061668E"/>
    <w:rsid w:val="00621A9E"/>
    <w:rsid w:val="0062285C"/>
    <w:rsid w:val="00633BE7"/>
    <w:rsid w:val="00650BD9"/>
    <w:rsid w:val="00656C4D"/>
    <w:rsid w:val="006741B4"/>
    <w:rsid w:val="00682C06"/>
    <w:rsid w:val="006A0C22"/>
    <w:rsid w:val="006D2144"/>
    <w:rsid w:val="006E0F2E"/>
    <w:rsid w:val="006E5716"/>
    <w:rsid w:val="007302B3"/>
    <w:rsid w:val="00730733"/>
    <w:rsid w:val="00730E3A"/>
    <w:rsid w:val="00736AAF"/>
    <w:rsid w:val="007414D8"/>
    <w:rsid w:val="00765B2A"/>
    <w:rsid w:val="00772B69"/>
    <w:rsid w:val="00773268"/>
    <w:rsid w:val="00783A34"/>
    <w:rsid w:val="00785A3B"/>
    <w:rsid w:val="007A6AC6"/>
    <w:rsid w:val="007C6B52"/>
    <w:rsid w:val="007C79AA"/>
    <w:rsid w:val="007D16C5"/>
    <w:rsid w:val="007D6519"/>
    <w:rsid w:val="007E1F3D"/>
    <w:rsid w:val="007E5266"/>
    <w:rsid w:val="007E7A2F"/>
    <w:rsid w:val="007F4B95"/>
    <w:rsid w:val="00811C3F"/>
    <w:rsid w:val="00813979"/>
    <w:rsid w:val="008154C4"/>
    <w:rsid w:val="00862FE4"/>
    <w:rsid w:val="0086389A"/>
    <w:rsid w:val="0087605E"/>
    <w:rsid w:val="008819EE"/>
    <w:rsid w:val="0089516E"/>
    <w:rsid w:val="008B1FEE"/>
    <w:rsid w:val="008B4172"/>
    <w:rsid w:val="008B4EE7"/>
    <w:rsid w:val="008B4FA3"/>
    <w:rsid w:val="008C0EEE"/>
    <w:rsid w:val="008D2BEA"/>
    <w:rsid w:val="008E2C7C"/>
    <w:rsid w:val="008E336C"/>
    <w:rsid w:val="008E73AF"/>
    <w:rsid w:val="008F377C"/>
    <w:rsid w:val="00902397"/>
    <w:rsid w:val="00903C32"/>
    <w:rsid w:val="00903F49"/>
    <w:rsid w:val="009057CF"/>
    <w:rsid w:val="00916B16"/>
    <w:rsid w:val="009173B9"/>
    <w:rsid w:val="0093335D"/>
    <w:rsid w:val="0093613E"/>
    <w:rsid w:val="00943026"/>
    <w:rsid w:val="009606E8"/>
    <w:rsid w:val="00965EFC"/>
    <w:rsid w:val="00966B81"/>
    <w:rsid w:val="00986ADA"/>
    <w:rsid w:val="009951C1"/>
    <w:rsid w:val="009A5CE7"/>
    <w:rsid w:val="009C7720"/>
    <w:rsid w:val="009E238C"/>
    <w:rsid w:val="009F3F01"/>
    <w:rsid w:val="00A004E5"/>
    <w:rsid w:val="00A01D25"/>
    <w:rsid w:val="00A23AFA"/>
    <w:rsid w:val="00A31B3E"/>
    <w:rsid w:val="00A35B4C"/>
    <w:rsid w:val="00A50F09"/>
    <w:rsid w:val="00A532F3"/>
    <w:rsid w:val="00A53D23"/>
    <w:rsid w:val="00A72BEE"/>
    <w:rsid w:val="00A73744"/>
    <w:rsid w:val="00A8007A"/>
    <w:rsid w:val="00A8489E"/>
    <w:rsid w:val="00AC29F3"/>
    <w:rsid w:val="00B026D9"/>
    <w:rsid w:val="00B231E5"/>
    <w:rsid w:val="00B63D7D"/>
    <w:rsid w:val="00B71A7E"/>
    <w:rsid w:val="00B71ECD"/>
    <w:rsid w:val="00B863E0"/>
    <w:rsid w:val="00B92358"/>
    <w:rsid w:val="00B942FA"/>
    <w:rsid w:val="00BA594E"/>
    <w:rsid w:val="00BD04A9"/>
    <w:rsid w:val="00BD3685"/>
    <w:rsid w:val="00BD7030"/>
    <w:rsid w:val="00C021AD"/>
    <w:rsid w:val="00C02B87"/>
    <w:rsid w:val="00C15647"/>
    <w:rsid w:val="00C22FC5"/>
    <w:rsid w:val="00C3777D"/>
    <w:rsid w:val="00C4086D"/>
    <w:rsid w:val="00C441DF"/>
    <w:rsid w:val="00C7662D"/>
    <w:rsid w:val="00C87940"/>
    <w:rsid w:val="00C91726"/>
    <w:rsid w:val="00CA1896"/>
    <w:rsid w:val="00CA79D6"/>
    <w:rsid w:val="00CB4D32"/>
    <w:rsid w:val="00CB5B28"/>
    <w:rsid w:val="00CC017F"/>
    <w:rsid w:val="00CC4B7D"/>
    <w:rsid w:val="00CD635A"/>
    <w:rsid w:val="00CE059B"/>
    <w:rsid w:val="00CE2A18"/>
    <w:rsid w:val="00CE4C71"/>
    <w:rsid w:val="00CF4358"/>
    <w:rsid w:val="00CF5371"/>
    <w:rsid w:val="00D0323A"/>
    <w:rsid w:val="00D0559F"/>
    <w:rsid w:val="00D077E9"/>
    <w:rsid w:val="00D2382D"/>
    <w:rsid w:val="00D24D57"/>
    <w:rsid w:val="00D410F4"/>
    <w:rsid w:val="00D42CB7"/>
    <w:rsid w:val="00D44290"/>
    <w:rsid w:val="00D475B4"/>
    <w:rsid w:val="00D5413D"/>
    <w:rsid w:val="00D570A9"/>
    <w:rsid w:val="00D61C99"/>
    <w:rsid w:val="00D70D02"/>
    <w:rsid w:val="00D770C7"/>
    <w:rsid w:val="00D86945"/>
    <w:rsid w:val="00D90290"/>
    <w:rsid w:val="00D972F8"/>
    <w:rsid w:val="00DC15C7"/>
    <w:rsid w:val="00DD0569"/>
    <w:rsid w:val="00DD152F"/>
    <w:rsid w:val="00DE1886"/>
    <w:rsid w:val="00DE213F"/>
    <w:rsid w:val="00DF027C"/>
    <w:rsid w:val="00DF6C7C"/>
    <w:rsid w:val="00E00A32"/>
    <w:rsid w:val="00E205E0"/>
    <w:rsid w:val="00E214DC"/>
    <w:rsid w:val="00E22ACD"/>
    <w:rsid w:val="00E3222E"/>
    <w:rsid w:val="00E373BF"/>
    <w:rsid w:val="00E620B0"/>
    <w:rsid w:val="00E6375D"/>
    <w:rsid w:val="00E81B40"/>
    <w:rsid w:val="00E91E8A"/>
    <w:rsid w:val="00EC1FB6"/>
    <w:rsid w:val="00EC3BCF"/>
    <w:rsid w:val="00EF3642"/>
    <w:rsid w:val="00EF555B"/>
    <w:rsid w:val="00EF73C4"/>
    <w:rsid w:val="00F027BB"/>
    <w:rsid w:val="00F03187"/>
    <w:rsid w:val="00F11DCF"/>
    <w:rsid w:val="00F162EA"/>
    <w:rsid w:val="00F52D27"/>
    <w:rsid w:val="00F83527"/>
    <w:rsid w:val="00F934BC"/>
    <w:rsid w:val="00F968F3"/>
    <w:rsid w:val="00FB3EC9"/>
    <w:rsid w:val="00FD583F"/>
    <w:rsid w:val="00FD7488"/>
    <w:rsid w:val="00FE0E41"/>
    <w:rsid w:val="00FF16B4"/>
    <w:rsid w:val="00FF41EB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0938D2"/>
  <w15:docId w15:val="{78FFF9CA-8E9E-4EC2-91A4-335EA1AA3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C82"/>
  </w:style>
  <w:style w:type="paragraph" w:styleId="Heading1">
    <w:name w:val="heading 1"/>
    <w:basedOn w:val="Normal"/>
    <w:next w:val="Normal"/>
    <w:link w:val="Heading1Char"/>
    <w:uiPriority w:val="9"/>
    <w:qFormat/>
    <w:rsid w:val="00365C8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C8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C8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C8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C8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C8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C8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C8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C8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65C82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5C8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C8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65C82"/>
    <w:rPr>
      <w:caps/>
      <w:color w:val="595959" w:themeColor="text1" w:themeTint="A6"/>
      <w:spacing w:val="10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365C82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9"/>
    <w:rsid w:val="00365C82"/>
    <w:rPr>
      <w:caps/>
      <w:spacing w:val="15"/>
      <w:shd w:val="clear" w:color="auto" w:fill="D9E2F3" w:themeFill="accent1" w:themeFillTint="33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rsid w:val="00DF027C"/>
    <w:rPr>
      <w:b/>
    </w:rPr>
  </w:style>
  <w:style w:type="paragraph" w:customStyle="1" w:styleId="EmphasisText">
    <w:name w:val="Emphasis Text"/>
    <w:basedOn w:val="Normal"/>
    <w:link w:val="EmphasisTextChar"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44546A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44546A" w:themeColor="text2"/>
      <w:sz w:val="28"/>
      <w:szCs w:val="22"/>
    </w:rPr>
  </w:style>
  <w:style w:type="paragraph" w:styleId="ListParagraph">
    <w:name w:val="List Paragraph"/>
    <w:basedOn w:val="Normal"/>
    <w:uiPriority w:val="1"/>
    <w:qFormat/>
    <w:rsid w:val="00CC4B7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65C82"/>
    <w:rPr>
      <w:caps/>
      <w:color w:val="1F3763" w:themeColor="accent1" w:themeShade="7F"/>
      <w:spacing w:val="15"/>
    </w:rPr>
  </w:style>
  <w:style w:type="paragraph" w:styleId="NoSpacing">
    <w:name w:val="No Spacing"/>
    <w:uiPriority w:val="1"/>
    <w:qFormat/>
    <w:rsid w:val="00365C8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B3EC9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b/>
      <w:sz w:val="24"/>
      <w:szCs w:val="24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C82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C82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C82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C82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C8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C8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65C82"/>
    <w:rPr>
      <w:b/>
      <w:bCs/>
      <w:color w:val="2F5496" w:themeColor="accent1" w:themeShade="BF"/>
      <w:sz w:val="16"/>
      <w:szCs w:val="16"/>
    </w:rPr>
  </w:style>
  <w:style w:type="character" w:styleId="Strong">
    <w:name w:val="Strong"/>
    <w:uiPriority w:val="22"/>
    <w:qFormat/>
    <w:rsid w:val="00365C82"/>
    <w:rPr>
      <w:b/>
      <w:bCs/>
    </w:rPr>
  </w:style>
  <w:style w:type="character" w:styleId="Emphasis">
    <w:name w:val="Emphasis"/>
    <w:uiPriority w:val="20"/>
    <w:qFormat/>
    <w:rsid w:val="00365C82"/>
    <w:rPr>
      <w:caps/>
      <w:color w:val="1F3763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365C8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65C8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C8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C82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65C82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65C82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65C82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65C82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65C8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5C82"/>
    <w:pPr>
      <w:outlineLvl w:val="9"/>
    </w:pPr>
  </w:style>
  <w:style w:type="paragraph" w:styleId="BodyText">
    <w:name w:val="Body Text"/>
    <w:basedOn w:val="Normal"/>
    <w:link w:val="BodyTextChar"/>
    <w:uiPriority w:val="1"/>
    <w:qFormat/>
    <w:rsid w:val="000E75E3"/>
    <w:pPr>
      <w:widowControl w:val="0"/>
      <w:autoSpaceDE w:val="0"/>
      <w:autoSpaceDN w:val="0"/>
      <w:spacing w:before="0" w:after="0" w:line="240" w:lineRule="auto"/>
    </w:pPr>
    <w:rPr>
      <w:rFonts w:ascii="Trebuchet MS" w:eastAsia="Trebuchet MS" w:hAnsi="Trebuchet MS" w:cs="Trebuchet MS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0E75E3"/>
    <w:rPr>
      <w:rFonts w:ascii="Trebuchet MS" w:eastAsia="Trebuchet MS" w:hAnsi="Trebuchet MS" w:cs="Trebuchet MS"/>
      <w:b/>
      <w:bCs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B63D7D"/>
    <w:pPr>
      <w:widowControl w:val="0"/>
      <w:autoSpaceDE w:val="0"/>
      <w:autoSpaceDN w:val="0"/>
      <w:spacing w:before="122" w:after="0" w:line="240" w:lineRule="auto"/>
    </w:pPr>
    <w:rPr>
      <w:rFonts w:ascii="Trebuchet MS" w:eastAsia="Trebuchet MS" w:hAnsi="Trebuchet MS" w:cs="Trebuchet MS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75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84" Type="http://schemas.openxmlformats.org/officeDocument/2006/relationships/image" Target="media/image77.png"/><Relationship Id="rId89" Type="http://schemas.openxmlformats.org/officeDocument/2006/relationships/image" Target="media/image82.png"/><Relationship Id="rId16" Type="http://schemas.openxmlformats.org/officeDocument/2006/relationships/image" Target="media/image9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5" Type="http://schemas.openxmlformats.org/officeDocument/2006/relationships/webSettings" Target="webSettings.xml"/><Relationship Id="rId90" Type="http://schemas.openxmlformats.org/officeDocument/2006/relationships/header" Target="header1.xml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8" Type="http://schemas.openxmlformats.org/officeDocument/2006/relationships/image" Target="media/image1.jpe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80" Type="http://schemas.openxmlformats.org/officeDocument/2006/relationships/image" Target="media/image73.png"/><Relationship Id="rId85" Type="http://schemas.openxmlformats.org/officeDocument/2006/relationships/image" Target="media/image78.png"/><Relationship Id="rId93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83" Type="http://schemas.openxmlformats.org/officeDocument/2006/relationships/image" Target="media/image76.png"/><Relationship Id="rId88" Type="http://schemas.openxmlformats.org/officeDocument/2006/relationships/image" Target="media/image81.png"/><Relationship Id="rId9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image" Target="media/image74.jpeg"/><Relationship Id="rId86" Type="http://schemas.openxmlformats.org/officeDocument/2006/relationships/image" Target="media/image7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92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image" Target="media/image59.png"/><Relationship Id="rId87" Type="http://schemas.openxmlformats.org/officeDocument/2006/relationships/image" Target="media/image80.png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56" Type="http://schemas.openxmlformats.org/officeDocument/2006/relationships/image" Target="media/image49.png"/><Relationship Id="rId77" Type="http://schemas.openxmlformats.org/officeDocument/2006/relationships/image" Target="media/image7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sh%20Verma\AppData\Roaming\Microsoft\Templates\Report%2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B0359-AA90-4C04-9DB2-D8BB58498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C:\Users\Harsh Verma\AppData\Roaming\Microsoft\Templates\Report .dotx</Template>
  <TotalTime>2</TotalTime>
  <Pages>124</Pages>
  <Words>9948</Words>
  <Characters>56705</Characters>
  <Application>Microsoft Office Word</Application>
  <DocSecurity>0</DocSecurity>
  <Lines>472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Harsh Verma</dc:creator>
  <cp:keywords/>
  <cp:lastModifiedBy>LAKSHIT SHARMA</cp:lastModifiedBy>
  <cp:revision>3</cp:revision>
  <cp:lastPrinted>2006-08-01T17:47:00Z</cp:lastPrinted>
  <dcterms:created xsi:type="dcterms:W3CDTF">2021-01-22T19:09:00Z</dcterms:created>
  <dcterms:modified xsi:type="dcterms:W3CDTF">2021-01-22T19:11:00Z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